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D5F" w:rsidRDefault="00555D5F">
      <w:pPr>
        <w:widowControl/>
        <w:jc w:val="left"/>
      </w:pPr>
    </w:p>
    <w:sdt>
      <w:sdtPr>
        <w:rPr>
          <w:rFonts w:ascii="Calibri" w:eastAsia="宋体" w:hAnsi="Calibri" w:cs="Times New Roman"/>
          <w:color w:val="auto"/>
          <w:kern w:val="2"/>
          <w:sz w:val="21"/>
          <w:szCs w:val="22"/>
          <w:lang w:val="zh-CN"/>
        </w:rPr>
        <w:id w:val="1578164737"/>
        <w:docPartObj>
          <w:docPartGallery w:val="Table of Contents"/>
          <w:docPartUnique/>
        </w:docPartObj>
      </w:sdtPr>
      <w:sdtEndPr>
        <w:rPr>
          <w:b/>
          <w:bCs/>
        </w:rPr>
      </w:sdtEndPr>
      <w:sdtContent>
        <w:p w:rsidR="00EB5EBD" w:rsidRDefault="00EB5EBD">
          <w:pPr>
            <w:pStyle w:val="TOC"/>
          </w:pPr>
          <w:r>
            <w:rPr>
              <w:lang w:val="zh-CN"/>
            </w:rPr>
            <w:t>目录</w:t>
          </w:r>
          <w:r w:rsidR="007008E4">
            <w:rPr>
              <w:rFonts w:hint="eastAsia"/>
              <w:lang w:val="zh-CN"/>
            </w:rPr>
            <w:t>201</w:t>
          </w:r>
          <w:r w:rsidR="008146CE">
            <w:rPr>
              <w:lang w:val="zh-CN"/>
            </w:rPr>
            <w:t>80810</w:t>
          </w:r>
        </w:p>
        <w:p w:rsidR="006512B3" w:rsidRDefault="00EB5EBD">
          <w:pPr>
            <w:pStyle w:val="12"/>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525033977" w:history="1">
            <w:r w:rsidR="006512B3" w:rsidRPr="002D2E68">
              <w:rPr>
                <w:rStyle w:val="a6"/>
              </w:rPr>
              <w:t>1</w:t>
            </w:r>
            <w:r w:rsidR="006512B3">
              <w:rPr>
                <w:rFonts w:asciiTheme="minorHAnsi" w:eastAsiaTheme="minorEastAsia" w:hAnsiTheme="minorHAnsi" w:cstheme="minorBidi"/>
                <w:b w:val="0"/>
                <w:sz w:val="21"/>
                <w:szCs w:val="22"/>
              </w:rPr>
              <w:tab/>
            </w:r>
            <w:r w:rsidR="006512B3" w:rsidRPr="002D2E68">
              <w:rPr>
                <w:rStyle w:val="a6"/>
                <w:rFonts w:hint="eastAsia"/>
              </w:rPr>
              <w:t>新版本</w:t>
            </w:r>
            <w:r w:rsidR="006512B3">
              <w:rPr>
                <w:webHidden/>
              </w:rPr>
              <w:tab/>
            </w:r>
            <w:r w:rsidR="006512B3">
              <w:rPr>
                <w:webHidden/>
              </w:rPr>
              <w:fldChar w:fldCharType="begin"/>
            </w:r>
            <w:r w:rsidR="006512B3">
              <w:rPr>
                <w:webHidden/>
              </w:rPr>
              <w:instrText xml:space="preserve"> PAGEREF _Toc525033977 \h </w:instrText>
            </w:r>
            <w:r w:rsidR="006512B3">
              <w:rPr>
                <w:webHidden/>
              </w:rPr>
            </w:r>
            <w:r w:rsidR="006512B3">
              <w:rPr>
                <w:webHidden/>
              </w:rPr>
              <w:fldChar w:fldCharType="separate"/>
            </w:r>
            <w:r w:rsidR="006512B3">
              <w:rPr>
                <w:webHidden/>
              </w:rPr>
              <w:t>4</w:t>
            </w:r>
            <w:r w:rsidR="006512B3">
              <w:rPr>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3978" w:history="1">
            <w:r w:rsidR="006512B3" w:rsidRPr="002D2E68">
              <w:rPr>
                <w:rStyle w:val="a6"/>
                <w:noProof/>
              </w:rPr>
              <w:t>1.1</w:t>
            </w:r>
            <w:r w:rsidR="006512B3">
              <w:rPr>
                <w:rFonts w:asciiTheme="minorHAnsi" w:eastAsiaTheme="minorEastAsia" w:hAnsiTheme="minorHAnsi" w:cstheme="minorBidi"/>
                <w:noProof/>
                <w:sz w:val="21"/>
                <w:szCs w:val="22"/>
              </w:rPr>
              <w:tab/>
            </w:r>
            <w:r w:rsidR="006512B3" w:rsidRPr="002D2E68">
              <w:rPr>
                <w:rStyle w:val="a6"/>
                <w:noProof/>
              </w:rPr>
              <w:t>246_</w:t>
            </w:r>
            <w:r w:rsidR="006512B3" w:rsidRPr="002D2E68">
              <w:rPr>
                <w:rStyle w:val="a6"/>
                <w:rFonts w:hint="eastAsia"/>
                <w:noProof/>
              </w:rPr>
              <w:t>新特性介绍</w:t>
            </w:r>
            <w:r w:rsidR="006512B3">
              <w:rPr>
                <w:noProof/>
                <w:webHidden/>
              </w:rPr>
              <w:tab/>
            </w:r>
            <w:r w:rsidR="006512B3">
              <w:rPr>
                <w:noProof/>
                <w:webHidden/>
              </w:rPr>
              <w:fldChar w:fldCharType="begin"/>
            </w:r>
            <w:r w:rsidR="006512B3">
              <w:rPr>
                <w:noProof/>
                <w:webHidden/>
              </w:rPr>
              <w:instrText xml:space="preserve"> PAGEREF _Toc525033978 \h </w:instrText>
            </w:r>
            <w:r w:rsidR="006512B3">
              <w:rPr>
                <w:noProof/>
                <w:webHidden/>
              </w:rPr>
            </w:r>
            <w:r w:rsidR="006512B3">
              <w:rPr>
                <w:noProof/>
                <w:webHidden/>
              </w:rPr>
              <w:fldChar w:fldCharType="separate"/>
            </w:r>
            <w:r w:rsidR="006512B3">
              <w:rPr>
                <w:noProof/>
                <w:webHidden/>
              </w:rPr>
              <w:t>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79" w:history="1">
            <w:r w:rsidR="006512B3" w:rsidRPr="002D2E68">
              <w:rPr>
                <w:rStyle w:val="a6"/>
                <w:noProof/>
              </w:rPr>
              <w:t>1.1.1</w:t>
            </w:r>
            <w:r w:rsidR="006512B3">
              <w:rPr>
                <w:rFonts w:asciiTheme="minorHAnsi" w:eastAsiaTheme="minorEastAsia" w:hAnsiTheme="minorHAnsi" w:cstheme="minorBidi"/>
                <w:noProof/>
                <w:sz w:val="21"/>
                <w:szCs w:val="22"/>
              </w:rPr>
              <w:tab/>
            </w:r>
            <w:r w:rsidR="006512B3" w:rsidRPr="002D2E68">
              <w:rPr>
                <w:rStyle w:val="a6"/>
                <w:noProof/>
              </w:rPr>
              <w:t>Spark Core&amp;Spark SQL API</w:t>
            </w:r>
            <w:r w:rsidR="006512B3">
              <w:rPr>
                <w:noProof/>
                <w:webHidden/>
              </w:rPr>
              <w:tab/>
            </w:r>
            <w:r w:rsidR="006512B3">
              <w:rPr>
                <w:noProof/>
                <w:webHidden/>
              </w:rPr>
              <w:fldChar w:fldCharType="begin"/>
            </w:r>
            <w:r w:rsidR="006512B3">
              <w:rPr>
                <w:noProof/>
                <w:webHidden/>
              </w:rPr>
              <w:instrText xml:space="preserve"> PAGEREF _Toc525033979 \h </w:instrText>
            </w:r>
            <w:r w:rsidR="006512B3">
              <w:rPr>
                <w:noProof/>
                <w:webHidden/>
              </w:rPr>
            </w:r>
            <w:r w:rsidR="006512B3">
              <w:rPr>
                <w:noProof/>
                <w:webHidden/>
              </w:rPr>
              <w:fldChar w:fldCharType="separate"/>
            </w:r>
            <w:r w:rsidR="006512B3">
              <w:rPr>
                <w:noProof/>
                <w:webHidden/>
              </w:rPr>
              <w:t>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0" w:history="1">
            <w:r w:rsidR="006512B3" w:rsidRPr="002D2E68">
              <w:rPr>
                <w:rStyle w:val="a6"/>
                <w:noProof/>
              </w:rPr>
              <w:t>1.1.2</w:t>
            </w:r>
            <w:r w:rsidR="006512B3">
              <w:rPr>
                <w:rFonts w:asciiTheme="minorHAnsi" w:eastAsiaTheme="minorEastAsia" w:hAnsiTheme="minorHAnsi" w:cstheme="minorBidi"/>
                <w:noProof/>
                <w:sz w:val="21"/>
                <w:szCs w:val="22"/>
              </w:rPr>
              <w:tab/>
            </w:r>
            <w:r w:rsidR="006512B3" w:rsidRPr="002D2E68">
              <w:rPr>
                <w:rStyle w:val="a6"/>
                <w:noProof/>
              </w:rPr>
              <w:t>Spark Core&amp;Spark SQL</w:t>
            </w:r>
            <w:r w:rsidR="006512B3">
              <w:rPr>
                <w:noProof/>
                <w:webHidden/>
              </w:rPr>
              <w:tab/>
            </w:r>
            <w:r w:rsidR="006512B3">
              <w:rPr>
                <w:noProof/>
                <w:webHidden/>
              </w:rPr>
              <w:fldChar w:fldCharType="begin"/>
            </w:r>
            <w:r w:rsidR="006512B3">
              <w:rPr>
                <w:noProof/>
                <w:webHidden/>
              </w:rPr>
              <w:instrText xml:space="preserve"> PAGEREF _Toc525033980 \h </w:instrText>
            </w:r>
            <w:r w:rsidR="006512B3">
              <w:rPr>
                <w:noProof/>
                <w:webHidden/>
              </w:rPr>
            </w:r>
            <w:r w:rsidR="006512B3">
              <w:rPr>
                <w:noProof/>
                <w:webHidden/>
              </w:rPr>
              <w:fldChar w:fldCharType="separate"/>
            </w:r>
            <w:r w:rsidR="006512B3">
              <w:rPr>
                <w:noProof/>
                <w:webHidden/>
              </w:rPr>
              <w:t>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1" w:history="1">
            <w:r w:rsidR="006512B3" w:rsidRPr="002D2E68">
              <w:rPr>
                <w:rStyle w:val="a6"/>
                <w:noProof/>
              </w:rPr>
              <w:t>1.1.3</w:t>
            </w:r>
            <w:r w:rsidR="006512B3">
              <w:rPr>
                <w:rFonts w:asciiTheme="minorHAnsi" w:eastAsiaTheme="minorEastAsia" w:hAnsiTheme="minorHAnsi" w:cstheme="minorBidi"/>
                <w:noProof/>
                <w:sz w:val="21"/>
                <w:szCs w:val="22"/>
              </w:rPr>
              <w:tab/>
            </w:r>
            <w:r w:rsidR="006512B3" w:rsidRPr="002D2E68">
              <w:rPr>
                <w:rStyle w:val="a6"/>
                <w:noProof/>
              </w:rPr>
              <w:t>Spark Core&amp;Spark SQL new feature</w:t>
            </w:r>
            <w:r w:rsidR="006512B3">
              <w:rPr>
                <w:noProof/>
                <w:webHidden/>
              </w:rPr>
              <w:tab/>
            </w:r>
            <w:r w:rsidR="006512B3">
              <w:rPr>
                <w:noProof/>
                <w:webHidden/>
              </w:rPr>
              <w:fldChar w:fldCharType="begin"/>
            </w:r>
            <w:r w:rsidR="006512B3">
              <w:rPr>
                <w:noProof/>
                <w:webHidden/>
              </w:rPr>
              <w:instrText xml:space="preserve"> PAGEREF _Toc525033981 \h </w:instrText>
            </w:r>
            <w:r w:rsidR="006512B3">
              <w:rPr>
                <w:noProof/>
                <w:webHidden/>
              </w:rPr>
            </w:r>
            <w:r w:rsidR="006512B3">
              <w:rPr>
                <w:noProof/>
                <w:webHidden/>
              </w:rPr>
              <w:fldChar w:fldCharType="separate"/>
            </w:r>
            <w:r w:rsidR="006512B3">
              <w:rPr>
                <w:noProof/>
                <w:webHidden/>
              </w:rPr>
              <w:t>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2" w:history="1">
            <w:r w:rsidR="006512B3" w:rsidRPr="002D2E68">
              <w:rPr>
                <w:rStyle w:val="a6"/>
                <w:noProof/>
              </w:rPr>
              <w:t>1.1.4</w:t>
            </w:r>
            <w:r w:rsidR="006512B3">
              <w:rPr>
                <w:rFonts w:asciiTheme="minorHAnsi" w:eastAsiaTheme="minorEastAsia" w:hAnsiTheme="minorHAnsi" w:cstheme="minorBidi"/>
                <w:noProof/>
                <w:sz w:val="21"/>
                <w:szCs w:val="22"/>
              </w:rPr>
              <w:tab/>
            </w:r>
            <w:r w:rsidR="006512B3" w:rsidRPr="002D2E68">
              <w:rPr>
                <w:rStyle w:val="a6"/>
                <w:noProof/>
              </w:rPr>
              <w:t>Spark Core&amp;Spark SQL</w:t>
            </w:r>
            <w:r w:rsidR="006512B3" w:rsidRPr="002D2E68">
              <w:rPr>
                <w:rStyle w:val="a6"/>
                <w:rFonts w:hint="eastAsia"/>
                <w:noProof/>
              </w:rPr>
              <w:t>性能</w:t>
            </w:r>
            <w:r w:rsidR="006512B3">
              <w:rPr>
                <w:noProof/>
                <w:webHidden/>
              </w:rPr>
              <w:tab/>
            </w:r>
            <w:r w:rsidR="006512B3">
              <w:rPr>
                <w:noProof/>
                <w:webHidden/>
              </w:rPr>
              <w:fldChar w:fldCharType="begin"/>
            </w:r>
            <w:r w:rsidR="006512B3">
              <w:rPr>
                <w:noProof/>
                <w:webHidden/>
              </w:rPr>
              <w:instrText xml:space="preserve"> PAGEREF _Toc525033982 \h </w:instrText>
            </w:r>
            <w:r w:rsidR="006512B3">
              <w:rPr>
                <w:noProof/>
                <w:webHidden/>
              </w:rPr>
            </w:r>
            <w:r w:rsidR="006512B3">
              <w:rPr>
                <w:noProof/>
                <w:webHidden/>
              </w:rPr>
              <w:fldChar w:fldCharType="separate"/>
            </w:r>
            <w:r w:rsidR="006512B3">
              <w:rPr>
                <w:noProof/>
                <w:webHidden/>
              </w:rPr>
              <w:t>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3" w:history="1">
            <w:r w:rsidR="006512B3" w:rsidRPr="002D2E68">
              <w:rPr>
                <w:rStyle w:val="a6"/>
                <w:noProof/>
              </w:rPr>
              <w:t>1.1.5</w:t>
            </w:r>
            <w:r w:rsidR="006512B3">
              <w:rPr>
                <w:rFonts w:asciiTheme="minorHAnsi" w:eastAsiaTheme="minorEastAsia" w:hAnsiTheme="minorHAnsi" w:cstheme="minorBidi"/>
                <w:noProof/>
                <w:sz w:val="21"/>
                <w:szCs w:val="22"/>
              </w:rPr>
              <w:tab/>
            </w:r>
            <w:r w:rsidR="006512B3" w:rsidRPr="002D2E68">
              <w:rPr>
                <w:rStyle w:val="a6"/>
                <w:noProof/>
              </w:rPr>
              <w:t>Spark MLlib</w:t>
            </w:r>
            <w:r w:rsidR="006512B3">
              <w:rPr>
                <w:noProof/>
                <w:webHidden/>
              </w:rPr>
              <w:tab/>
            </w:r>
            <w:r w:rsidR="006512B3">
              <w:rPr>
                <w:noProof/>
                <w:webHidden/>
              </w:rPr>
              <w:fldChar w:fldCharType="begin"/>
            </w:r>
            <w:r w:rsidR="006512B3">
              <w:rPr>
                <w:noProof/>
                <w:webHidden/>
              </w:rPr>
              <w:instrText xml:space="preserve"> PAGEREF _Toc525033983 \h </w:instrText>
            </w:r>
            <w:r w:rsidR="006512B3">
              <w:rPr>
                <w:noProof/>
                <w:webHidden/>
              </w:rPr>
            </w:r>
            <w:r w:rsidR="006512B3">
              <w:rPr>
                <w:noProof/>
                <w:webHidden/>
              </w:rPr>
              <w:fldChar w:fldCharType="separate"/>
            </w:r>
            <w:r w:rsidR="006512B3">
              <w:rPr>
                <w:noProof/>
                <w:webHidden/>
              </w:rPr>
              <w:t>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4" w:history="1">
            <w:r w:rsidR="006512B3" w:rsidRPr="002D2E68">
              <w:rPr>
                <w:rStyle w:val="a6"/>
                <w:noProof/>
              </w:rPr>
              <w:t>1.1.6</w:t>
            </w:r>
            <w:r w:rsidR="006512B3">
              <w:rPr>
                <w:rFonts w:asciiTheme="minorHAnsi" w:eastAsiaTheme="minorEastAsia" w:hAnsiTheme="minorHAnsi" w:cstheme="minorBidi"/>
                <w:noProof/>
                <w:sz w:val="21"/>
                <w:szCs w:val="22"/>
              </w:rPr>
              <w:tab/>
            </w:r>
            <w:r w:rsidR="006512B3" w:rsidRPr="002D2E68">
              <w:rPr>
                <w:rStyle w:val="a6"/>
                <w:noProof/>
              </w:rPr>
              <w:t>Spark Streaming</w:t>
            </w:r>
            <w:r w:rsidR="006512B3">
              <w:rPr>
                <w:noProof/>
                <w:webHidden/>
              </w:rPr>
              <w:tab/>
            </w:r>
            <w:r w:rsidR="006512B3">
              <w:rPr>
                <w:noProof/>
                <w:webHidden/>
              </w:rPr>
              <w:fldChar w:fldCharType="begin"/>
            </w:r>
            <w:r w:rsidR="006512B3">
              <w:rPr>
                <w:noProof/>
                <w:webHidden/>
              </w:rPr>
              <w:instrText xml:space="preserve"> PAGEREF _Toc525033984 \h </w:instrText>
            </w:r>
            <w:r w:rsidR="006512B3">
              <w:rPr>
                <w:noProof/>
                <w:webHidden/>
              </w:rPr>
            </w:r>
            <w:r w:rsidR="006512B3">
              <w:rPr>
                <w:noProof/>
                <w:webHidden/>
              </w:rPr>
              <w:fldChar w:fldCharType="separate"/>
            </w:r>
            <w:r w:rsidR="006512B3">
              <w:rPr>
                <w:noProof/>
                <w:webHidden/>
              </w:rPr>
              <w:t>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5" w:history="1">
            <w:r w:rsidR="006512B3" w:rsidRPr="002D2E68">
              <w:rPr>
                <w:rStyle w:val="a6"/>
                <w:noProof/>
              </w:rPr>
              <w:t>1.1.7</w:t>
            </w:r>
            <w:r w:rsidR="006512B3">
              <w:rPr>
                <w:rFonts w:asciiTheme="minorHAnsi" w:eastAsiaTheme="minorEastAsia" w:hAnsiTheme="minorHAnsi" w:cstheme="minorBidi"/>
                <w:noProof/>
                <w:sz w:val="21"/>
                <w:szCs w:val="22"/>
              </w:rPr>
              <w:tab/>
            </w:r>
            <w:r w:rsidR="006512B3" w:rsidRPr="002D2E68">
              <w:rPr>
                <w:rStyle w:val="a6"/>
                <w:rFonts w:hint="eastAsia"/>
                <w:noProof/>
              </w:rPr>
              <w:t>依赖管理、打包和操作</w:t>
            </w:r>
            <w:r w:rsidR="006512B3">
              <w:rPr>
                <w:noProof/>
                <w:webHidden/>
              </w:rPr>
              <w:tab/>
            </w:r>
            <w:r w:rsidR="006512B3">
              <w:rPr>
                <w:noProof/>
                <w:webHidden/>
              </w:rPr>
              <w:fldChar w:fldCharType="begin"/>
            </w:r>
            <w:r w:rsidR="006512B3">
              <w:rPr>
                <w:noProof/>
                <w:webHidden/>
              </w:rPr>
              <w:instrText xml:space="preserve"> PAGEREF _Toc525033985 \h </w:instrText>
            </w:r>
            <w:r w:rsidR="006512B3">
              <w:rPr>
                <w:noProof/>
                <w:webHidden/>
              </w:rPr>
            </w:r>
            <w:r w:rsidR="006512B3">
              <w:rPr>
                <w:noProof/>
                <w:webHidden/>
              </w:rPr>
              <w:fldChar w:fldCharType="separate"/>
            </w:r>
            <w:r w:rsidR="006512B3">
              <w:rPr>
                <w:noProof/>
                <w:webHidden/>
              </w:rPr>
              <w:t>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6" w:history="1">
            <w:r w:rsidR="006512B3" w:rsidRPr="002D2E68">
              <w:rPr>
                <w:rStyle w:val="a6"/>
                <w:noProof/>
              </w:rPr>
              <w:t>1.1.8</w:t>
            </w:r>
            <w:r w:rsidR="006512B3">
              <w:rPr>
                <w:rFonts w:asciiTheme="minorHAnsi" w:eastAsiaTheme="minorEastAsia" w:hAnsiTheme="minorHAnsi" w:cstheme="minorBidi"/>
                <w:noProof/>
                <w:sz w:val="21"/>
                <w:szCs w:val="22"/>
              </w:rPr>
              <w:tab/>
            </w:r>
            <w:r w:rsidR="006512B3" w:rsidRPr="002D2E68">
              <w:rPr>
                <w:rStyle w:val="a6"/>
                <w:rFonts w:hint="eastAsia"/>
                <w:noProof/>
              </w:rPr>
              <w:t>移除的功能</w:t>
            </w:r>
            <w:r w:rsidR="006512B3">
              <w:rPr>
                <w:noProof/>
                <w:webHidden/>
              </w:rPr>
              <w:tab/>
            </w:r>
            <w:r w:rsidR="006512B3">
              <w:rPr>
                <w:noProof/>
                <w:webHidden/>
              </w:rPr>
              <w:fldChar w:fldCharType="begin"/>
            </w:r>
            <w:r w:rsidR="006512B3">
              <w:rPr>
                <w:noProof/>
                <w:webHidden/>
              </w:rPr>
              <w:instrText xml:space="preserve"> PAGEREF _Toc525033986 \h </w:instrText>
            </w:r>
            <w:r w:rsidR="006512B3">
              <w:rPr>
                <w:noProof/>
                <w:webHidden/>
              </w:rPr>
            </w:r>
            <w:r w:rsidR="006512B3">
              <w:rPr>
                <w:noProof/>
                <w:webHidden/>
              </w:rPr>
              <w:fldChar w:fldCharType="separate"/>
            </w:r>
            <w:r w:rsidR="006512B3">
              <w:rPr>
                <w:noProof/>
                <w:webHidden/>
              </w:rPr>
              <w:t>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7" w:history="1">
            <w:r w:rsidR="006512B3" w:rsidRPr="002D2E68">
              <w:rPr>
                <w:rStyle w:val="a6"/>
                <w:noProof/>
              </w:rPr>
              <w:t>1.1.9</w:t>
            </w:r>
            <w:r w:rsidR="006512B3">
              <w:rPr>
                <w:rFonts w:asciiTheme="minorHAnsi" w:eastAsiaTheme="minorEastAsia" w:hAnsiTheme="minorHAnsi" w:cstheme="minorBidi"/>
                <w:noProof/>
                <w:sz w:val="21"/>
                <w:szCs w:val="22"/>
              </w:rPr>
              <w:tab/>
            </w:r>
            <w:r w:rsidR="006512B3" w:rsidRPr="002D2E68">
              <w:rPr>
                <w:rStyle w:val="a6"/>
                <w:rFonts w:hint="eastAsia"/>
                <w:noProof/>
              </w:rPr>
              <w:t>变化的机制</w:t>
            </w:r>
            <w:r w:rsidR="006512B3">
              <w:rPr>
                <w:noProof/>
                <w:webHidden/>
              </w:rPr>
              <w:tab/>
            </w:r>
            <w:r w:rsidR="006512B3">
              <w:rPr>
                <w:noProof/>
                <w:webHidden/>
              </w:rPr>
              <w:fldChar w:fldCharType="begin"/>
            </w:r>
            <w:r w:rsidR="006512B3">
              <w:rPr>
                <w:noProof/>
                <w:webHidden/>
              </w:rPr>
              <w:instrText xml:space="preserve"> PAGEREF _Toc525033987 \h </w:instrText>
            </w:r>
            <w:r w:rsidR="006512B3">
              <w:rPr>
                <w:noProof/>
                <w:webHidden/>
              </w:rPr>
            </w:r>
            <w:r w:rsidR="006512B3">
              <w:rPr>
                <w:noProof/>
                <w:webHidden/>
              </w:rPr>
              <w:fldChar w:fldCharType="separate"/>
            </w:r>
            <w:r w:rsidR="006512B3">
              <w:rPr>
                <w:noProof/>
                <w:webHidden/>
              </w:rPr>
              <w:t>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88" w:history="1">
            <w:r w:rsidR="006512B3" w:rsidRPr="002D2E68">
              <w:rPr>
                <w:rStyle w:val="a6"/>
                <w:noProof/>
              </w:rPr>
              <w:t>1.1.10</w:t>
            </w:r>
            <w:r w:rsidR="006512B3">
              <w:rPr>
                <w:rFonts w:asciiTheme="minorHAnsi" w:eastAsiaTheme="minorEastAsia" w:hAnsiTheme="minorHAnsi" w:cstheme="minorBidi"/>
                <w:noProof/>
                <w:sz w:val="21"/>
                <w:szCs w:val="22"/>
              </w:rPr>
              <w:tab/>
            </w:r>
            <w:r w:rsidR="006512B3" w:rsidRPr="002D2E68">
              <w:rPr>
                <w:rStyle w:val="a6"/>
                <w:rFonts w:hint="eastAsia"/>
                <w:noProof/>
              </w:rPr>
              <w:t>过期的</w:t>
            </w:r>
            <w:r w:rsidR="006512B3" w:rsidRPr="002D2E68">
              <w:rPr>
                <w:rStyle w:val="a6"/>
                <w:noProof/>
              </w:rPr>
              <w:t>API</w:t>
            </w:r>
            <w:r w:rsidR="006512B3">
              <w:rPr>
                <w:noProof/>
                <w:webHidden/>
              </w:rPr>
              <w:tab/>
            </w:r>
            <w:r w:rsidR="006512B3">
              <w:rPr>
                <w:noProof/>
                <w:webHidden/>
              </w:rPr>
              <w:fldChar w:fldCharType="begin"/>
            </w:r>
            <w:r w:rsidR="006512B3">
              <w:rPr>
                <w:noProof/>
                <w:webHidden/>
              </w:rPr>
              <w:instrText xml:space="preserve"> PAGEREF _Toc525033988 \h </w:instrText>
            </w:r>
            <w:r w:rsidR="006512B3">
              <w:rPr>
                <w:noProof/>
                <w:webHidden/>
              </w:rPr>
            </w:r>
            <w:r w:rsidR="006512B3">
              <w:rPr>
                <w:noProof/>
                <w:webHidden/>
              </w:rPr>
              <w:fldChar w:fldCharType="separate"/>
            </w:r>
            <w:r w:rsidR="006512B3">
              <w:rPr>
                <w:noProof/>
                <w:webHidden/>
              </w:rPr>
              <w:t>6</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3989" w:history="1">
            <w:r w:rsidR="006512B3" w:rsidRPr="002D2E68">
              <w:rPr>
                <w:rStyle w:val="a6"/>
                <w:noProof/>
              </w:rPr>
              <w:t>1.2</w:t>
            </w:r>
            <w:r w:rsidR="006512B3">
              <w:rPr>
                <w:rFonts w:asciiTheme="minorHAnsi" w:eastAsiaTheme="minorEastAsia" w:hAnsiTheme="minorHAnsi" w:cstheme="minorBidi"/>
                <w:noProof/>
                <w:sz w:val="21"/>
                <w:szCs w:val="22"/>
              </w:rPr>
              <w:tab/>
            </w:r>
            <w:r w:rsidR="006512B3" w:rsidRPr="002D2E68">
              <w:rPr>
                <w:rStyle w:val="a6"/>
                <w:noProof/>
              </w:rPr>
              <w:t>247_</w:t>
            </w:r>
            <w:r w:rsidR="006512B3" w:rsidRPr="002D2E68">
              <w:rPr>
                <w:rStyle w:val="a6"/>
                <w:rFonts w:hint="eastAsia"/>
                <w:noProof/>
              </w:rPr>
              <w:t>新特性介绍</w:t>
            </w:r>
            <w:r w:rsidR="006512B3" w:rsidRPr="002D2E68">
              <w:rPr>
                <w:rStyle w:val="a6"/>
                <w:noProof/>
              </w:rPr>
              <w:t>-</w:t>
            </w:r>
            <w:r w:rsidR="006512B3" w:rsidRPr="002D2E68">
              <w:rPr>
                <w:rStyle w:val="a6"/>
                <w:rFonts w:hint="eastAsia"/>
                <w:noProof/>
              </w:rPr>
              <w:t>易用性：标准化</w:t>
            </w:r>
            <w:r w:rsidR="006512B3" w:rsidRPr="002D2E68">
              <w:rPr>
                <w:rStyle w:val="a6"/>
                <w:noProof/>
              </w:rPr>
              <w:t>SQL</w:t>
            </w:r>
            <w:r w:rsidR="006512B3" w:rsidRPr="002D2E68">
              <w:rPr>
                <w:rStyle w:val="a6"/>
                <w:rFonts w:hint="eastAsia"/>
                <w:noProof/>
              </w:rPr>
              <w:t>支持以及更合理的</w:t>
            </w:r>
            <w:r w:rsidR="006512B3" w:rsidRPr="002D2E68">
              <w:rPr>
                <w:rStyle w:val="a6"/>
                <w:noProof/>
              </w:rPr>
              <w:t>API</w:t>
            </w:r>
            <w:r w:rsidR="006512B3">
              <w:rPr>
                <w:noProof/>
                <w:webHidden/>
              </w:rPr>
              <w:tab/>
            </w:r>
            <w:r w:rsidR="006512B3">
              <w:rPr>
                <w:noProof/>
                <w:webHidden/>
              </w:rPr>
              <w:fldChar w:fldCharType="begin"/>
            </w:r>
            <w:r w:rsidR="006512B3">
              <w:rPr>
                <w:noProof/>
                <w:webHidden/>
              </w:rPr>
              <w:instrText xml:space="preserve"> PAGEREF _Toc525033989 \h </w:instrText>
            </w:r>
            <w:r w:rsidR="006512B3">
              <w:rPr>
                <w:noProof/>
                <w:webHidden/>
              </w:rPr>
            </w:r>
            <w:r w:rsidR="006512B3">
              <w:rPr>
                <w:noProof/>
                <w:webHidden/>
              </w:rPr>
              <w:fldChar w:fldCharType="separate"/>
            </w:r>
            <w:r w:rsidR="006512B3">
              <w:rPr>
                <w:noProof/>
                <w:webHidden/>
              </w:rPr>
              <w:t>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0" w:history="1">
            <w:r w:rsidR="006512B3" w:rsidRPr="002D2E68">
              <w:rPr>
                <w:rStyle w:val="a6"/>
                <w:noProof/>
              </w:rPr>
              <w:t>1.2.1</w:t>
            </w:r>
            <w:r w:rsidR="006512B3">
              <w:rPr>
                <w:rFonts w:asciiTheme="minorHAnsi" w:eastAsiaTheme="minorEastAsia" w:hAnsiTheme="minorHAnsi" w:cstheme="minorBidi"/>
                <w:noProof/>
                <w:sz w:val="21"/>
                <w:szCs w:val="22"/>
              </w:rPr>
              <w:tab/>
            </w:r>
            <w:r w:rsidR="006512B3" w:rsidRPr="002D2E68">
              <w:rPr>
                <w:rStyle w:val="a6"/>
                <w:rFonts w:hint="eastAsia"/>
                <w:noProof/>
              </w:rPr>
              <w:t>标准化</w:t>
            </w:r>
            <w:r w:rsidR="006512B3" w:rsidRPr="002D2E68">
              <w:rPr>
                <w:rStyle w:val="a6"/>
                <w:noProof/>
              </w:rPr>
              <w:t>SQL</w:t>
            </w:r>
            <w:r w:rsidR="006512B3" w:rsidRPr="002D2E68">
              <w:rPr>
                <w:rStyle w:val="a6"/>
                <w:rFonts w:hint="eastAsia"/>
                <w:noProof/>
              </w:rPr>
              <w:t>支持以及更合理的</w:t>
            </w:r>
            <w:r w:rsidR="006512B3" w:rsidRPr="002D2E68">
              <w:rPr>
                <w:rStyle w:val="a6"/>
                <w:noProof/>
              </w:rPr>
              <w:t>API</w:t>
            </w:r>
            <w:r w:rsidR="006512B3">
              <w:rPr>
                <w:noProof/>
                <w:webHidden/>
              </w:rPr>
              <w:tab/>
            </w:r>
            <w:r w:rsidR="006512B3">
              <w:rPr>
                <w:noProof/>
                <w:webHidden/>
              </w:rPr>
              <w:fldChar w:fldCharType="begin"/>
            </w:r>
            <w:r w:rsidR="006512B3">
              <w:rPr>
                <w:noProof/>
                <w:webHidden/>
              </w:rPr>
              <w:instrText xml:space="preserve"> PAGEREF _Toc525033990 \h </w:instrText>
            </w:r>
            <w:r w:rsidR="006512B3">
              <w:rPr>
                <w:noProof/>
                <w:webHidden/>
              </w:rPr>
            </w:r>
            <w:r w:rsidR="006512B3">
              <w:rPr>
                <w:noProof/>
                <w:webHidden/>
              </w:rPr>
              <w:fldChar w:fldCharType="separate"/>
            </w:r>
            <w:r w:rsidR="006512B3">
              <w:rPr>
                <w:noProof/>
                <w:webHidden/>
              </w:rPr>
              <w:t>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1" w:history="1">
            <w:r w:rsidR="006512B3" w:rsidRPr="002D2E68">
              <w:rPr>
                <w:rStyle w:val="a6"/>
                <w:noProof/>
              </w:rPr>
              <w:t>1.2.2</w:t>
            </w:r>
            <w:r w:rsidR="006512B3">
              <w:rPr>
                <w:rFonts w:asciiTheme="minorHAnsi" w:eastAsiaTheme="minorEastAsia" w:hAnsiTheme="minorHAnsi" w:cstheme="minorBidi"/>
                <w:noProof/>
                <w:sz w:val="21"/>
                <w:szCs w:val="22"/>
              </w:rPr>
              <w:tab/>
            </w:r>
            <w:r w:rsidR="006512B3" w:rsidRPr="002D2E68">
              <w:rPr>
                <w:rStyle w:val="a6"/>
                <w:rFonts w:hint="eastAsia"/>
                <w:noProof/>
              </w:rPr>
              <w:t>统一</w:t>
            </w:r>
            <w:r w:rsidR="006512B3" w:rsidRPr="002D2E68">
              <w:rPr>
                <w:rStyle w:val="a6"/>
                <w:noProof/>
              </w:rPr>
              <w:t>Dataframe</w:t>
            </w:r>
            <w:r w:rsidR="006512B3" w:rsidRPr="002D2E68">
              <w:rPr>
                <w:rStyle w:val="a6"/>
                <w:rFonts w:hint="eastAsia"/>
                <w:noProof/>
              </w:rPr>
              <w:t>和</w:t>
            </w:r>
            <w:r w:rsidR="006512B3" w:rsidRPr="002D2E68">
              <w:rPr>
                <w:rStyle w:val="a6"/>
                <w:noProof/>
              </w:rPr>
              <w:t>Dataset API</w:t>
            </w:r>
            <w:r w:rsidR="006512B3">
              <w:rPr>
                <w:noProof/>
                <w:webHidden/>
              </w:rPr>
              <w:tab/>
            </w:r>
            <w:r w:rsidR="006512B3">
              <w:rPr>
                <w:noProof/>
                <w:webHidden/>
              </w:rPr>
              <w:fldChar w:fldCharType="begin"/>
            </w:r>
            <w:r w:rsidR="006512B3">
              <w:rPr>
                <w:noProof/>
                <w:webHidden/>
              </w:rPr>
              <w:instrText xml:space="preserve"> PAGEREF _Toc525033991 \h </w:instrText>
            </w:r>
            <w:r w:rsidR="006512B3">
              <w:rPr>
                <w:noProof/>
                <w:webHidden/>
              </w:rPr>
            </w:r>
            <w:r w:rsidR="006512B3">
              <w:rPr>
                <w:noProof/>
                <w:webHidden/>
              </w:rPr>
              <w:fldChar w:fldCharType="separate"/>
            </w:r>
            <w:r w:rsidR="006512B3">
              <w:rPr>
                <w:noProof/>
                <w:webHidden/>
              </w:rPr>
              <w:t>7</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2" w:history="1">
            <w:r w:rsidR="006512B3" w:rsidRPr="002D2E68">
              <w:rPr>
                <w:rStyle w:val="a6"/>
                <w:noProof/>
              </w:rPr>
              <w:t>1.2.3</w:t>
            </w:r>
            <w:r w:rsidR="006512B3">
              <w:rPr>
                <w:rFonts w:asciiTheme="minorHAnsi" w:eastAsiaTheme="minorEastAsia" w:hAnsiTheme="minorHAnsi" w:cstheme="minorBidi"/>
                <w:noProof/>
                <w:sz w:val="21"/>
                <w:szCs w:val="22"/>
              </w:rPr>
              <w:tab/>
            </w:r>
            <w:r w:rsidR="006512B3" w:rsidRPr="002D2E68">
              <w:rPr>
                <w:rStyle w:val="a6"/>
                <w:noProof/>
              </w:rPr>
              <w:t>SparkSession</w:t>
            </w:r>
            <w:r w:rsidR="006512B3">
              <w:rPr>
                <w:noProof/>
                <w:webHidden/>
              </w:rPr>
              <w:tab/>
            </w:r>
            <w:r w:rsidR="006512B3">
              <w:rPr>
                <w:noProof/>
                <w:webHidden/>
              </w:rPr>
              <w:fldChar w:fldCharType="begin"/>
            </w:r>
            <w:r w:rsidR="006512B3">
              <w:rPr>
                <w:noProof/>
                <w:webHidden/>
              </w:rPr>
              <w:instrText xml:space="preserve"> PAGEREF _Toc525033992 \h </w:instrText>
            </w:r>
            <w:r w:rsidR="006512B3">
              <w:rPr>
                <w:noProof/>
                <w:webHidden/>
              </w:rPr>
            </w:r>
            <w:r w:rsidR="006512B3">
              <w:rPr>
                <w:noProof/>
                <w:webHidden/>
              </w:rPr>
              <w:fldChar w:fldCharType="separate"/>
            </w:r>
            <w:r w:rsidR="006512B3">
              <w:rPr>
                <w:noProof/>
                <w:webHidden/>
              </w:rPr>
              <w:t>7</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3" w:history="1">
            <w:r w:rsidR="006512B3" w:rsidRPr="002D2E68">
              <w:rPr>
                <w:rStyle w:val="a6"/>
                <w:noProof/>
              </w:rPr>
              <w:t>1.2.4</w:t>
            </w:r>
            <w:r w:rsidR="006512B3">
              <w:rPr>
                <w:rFonts w:asciiTheme="minorHAnsi" w:eastAsiaTheme="minorEastAsia" w:hAnsiTheme="minorHAnsi" w:cstheme="minorBidi"/>
                <w:noProof/>
                <w:sz w:val="21"/>
                <w:szCs w:val="22"/>
              </w:rPr>
              <w:tab/>
            </w:r>
            <w:r w:rsidR="006512B3" w:rsidRPr="002D2E68">
              <w:rPr>
                <w:rStyle w:val="a6"/>
                <w:rFonts w:hint="eastAsia"/>
                <w:noProof/>
              </w:rPr>
              <w:t>新版本</w:t>
            </w:r>
            <w:r w:rsidR="006512B3" w:rsidRPr="002D2E68">
              <w:rPr>
                <w:rStyle w:val="a6"/>
                <w:noProof/>
              </w:rPr>
              <w:t>Accumulator API</w:t>
            </w:r>
            <w:r w:rsidR="006512B3">
              <w:rPr>
                <w:noProof/>
                <w:webHidden/>
              </w:rPr>
              <w:tab/>
            </w:r>
            <w:r w:rsidR="006512B3">
              <w:rPr>
                <w:noProof/>
                <w:webHidden/>
              </w:rPr>
              <w:fldChar w:fldCharType="begin"/>
            </w:r>
            <w:r w:rsidR="006512B3">
              <w:rPr>
                <w:noProof/>
                <w:webHidden/>
              </w:rPr>
              <w:instrText xml:space="preserve"> PAGEREF _Toc525033993 \h </w:instrText>
            </w:r>
            <w:r w:rsidR="006512B3">
              <w:rPr>
                <w:noProof/>
                <w:webHidden/>
              </w:rPr>
            </w:r>
            <w:r w:rsidR="006512B3">
              <w:rPr>
                <w:noProof/>
                <w:webHidden/>
              </w:rPr>
              <w:fldChar w:fldCharType="separate"/>
            </w:r>
            <w:r w:rsidR="006512B3">
              <w:rPr>
                <w:noProof/>
                <w:webHidden/>
              </w:rPr>
              <w:t>7</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4" w:history="1">
            <w:r w:rsidR="006512B3" w:rsidRPr="002D2E68">
              <w:rPr>
                <w:rStyle w:val="a6"/>
                <w:noProof/>
              </w:rPr>
              <w:t>1.2.5</w:t>
            </w:r>
            <w:r w:rsidR="006512B3">
              <w:rPr>
                <w:rFonts w:asciiTheme="minorHAnsi" w:eastAsiaTheme="minorEastAsia" w:hAnsiTheme="minorHAnsi" w:cstheme="minorBidi"/>
                <w:noProof/>
                <w:sz w:val="21"/>
                <w:szCs w:val="22"/>
              </w:rPr>
              <w:tab/>
            </w:r>
            <w:r w:rsidR="006512B3" w:rsidRPr="002D2E68">
              <w:rPr>
                <w:rStyle w:val="a6"/>
                <w:rFonts w:hint="eastAsia"/>
                <w:noProof/>
              </w:rPr>
              <w:t>基于</w:t>
            </w:r>
            <w:r w:rsidR="006512B3" w:rsidRPr="002D2E68">
              <w:rPr>
                <w:rStyle w:val="a6"/>
                <w:noProof/>
              </w:rPr>
              <w:t>Dataframe/Dataset</w:t>
            </w:r>
            <w:r w:rsidR="006512B3" w:rsidRPr="002D2E68">
              <w:rPr>
                <w:rStyle w:val="a6"/>
                <w:rFonts w:hint="eastAsia"/>
                <w:noProof/>
              </w:rPr>
              <w:t>的</w:t>
            </w:r>
            <w:r w:rsidR="006512B3" w:rsidRPr="002D2E68">
              <w:rPr>
                <w:rStyle w:val="a6"/>
                <w:noProof/>
              </w:rPr>
              <w:t>Spark MLlib</w:t>
            </w:r>
            <w:r w:rsidR="006512B3">
              <w:rPr>
                <w:noProof/>
                <w:webHidden/>
              </w:rPr>
              <w:tab/>
            </w:r>
            <w:r w:rsidR="006512B3">
              <w:rPr>
                <w:noProof/>
                <w:webHidden/>
              </w:rPr>
              <w:fldChar w:fldCharType="begin"/>
            </w:r>
            <w:r w:rsidR="006512B3">
              <w:rPr>
                <w:noProof/>
                <w:webHidden/>
              </w:rPr>
              <w:instrText xml:space="preserve"> PAGEREF _Toc525033994 \h </w:instrText>
            </w:r>
            <w:r w:rsidR="006512B3">
              <w:rPr>
                <w:noProof/>
                <w:webHidden/>
              </w:rPr>
            </w:r>
            <w:r w:rsidR="006512B3">
              <w:rPr>
                <w:noProof/>
                <w:webHidden/>
              </w:rPr>
              <w:fldChar w:fldCharType="separate"/>
            </w:r>
            <w:r w:rsidR="006512B3">
              <w:rPr>
                <w:noProof/>
                <w:webHidden/>
              </w:rPr>
              <w:t>7</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5" w:history="1">
            <w:r w:rsidR="006512B3" w:rsidRPr="002D2E68">
              <w:rPr>
                <w:rStyle w:val="a6"/>
                <w:noProof/>
              </w:rPr>
              <w:t>1.2.6</w:t>
            </w:r>
            <w:r w:rsidR="006512B3">
              <w:rPr>
                <w:rFonts w:asciiTheme="minorHAnsi" w:eastAsiaTheme="minorEastAsia" w:hAnsiTheme="minorHAnsi" w:cstheme="minorBidi"/>
                <w:noProof/>
                <w:sz w:val="21"/>
                <w:szCs w:val="22"/>
              </w:rPr>
              <w:tab/>
            </w:r>
            <w:r w:rsidR="006512B3" w:rsidRPr="002D2E68">
              <w:rPr>
                <w:rStyle w:val="a6"/>
                <w:noProof/>
              </w:rPr>
              <w:t>SparkR</w:t>
            </w:r>
            <w:r w:rsidR="006512B3" w:rsidRPr="002D2E68">
              <w:rPr>
                <w:rStyle w:val="a6"/>
                <w:rFonts w:hint="eastAsia"/>
                <w:noProof/>
              </w:rPr>
              <w:t>中的分布式机器学习算法以及</w:t>
            </w:r>
            <w:r w:rsidR="006512B3" w:rsidRPr="002D2E68">
              <w:rPr>
                <w:rStyle w:val="a6"/>
                <w:noProof/>
              </w:rPr>
              <w:t>UDF</w:t>
            </w:r>
            <w:r w:rsidR="006512B3" w:rsidRPr="002D2E68">
              <w:rPr>
                <w:rStyle w:val="a6"/>
                <w:rFonts w:hint="eastAsia"/>
                <w:noProof/>
              </w:rPr>
              <w:t>函数</w:t>
            </w:r>
            <w:r w:rsidR="006512B3">
              <w:rPr>
                <w:noProof/>
                <w:webHidden/>
              </w:rPr>
              <w:tab/>
            </w:r>
            <w:r w:rsidR="006512B3">
              <w:rPr>
                <w:noProof/>
                <w:webHidden/>
              </w:rPr>
              <w:fldChar w:fldCharType="begin"/>
            </w:r>
            <w:r w:rsidR="006512B3">
              <w:rPr>
                <w:noProof/>
                <w:webHidden/>
              </w:rPr>
              <w:instrText xml:space="preserve"> PAGEREF _Toc525033995 \h </w:instrText>
            </w:r>
            <w:r w:rsidR="006512B3">
              <w:rPr>
                <w:noProof/>
                <w:webHidden/>
              </w:rPr>
            </w:r>
            <w:r w:rsidR="006512B3">
              <w:rPr>
                <w:noProof/>
                <w:webHidden/>
              </w:rPr>
              <w:fldChar w:fldCharType="separate"/>
            </w:r>
            <w:r w:rsidR="006512B3">
              <w:rPr>
                <w:noProof/>
                <w:webHidden/>
              </w:rPr>
              <w:t>8</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3996" w:history="1">
            <w:r w:rsidR="006512B3" w:rsidRPr="002D2E68">
              <w:rPr>
                <w:rStyle w:val="a6"/>
                <w:noProof/>
              </w:rPr>
              <w:t>1.3</w:t>
            </w:r>
            <w:r w:rsidR="006512B3">
              <w:rPr>
                <w:rFonts w:asciiTheme="minorHAnsi" w:eastAsiaTheme="minorEastAsia" w:hAnsiTheme="minorHAnsi" w:cstheme="minorBidi"/>
                <w:noProof/>
                <w:sz w:val="21"/>
                <w:szCs w:val="22"/>
              </w:rPr>
              <w:tab/>
            </w:r>
            <w:r w:rsidR="006512B3" w:rsidRPr="002D2E68">
              <w:rPr>
                <w:rStyle w:val="a6"/>
                <w:noProof/>
              </w:rPr>
              <w:t>248_</w:t>
            </w:r>
            <w:r w:rsidR="006512B3" w:rsidRPr="002D2E68">
              <w:rPr>
                <w:rStyle w:val="a6"/>
                <w:rFonts w:hint="eastAsia"/>
                <w:noProof/>
              </w:rPr>
              <w:t>新特性介绍</w:t>
            </w:r>
            <w:r w:rsidR="006512B3" w:rsidRPr="002D2E68">
              <w:rPr>
                <w:rStyle w:val="a6"/>
                <w:noProof/>
              </w:rPr>
              <w:t>-</w:t>
            </w:r>
            <w:r w:rsidR="006512B3" w:rsidRPr="002D2E68">
              <w:rPr>
                <w:rStyle w:val="a6"/>
                <w:rFonts w:hint="eastAsia"/>
                <w:noProof/>
              </w:rPr>
              <w:t>高性能：让</w:t>
            </w:r>
            <w:r w:rsidR="006512B3" w:rsidRPr="002D2E68">
              <w:rPr>
                <w:rStyle w:val="a6"/>
                <w:noProof/>
              </w:rPr>
              <w:t>Spark</w:t>
            </w:r>
            <w:r w:rsidR="006512B3" w:rsidRPr="002D2E68">
              <w:rPr>
                <w:rStyle w:val="a6"/>
                <w:rFonts w:hint="eastAsia"/>
                <w:noProof/>
              </w:rPr>
              <w:t>作为编译器来运行</w:t>
            </w:r>
            <w:r w:rsidR="006512B3">
              <w:rPr>
                <w:noProof/>
                <w:webHidden/>
              </w:rPr>
              <w:tab/>
            </w:r>
            <w:r w:rsidR="006512B3">
              <w:rPr>
                <w:noProof/>
                <w:webHidden/>
              </w:rPr>
              <w:fldChar w:fldCharType="begin"/>
            </w:r>
            <w:r w:rsidR="006512B3">
              <w:rPr>
                <w:noProof/>
                <w:webHidden/>
              </w:rPr>
              <w:instrText xml:space="preserve"> PAGEREF _Toc525033996 \h </w:instrText>
            </w:r>
            <w:r w:rsidR="006512B3">
              <w:rPr>
                <w:noProof/>
                <w:webHidden/>
              </w:rPr>
            </w:r>
            <w:r w:rsidR="006512B3">
              <w:rPr>
                <w:noProof/>
                <w:webHidden/>
              </w:rPr>
              <w:fldChar w:fldCharType="separate"/>
            </w:r>
            <w:r w:rsidR="006512B3">
              <w:rPr>
                <w:noProof/>
                <w:webHidden/>
              </w:rPr>
              <w:t>8</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3997" w:history="1">
            <w:r w:rsidR="006512B3" w:rsidRPr="002D2E68">
              <w:rPr>
                <w:rStyle w:val="a6"/>
                <w:noProof/>
              </w:rPr>
              <w:t>1.4</w:t>
            </w:r>
            <w:r w:rsidR="006512B3">
              <w:rPr>
                <w:rFonts w:asciiTheme="minorHAnsi" w:eastAsiaTheme="minorEastAsia" w:hAnsiTheme="minorHAnsi" w:cstheme="minorBidi"/>
                <w:noProof/>
                <w:sz w:val="21"/>
                <w:szCs w:val="22"/>
              </w:rPr>
              <w:tab/>
            </w:r>
            <w:r w:rsidR="006512B3" w:rsidRPr="002D2E68">
              <w:rPr>
                <w:rStyle w:val="a6"/>
                <w:noProof/>
              </w:rPr>
              <w:t>249_</w:t>
            </w:r>
            <w:r w:rsidR="006512B3" w:rsidRPr="002D2E68">
              <w:rPr>
                <w:rStyle w:val="a6"/>
                <w:rFonts w:hint="eastAsia"/>
                <w:noProof/>
              </w:rPr>
              <w:t>新特性介绍</w:t>
            </w:r>
            <w:r w:rsidR="006512B3" w:rsidRPr="002D2E68">
              <w:rPr>
                <w:rStyle w:val="a6"/>
                <w:noProof/>
              </w:rPr>
              <w:t>-</w:t>
            </w:r>
            <w:r w:rsidR="006512B3" w:rsidRPr="002D2E68">
              <w:rPr>
                <w:rStyle w:val="a6"/>
                <w:rFonts w:hint="eastAsia"/>
                <w:noProof/>
              </w:rPr>
              <w:t>智能化：</w:t>
            </w:r>
            <w:r w:rsidR="006512B3" w:rsidRPr="002D2E68">
              <w:rPr>
                <w:rStyle w:val="a6"/>
                <w:noProof/>
              </w:rPr>
              <w:t>Structured Streaming</w:t>
            </w:r>
            <w:r w:rsidR="006512B3" w:rsidRPr="002D2E68">
              <w:rPr>
                <w:rStyle w:val="a6"/>
                <w:rFonts w:hint="eastAsia"/>
                <w:noProof/>
              </w:rPr>
              <w:t>介绍</w:t>
            </w:r>
            <w:r w:rsidR="006512B3">
              <w:rPr>
                <w:noProof/>
                <w:webHidden/>
              </w:rPr>
              <w:tab/>
            </w:r>
            <w:r w:rsidR="006512B3">
              <w:rPr>
                <w:noProof/>
                <w:webHidden/>
              </w:rPr>
              <w:fldChar w:fldCharType="begin"/>
            </w:r>
            <w:r w:rsidR="006512B3">
              <w:rPr>
                <w:noProof/>
                <w:webHidden/>
              </w:rPr>
              <w:instrText xml:space="preserve"> PAGEREF _Toc525033997 \h </w:instrText>
            </w:r>
            <w:r w:rsidR="006512B3">
              <w:rPr>
                <w:noProof/>
                <w:webHidden/>
              </w:rPr>
            </w:r>
            <w:r w:rsidR="006512B3">
              <w:rPr>
                <w:noProof/>
                <w:webHidden/>
              </w:rPr>
              <w:fldChar w:fldCharType="separate"/>
            </w:r>
            <w:r w:rsidR="006512B3">
              <w:rPr>
                <w:noProof/>
                <w:webHidden/>
              </w:rPr>
              <w:t>9</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3998" w:history="1">
            <w:r w:rsidR="006512B3" w:rsidRPr="002D2E68">
              <w:rPr>
                <w:rStyle w:val="a6"/>
                <w:noProof/>
              </w:rPr>
              <w:t>1.5</w:t>
            </w:r>
            <w:r w:rsidR="006512B3">
              <w:rPr>
                <w:rFonts w:asciiTheme="minorHAnsi" w:eastAsiaTheme="minorEastAsia" w:hAnsiTheme="minorHAnsi" w:cstheme="minorBidi"/>
                <w:noProof/>
                <w:sz w:val="21"/>
                <w:szCs w:val="22"/>
              </w:rPr>
              <w:tab/>
            </w:r>
            <w:r w:rsidR="006512B3" w:rsidRPr="002D2E68">
              <w:rPr>
                <w:rStyle w:val="a6"/>
                <w:noProof/>
              </w:rPr>
              <w:t>250_</w:t>
            </w:r>
            <w:r w:rsidR="006512B3" w:rsidRPr="002D2E68">
              <w:rPr>
                <w:rStyle w:val="a6"/>
                <w:rFonts w:hint="eastAsia"/>
                <w:noProof/>
              </w:rPr>
              <w:t>新特性介绍</w:t>
            </w:r>
            <w:r w:rsidR="006512B3" w:rsidRPr="002D2E68">
              <w:rPr>
                <w:rStyle w:val="a6"/>
                <w:noProof/>
              </w:rPr>
              <w:t>-Spark 1.x</w:t>
            </w:r>
            <w:r w:rsidR="006512B3" w:rsidRPr="002D2E68">
              <w:rPr>
                <w:rStyle w:val="a6"/>
                <w:rFonts w:hint="eastAsia"/>
                <w:noProof/>
              </w:rPr>
              <w:t>的</w:t>
            </w:r>
            <w:r w:rsidR="006512B3" w:rsidRPr="002D2E68">
              <w:rPr>
                <w:rStyle w:val="a6"/>
                <w:noProof/>
              </w:rPr>
              <w:t>Volcano Iterator Model</w:t>
            </w:r>
            <w:r w:rsidR="006512B3" w:rsidRPr="002D2E68">
              <w:rPr>
                <w:rStyle w:val="a6"/>
                <w:rFonts w:hint="eastAsia"/>
                <w:noProof/>
              </w:rPr>
              <w:t>技术缺陷分析</w:t>
            </w:r>
            <w:r w:rsidR="006512B3">
              <w:rPr>
                <w:noProof/>
                <w:webHidden/>
              </w:rPr>
              <w:tab/>
            </w:r>
            <w:r w:rsidR="006512B3">
              <w:rPr>
                <w:noProof/>
                <w:webHidden/>
              </w:rPr>
              <w:fldChar w:fldCharType="begin"/>
            </w:r>
            <w:r w:rsidR="006512B3">
              <w:rPr>
                <w:noProof/>
                <w:webHidden/>
              </w:rPr>
              <w:instrText xml:space="preserve"> PAGEREF _Toc525033998 \h </w:instrText>
            </w:r>
            <w:r w:rsidR="006512B3">
              <w:rPr>
                <w:noProof/>
                <w:webHidden/>
              </w:rPr>
            </w:r>
            <w:r w:rsidR="006512B3">
              <w:rPr>
                <w:noProof/>
                <w:webHidden/>
              </w:rPr>
              <w:fldChar w:fldCharType="separate"/>
            </w:r>
            <w:r w:rsidR="006512B3">
              <w:rPr>
                <w:noProof/>
                <w:webHidden/>
              </w:rPr>
              <w:t>11</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3999" w:history="1">
            <w:r w:rsidR="006512B3" w:rsidRPr="002D2E68">
              <w:rPr>
                <w:rStyle w:val="a6"/>
                <w:noProof/>
              </w:rPr>
              <w:t>1.5.1</w:t>
            </w:r>
            <w:r w:rsidR="006512B3">
              <w:rPr>
                <w:rFonts w:asciiTheme="minorHAnsi" w:eastAsiaTheme="minorEastAsia" w:hAnsiTheme="minorHAnsi" w:cstheme="minorBidi"/>
                <w:noProof/>
                <w:sz w:val="21"/>
                <w:szCs w:val="22"/>
              </w:rPr>
              <w:tab/>
            </w:r>
            <w:r w:rsidR="006512B3" w:rsidRPr="002D2E68">
              <w:rPr>
                <w:rStyle w:val="a6"/>
                <w:noProof/>
              </w:rPr>
              <w:t>Volcano Iterator Model</w:t>
            </w:r>
            <w:r w:rsidR="006512B3">
              <w:rPr>
                <w:noProof/>
                <w:webHidden/>
              </w:rPr>
              <w:tab/>
            </w:r>
            <w:r w:rsidR="006512B3">
              <w:rPr>
                <w:noProof/>
                <w:webHidden/>
              </w:rPr>
              <w:fldChar w:fldCharType="begin"/>
            </w:r>
            <w:r w:rsidR="006512B3">
              <w:rPr>
                <w:noProof/>
                <w:webHidden/>
              </w:rPr>
              <w:instrText xml:space="preserve"> PAGEREF _Toc525033999 \h </w:instrText>
            </w:r>
            <w:r w:rsidR="006512B3">
              <w:rPr>
                <w:noProof/>
                <w:webHidden/>
              </w:rPr>
            </w:r>
            <w:r w:rsidR="006512B3">
              <w:rPr>
                <w:noProof/>
                <w:webHidden/>
              </w:rPr>
              <w:fldChar w:fldCharType="separate"/>
            </w:r>
            <w:r w:rsidR="006512B3">
              <w:rPr>
                <w:noProof/>
                <w:webHidden/>
              </w:rPr>
              <w:t>11</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00" w:history="1">
            <w:r w:rsidR="006512B3" w:rsidRPr="002D2E68">
              <w:rPr>
                <w:rStyle w:val="a6"/>
                <w:noProof/>
              </w:rPr>
              <w:t>1.5.2</w:t>
            </w:r>
            <w:r w:rsidR="006512B3">
              <w:rPr>
                <w:rFonts w:asciiTheme="minorHAnsi" w:eastAsiaTheme="minorEastAsia" w:hAnsiTheme="minorHAnsi" w:cstheme="minorBidi"/>
                <w:noProof/>
                <w:sz w:val="21"/>
                <w:szCs w:val="22"/>
              </w:rPr>
              <w:tab/>
            </w:r>
            <w:r w:rsidR="006512B3" w:rsidRPr="002D2E68">
              <w:rPr>
                <w:rStyle w:val="a6"/>
                <w:noProof/>
              </w:rPr>
              <w:t xml:space="preserve">Volcano Iterator Model vs </w:t>
            </w:r>
            <w:r w:rsidR="006512B3" w:rsidRPr="002D2E68">
              <w:rPr>
                <w:rStyle w:val="a6"/>
                <w:rFonts w:hint="eastAsia"/>
                <w:noProof/>
              </w:rPr>
              <w:t>手写代码</w:t>
            </w:r>
            <w:r w:rsidR="006512B3">
              <w:rPr>
                <w:noProof/>
                <w:webHidden/>
              </w:rPr>
              <w:tab/>
            </w:r>
            <w:r w:rsidR="006512B3">
              <w:rPr>
                <w:noProof/>
                <w:webHidden/>
              </w:rPr>
              <w:fldChar w:fldCharType="begin"/>
            </w:r>
            <w:r w:rsidR="006512B3">
              <w:rPr>
                <w:noProof/>
                <w:webHidden/>
              </w:rPr>
              <w:instrText xml:space="preserve"> PAGEREF _Toc525034000 \h </w:instrText>
            </w:r>
            <w:r w:rsidR="006512B3">
              <w:rPr>
                <w:noProof/>
                <w:webHidden/>
              </w:rPr>
            </w:r>
            <w:r w:rsidR="006512B3">
              <w:rPr>
                <w:noProof/>
                <w:webHidden/>
              </w:rPr>
              <w:fldChar w:fldCharType="separate"/>
            </w:r>
            <w:r w:rsidR="006512B3">
              <w:rPr>
                <w:noProof/>
                <w:webHidden/>
              </w:rPr>
              <w:t>12</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01" w:history="1">
            <w:r w:rsidR="006512B3" w:rsidRPr="002D2E68">
              <w:rPr>
                <w:rStyle w:val="a6"/>
                <w:noProof/>
              </w:rPr>
              <w:t>1.6</w:t>
            </w:r>
            <w:r w:rsidR="006512B3">
              <w:rPr>
                <w:rFonts w:asciiTheme="minorHAnsi" w:eastAsiaTheme="minorEastAsia" w:hAnsiTheme="minorHAnsi" w:cstheme="minorBidi"/>
                <w:noProof/>
                <w:sz w:val="21"/>
                <w:szCs w:val="22"/>
              </w:rPr>
              <w:tab/>
            </w:r>
            <w:r w:rsidR="006512B3" w:rsidRPr="002D2E68">
              <w:rPr>
                <w:rStyle w:val="a6"/>
                <w:noProof/>
              </w:rPr>
              <w:t>251_</w:t>
            </w:r>
            <w:r w:rsidR="006512B3" w:rsidRPr="002D2E68">
              <w:rPr>
                <w:rStyle w:val="a6"/>
                <w:rFonts w:hint="eastAsia"/>
                <w:noProof/>
              </w:rPr>
              <w:t>新特性介绍</w:t>
            </w:r>
            <w:r w:rsidR="006512B3" w:rsidRPr="002D2E68">
              <w:rPr>
                <w:rStyle w:val="a6"/>
                <w:noProof/>
              </w:rPr>
              <w:t>-whole-stage code generation</w:t>
            </w:r>
            <w:r w:rsidR="006512B3" w:rsidRPr="002D2E68">
              <w:rPr>
                <w:rStyle w:val="a6"/>
                <w:rFonts w:hint="eastAsia"/>
                <w:noProof/>
              </w:rPr>
              <w:t>技术和</w:t>
            </w:r>
            <w:r w:rsidR="006512B3" w:rsidRPr="002D2E68">
              <w:rPr>
                <w:rStyle w:val="a6"/>
                <w:noProof/>
              </w:rPr>
              <w:t>vectorization</w:t>
            </w:r>
            <w:r w:rsidR="006512B3" w:rsidRPr="002D2E68">
              <w:rPr>
                <w:rStyle w:val="a6"/>
                <w:rFonts w:hint="eastAsia"/>
                <w:noProof/>
              </w:rPr>
              <w:t>技术</w:t>
            </w:r>
            <w:r w:rsidR="006512B3">
              <w:rPr>
                <w:noProof/>
                <w:webHidden/>
              </w:rPr>
              <w:tab/>
            </w:r>
            <w:r w:rsidR="006512B3">
              <w:rPr>
                <w:noProof/>
                <w:webHidden/>
              </w:rPr>
              <w:fldChar w:fldCharType="begin"/>
            </w:r>
            <w:r w:rsidR="006512B3">
              <w:rPr>
                <w:noProof/>
                <w:webHidden/>
              </w:rPr>
              <w:instrText xml:space="preserve"> PAGEREF _Toc525034001 \h </w:instrText>
            </w:r>
            <w:r w:rsidR="006512B3">
              <w:rPr>
                <w:noProof/>
                <w:webHidden/>
              </w:rPr>
            </w:r>
            <w:r w:rsidR="006512B3">
              <w:rPr>
                <w:noProof/>
                <w:webHidden/>
              </w:rPr>
              <w:fldChar w:fldCharType="separate"/>
            </w:r>
            <w:r w:rsidR="006512B3">
              <w:rPr>
                <w:noProof/>
                <w:webHidden/>
              </w:rPr>
              <w:t>13</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02" w:history="1">
            <w:r w:rsidR="006512B3" w:rsidRPr="002D2E68">
              <w:rPr>
                <w:rStyle w:val="a6"/>
                <w:noProof/>
              </w:rPr>
              <w:t>1.6.1</w:t>
            </w:r>
            <w:r w:rsidR="006512B3">
              <w:rPr>
                <w:rFonts w:asciiTheme="minorHAnsi" w:eastAsiaTheme="minorEastAsia" w:hAnsiTheme="minorHAnsi" w:cstheme="minorBidi"/>
                <w:noProof/>
                <w:sz w:val="21"/>
                <w:szCs w:val="22"/>
              </w:rPr>
              <w:tab/>
            </w:r>
            <w:r w:rsidR="006512B3" w:rsidRPr="002D2E68">
              <w:rPr>
                <w:rStyle w:val="a6"/>
                <w:noProof/>
              </w:rPr>
              <w:t>Whole-stage code generation</w:t>
            </w:r>
            <w:r w:rsidR="006512B3">
              <w:rPr>
                <w:noProof/>
                <w:webHidden/>
              </w:rPr>
              <w:tab/>
            </w:r>
            <w:r w:rsidR="006512B3">
              <w:rPr>
                <w:noProof/>
                <w:webHidden/>
              </w:rPr>
              <w:fldChar w:fldCharType="begin"/>
            </w:r>
            <w:r w:rsidR="006512B3">
              <w:rPr>
                <w:noProof/>
                <w:webHidden/>
              </w:rPr>
              <w:instrText xml:space="preserve"> PAGEREF _Toc525034002 \h </w:instrText>
            </w:r>
            <w:r w:rsidR="006512B3">
              <w:rPr>
                <w:noProof/>
                <w:webHidden/>
              </w:rPr>
            </w:r>
            <w:r w:rsidR="006512B3">
              <w:rPr>
                <w:noProof/>
                <w:webHidden/>
              </w:rPr>
              <w:fldChar w:fldCharType="separate"/>
            </w:r>
            <w:r w:rsidR="006512B3">
              <w:rPr>
                <w:noProof/>
                <w:webHidden/>
              </w:rPr>
              <w:t>13</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03" w:history="1">
            <w:r w:rsidR="006512B3" w:rsidRPr="002D2E68">
              <w:rPr>
                <w:rStyle w:val="a6"/>
                <w:noProof/>
              </w:rPr>
              <w:t>1.6.2</w:t>
            </w:r>
            <w:r w:rsidR="006512B3">
              <w:rPr>
                <w:rFonts w:asciiTheme="minorHAnsi" w:eastAsiaTheme="minorEastAsia" w:hAnsiTheme="minorHAnsi" w:cstheme="minorBidi"/>
                <w:noProof/>
                <w:sz w:val="21"/>
                <w:szCs w:val="22"/>
              </w:rPr>
              <w:tab/>
            </w:r>
            <w:r w:rsidR="006512B3" w:rsidRPr="002D2E68">
              <w:rPr>
                <w:rStyle w:val="a6"/>
                <w:noProof/>
              </w:rPr>
              <w:t>Vectorization</w:t>
            </w:r>
            <w:r w:rsidR="006512B3">
              <w:rPr>
                <w:noProof/>
                <w:webHidden/>
              </w:rPr>
              <w:tab/>
            </w:r>
            <w:r w:rsidR="006512B3">
              <w:rPr>
                <w:noProof/>
                <w:webHidden/>
              </w:rPr>
              <w:fldChar w:fldCharType="begin"/>
            </w:r>
            <w:r w:rsidR="006512B3">
              <w:rPr>
                <w:noProof/>
                <w:webHidden/>
              </w:rPr>
              <w:instrText xml:space="preserve"> PAGEREF _Toc525034003 \h </w:instrText>
            </w:r>
            <w:r w:rsidR="006512B3">
              <w:rPr>
                <w:noProof/>
                <w:webHidden/>
              </w:rPr>
            </w:r>
            <w:r w:rsidR="006512B3">
              <w:rPr>
                <w:noProof/>
                <w:webHidden/>
              </w:rPr>
              <w:fldChar w:fldCharType="separate"/>
            </w:r>
            <w:r w:rsidR="006512B3">
              <w:rPr>
                <w:noProof/>
                <w:webHidden/>
              </w:rPr>
              <w:t>15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04" w:history="1">
            <w:r w:rsidR="006512B3" w:rsidRPr="002D2E68">
              <w:rPr>
                <w:rStyle w:val="a6"/>
                <w:noProof/>
              </w:rPr>
              <w:t>1.6.3</w:t>
            </w:r>
            <w:r w:rsidR="006512B3">
              <w:rPr>
                <w:rFonts w:asciiTheme="minorHAnsi" w:eastAsiaTheme="minorEastAsia" w:hAnsiTheme="minorHAnsi" w:cstheme="minorBidi"/>
                <w:noProof/>
                <w:sz w:val="21"/>
                <w:szCs w:val="22"/>
              </w:rPr>
              <w:tab/>
            </w:r>
            <w:r w:rsidR="006512B3" w:rsidRPr="002D2E68">
              <w:rPr>
                <w:rStyle w:val="a6"/>
                <w:rFonts w:hint="eastAsia"/>
                <w:noProof/>
              </w:rPr>
              <w:t>总结</w:t>
            </w:r>
            <w:r w:rsidR="006512B3">
              <w:rPr>
                <w:noProof/>
                <w:webHidden/>
              </w:rPr>
              <w:tab/>
            </w:r>
            <w:r w:rsidR="006512B3">
              <w:rPr>
                <w:noProof/>
                <w:webHidden/>
              </w:rPr>
              <w:fldChar w:fldCharType="begin"/>
            </w:r>
            <w:r w:rsidR="006512B3">
              <w:rPr>
                <w:noProof/>
                <w:webHidden/>
              </w:rPr>
              <w:instrText xml:space="preserve"> PAGEREF _Toc525034004 \h </w:instrText>
            </w:r>
            <w:r w:rsidR="006512B3">
              <w:rPr>
                <w:noProof/>
                <w:webHidden/>
              </w:rPr>
            </w:r>
            <w:r w:rsidR="006512B3">
              <w:rPr>
                <w:noProof/>
                <w:webHidden/>
              </w:rPr>
              <w:fldChar w:fldCharType="separate"/>
            </w:r>
            <w:r w:rsidR="006512B3">
              <w:rPr>
                <w:noProof/>
                <w:webHidden/>
              </w:rPr>
              <w:t>16</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05" w:history="1">
            <w:r w:rsidR="006512B3" w:rsidRPr="002D2E68">
              <w:rPr>
                <w:rStyle w:val="a6"/>
                <w:noProof/>
              </w:rPr>
              <w:t>1.7</w:t>
            </w:r>
            <w:r w:rsidR="006512B3">
              <w:rPr>
                <w:rFonts w:asciiTheme="minorHAnsi" w:eastAsiaTheme="minorEastAsia" w:hAnsiTheme="minorHAnsi" w:cstheme="minorBidi"/>
                <w:noProof/>
                <w:sz w:val="21"/>
                <w:szCs w:val="22"/>
              </w:rPr>
              <w:tab/>
            </w:r>
            <w:r w:rsidR="006512B3" w:rsidRPr="002D2E68">
              <w:rPr>
                <w:rStyle w:val="a6"/>
                <w:noProof/>
              </w:rPr>
              <w:t>252_Spark 2.x</w:t>
            </w:r>
            <w:r w:rsidR="006512B3" w:rsidRPr="002D2E68">
              <w:rPr>
                <w:rStyle w:val="a6"/>
                <w:rFonts w:hint="eastAsia"/>
                <w:noProof/>
              </w:rPr>
              <w:t>与</w:t>
            </w:r>
            <w:r w:rsidR="006512B3" w:rsidRPr="002D2E68">
              <w:rPr>
                <w:rStyle w:val="a6"/>
                <w:noProof/>
              </w:rPr>
              <w:t>1.x</w:t>
            </w:r>
            <w:r w:rsidR="006512B3" w:rsidRPr="002D2E68">
              <w:rPr>
                <w:rStyle w:val="a6"/>
                <w:rFonts w:hint="eastAsia"/>
                <w:noProof/>
              </w:rPr>
              <w:t>对比以及分析、学习建议以及使用建议</w:t>
            </w:r>
            <w:r w:rsidR="006512B3">
              <w:rPr>
                <w:noProof/>
                <w:webHidden/>
              </w:rPr>
              <w:tab/>
            </w:r>
            <w:r w:rsidR="006512B3">
              <w:rPr>
                <w:noProof/>
                <w:webHidden/>
              </w:rPr>
              <w:fldChar w:fldCharType="begin"/>
            </w:r>
            <w:r w:rsidR="006512B3">
              <w:rPr>
                <w:noProof/>
                <w:webHidden/>
              </w:rPr>
              <w:instrText xml:space="preserve"> PAGEREF _Toc525034005 \h </w:instrText>
            </w:r>
            <w:r w:rsidR="006512B3">
              <w:rPr>
                <w:noProof/>
                <w:webHidden/>
              </w:rPr>
            </w:r>
            <w:r w:rsidR="006512B3">
              <w:rPr>
                <w:noProof/>
                <w:webHidden/>
              </w:rPr>
              <w:fldChar w:fldCharType="separate"/>
            </w:r>
            <w:r w:rsidR="006512B3">
              <w:rPr>
                <w:noProof/>
                <w:webHidden/>
              </w:rPr>
              <w:t>16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06" w:history="1">
            <w:r w:rsidR="006512B3" w:rsidRPr="002D2E68">
              <w:rPr>
                <w:rStyle w:val="a6"/>
                <w:noProof/>
              </w:rPr>
              <w:t>1.7.1</w:t>
            </w:r>
            <w:r w:rsidR="006512B3">
              <w:rPr>
                <w:rFonts w:asciiTheme="minorHAnsi" w:eastAsiaTheme="minorEastAsia" w:hAnsiTheme="minorHAnsi" w:cstheme="minorBidi"/>
                <w:noProof/>
                <w:sz w:val="21"/>
                <w:szCs w:val="22"/>
              </w:rPr>
              <w:tab/>
            </w:r>
            <w:r w:rsidR="006512B3" w:rsidRPr="002D2E68">
              <w:rPr>
                <w:rStyle w:val="a6"/>
                <w:noProof/>
              </w:rPr>
              <w:t>Spark 2.x</w:t>
            </w:r>
            <w:r w:rsidR="006512B3" w:rsidRPr="002D2E68">
              <w:rPr>
                <w:rStyle w:val="a6"/>
                <w:rFonts w:hint="eastAsia"/>
                <w:noProof/>
              </w:rPr>
              <w:t>与</w:t>
            </w:r>
            <w:r w:rsidR="006512B3" w:rsidRPr="002D2E68">
              <w:rPr>
                <w:rStyle w:val="a6"/>
                <w:noProof/>
              </w:rPr>
              <w:t>1.x</w:t>
            </w:r>
            <w:r w:rsidR="006512B3" w:rsidRPr="002D2E68">
              <w:rPr>
                <w:rStyle w:val="a6"/>
                <w:rFonts w:hint="eastAsia"/>
                <w:noProof/>
              </w:rPr>
              <w:t>对比</w:t>
            </w:r>
            <w:r w:rsidR="006512B3">
              <w:rPr>
                <w:noProof/>
                <w:webHidden/>
              </w:rPr>
              <w:tab/>
            </w:r>
            <w:r w:rsidR="006512B3">
              <w:rPr>
                <w:noProof/>
                <w:webHidden/>
              </w:rPr>
              <w:fldChar w:fldCharType="begin"/>
            </w:r>
            <w:r w:rsidR="006512B3">
              <w:rPr>
                <w:noProof/>
                <w:webHidden/>
              </w:rPr>
              <w:instrText xml:space="preserve"> PAGEREF _Toc525034006 \h </w:instrText>
            </w:r>
            <w:r w:rsidR="006512B3">
              <w:rPr>
                <w:noProof/>
                <w:webHidden/>
              </w:rPr>
            </w:r>
            <w:r w:rsidR="006512B3">
              <w:rPr>
                <w:noProof/>
                <w:webHidden/>
              </w:rPr>
              <w:fldChar w:fldCharType="separate"/>
            </w:r>
            <w:r w:rsidR="006512B3">
              <w:rPr>
                <w:noProof/>
                <w:webHidden/>
              </w:rPr>
              <w:t>16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07" w:history="1">
            <w:r w:rsidR="006512B3" w:rsidRPr="002D2E68">
              <w:rPr>
                <w:rStyle w:val="a6"/>
                <w:noProof/>
              </w:rPr>
              <w:t>1.7.2</w:t>
            </w:r>
            <w:r w:rsidR="006512B3">
              <w:rPr>
                <w:rFonts w:asciiTheme="minorHAnsi" w:eastAsiaTheme="minorEastAsia" w:hAnsiTheme="minorHAnsi" w:cstheme="minorBidi"/>
                <w:noProof/>
                <w:sz w:val="21"/>
                <w:szCs w:val="22"/>
              </w:rPr>
              <w:tab/>
            </w:r>
            <w:r w:rsidR="006512B3" w:rsidRPr="002D2E68">
              <w:rPr>
                <w:rStyle w:val="a6"/>
                <w:noProof/>
              </w:rPr>
              <w:t>Spark 2.x</w:t>
            </w:r>
            <w:r w:rsidR="006512B3" w:rsidRPr="002D2E68">
              <w:rPr>
                <w:rStyle w:val="a6"/>
                <w:rFonts w:hint="eastAsia"/>
                <w:noProof/>
              </w:rPr>
              <w:t>各组件分析</w:t>
            </w:r>
            <w:r w:rsidR="006512B3">
              <w:rPr>
                <w:noProof/>
                <w:webHidden/>
              </w:rPr>
              <w:tab/>
            </w:r>
            <w:r w:rsidR="006512B3">
              <w:rPr>
                <w:noProof/>
                <w:webHidden/>
              </w:rPr>
              <w:fldChar w:fldCharType="begin"/>
            </w:r>
            <w:r w:rsidR="006512B3">
              <w:rPr>
                <w:noProof/>
                <w:webHidden/>
              </w:rPr>
              <w:instrText xml:space="preserve"> PAGEREF _Toc525034007 \h </w:instrText>
            </w:r>
            <w:r w:rsidR="006512B3">
              <w:rPr>
                <w:noProof/>
                <w:webHidden/>
              </w:rPr>
            </w:r>
            <w:r w:rsidR="006512B3">
              <w:rPr>
                <w:noProof/>
                <w:webHidden/>
              </w:rPr>
              <w:fldChar w:fldCharType="separate"/>
            </w:r>
            <w:r w:rsidR="006512B3">
              <w:rPr>
                <w:noProof/>
                <w:webHidden/>
              </w:rPr>
              <w:t>16</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08" w:history="1">
            <w:r w:rsidR="006512B3" w:rsidRPr="002D2E68">
              <w:rPr>
                <w:rStyle w:val="a6"/>
                <w:noProof/>
              </w:rPr>
              <w:t>1.8</w:t>
            </w:r>
            <w:r w:rsidR="006512B3">
              <w:rPr>
                <w:rFonts w:asciiTheme="minorHAnsi" w:eastAsiaTheme="minorEastAsia" w:hAnsiTheme="minorHAnsi" w:cstheme="minorBidi"/>
                <w:noProof/>
                <w:sz w:val="21"/>
                <w:szCs w:val="22"/>
              </w:rPr>
              <w:tab/>
            </w:r>
            <w:r w:rsidR="006512B3" w:rsidRPr="002D2E68">
              <w:rPr>
                <w:rStyle w:val="a6"/>
                <w:noProof/>
              </w:rPr>
              <w:t>253_</w:t>
            </w:r>
            <w:r w:rsidR="006512B3" w:rsidRPr="002D2E68">
              <w:rPr>
                <w:rStyle w:val="a6"/>
                <w:rFonts w:hint="eastAsia"/>
                <w:noProof/>
              </w:rPr>
              <w:t>课程环境搭建：虚拟机、</w:t>
            </w:r>
            <w:r w:rsidR="006512B3" w:rsidRPr="002D2E68">
              <w:rPr>
                <w:rStyle w:val="a6"/>
                <w:noProof/>
              </w:rPr>
              <w:t>CentOS</w:t>
            </w:r>
            <w:r w:rsidR="006512B3" w:rsidRPr="002D2E68">
              <w:rPr>
                <w:rStyle w:val="a6"/>
                <w:rFonts w:hint="eastAsia"/>
                <w:noProof/>
              </w:rPr>
              <w:t>、</w:t>
            </w:r>
            <w:r w:rsidR="006512B3" w:rsidRPr="002D2E68">
              <w:rPr>
                <w:rStyle w:val="a6"/>
                <w:noProof/>
              </w:rPr>
              <w:t>Hadoop</w:t>
            </w:r>
            <w:r w:rsidR="006512B3" w:rsidRPr="002D2E68">
              <w:rPr>
                <w:rStyle w:val="a6"/>
                <w:rFonts w:hint="eastAsia"/>
                <w:noProof/>
              </w:rPr>
              <w:t>、</w:t>
            </w:r>
            <w:r w:rsidR="006512B3" w:rsidRPr="002D2E68">
              <w:rPr>
                <w:rStyle w:val="a6"/>
                <w:noProof/>
              </w:rPr>
              <w:t>Spark</w:t>
            </w:r>
            <w:r w:rsidR="006512B3" w:rsidRPr="002D2E68">
              <w:rPr>
                <w:rStyle w:val="a6"/>
                <w:rFonts w:hint="eastAsia"/>
                <w:noProof/>
              </w:rPr>
              <w:t>等</w:t>
            </w:r>
            <w:r w:rsidR="006512B3">
              <w:rPr>
                <w:noProof/>
                <w:webHidden/>
              </w:rPr>
              <w:tab/>
            </w:r>
            <w:r w:rsidR="006512B3">
              <w:rPr>
                <w:noProof/>
                <w:webHidden/>
              </w:rPr>
              <w:fldChar w:fldCharType="begin"/>
            </w:r>
            <w:r w:rsidR="006512B3">
              <w:rPr>
                <w:noProof/>
                <w:webHidden/>
              </w:rPr>
              <w:instrText xml:space="preserve"> PAGEREF _Toc525034008 \h </w:instrText>
            </w:r>
            <w:r w:rsidR="006512B3">
              <w:rPr>
                <w:noProof/>
                <w:webHidden/>
              </w:rPr>
            </w:r>
            <w:r w:rsidR="006512B3">
              <w:rPr>
                <w:noProof/>
                <w:webHidden/>
              </w:rPr>
              <w:fldChar w:fldCharType="separate"/>
            </w:r>
            <w:r w:rsidR="006512B3">
              <w:rPr>
                <w:noProof/>
                <w:webHidden/>
              </w:rPr>
              <w:t>22</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09" w:history="1">
            <w:r w:rsidR="006512B3" w:rsidRPr="002D2E68">
              <w:rPr>
                <w:rStyle w:val="a6"/>
                <w:noProof/>
              </w:rPr>
              <w:t>1.9</w:t>
            </w:r>
            <w:r w:rsidR="006512B3">
              <w:rPr>
                <w:rFonts w:asciiTheme="minorHAnsi" w:eastAsiaTheme="minorEastAsia" w:hAnsiTheme="minorHAnsi" w:cstheme="minorBidi"/>
                <w:noProof/>
                <w:sz w:val="21"/>
                <w:szCs w:val="22"/>
              </w:rPr>
              <w:tab/>
            </w:r>
            <w:r w:rsidR="006512B3" w:rsidRPr="002D2E68">
              <w:rPr>
                <w:rStyle w:val="a6"/>
                <w:noProof/>
              </w:rPr>
              <w:t>254_</w:t>
            </w:r>
            <w:r w:rsidR="006512B3" w:rsidRPr="002D2E68">
              <w:rPr>
                <w:rStyle w:val="a6"/>
                <w:rFonts w:hint="eastAsia"/>
                <w:noProof/>
              </w:rPr>
              <w:t>开发环境搭建：</w:t>
            </w:r>
            <w:r w:rsidR="006512B3" w:rsidRPr="002D2E68">
              <w:rPr>
                <w:rStyle w:val="a6"/>
                <w:noProof/>
              </w:rPr>
              <w:t>Eclipse+Maven+Scala+Spark</w:t>
            </w:r>
            <w:r w:rsidR="006512B3">
              <w:rPr>
                <w:noProof/>
                <w:webHidden/>
              </w:rPr>
              <w:tab/>
            </w:r>
            <w:r w:rsidR="006512B3">
              <w:rPr>
                <w:noProof/>
                <w:webHidden/>
              </w:rPr>
              <w:fldChar w:fldCharType="begin"/>
            </w:r>
            <w:r w:rsidR="006512B3">
              <w:rPr>
                <w:noProof/>
                <w:webHidden/>
              </w:rPr>
              <w:instrText xml:space="preserve"> PAGEREF _Toc525034009 \h </w:instrText>
            </w:r>
            <w:r w:rsidR="006512B3">
              <w:rPr>
                <w:noProof/>
                <w:webHidden/>
              </w:rPr>
            </w:r>
            <w:r w:rsidR="006512B3">
              <w:rPr>
                <w:noProof/>
                <w:webHidden/>
              </w:rPr>
              <w:fldChar w:fldCharType="separate"/>
            </w:r>
            <w:r w:rsidR="006512B3">
              <w:rPr>
                <w:noProof/>
                <w:webHidden/>
              </w:rPr>
              <w:t>22</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10" w:history="1">
            <w:r w:rsidR="006512B3" w:rsidRPr="002D2E68">
              <w:rPr>
                <w:rStyle w:val="a6"/>
                <w:noProof/>
              </w:rPr>
              <w:t>1.10</w:t>
            </w:r>
            <w:r w:rsidR="006512B3">
              <w:rPr>
                <w:rFonts w:asciiTheme="minorHAnsi" w:eastAsiaTheme="minorEastAsia" w:hAnsiTheme="minorHAnsi" w:cstheme="minorBidi"/>
                <w:noProof/>
                <w:sz w:val="21"/>
                <w:szCs w:val="22"/>
              </w:rPr>
              <w:tab/>
            </w:r>
            <w:r w:rsidR="006512B3" w:rsidRPr="002D2E68">
              <w:rPr>
                <w:rStyle w:val="a6"/>
                <w:noProof/>
              </w:rPr>
              <w:t>255_SparkSession</w:t>
            </w:r>
            <w:r w:rsidR="006512B3" w:rsidRPr="002D2E68">
              <w:rPr>
                <w:rStyle w:val="a6"/>
                <w:rFonts w:hint="eastAsia"/>
                <w:noProof/>
              </w:rPr>
              <w:t>、</w:t>
            </w:r>
            <w:r w:rsidR="006512B3" w:rsidRPr="002D2E68">
              <w:rPr>
                <w:rStyle w:val="a6"/>
                <w:noProof/>
              </w:rPr>
              <w:t>Dataframe</w:t>
            </w:r>
            <w:r w:rsidR="006512B3" w:rsidRPr="002D2E68">
              <w:rPr>
                <w:rStyle w:val="a6"/>
                <w:rFonts w:hint="eastAsia"/>
                <w:noProof/>
              </w:rPr>
              <w:t>、</w:t>
            </w:r>
            <w:r w:rsidR="006512B3" w:rsidRPr="002D2E68">
              <w:rPr>
                <w:rStyle w:val="a6"/>
                <w:noProof/>
              </w:rPr>
              <w:t>Dataset</w:t>
            </w:r>
            <w:r w:rsidR="006512B3" w:rsidRPr="002D2E68">
              <w:rPr>
                <w:rStyle w:val="a6"/>
                <w:rFonts w:hint="eastAsia"/>
                <w:noProof/>
              </w:rPr>
              <w:t>开发入门</w:t>
            </w:r>
            <w:r w:rsidR="006512B3">
              <w:rPr>
                <w:noProof/>
                <w:webHidden/>
              </w:rPr>
              <w:tab/>
            </w:r>
            <w:r w:rsidR="006512B3">
              <w:rPr>
                <w:noProof/>
                <w:webHidden/>
              </w:rPr>
              <w:fldChar w:fldCharType="begin"/>
            </w:r>
            <w:r w:rsidR="006512B3">
              <w:rPr>
                <w:noProof/>
                <w:webHidden/>
              </w:rPr>
              <w:instrText xml:space="preserve"> PAGEREF _Toc525034010 \h </w:instrText>
            </w:r>
            <w:r w:rsidR="006512B3">
              <w:rPr>
                <w:noProof/>
                <w:webHidden/>
              </w:rPr>
            </w:r>
            <w:r w:rsidR="006512B3">
              <w:rPr>
                <w:noProof/>
                <w:webHidden/>
              </w:rPr>
              <w:fldChar w:fldCharType="separate"/>
            </w:r>
            <w:r w:rsidR="006512B3">
              <w:rPr>
                <w:noProof/>
                <w:webHidden/>
              </w:rPr>
              <w:t>24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11" w:history="1">
            <w:r w:rsidR="006512B3" w:rsidRPr="002D2E68">
              <w:rPr>
                <w:rStyle w:val="a6"/>
                <w:noProof/>
              </w:rPr>
              <w:t>1.10.1</w:t>
            </w:r>
            <w:r w:rsidR="006512B3">
              <w:rPr>
                <w:rFonts w:asciiTheme="minorHAnsi" w:eastAsiaTheme="minorEastAsia" w:hAnsiTheme="minorHAnsi" w:cstheme="minorBidi"/>
                <w:noProof/>
                <w:sz w:val="21"/>
                <w:szCs w:val="22"/>
              </w:rPr>
              <w:tab/>
            </w:r>
            <w:r w:rsidR="006512B3" w:rsidRPr="002D2E68">
              <w:rPr>
                <w:rStyle w:val="a6"/>
                <w:noProof/>
              </w:rPr>
              <w:t>SparkSession</w:t>
            </w:r>
            <w:r w:rsidR="006512B3" w:rsidRPr="002D2E68">
              <w:rPr>
                <w:rStyle w:val="a6"/>
                <w:rFonts w:hint="eastAsia"/>
                <w:noProof/>
              </w:rPr>
              <w:t>：新的入口</w:t>
            </w:r>
            <w:r w:rsidR="006512B3">
              <w:rPr>
                <w:noProof/>
                <w:webHidden/>
              </w:rPr>
              <w:tab/>
            </w:r>
            <w:r w:rsidR="006512B3">
              <w:rPr>
                <w:noProof/>
                <w:webHidden/>
              </w:rPr>
              <w:fldChar w:fldCharType="begin"/>
            </w:r>
            <w:r w:rsidR="006512B3">
              <w:rPr>
                <w:noProof/>
                <w:webHidden/>
              </w:rPr>
              <w:instrText xml:space="preserve"> PAGEREF _Toc525034011 \h </w:instrText>
            </w:r>
            <w:r w:rsidR="006512B3">
              <w:rPr>
                <w:noProof/>
                <w:webHidden/>
              </w:rPr>
            </w:r>
            <w:r w:rsidR="006512B3">
              <w:rPr>
                <w:noProof/>
                <w:webHidden/>
              </w:rPr>
              <w:fldChar w:fldCharType="separate"/>
            </w:r>
            <w:r w:rsidR="006512B3">
              <w:rPr>
                <w:noProof/>
                <w:webHidden/>
              </w:rPr>
              <w:t>24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12" w:history="1">
            <w:r w:rsidR="006512B3" w:rsidRPr="002D2E68">
              <w:rPr>
                <w:rStyle w:val="a6"/>
                <w:noProof/>
              </w:rPr>
              <w:t>1.10.2</w:t>
            </w:r>
            <w:r w:rsidR="006512B3">
              <w:rPr>
                <w:rFonts w:asciiTheme="minorHAnsi" w:eastAsiaTheme="minorEastAsia" w:hAnsiTheme="minorHAnsi" w:cstheme="minorBidi"/>
                <w:noProof/>
                <w:sz w:val="21"/>
                <w:szCs w:val="22"/>
              </w:rPr>
              <w:tab/>
            </w:r>
            <w:r w:rsidR="006512B3" w:rsidRPr="002D2E68">
              <w:rPr>
                <w:rStyle w:val="a6"/>
                <w:noProof/>
              </w:rPr>
              <w:t>Dataframe</w:t>
            </w:r>
            <w:r w:rsidR="006512B3" w:rsidRPr="002D2E68">
              <w:rPr>
                <w:rStyle w:val="a6"/>
                <w:rFonts w:hint="eastAsia"/>
                <w:noProof/>
              </w:rPr>
              <w:t>：</w:t>
            </w:r>
            <w:r w:rsidR="006512B3" w:rsidRPr="002D2E68">
              <w:rPr>
                <w:rStyle w:val="a6"/>
                <w:noProof/>
              </w:rPr>
              <w:t>untyped</w:t>
            </w:r>
            <w:r w:rsidR="006512B3" w:rsidRPr="002D2E68">
              <w:rPr>
                <w:rStyle w:val="a6"/>
                <w:rFonts w:hint="eastAsia"/>
                <w:noProof/>
              </w:rPr>
              <w:t>操作</w:t>
            </w:r>
            <w:r w:rsidR="006512B3">
              <w:rPr>
                <w:noProof/>
                <w:webHidden/>
              </w:rPr>
              <w:tab/>
            </w:r>
            <w:r w:rsidR="006512B3">
              <w:rPr>
                <w:noProof/>
                <w:webHidden/>
              </w:rPr>
              <w:fldChar w:fldCharType="begin"/>
            </w:r>
            <w:r w:rsidR="006512B3">
              <w:rPr>
                <w:noProof/>
                <w:webHidden/>
              </w:rPr>
              <w:instrText xml:space="preserve"> PAGEREF _Toc525034012 \h </w:instrText>
            </w:r>
            <w:r w:rsidR="006512B3">
              <w:rPr>
                <w:noProof/>
                <w:webHidden/>
              </w:rPr>
            </w:r>
            <w:r w:rsidR="006512B3">
              <w:rPr>
                <w:noProof/>
                <w:webHidden/>
              </w:rPr>
              <w:fldChar w:fldCharType="separate"/>
            </w:r>
            <w:r w:rsidR="006512B3">
              <w:rPr>
                <w:noProof/>
                <w:webHidden/>
              </w:rPr>
              <w:t>25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13" w:history="1">
            <w:r w:rsidR="006512B3" w:rsidRPr="002D2E68">
              <w:rPr>
                <w:rStyle w:val="a6"/>
                <w:noProof/>
              </w:rPr>
              <w:t>1.10.3</w:t>
            </w:r>
            <w:r w:rsidR="006512B3">
              <w:rPr>
                <w:rFonts w:asciiTheme="minorHAnsi" w:eastAsiaTheme="minorEastAsia" w:hAnsiTheme="minorHAnsi" w:cstheme="minorBidi"/>
                <w:noProof/>
                <w:sz w:val="21"/>
                <w:szCs w:val="22"/>
              </w:rPr>
              <w:tab/>
            </w:r>
            <w:r w:rsidR="006512B3" w:rsidRPr="002D2E68">
              <w:rPr>
                <w:rStyle w:val="a6"/>
                <w:noProof/>
              </w:rPr>
              <w:t>SparkSession</w:t>
            </w:r>
            <w:r w:rsidR="006512B3" w:rsidRPr="002D2E68">
              <w:rPr>
                <w:rStyle w:val="a6"/>
                <w:rFonts w:hint="eastAsia"/>
                <w:noProof/>
              </w:rPr>
              <w:t>：运行</w:t>
            </w:r>
            <w:r w:rsidR="006512B3" w:rsidRPr="002D2E68">
              <w:rPr>
                <w:rStyle w:val="a6"/>
                <w:noProof/>
              </w:rPr>
              <w:t>SQL</w:t>
            </w:r>
            <w:r w:rsidR="006512B3" w:rsidRPr="002D2E68">
              <w:rPr>
                <w:rStyle w:val="a6"/>
                <w:rFonts w:hint="eastAsia"/>
                <w:noProof/>
              </w:rPr>
              <w:t>查询</w:t>
            </w:r>
            <w:r w:rsidR="006512B3">
              <w:rPr>
                <w:noProof/>
                <w:webHidden/>
              </w:rPr>
              <w:tab/>
            </w:r>
            <w:r w:rsidR="006512B3">
              <w:rPr>
                <w:noProof/>
                <w:webHidden/>
              </w:rPr>
              <w:fldChar w:fldCharType="begin"/>
            </w:r>
            <w:r w:rsidR="006512B3">
              <w:rPr>
                <w:noProof/>
                <w:webHidden/>
              </w:rPr>
              <w:instrText xml:space="preserve"> PAGEREF _Toc525034013 \h </w:instrText>
            </w:r>
            <w:r w:rsidR="006512B3">
              <w:rPr>
                <w:noProof/>
                <w:webHidden/>
              </w:rPr>
            </w:r>
            <w:r w:rsidR="006512B3">
              <w:rPr>
                <w:noProof/>
                <w:webHidden/>
              </w:rPr>
              <w:fldChar w:fldCharType="separate"/>
            </w:r>
            <w:r w:rsidR="006512B3">
              <w:rPr>
                <w:noProof/>
                <w:webHidden/>
              </w:rPr>
              <w:t>25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14" w:history="1">
            <w:r w:rsidR="006512B3" w:rsidRPr="002D2E68">
              <w:rPr>
                <w:rStyle w:val="a6"/>
                <w:noProof/>
              </w:rPr>
              <w:t>1.10.4</w:t>
            </w:r>
            <w:r w:rsidR="006512B3">
              <w:rPr>
                <w:rFonts w:asciiTheme="minorHAnsi" w:eastAsiaTheme="minorEastAsia" w:hAnsiTheme="minorHAnsi" w:cstheme="minorBidi"/>
                <w:noProof/>
                <w:sz w:val="21"/>
                <w:szCs w:val="22"/>
              </w:rPr>
              <w:tab/>
            </w:r>
            <w:r w:rsidR="006512B3" w:rsidRPr="002D2E68">
              <w:rPr>
                <w:rStyle w:val="a6"/>
                <w:noProof/>
              </w:rPr>
              <w:t>Dataset</w:t>
            </w:r>
            <w:r w:rsidR="006512B3" w:rsidRPr="002D2E68">
              <w:rPr>
                <w:rStyle w:val="a6"/>
                <w:rFonts w:hint="eastAsia"/>
                <w:noProof/>
              </w:rPr>
              <w:t>：</w:t>
            </w:r>
            <w:r w:rsidR="006512B3" w:rsidRPr="002D2E68">
              <w:rPr>
                <w:rStyle w:val="a6"/>
                <w:noProof/>
              </w:rPr>
              <w:t>typed</w:t>
            </w:r>
            <w:r w:rsidR="006512B3" w:rsidRPr="002D2E68">
              <w:rPr>
                <w:rStyle w:val="a6"/>
                <w:rFonts w:hint="eastAsia"/>
                <w:noProof/>
              </w:rPr>
              <w:t>操作</w:t>
            </w:r>
            <w:r w:rsidR="006512B3">
              <w:rPr>
                <w:noProof/>
                <w:webHidden/>
              </w:rPr>
              <w:tab/>
            </w:r>
            <w:r w:rsidR="006512B3">
              <w:rPr>
                <w:noProof/>
                <w:webHidden/>
              </w:rPr>
              <w:fldChar w:fldCharType="begin"/>
            </w:r>
            <w:r w:rsidR="006512B3">
              <w:rPr>
                <w:noProof/>
                <w:webHidden/>
              </w:rPr>
              <w:instrText xml:space="preserve"> PAGEREF _Toc525034014 \h </w:instrText>
            </w:r>
            <w:r w:rsidR="006512B3">
              <w:rPr>
                <w:noProof/>
                <w:webHidden/>
              </w:rPr>
            </w:r>
            <w:r w:rsidR="006512B3">
              <w:rPr>
                <w:noProof/>
                <w:webHidden/>
              </w:rPr>
              <w:fldChar w:fldCharType="separate"/>
            </w:r>
            <w:r w:rsidR="006512B3">
              <w:rPr>
                <w:noProof/>
                <w:webHidden/>
              </w:rPr>
              <w:t>25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15" w:history="1">
            <w:r w:rsidR="006512B3" w:rsidRPr="002D2E68">
              <w:rPr>
                <w:rStyle w:val="a6"/>
                <w:noProof/>
              </w:rPr>
              <w:t>1.10.5</w:t>
            </w:r>
            <w:r w:rsidR="006512B3">
              <w:rPr>
                <w:rFonts w:asciiTheme="minorHAnsi" w:eastAsiaTheme="minorEastAsia" w:hAnsiTheme="minorHAnsi" w:cstheme="minorBidi"/>
                <w:noProof/>
                <w:sz w:val="21"/>
                <w:szCs w:val="22"/>
              </w:rPr>
              <w:tab/>
            </w:r>
            <w:r w:rsidR="006512B3" w:rsidRPr="002D2E68">
              <w:rPr>
                <w:rStyle w:val="a6"/>
                <w:noProof/>
              </w:rPr>
              <w:t>Hive</w:t>
            </w:r>
            <w:r w:rsidR="006512B3" w:rsidRPr="002D2E68">
              <w:rPr>
                <w:rStyle w:val="a6"/>
                <w:rFonts w:hint="eastAsia"/>
                <w:noProof/>
              </w:rPr>
              <w:t>操作</w:t>
            </w:r>
            <w:r w:rsidR="006512B3">
              <w:rPr>
                <w:noProof/>
                <w:webHidden/>
              </w:rPr>
              <w:tab/>
            </w:r>
            <w:r w:rsidR="006512B3">
              <w:rPr>
                <w:noProof/>
                <w:webHidden/>
              </w:rPr>
              <w:fldChar w:fldCharType="begin"/>
            </w:r>
            <w:r w:rsidR="006512B3">
              <w:rPr>
                <w:noProof/>
                <w:webHidden/>
              </w:rPr>
              <w:instrText xml:space="preserve"> PAGEREF _Toc525034015 \h </w:instrText>
            </w:r>
            <w:r w:rsidR="006512B3">
              <w:rPr>
                <w:noProof/>
                <w:webHidden/>
              </w:rPr>
            </w:r>
            <w:r w:rsidR="006512B3">
              <w:rPr>
                <w:noProof/>
                <w:webHidden/>
              </w:rPr>
              <w:fldChar w:fldCharType="separate"/>
            </w:r>
            <w:r w:rsidR="006512B3">
              <w:rPr>
                <w:noProof/>
                <w:webHidden/>
              </w:rPr>
              <w:t>26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16" w:history="1">
            <w:r w:rsidR="006512B3" w:rsidRPr="002D2E68">
              <w:rPr>
                <w:rStyle w:val="a6"/>
                <w:noProof/>
              </w:rPr>
              <w:t>1.10.6</w:t>
            </w:r>
            <w:r w:rsidR="006512B3">
              <w:rPr>
                <w:rFonts w:asciiTheme="minorHAnsi" w:eastAsiaTheme="minorEastAsia" w:hAnsiTheme="minorHAnsi" w:cstheme="minorBidi"/>
                <w:noProof/>
                <w:sz w:val="21"/>
                <w:szCs w:val="22"/>
              </w:rPr>
              <w:tab/>
            </w:r>
            <w:r w:rsidR="006512B3" w:rsidRPr="002D2E68">
              <w:rPr>
                <w:rStyle w:val="a6"/>
                <w:noProof/>
              </w:rPr>
              <w:t>Hive 1.2.1</w:t>
            </w:r>
            <w:r w:rsidR="006512B3" w:rsidRPr="002D2E68">
              <w:rPr>
                <w:rStyle w:val="a6"/>
                <w:rFonts w:hint="eastAsia"/>
                <w:noProof/>
              </w:rPr>
              <w:t>安装</w:t>
            </w:r>
            <w:r w:rsidR="006512B3">
              <w:rPr>
                <w:noProof/>
                <w:webHidden/>
              </w:rPr>
              <w:tab/>
            </w:r>
            <w:r w:rsidR="006512B3">
              <w:rPr>
                <w:noProof/>
                <w:webHidden/>
              </w:rPr>
              <w:fldChar w:fldCharType="begin"/>
            </w:r>
            <w:r w:rsidR="006512B3">
              <w:rPr>
                <w:noProof/>
                <w:webHidden/>
              </w:rPr>
              <w:instrText xml:space="preserve"> PAGEREF _Toc525034016 \h </w:instrText>
            </w:r>
            <w:r w:rsidR="006512B3">
              <w:rPr>
                <w:noProof/>
                <w:webHidden/>
              </w:rPr>
            </w:r>
            <w:r w:rsidR="006512B3">
              <w:rPr>
                <w:noProof/>
                <w:webHidden/>
              </w:rPr>
              <w:fldChar w:fldCharType="separate"/>
            </w:r>
            <w:r w:rsidR="006512B3">
              <w:rPr>
                <w:noProof/>
                <w:webHidden/>
              </w:rPr>
              <w:t>27</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17" w:history="1">
            <w:r w:rsidR="006512B3" w:rsidRPr="002D2E68">
              <w:rPr>
                <w:rStyle w:val="a6"/>
                <w:noProof/>
              </w:rPr>
              <w:t>1.11</w:t>
            </w:r>
            <w:r w:rsidR="006512B3">
              <w:rPr>
                <w:rFonts w:asciiTheme="minorHAnsi" w:eastAsiaTheme="minorEastAsia" w:hAnsiTheme="minorHAnsi" w:cstheme="minorBidi"/>
                <w:noProof/>
                <w:sz w:val="21"/>
                <w:szCs w:val="22"/>
              </w:rPr>
              <w:tab/>
            </w:r>
            <w:r w:rsidR="006512B3" w:rsidRPr="002D2E68">
              <w:rPr>
                <w:rStyle w:val="a6"/>
                <w:noProof/>
              </w:rPr>
              <w:t>256_Dataset</w:t>
            </w:r>
            <w:r w:rsidR="006512B3" w:rsidRPr="002D2E68">
              <w:rPr>
                <w:rStyle w:val="a6"/>
                <w:rFonts w:hint="eastAsia"/>
                <w:noProof/>
              </w:rPr>
              <w:t>开发详解</w:t>
            </w:r>
            <w:r w:rsidR="006512B3" w:rsidRPr="002D2E68">
              <w:rPr>
                <w:rStyle w:val="a6"/>
                <w:noProof/>
              </w:rPr>
              <w:t>-</w:t>
            </w:r>
            <w:r w:rsidR="006512B3" w:rsidRPr="002D2E68">
              <w:rPr>
                <w:rStyle w:val="a6"/>
                <w:rFonts w:hint="eastAsia"/>
                <w:noProof/>
              </w:rPr>
              <w:t>初步体验</w:t>
            </w:r>
            <w:r w:rsidR="006512B3" w:rsidRPr="002D2E68">
              <w:rPr>
                <w:rStyle w:val="a6"/>
                <w:noProof/>
              </w:rPr>
              <w:t>untypd</w:t>
            </w:r>
            <w:r w:rsidR="006512B3" w:rsidRPr="002D2E68">
              <w:rPr>
                <w:rStyle w:val="a6"/>
                <w:rFonts w:hint="eastAsia"/>
                <w:noProof/>
              </w:rPr>
              <w:t>操作案例：计算部门平均年龄与薪资</w:t>
            </w:r>
            <w:r w:rsidR="006512B3">
              <w:rPr>
                <w:noProof/>
                <w:webHidden/>
              </w:rPr>
              <w:tab/>
            </w:r>
            <w:r w:rsidR="006512B3">
              <w:rPr>
                <w:noProof/>
                <w:webHidden/>
              </w:rPr>
              <w:fldChar w:fldCharType="begin"/>
            </w:r>
            <w:r w:rsidR="006512B3">
              <w:rPr>
                <w:noProof/>
                <w:webHidden/>
              </w:rPr>
              <w:instrText xml:space="preserve"> PAGEREF _Toc525034017 \h </w:instrText>
            </w:r>
            <w:r w:rsidR="006512B3">
              <w:rPr>
                <w:noProof/>
                <w:webHidden/>
              </w:rPr>
            </w:r>
            <w:r w:rsidR="006512B3">
              <w:rPr>
                <w:noProof/>
                <w:webHidden/>
              </w:rPr>
              <w:fldChar w:fldCharType="separate"/>
            </w:r>
            <w:r w:rsidR="006512B3">
              <w:rPr>
                <w:noProof/>
                <w:webHidden/>
              </w:rPr>
              <w:t>29</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18" w:history="1">
            <w:r w:rsidR="006512B3" w:rsidRPr="002D2E68">
              <w:rPr>
                <w:rStyle w:val="a6"/>
                <w:noProof/>
              </w:rPr>
              <w:t>1.12</w:t>
            </w:r>
            <w:r w:rsidR="006512B3">
              <w:rPr>
                <w:rFonts w:asciiTheme="minorHAnsi" w:eastAsiaTheme="minorEastAsia" w:hAnsiTheme="minorHAnsi" w:cstheme="minorBidi"/>
                <w:noProof/>
                <w:sz w:val="21"/>
                <w:szCs w:val="22"/>
              </w:rPr>
              <w:tab/>
            </w:r>
            <w:r w:rsidR="006512B3" w:rsidRPr="002D2E68">
              <w:rPr>
                <w:rStyle w:val="a6"/>
                <w:noProof/>
              </w:rPr>
              <w:t>257_Dataset</w:t>
            </w:r>
            <w:r w:rsidR="006512B3" w:rsidRPr="002D2E68">
              <w:rPr>
                <w:rStyle w:val="a6"/>
                <w:rFonts w:hint="eastAsia"/>
                <w:noProof/>
              </w:rPr>
              <w:t>开发详解</w:t>
            </w:r>
            <w:r w:rsidR="006512B3" w:rsidRPr="002D2E68">
              <w:rPr>
                <w:rStyle w:val="a6"/>
                <w:noProof/>
              </w:rPr>
              <w:t>-action</w:t>
            </w:r>
            <w:r w:rsidR="006512B3" w:rsidRPr="002D2E68">
              <w:rPr>
                <w:rStyle w:val="a6"/>
                <w:rFonts w:hint="eastAsia"/>
                <w:noProof/>
              </w:rPr>
              <w:t>操作：</w:t>
            </w:r>
            <w:r w:rsidR="006512B3" w:rsidRPr="002D2E68">
              <w:rPr>
                <w:rStyle w:val="a6"/>
                <w:noProof/>
              </w:rPr>
              <w:t>collect</w:t>
            </w:r>
            <w:r w:rsidR="006512B3" w:rsidRPr="002D2E68">
              <w:rPr>
                <w:rStyle w:val="a6"/>
                <w:rFonts w:hint="eastAsia"/>
                <w:noProof/>
              </w:rPr>
              <w:t>、</w:t>
            </w:r>
            <w:r w:rsidR="006512B3" w:rsidRPr="002D2E68">
              <w:rPr>
                <w:rStyle w:val="a6"/>
                <w:noProof/>
              </w:rPr>
              <w:t>count</w:t>
            </w:r>
            <w:r w:rsidR="006512B3" w:rsidRPr="002D2E68">
              <w:rPr>
                <w:rStyle w:val="a6"/>
                <w:rFonts w:hint="eastAsia"/>
                <w:noProof/>
              </w:rPr>
              <w:t>、</w:t>
            </w:r>
            <w:r w:rsidR="006512B3" w:rsidRPr="002D2E68">
              <w:rPr>
                <w:rStyle w:val="a6"/>
                <w:noProof/>
              </w:rPr>
              <w:t>foreach</w:t>
            </w:r>
            <w:r w:rsidR="006512B3" w:rsidRPr="002D2E68">
              <w:rPr>
                <w:rStyle w:val="a6"/>
                <w:rFonts w:hint="eastAsia"/>
                <w:noProof/>
              </w:rPr>
              <w:t>、</w:t>
            </w:r>
            <w:r w:rsidR="006512B3" w:rsidRPr="002D2E68">
              <w:rPr>
                <w:rStyle w:val="a6"/>
                <w:noProof/>
              </w:rPr>
              <w:t>reduce</w:t>
            </w:r>
            <w:r w:rsidR="006512B3" w:rsidRPr="002D2E68">
              <w:rPr>
                <w:rStyle w:val="a6"/>
                <w:rFonts w:hint="eastAsia"/>
                <w:noProof/>
              </w:rPr>
              <w:t>等</w:t>
            </w:r>
            <w:r w:rsidR="006512B3">
              <w:rPr>
                <w:noProof/>
                <w:webHidden/>
              </w:rPr>
              <w:tab/>
            </w:r>
            <w:r w:rsidR="006512B3">
              <w:rPr>
                <w:noProof/>
                <w:webHidden/>
              </w:rPr>
              <w:fldChar w:fldCharType="begin"/>
            </w:r>
            <w:r w:rsidR="006512B3">
              <w:rPr>
                <w:noProof/>
                <w:webHidden/>
              </w:rPr>
              <w:instrText xml:space="preserve"> PAGEREF _Toc525034018 \h </w:instrText>
            </w:r>
            <w:r w:rsidR="006512B3">
              <w:rPr>
                <w:noProof/>
                <w:webHidden/>
              </w:rPr>
            </w:r>
            <w:r w:rsidR="006512B3">
              <w:rPr>
                <w:noProof/>
                <w:webHidden/>
              </w:rPr>
              <w:fldChar w:fldCharType="separate"/>
            </w:r>
            <w:r w:rsidR="006512B3">
              <w:rPr>
                <w:noProof/>
                <w:webHidden/>
              </w:rPr>
              <w:t>31</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19" w:history="1">
            <w:r w:rsidR="006512B3" w:rsidRPr="002D2E68">
              <w:rPr>
                <w:rStyle w:val="a6"/>
                <w:noProof/>
              </w:rPr>
              <w:t>1.13</w:t>
            </w:r>
            <w:r w:rsidR="006512B3">
              <w:rPr>
                <w:rFonts w:asciiTheme="minorHAnsi" w:eastAsiaTheme="minorEastAsia" w:hAnsiTheme="minorHAnsi" w:cstheme="minorBidi"/>
                <w:noProof/>
                <w:sz w:val="21"/>
                <w:szCs w:val="22"/>
              </w:rPr>
              <w:tab/>
            </w:r>
            <w:r w:rsidR="006512B3" w:rsidRPr="002D2E68">
              <w:rPr>
                <w:rStyle w:val="a6"/>
                <w:noProof/>
              </w:rPr>
              <w:t>258_Dataset</w:t>
            </w:r>
            <w:r w:rsidR="006512B3" w:rsidRPr="002D2E68">
              <w:rPr>
                <w:rStyle w:val="a6"/>
                <w:rFonts w:hint="eastAsia"/>
                <w:noProof/>
              </w:rPr>
              <w:t>开发详解</w:t>
            </w:r>
            <w:r w:rsidR="006512B3" w:rsidRPr="002D2E68">
              <w:rPr>
                <w:rStyle w:val="a6"/>
                <w:noProof/>
              </w:rPr>
              <w:t>-</w:t>
            </w:r>
            <w:r w:rsidR="006512B3" w:rsidRPr="002D2E68">
              <w:rPr>
                <w:rStyle w:val="a6"/>
                <w:rFonts w:hint="eastAsia"/>
                <w:noProof/>
              </w:rPr>
              <w:t>基础操作：持久化、临时视图、</w:t>
            </w:r>
            <w:r w:rsidR="006512B3" w:rsidRPr="002D2E68">
              <w:rPr>
                <w:rStyle w:val="a6"/>
                <w:noProof/>
              </w:rPr>
              <w:t>ds</w:t>
            </w:r>
            <w:r w:rsidR="006512B3" w:rsidRPr="002D2E68">
              <w:rPr>
                <w:rStyle w:val="a6"/>
                <w:rFonts w:hint="eastAsia"/>
                <w:noProof/>
              </w:rPr>
              <w:t>与</w:t>
            </w:r>
            <w:r w:rsidR="006512B3" w:rsidRPr="002D2E68">
              <w:rPr>
                <w:rStyle w:val="a6"/>
                <w:noProof/>
              </w:rPr>
              <w:t>df</w:t>
            </w:r>
            <w:r w:rsidR="006512B3" w:rsidRPr="002D2E68">
              <w:rPr>
                <w:rStyle w:val="a6"/>
                <w:rFonts w:hint="eastAsia"/>
                <w:noProof/>
              </w:rPr>
              <w:t>互转换、写数据等</w:t>
            </w:r>
            <w:r w:rsidR="006512B3">
              <w:rPr>
                <w:noProof/>
                <w:webHidden/>
              </w:rPr>
              <w:tab/>
            </w:r>
            <w:r w:rsidR="006512B3">
              <w:rPr>
                <w:noProof/>
                <w:webHidden/>
              </w:rPr>
              <w:fldChar w:fldCharType="begin"/>
            </w:r>
            <w:r w:rsidR="006512B3">
              <w:rPr>
                <w:noProof/>
                <w:webHidden/>
              </w:rPr>
              <w:instrText xml:space="preserve"> PAGEREF _Toc525034019 \h </w:instrText>
            </w:r>
            <w:r w:rsidR="006512B3">
              <w:rPr>
                <w:noProof/>
                <w:webHidden/>
              </w:rPr>
            </w:r>
            <w:r w:rsidR="006512B3">
              <w:rPr>
                <w:noProof/>
                <w:webHidden/>
              </w:rPr>
              <w:fldChar w:fldCharType="separate"/>
            </w:r>
            <w:r w:rsidR="006512B3">
              <w:rPr>
                <w:noProof/>
                <w:webHidden/>
              </w:rPr>
              <w:t>32</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0" w:history="1">
            <w:r w:rsidR="006512B3" w:rsidRPr="002D2E68">
              <w:rPr>
                <w:rStyle w:val="a6"/>
                <w:noProof/>
              </w:rPr>
              <w:t>1.14</w:t>
            </w:r>
            <w:r w:rsidR="006512B3">
              <w:rPr>
                <w:rFonts w:asciiTheme="minorHAnsi" w:eastAsiaTheme="minorEastAsia" w:hAnsiTheme="minorHAnsi" w:cstheme="minorBidi"/>
                <w:noProof/>
                <w:sz w:val="21"/>
                <w:szCs w:val="22"/>
              </w:rPr>
              <w:tab/>
            </w:r>
            <w:r w:rsidR="006512B3" w:rsidRPr="002D2E68">
              <w:rPr>
                <w:rStyle w:val="a6"/>
                <w:noProof/>
              </w:rPr>
              <w:t>259_Dataset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coalesce</w:t>
            </w:r>
            <w:r w:rsidR="006512B3" w:rsidRPr="002D2E68">
              <w:rPr>
                <w:rStyle w:val="a6"/>
                <w:rFonts w:hint="eastAsia"/>
                <w:noProof/>
              </w:rPr>
              <w:t>、</w:t>
            </w:r>
            <w:r w:rsidR="006512B3" w:rsidRPr="002D2E68">
              <w:rPr>
                <w:rStyle w:val="a6"/>
                <w:noProof/>
              </w:rPr>
              <w:t>repartition</w:t>
            </w:r>
            <w:r w:rsidR="006512B3">
              <w:rPr>
                <w:noProof/>
                <w:webHidden/>
              </w:rPr>
              <w:tab/>
            </w:r>
            <w:r w:rsidR="006512B3">
              <w:rPr>
                <w:noProof/>
                <w:webHidden/>
              </w:rPr>
              <w:fldChar w:fldCharType="begin"/>
            </w:r>
            <w:r w:rsidR="006512B3">
              <w:rPr>
                <w:noProof/>
                <w:webHidden/>
              </w:rPr>
              <w:instrText xml:space="preserve"> PAGEREF _Toc525034020 \h </w:instrText>
            </w:r>
            <w:r w:rsidR="006512B3">
              <w:rPr>
                <w:noProof/>
                <w:webHidden/>
              </w:rPr>
            </w:r>
            <w:r w:rsidR="006512B3">
              <w:rPr>
                <w:noProof/>
                <w:webHidden/>
              </w:rPr>
              <w:fldChar w:fldCharType="separate"/>
            </w:r>
            <w:r w:rsidR="006512B3">
              <w:rPr>
                <w:noProof/>
                <w:webHidden/>
              </w:rPr>
              <w:t>33</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1" w:history="1">
            <w:r w:rsidR="006512B3" w:rsidRPr="002D2E68">
              <w:rPr>
                <w:rStyle w:val="a6"/>
                <w:noProof/>
              </w:rPr>
              <w:t>1.15</w:t>
            </w:r>
            <w:r w:rsidR="006512B3">
              <w:rPr>
                <w:rFonts w:asciiTheme="minorHAnsi" w:eastAsiaTheme="minorEastAsia" w:hAnsiTheme="minorHAnsi" w:cstheme="minorBidi"/>
                <w:noProof/>
                <w:sz w:val="21"/>
                <w:szCs w:val="22"/>
              </w:rPr>
              <w:tab/>
            </w:r>
            <w:r w:rsidR="006512B3" w:rsidRPr="002D2E68">
              <w:rPr>
                <w:rStyle w:val="a6"/>
                <w:noProof/>
              </w:rPr>
              <w:t>260_Dataset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distinct</w:t>
            </w:r>
            <w:r w:rsidR="006512B3" w:rsidRPr="002D2E68">
              <w:rPr>
                <w:rStyle w:val="a6"/>
                <w:rFonts w:hint="eastAsia"/>
                <w:noProof/>
              </w:rPr>
              <w:t>、</w:t>
            </w:r>
            <w:r w:rsidR="006512B3" w:rsidRPr="002D2E68">
              <w:rPr>
                <w:rStyle w:val="a6"/>
                <w:noProof/>
              </w:rPr>
              <w:t>dropDuplicates</w:t>
            </w:r>
            <w:r w:rsidR="006512B3">
              <w:rPr>
                <w:noProof/>
                <w:webHidden/>
              </w:rPr>
              <w:tab/>
            </w:r>
            <w:r w:rsidR="006512B3">
              <w:rPr>
                <w:noProof/>
                <w:webHidden/>
              </w:rPr>
              <w:fldChar w:fldCharType="begin"/>
            </w:r>
            <w:r w:rsidR="006512B3">
              <w:rPr>
                <w:noProof/>
                <w:webHidden/>
              </w:rPr>
              <w:instrText xml:space="preserve"> PAGEREF _Toc525034021 \h </w:instrText>
            </w:r>
            <w:r w:rsidR="006512B3">
              <w:rPr>
                <w:noProof/>
                <w:webHidden/>
              </w:rPr>
            </w:r>
            <w:r w:rsidR="006512B3">
              <w:rPr>
                <w:noProof/>
                <w:webHidden/>
              </w:rPr>
              <w:fldChar w:fldCharType="separate"/>
            </w:r>
            <w:r w:rsidR="006512B3">
              <w:rPr>
                <w:noProof/>
                <w:webHidden/>
              </w:rPr>
              <w:t>35</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2" w:history="1">
            <w:r w:rsidR="006512B3" w:rsidRPr="002D2E68">
              <w:rPr>
                <w:rStyle w:val="a6"/>
                <w:noProof/>
              </w:rPr>
              <w:t>1.16</w:t>
            </w:r>
            <w:r w:rsidR="006512B3">
              <w:rPr>
                <w:rFonts w:asciiTheme="minorHAnsi" w:eastAsiaTheme="minorEastAsia" w:hAnsiTheme="minorHAnsi" w:cstheme="minorBidi"/>
                <w:noProof/>
                <w:sz w:val="21"/>
                <w:szCs w:val="22"/>
              </w:rPr>
              <w:tab/>
            </w:r>
            <w:r w:rsidR="006512B3" w:rsidRPr="002D2E68">
              <w:rPr>
                <w:rStyle w:val="a6"/>
                <w:noProof/>
              </w:rPr>
              <w:t>261_Dataset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except</w:t>
            </w:r>
            <w:r w:rsidR="006512B3" w:rsidRPr="002D2E68">
              <w:rPr>
                <w:rStyle w:val="a6"/>
                <w:rFonts w:hint="eastAsia"/>
                <w:noProof/>
              </w:rPr>
              <w:t>、</w:t>
            </w:r>
            <w:r w:rsidR="006512B3" w:rsidRPr="002D2E68">
              <w:rPr>
                <w:rStyle w:val="a6"/>
                <w:noProof/>
              </w:rPr>
              <w:t>filter</w:t>
            </w:r>
            <w:r w:rsidR="006512B3" w:rsidRPr="002D2E68">
              <w:rPr>
                <w:rStyle w:val="a6"/>
                <w:rFonts w:hint="eastAsia"/>
                <w:noProof/>
              </w:rPr>
              <w:t>、</w:t>
            </w:r>
            <w:r w:rsidR="006512B3" w:rsidRPr="002D2E68">
              <w:rPr>
                <w:rStyle w:val="a6"/>
                <w:noProof/>
              </w:rPr>
              <w:t>intersect</w:t>
            </w:r>
            <w:r w:rsidR="006512B3">
              <w:rPr>
                <w:noProof/>
                <w:webHidden/>
              </w:rPr>
              <w:tab/>
            </w:r>
            <w:r w:rsidR="006512B3">
              <w:rPr>
                <w:noProof/>
                <w:webHidden/>
              </w:rPr>
              <w:fldChar w:fldCharType="begin"/>
            </w:r>
            <w:r w:rsidR="006512B3">
              <w:rPr>
                <w:noProof/>
                <w:webHidden/>
              </w:rPr>
              <w:instrText xml:space="preserve"> PAGEREF _Toc525034022 \h </w:instrText>
            </w:r>
            <w:r w:rsidR="006512B3">
              <w:rPr>
                <w:noProof/>
                <w:webHidden/>
              </w:rPr>
            </w:r>
            <w:r w:rsidR="006512B3">
              <w:rPr>
                <w:noProof/>
                <w:webHidden/>
              </w:rPr>
              <w:fldChar w:fldCharType="separate"/>
            </w:r>
            <w:r w:rsidR="006512B3">
              <w:rPr>
                <w:noProof/>
                <w:webHidden/>
              </w:rPr>
              <w:t>36</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3" w:history="1">
            <w:r w:rsidR="006512B3" w:rsidRPr="002D2E68">
              <w:rPr>
                <w:rStyle w:val="a6"/>
                <w:noProof/>
              </w:rPr>
              <w:t>1.17</w:t>
            </w:r>
            <w:r w:rsidR="006512B3">
              <w:rPr>
                <w:rFonts w:asciiTheme="minorHAnsi" w:eastAsiaTheme="minorEastAsia" w:hAnsiTheme="minorHAnsi" w:cstheme="minorBidi"/>
                <w:noProof/>
                <w:sz w:val="21"/>
                <w:szCs w:val="22"/>
              </w:rPr>
              <w:tab/>
            </w:r>
            <w:r w:rsidR="006512B3" w:rsidRPr="002D2E68">
              <w:rPr>
                <w:rStyle w:val="a6"/>
                <w:noProof/>
              </w:rPr>
              <w:t>262_Dataset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map</w:t>
            </w:r>
            <w:r w:rsidR="006512B3" w:rsidRPr="002D2E68">
              <w:rPr>
                <w:rStyle w:val="a6"/>
                <w:rFonts w:hint="eastAsia"/>
                <w:noProof/>
              </w:rPr>
              <w:t>、</w:t>
            </w:r>
            <w:r w:rsidR="006512B3" w:rsidRPr="002D2E68">
              <w:rPr>
                <w:rStyle w:val="a6"/>
                <w:noProof/>
              </w:rPr>
              <w:t>flatMap</w:t>
            </w:r>
            <w:r w:rsidR="006512B3" w:rsidRPr="002D2E68">
              <w:rPr>
                <w:rStyle w:val="a6"/>
                <w:rFonts w:hint="eastAsia"/>
                <w:noProof/>
              </w:rPr>
              <w:t>、</w:t>
            </w:r>
            <w:r w:rsidR="006512B3" w:rsidRPr="002D2E68">
              <w:rPr>
                <w:rStyle w:val="a6"/>
                <w:noProof/>
              </w:rPr>
              <w:t>mapPartitions</w:t>
            </w:r>
            <w:r w:rsidR="006512B3">
              <w:rPr>
                <w:noProof/>
                <w:webHidden/>
              </w:rPr>
              <w:tab/>
            </w:r>
            <w:r w:rsidR="006512B3">
              <w:rPr>
                <w:noProof/>
                <w:webHidden/>
              </w:rPr>
              <w:fldChar w:fldCharType="begin"/>
            </w:r>
            <w:r w:rsidR="006512B3">
              <w:rPr>
                <w:noProof/>
                <w:webHidden/>
              </w:rPr>
              <w:instrText xml:space="preserve"> PAGEREF _Toc525034023 \h </w:instrText>
            </w:r>
            <w:r w:rsidR="006512B3">
              <w:rPr>
                <w:noProof/>
                <w:webHidden/>
              </w:rPr>
            </w:r>
            <w:r w:rsidR="006512B3">
              <w:rPr>
                <w:noProof/>
                <w:webHidden/>
              </w:rPr>
              <w:fldChar w:fldCharType="separate"/>
            </w:r>
            <w:r w:rsidR="006512B3">
              <w:rPr>
                <w:noProof/>
                <w:webHidden/>
              </w:rPr>
              <w:t>38</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4" w:history="1">
            <w:r w:rsidR="006512B3" w:rsidRPr="002D2E68">
              <w:rPr>
                <w:rStyle w:val="a6"/>
                <w:noProof/>
              </w:rPr>
              <w:t>1.18</w:t>
            </w:r>
            <w:r w:rsidR="006512B3">
              <w:rPr>
                <w:rFonts w:asciiTheme="minorHAnsi" w:eastAsiaTheme="minorEastAsia" w:hAnsiTheme="minorHAnsi" w:cstheme="minorBidi"/>
                <w:noProof/>
                <w:sz w:val="21"/>
                <w:szCs w:val="22"/>
              </w:rPr>
              <w:tab/>
            </w:r>
            <w:r w:rsidR="006512B3" w:rsidRPr="002D2E68">
              <w:rPr>
                <w:rStyle w:val="a6"/>
                <w:noProof/>
              </w:rPr>
              <w:t>263_Dataset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joinWith</w:t>
            </w:r>
            <w:r w:rsidR="006512B3">
              <w:rPr>
                <w:noProof/>
                <w:webHidden/>
              </w:rPr>
              <w:tab/>
            </w:r>
            <w:r w:rsidR="006512B3">
              <w:rPr>
                <w:noProof/>
                <w:webHidden/>
              </w:rPr>
              <w:fldChar w:fldCharType="begin"/>
            </w:r>
            <w:r w:rsidR="006512B3">
              <w:rPr>
                <w:noProof/>
                <w:webHidden/>
              </w:rPr>
              <w:instrText xml:space="preserve"> PAGEREF _Toc525034024 \h </w:instrText>
            </w:r>
            <w:r w:rsidR="006512B3">
              <w:rPr>
                <w:noProof/>
                <w:webHidden/>
              </w:rPr>
            </w:r>
            <w:r w:rsidR="006512B3">
              <w:rPr>
                <w:noProof/>
                <w:webHidden/>
              </w:rPr>
              <w:fldChar w:fldCharType="separate"/>
            </w:r>
            <w:r w:rsidR="006512B3">
              <w:rPr>
                <w:noProof/>
                <w:webHidden/>
              </w:rPr>
              <w:t>41</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5" w:history="1">
            <w:r w:rsidR="006512B3" w:rsidRPr="002D2E68">
              <w:rPr>
                <w:rStyle w:val="a6"/>
                <w:noProof/>
              </w:rPr>
              <w:t>1.19</w:t>
            </w:r>
            <w:r w:rsidR="006512B3">
              <w:rPr>
                <w:rFonts w:asciiTheme="minorHAnsi" w:eastAsiaTheme="minorEastAsia" w:hAnsiTheme="minorHAnsi" w:cstheme="minorBidi"/>
                <w:noProof/>
                <w:sz w:val="21"/>
                <w:szCs w:val="22"/>
              </w:rPr>
              <w:tab/>
            </w:r>
            <w:r w:rsidR="006512B3" w:rsidRPr="002D2E68">
              <w:rPr>
                <w:rStyle w:val="a6"/>
                <w:noProof/>
              </w:rPr>
              <w:t>264_Dataset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sort</w:t>
            </w:r>
            <w:r w:rsidR="006512B3">
              <w:rPr>
                <w:noProof/>
                <w:webHidden/>
              </w:rPr>
              <w:tab/>
            </w:r>
            <w:r w:rsidR="006512B3">
              <w:rPr>
                <w:noProof/>
                <w:webHidden/>
              </w:rPr>
              <w:fldChar w:fldCharType="begin"/>
            </w:r>
            <w:r w:rsidR="006512B3">
              <w:rPr>
                <w:noProof/>
                <w:webHidden/>
              </w:rPr>
              <w:instrText xml:space="preserve"> PAGEREF _Toc525034025 \h </w:instrText>
            </w:r>
            <w:r w:rsidR="006512B3">
              <w:rPr>
                <w:noProof/>
                <w:webHidden/>
              </w:rPr>
            </w:r>
            <w:r w:rsidR="006512B3">
              <w:rPr>
                <w:noProof/>
                <w:webHidden/>
              </w:rPr>
              <w:fldChar w:fldCharType="separate"/>
            </w:r>
            <w:r w:rsidR="006512B3">
              <w:rPr>
                <w:noProof/>
                <w:webHidden/>
              </w:rPr>
              <w:t>44</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6" w:history="1">
            <w:r w:rsidR="006512B3" w:rsidRPr="002D2E68">
              <w:rPr>
                <w:rStyle w:val="a6"/>
                <w:noProof/>
              </w:rPr>
              <w:t>1.20</w:t>
            </w:r>
            <w:r w:rsidR="006512B3">
              <w:rPr>
                <w:rFonts w:asciiTheme="minorHAnsi" w:eastAsiaTheme="minorEastAsia" w:hAnsiTheme="minorHAnsi" w:cstheme="minorBidi"/>
                <w:noProof/>
                <w:sz w:val="21"/>
                <w:szCs w:val="22"/>
              </w:rPr>
              <w:tab/>
            </w:r>
            <w:r w:rsidR="006512B3" w:rsidRPr="002D2E68">
              <w:rPr>
                <w:rStyle w:val="a6"/>
                <w:noProof/>
              </w:rPr>
              <w:t>265_Dataset</w:t>
            </w:r>
            <w:r w:rsidR="006512B3" w:rsidRPr="002D2E68">
              <w:rPr>
                <w:rStyle w:val="a6"/>
                <w:rFonts w:hint="eastAsia"/>
                <w:noProof/>
              </w:rPr>
              <w:t>开发详解</w:t>
            </w:r>
            <w:r w:rsidR="006512B3" w:rsidRPr="002D2E68">
              <w:rPr>
                <w:rStyle w:val="a6"/>
                <w:noProof/>
              </w:rPr>
              <w:t>-typed</w:t>
            </w:r>
            <w:r w:rsidR="006512B3" w:rsidRPr="002D2E68">
              <w:rPr>
                <w:rStyle w:val="a6"/>
                <w:rFonts w:hint="eastAsia"/>
                <w:noProof/>
              </w:rPr>
              <w:t>操作：</w:t>
            </w:r>
            <w:r w:rsidR="006512B3" w:rsidRPr="002D2E68">
              <w:rPr>
                <w:rStyle w:val="a6"/>
                <w:noProof/>
              </w:rPr>
              <w:t>randomSplit</w:t>
            </w:r>
            <w:r w:rsidR="006512B3" w:rsidRPr="002D2E68">
              <w:rPr>
                <w:rStyle w:val="a6"/>
                <w:rFonts w:hint="eastAsia"/>
                <w:noProof/>
              </w:rPr>
              <w:t>、</w:t>
            </w:r>
            <w:r w:rsidR="006512B3" w:rsidRPr="002D2E68">
              <w:rPr>
                <w:rStyle w:val="a6"/>
                <w:noProof/>
              </w:rPr>
              <w:t>sample</w:t>
            </w:r>
            <w:r w:rsidR="006512B3">
              <w:rPr>
                <w:noProof/>
                <w:webHidden/>
              </w:rPr>
              <w:tab/>
            </w:r>
            <w:r w:rsidR="006512B3">
              <w:rPr>
                <w:noProof/>
                <w:webHidden/>
              </w:rPr>
              <w:fldChar w:fldCharType="begin"/>
            </w:r>
            <w:r w:rsidR="006512B3">
              <w:rPr>
                <w:noProof/>
                <w:webHidden/>
              </w:rPr>
              <w:instrText xml:space="preserve"> PAGEREF _Toc525034026 \h </w:instrText>
            </w:r>
            <w:r w:rsidR="006512B3">
              <w:rPr>
                <w:noProof/>
                <w:webHidden/>
              </w:rPr>
            </w:r>
            <w:r w:rsidR="006512B3">
              <w:rPr>
                <w:noProof/>
                <w:webHidden/>
              </w:rPr>
              <w:fldChar w:fldCharType="separate"/>
            </w:r>
            <w:r w:rsidR="006512B3">
              <w:rPr>
                <w:noProof/>
                <w:webHidden/>
              </w:rPr>
              <w:t>47</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7" w:history="1">
            <w:r w:rsidR="006512B3" w:rsidRPr="002D2E68">
              <w:rPr>
                <w:rStyle w:val="a6"/>
                <w:noProof/>
              </w:rPr>
              <w:t>1.21</w:t>
            </w:r>
            <w:r w:rsidR="006512B3">
              <w:rPr>
                <w:rFonts w:asciiTheme="minorHAnsi" w:eastAsiaTheme="minorEastAsia" w:hAnsiTheme="minorHAnsi" w:cstheme="minorBidi"/>
                <w:noProof/>
                <w:sz w:val="21"/>
                <w:szCs w:val="22"/>
              </w:rPr>
              <w:tab/>
            </w:r>
            <w:r w:rsidR="006512B3" w:rsidRPr="002D2E68">
              <w:rPr>
                <w:rStyle w:val="a6"/>
                <w:noProof/>
              </w:rPr>
              <w:t>266_Dataset</w:t>
            </w:r>
            <w:r w:rsidR="006512B3" w:rsidRPr="002D2E68">
              <w:rPr>
                <w:rStyle w:val="a6"/>
                <w:rFonts w:hint="eastAsia"/>
                <w:noProof/>
              </w:rPr>
              <w:t>开发详解</w:t>
            </w:r>
            <w:r w:rsidR="006512B3" w:rsidRPr="002D2E68">
              <w:rPr>
                <w:rStyle w:val="a6"/>
                <w:noProof/>
              </w:rPr>
              <w:t>-untyped</w:t>
            </w:r>
            <w:r w:rsidR="006512B3" w:rsidRPr="002D2E68">
              <w:rPr>
                <w:rStyle w:val="a6"/>
                <w:rFonts w:hint="eastAsia"/>
                <w:noProof/>
              </w:rPr>
              <w:t>操作：</w:t>
            </w:r>
            <w:r w:rsidR="006512B3" w:rsidRPr="002D2E68">
              <w:rPr>
                <w:rStyle w:val="a6"/>
                <w:noProof/>
              </w:rPr>
              <w:t>select</w:t>
            </w:r>
            <w:r w:rsidR="006512B3" w:rsidRPr="002D2E68">
              <w:rPr>
                <w:rStyle w:val="a6"/>
                <w:rFonts w:hint="eastAsia"/>
                <w:noProof/>
              </w:rPr>
              <w:t>、</w:t>
            </w:r>
            <w:r w:rsidR="006512B3" w:rsidRPr="002D2E68">
              <w:rPr>
                <w:rStyle w:val="a6"/>
                <w:noProof/>
              </w:rPr>
              <w:t>where</w:t>
            </w:r>
            <w:r w:rsidR="006512B3" w:rsidRPr="002D2E68">
              <w:rPr>
                <w:rStyle w:val="a6"/>
                <w:rFonts w:hint="eastAsia"/>
                <w:noProof/>
              </w:rPr>
              <w:t>、</w:t>
            </w:r>
            <w:r w:rsidR="006512B3" w:rsidRPr="002D2E68">
              <w:rPr>
                <w:rStyle w:val="a6"/>
                <w:noProof/>
              </w:rPr>
              <w:t>groupBy</w:t>
            </w:r>
            <w:r w:rsidR="006512B3" w:rsidRPr="002D2E68">
              <w:rPr>
                <w:rStyle w:val="a6"/>
                <w:rFonts w:hint="eastAsia"/>
                <w:noProof/>
              </w:rPr>
              <w:t>、</w:t>
            </w:r>
            <w:r w:rsidR="006512B3" w:rsidRPr="002D2E68">
              <w:rPr>
                <w:rStyle w:val="a6"/>
                <w:noProof/>
              </w:rPr>
              <w:t>agg</w:t>
            </w:r>
            <w:r w:rsidR="006512B3" w:rsidRPr="002D2E68">
              <w:rPr>
                <w:rStyle w:val="a6"/>
                <w:rFonts w:hint="eastAsia"/>
                <w:noProof/>
              </w:rPr>
              <w:t>、</w:t>
            </w:r>
            <w:r w:rsidR="006512B3" w:rsidRPr="002D2E68">
              <w:rPr>
                <w:rStyle w:val="a6"/>
                <w:noProof/>
              </w:rPr>
              <w:t>col</w:t>
            </w:r>
            <w:r w:rsidR="006512B3" w:rsidRPr="002D2E68">
              <w:rPr>
                <w:rStyle w:val="a6"/>
                <w:rFonts w:hint="eastAsia"/>
                <w:noProof/>
              </w:rPr>
              <w:t>、</w:t>
            </w:r>
            <w:r w:rsidR="006512B3" w:rsidRPr="002D2E68">
              <w:rPr>
                <w:rStyle w:val="a6"/>
                <w:noProof/>
              </w:rPr>
              <w:t>join</w:t>
            </w:r>
            <w:r w:rsidR="006512B3">
              <w:rPr>
                <w:noProof/>
                <w:webHidden/>
              </w:rPr>
              <w:tab/>
            </w:r>
            <w:r w:rsidR="006512B3">
              <w:rPr>
                <w:noProof/>
                <w:webHidden/>
              </w:rPr>
              <w:fldChar w:fldCharType="begin"/>
            </w:r>
            <w:r w:rsidR="006512B3">
              <w:rPr>
                <w:noProof/>
                <w:webHidden/>
              </w:rPr>
              <w:instrText xml:space="preserve"> PAGEREF _Toc525034027 \h </w:instrText>
            </w:r>
            <w:r w:rsidR="006512B3">
              <w:rPr>
                <w:noProof/>
                <w:webHidden/>
              </w:rPr>
            </w:r>
            <w:r w:rsidR="006512B3">
              <w:rPr>
                <w:noProof/>
                <w:webHidden/>
              </w:rPr>
              <w:fldChar w:fldCharType="separate"/>
            </w:r>
            <w:r w:rsidR="006512B3">
              <w:rPr>
                <w:noProof/>
                <w:webHidden/>
              </w:rPr>
              <w:t>50</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8" w:history="1">
            <w:r w:rsidR="006512B3" w:rsidRPr="002D2E68">
              <w:rPr>
                <w:rStyle w:val="a6"/>
                <w:noProof/>
              </w:rPr>
              <w:t>1.22</w:t>
            </w:r>
            <w:r w:rsidR="006512B3">
              <w:rPr>
                <w:rFonts w:asciiTheme="minorHAnsi" w:eastAsiaTheme="minorEastAsia" w:hAnsiTheme="minorHAnsi" w:cstheme="minorBidi"/>
                <w:noProof/>
                <w:sz w:val="21"/>
                <w:szCs w:val="22"/>
              </w:rPr>
              <w:tab/>
            </w:r>
            <w:r w:rsidR="006512B3" w:rsidRPr="002D2E68">
              <w:rPr>
                <w:rStyle w:val="a6"/>
                <w:noProof/>
              </w:rPr>
              <w:t>267_Dataset</w:t>
            </w:r>
            <w:r w:rsidR="006512B3" w:rsidRPr="002D2E68">
              <w:rPr>
                <w:rStyle w:val="a6"/>
                <w:rFonts w:hint="eastAsia"/>
                <w:noProof/>
              </w:rPr>
              <w:t>开发详解</w:t>
            </w:r>
            <w:r w:rsidR="006512B3" w:rsidRPr="002D2E68">
              <w:rPr>
                <w:rStyle w:val="a6"/>
                <w:noProof/>
              </w:rPr>
              <w:t>-</w:t>
            </w:r>
            <w:r w:rsidR="006512B3" w:rsidRPr="002D2E68">
              <w:rPr>
                <w:rStyle w:val="a6"/>
                <w:rFonts w:hint="eastAsia"/>
                <w:noProof/>
              </w:rPr>
              <w:t>聚合函数：</w:t>
            </w:r>
            <w:r w:rsidR="006512B3" w:rsidRPr="002D2E68">
              <w:rPr>
                <w:rStyle w:val="a6"/>
                <w:noProof/>
              </w:rPr>
              <w:t>avg</w:t>
            </w:r>
            <w:r w:rsidR="006512B3" w:rsidRPr="002D2E68">
              <w:rPr>
                <w:rStyle w:val="a6"/>
                <w:rFonts w:hint="eastAsia"/>
                <w:noProof/>
              </w:rPr>
              <w:t>、</w:t>
            </w:r>
            <w:r w:rsidR="006512B3" w:rsidRPr="002D2E68">
              <w:rPr>
                <w:rStyle w:val="a6"/>
                <w:noProof/>
              </w:rPr>
              <w:t>sum</w:t>
            </w:r>
            <w:r w:rsidR="006512B3" w:rsidRPr="002D2E68">
              <w:rPr>
                <w:rStyle w:val="a6"/>
                <w:rFonts w:hint="eastAsia"/>
                <w:noProof/>
              </w:rPr>
              <w:t>、</w:t>
            </w:r>
            <w:r w:rsidR="006512B3" w:rsidRPr="002D2E68">
              <w:rPr>
                <w:rStyle w:val="a6"/>
                <w:noProof/>
              </w:rPr>
              <w:t>max</w:t>
            </w:r>
            <w:r w:rsidR="006512B3" w:rsidRPr="002D2E68">
              <w:rPr>
                <w:rStyle w:val="a6"/>
                <w:rFonts w:hint="eastAsia"/>
                <w:noProof/>
              </w:rPr>
              <w:t>、</w:t>
            </w:r>
            <w:r w:rsidR="006512B3" w:rsidRPr="002D2E68">
              <w:rPr>
                <w:rStyle w:val="a6"/>
                <w:noProof/>
              </w:rPr>
              <w:t>min</w:t>
            </w:r>
            <w:r w:rsidR="006512B3" w:rsidRPr="002D2E68">
              <w:rPr>
                <w:rStyle w:val="a6"/>
                <w:rFonts w:hint="eastAsia"/>
                <w:noProof/>
              </w:rPr>
              <w:t>、</w:t>
            </w:r>
            <w:r w:rsidR="006512B3" w:rsidRPr="002D2E68">
              <w:rPr>
                <w:rStyle w:val="a6"/>
                <w:noProof/>
              </w:rPr>
              <w:t>count</w:t>
            </w:r>
            <w:r w:rsidR="006512B3" w:rsidRPr="002D2E68">
              <w:rPr>
                <w:rStyle w:val="a6"/>
                <w:rFonts w:hint="eastAsia"/>
                <w:noProof/>
              </w:rPr>
              <w:t>、</w:t>
            </w:r>
            <w:r w:rsidR="006512B3" w:rsidRPr="002D2E68">
              <w:rPr>
                <w:rStyle w:val="a6"/>
                <w:noProof/>
              </w:rPr>
              <w:t>countDistinct</w:t>
            </w:r>
            <w:r w:rsidR="006512B3">
              <w:rPr>
                <w:noProof/>
                <w:webHidden/>
              </w:rPr>
              <w:tab/>
            </w:r>
            <w:r w:rsidR="006512B3">
              <w:rPr>
                <w:noProof/>
                <w:webHidden/>
              </w:rPr>
              <w:fldChar w:fldCharType="begin"/>
            </w:r>
            <w:r w:rsidR="006512B3">
              <w:rPr>
                <w:noProof/>
                <w:webHidden/>
              </w:rPr>
              <w:instrText xml:space="preserve"> PAGEREF _Toc525034028 \h </w:instrText>
            </w:r>
            <w:r w:rsidR="006512B3">
              <w:rPr>
                <w:noProof/>
                <w:webHidden/>
              </w:rPr>
            </w:r>
            <w:r w:rsidR="006512B3">
              <w:rPr>
                <w:noProof/>
                <w:webHidden/>
              </w:rPr>
              <w:fldChar w:fldCharType="separate"/>
            </w:r>
            <w:r w:rsidR="006512B3">
              <w:rPr>
                <w:noProof/>
                <w:webHidden/>
              </w:rPr>
              <w:t>54</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29" w:history="1">
            <w:r w:rsidR="006512B3" w:rsidRPr="002D2E68">
              <w:rPr>
                <w:rStyle w:val="a6"/>
                <w:noProof/>
              </w:rPr>
              <w:t>1.23</w:t>
            </w:r>
            <w:r w:rsidR="006512B3">
              <w:rPr>
                <w:rFonts w:asciiTheme="minorHAnsi" w:eastAsiaTheme="minorEastAsia" w:hAnsiTheme="minorHAnsi" w:cstheme="minorBidi"/>
                <w:noProof/>
                <w:sz w:val="21"/>
                <w:szCs w:val="22"/>
              </w:rPr>
              <w:tab/>
            </w:r>
            <w:r w:rsidR="006512B3" w:rsidRPr="002D2E68">
              <w:rPr>
                <w:rStyle w:val="a6"/>
                <w:noProof/>
              </w:rPr>
              <w:t>268_Dataset</w:t>
            </w:r>
            <w:r w:rsidR="006512B3" w:rsidRPr="002D2E68">
              <w:rPr>
                <w:rStyle w:val="a6"/>
                <w:rFonts w:hint="eastAsia"/>
                <w:noProof/>
              </w:rPr>
              <w:t>开发详解</w:t>
            </w:r>
            <w:r w:rsidR="006512B3" w:rsidRPr="002D2E68">
              <w:rPr>
                <w:rStyle w:val="a6"/>
                <w:noProof/>
              </w:rPr>
              <w:t>-</w:t>
            </w:r>
            <w:r w:rsidR="006512B3" w:rsidRPr="002D2E68">
              <w:rPr>
                <w:rStyle w:val="a6"/>
                <w:rFonts w:hint="eastAsia"/>
                <w:noProof/>
              </w:rPr>
              <w:t>聚合函数：</w:t>
            </w:r>
            <w:r w:rsidR="006512B3" w:rsidRPr="002D2E68">
              <w:rPr>
                <w:rStyle w:val="a6"/>
                <w:noProof/>
              </w:rPr>
              <w:t>collect_list</w:t>
            </w:r>
            <w:r w:rsidR="006512B3" w:rsidRPr="002D2E68">
              <w:rPr>
                <w:rStyle w:val="a6"/>
                <w:rFonts w:hint="eastAsia"/>
                <w:noProof/>
              </w:rPr>
              <w:t>、</w:t>
            </w:r>
            <w:r w:rsidR="006512B3" w:rsidRPr="002D2E68">
              <w:rPr>
                <w:rStyle w:val="a6"/>
                <w:noProof/>
              </w:rPr>
              <w:t>collect_set</w:t>
            </w:r>
            <w:r w:rsidR="006512B3">
              <w:rPr>
                <w:noProof/>
                <w:webHidden/>
              </w:rPr>
              <w:tab/>
            </w:r>
            <w:r w:rsidR="006512B3">
              <w:rPr>
                <w:noProof/>
                <w:webHidden/>
              </w:rPr>
              <w:fldChar w:fldCharType="begin"/>
            </w:r>
            <w:r w:rsidR="006512B3">
              <w:rPr>
                <w:noProof/>
                <w:webHidden/>
              </w:rPr>
              <w:instrText xml:space="preserve"> PAGEREF _Toc525034029 \h </w:instrText>
            </w:r>
            <w:r w:rsidR="006512B3">
              <w:rPr>
                <w:noProof/>
                <w:webHidden/>
              </w:rPr>
            </w:r>
            <w:r w:rsidR="006512B3">
              <w:rPr>
                <w:noProof/>
                <w:webHidden/>
              </w:rPr>
              <w:fldChar w:fldCharType="separate"/>
            </w:r>
            <w:r w:rsidR="006512B3">
              <w:rPr>
                <w:noProof/>
                <w:webHidden/>
              </w:rPr>
              <w:t>55</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30" w:history="1">
            <w:r w:rsidR="006512B3" w:rsidRPr="002D2E68">
              <w:rPr>
                <w:rStyle w:val="a6"/>
                <w:noProof/>
              </w:rPr>
              <w:t>1.24</w:t>
            </w:r>
            <w:r w:rsidR="006512B3">
              <w:rPr>
                <w:rFonts w:asciiTheme="minorHAnsi" w:eastAsiaTheme="minorEastAsia" w:hAnsiTheme="minorHAnsi" w:cstheme="minorBidi"/>
                <w:noProof/>
                <w:sz w:val="21"/>
                <w:szCs w:val="22"/>
              </w:rPr>
              <w:tab/>
            </w:r>
            <w:r w:rsidR="006512B3" w:rsidRPr="002D2E68">
              <w:rPr>
                <w:rStyle w:val="a6"/>
                <w:noProof/>
              </w:rPr>
              <w:t>269_Dataset</w:t>
            </w:r>
            <w:r w:rsidR="006512B3" w:rsidRPr="002D2E68">
              <w:rPr>
                <w:rStyle w:val="a6"/>
                <w:rFonts w:hint="eastAsia"/>
                <w:noProof/>
              </w:rPr>
              <w:t>开发详解</w:t>
            </w:r>
            <w:r w:rsidR="006512B3" w:rsidRPr="002D2E68">
              <w:rPr>
                <w:rStyle w:val="a6"/>
                <w:noProof/>
              </w:rPr>
              <w:t>-</w:t>
            </w:r>
            <w:r w:rsidR="006512B3" w:rsidRPr="002D2E68">
              <w:rPr>
                <w:rStyle w:val="a6"/>
                <w:rFonts w:hint="eastAsia"/>
                <w:noProof/>
              </w:rPr>
              <w:t>其他常用函数</w:t>
            </w:r>
            <w:r w:rsidR="006512B3">
              <w:rPr>
                <w:noProof/>
                <w:webHidden/>
              </w:rPr>
              <w:tab/>
            </w:r>
            <w:r w:rsidR="006512B3">
              <w:rPr>
                <w:noProof/>
                <w:webHidden/>
              </w:rPr>
              <w:fldChar w:fldCharType="begin"/>
            </w:r>
            <w:r w:rsidR="006512B3">
              <w:rPr>
                <w:noProof/>
                <w:webHidden/>
              </w:rPr>
              <w:instrText xml:space="preserve"> PAGEREF _Toc525034030 \h </w:instrText>
            </w:r>
            <w:r w:rsidR="006512B3">
              <w:rPr>
                <w:noProof/>
                <w:webHidden/>
              </w:rPr>
            </w:r>
            <w:r w:rsidR="006512B3">
              <w:rPr>
                <w:noProof/>
                <w:webHidden/>
              </w:rPr>
              <w:fldChar w:fldCharType="separate"/>
            </w:r>
            <w:r w:rsidR="006512B3">
              <w:rPr>
                <w:noProof/>
                <w:webHidden/>
              </w:rPr>
              <w:t>56</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31" w:history="1">
            <w:r w:rsidR="006512B3" w:rsidRPr="002D2E68">
              <w:rPr>
                <w:rStyle w:val="a6"/>
                <w:noProof/>
              </w:rPr>
              <w:t>1.25</w:t>
            </w:r>
            <w:r w:rsidR="006512B3">
              <w:rPr>
                <w:rFonts w:asciiTheme="minorHAnsi" w:eastAsiaTheme="minorEastAsia" w:hAnsiTheme="minorHAnsi" w:cstheme="minorBidi"/>
                <w:noProof/>
                <w:sz w:val="21"/>
                <w:szCs w:val="22"/>
              </w:rPr>
              <w:tab/>
            </w:r>
            <w:r w:rsidR="006512B3" w:rsidRPr="002D2E68">
              <w:rPr>
                <w:rStyle w:val="a6"/>
                <w:noProof/>
              </w:rPr>
              <w:t>270_Structured Streaming</w:t>
            </w:r>
            <w:r w:rsidR="006512B3" w:rsidRPr="002D2E68">
              <w:rPr>
                <w:rStyle w:val="a6"/>
                <w:rFonts w:hint="eastAsia"/>
                <w:noProof/>
              </w:rPr>
              <w:t>：深入浅出的介绍</w:t>
            </w:r>
            <w:r w:rsidR="006512B3">
              <w:rPr>
                <w:noProof/>
                <w:webHidden/>
              </w:rPr>
              <w:tab/>
            </w:r>
            <w:r w:rsidR="006512B3">
              <w:rPr>
                <w:noProof/>
                <w:webHidden/>
              </w:rPr>
              <w:fldChar w:fldCharType="begin"/>
            </w:r>
            <w:r w:rsidR="006512B3">
              <w:rPr>
                <w:noProof/>
                <w:webHidden/>
              </w:rPr>
              <w:instrText xml:space="preserve"> PAGEREF _Toc525034031 \h </w:instrText>
            </w:r>
            <w:r w:rsidR="006512B3">
              <w:rPr>
                <w:noProof/>
                <w:webHidden/>
              </w:rPr>
            </w:r>
            <w:r w:rsidR="006512B3">
              <w:rPr>
                <w:noProof/>
                <w:webHidden/>
              </w:rPr>
              <w:fldChar w:fldCharType="separate"/>
            </w:r>
            <w:r w:rsidR="006512B3">
              <w:rPr>
                <w:noProof/>
                <w:webHidden/>
              </w:rPr>
              <w:t>57</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32" w:history="1">
            <w:r w:rsidR="006512B3" w:rsidRPr="002D2E68">
              <w:rPr>
                <w:rStyle w:val="a6"/>
                <w:noProof/>
              </w:rPr>
              <w:t>1.25.1</w:t>
            </w:r>
            <w:r w:rsidR="006512B3">
              <w:rPr>
                <w:rFonts w:asciiTheme="minorHAnsi" w:eastAsiaTheme="minorEastAsia" w:hAnsiTheme="minorHAnsi" w:cstheme="minorBidi"/>
                <w:noProof/>
                <w:sz w:val="21"/>
                <w:szCs w:val="22"/>
              </w:rPr>
              <w:tab/>
            </w:r>
            <w:r w:rsidR="006512B3" w:rsidRPr="002D2E68">
              <w:rPr>
                <w:rStyle w:val="a6"/>
                <w:rFonts w:hint="eastAsia"/>
                <w:noProof/>
              </w:rPr>
              <w:t>流式计算的现状</w:t>
            </w:r>
            <w:r w:rsidR="006512B3">
              <w:rPr>
                <w:noProof/>
                <w:webHidden/>
              </w:rPr>
              <w:tab/>
            </w:r>
            <w:r w:rsidR="006512B3">
              <w:rPr>
                <w:noProof/>
                <w:webHidden/>
              </w:rPr>
              <w:fldChar w:fldCharType="begin"/>
            </w:r>
            <w:r w:rsidR="006512B3">
              <w:rPr>
                <w:noProof/>
                <w:webHidden/>
              </w:rPr>
              <w:instrText xml:space="preserve"> PAGEREF _Toc525034032 \h </w:instrText>
            </w:r>
            <w:r w:rsidR="006512B3">
              <w:rPr>
                <w:noProof/>
                <w:webHidden/>
              </w:rPr>
            </w:r>
            <w:r w:rsidR="006512B3">
              <w:rPr>
                <w:noProof/>
                <w:webHidden/>
              </w:rPr>
              <w:fldChar w:fldCharType="separate"/>
            </w:r>
            <w:r w:rsidR="006512B3">
              <w:rPr>
                <w:noProof/>
                <w:webHidden/>
              </w:rPr>
              <w:t>57</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33" w:history="1">
            <w:r w:rsidR="006512B3" w:rsidRPr="002D2E68">
              <w:rPr>
                <w:rStyle w:val="a6"/>
                <w:noProof/>
              </w:rPr>
              <w:t>1.25.2</w:t>
            </w:r>
            <w:r w:rsidR="006512B3">
              <w:rPr>
                <w:rFonts w:asciiTheme="minorHAnsi" w:eastAsiaTheme="minorEastAsia" w:hAnsiTheme="minorHAnsi" w:cstheme="minorBidi"/>
                <w:noProof/>
                <w:sz w:val="21"/>
                <w:szCs w:val="22"/>
              </w:rPr>
              <w:tab/>
            </w:r>
            <w:r w:rsidR="006512B3" w:rsidRPr="002D2E68">
              <w:rPr>
                <w:rStyle w:val="a6"/>
                <w:rFonts w:hint="eastAsia"/>
                <w:noProof/>
              </w:rPr>
              <w:t>持续计算应用</w:t>
            </w:r>
            <w:r w:rsidR="006512B3">
              <w:rPr>
                <w:noProof/>
                <w:webHidden/>
              </w:rPr>
              <w:tab/>
            </w:r>
            <w:r w:rsidR="006512B3">
              <w:rPr>
                <w:noProof/>
                <w:webHidden/>
              </w:rPr>
              <w:fldChar w:fldCharType="begin"/>
            </w:r>
            <w:r w:rsidR="006512B3">
              <w:rPr>
                <w:noProof/>
                <w:webHidden/>
              </w:rPr>
              <w:instrText xml:space="preserve"> PAGEREF _Toc525034033 \h </w:instrText>
            </w:r>
            <w:r w:rsidR="006512B3">
              <w:rPr>
                <w:noProof/>
                <w:webHidden/>
              </w:rPr>
            </w:r>
            <w:r w:rsidR="006512B3">
              <w:rPr>
                <w:noProof/>
                <w:webHidden/>
              </w:rPr>
              <w:fldChar w:fldCharType="separate"/>
            </w:r>
            <w:r w:rsidR="006512B3">
              <w:rPr>
                <w:noProof/>
                <w:webHidden/>
              </w:rPr>
              <w:t>58</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34" w:history="1">
            <w:r w:rsidR="006512B3" w:rsidRPr="002D2E68">
              <w:rPr>
                <w:rStyle w:val="a6"/>
                <w:noProof/>
              </w:rPr>
              <w:t>1.25.3</w:t>
            </w:r>
            <w:r w:rsidR="006512B3">
              <w:rPr>
                <w:rFonts w:asciiTheme="minorHAnsi" w:eastAsiaTheme="minorEastAsia" w:hAnsiTheme="minorHAnsi" w:cstheme="minorBidi"/>
                <w:noProof/>
                <w:sz w:val="21"/>
                <w:szCs w:val="22"/>
              </w:rPr>
              <w:tab/>
            </w:r>
            <w:r w:rsidR="006512B3" w:rsidRPr="002D2E68">
              <w:rPr>
                <w:rStyle w:val="a6"/>
                <w:noProof/>
              </w:rPr>
              <w:t>Structured Streaming</w:t>
            </w:r>
            <w:r w:rsidR="006512B3">
              <w:rPr>
                <w:noProof/>
                <w:webHidden/>
              </w:rPr>
              <w:tab/>
            </w:r>
            <w:r w:rsidR="006512B3">
              <w:rPr>
                <w:noProof/>
                <w:webHidden/>
              </w:rPr>
              <w:fldChar w:fldCharType="begin"/>
            </w:r>
            <w:r w:rsidR="006512B3">
              <w:rPr>
                <w:noProof/>
                <w:webHidden/>
              </w:rPr>
              <w:instrText xml:space="preserve"> PAGEREF _Toc525034034 \h </w:instrText>
            </w:r>
            <w:r w:rsidR="006512B3">
              <w:rPr>
                <w:noProof/>
                <w:webHidden/>
              </w:rPr>
            </w:r>
            <w:r w:rsidR="006512B3">
              <w:rPr>
                <w:noProof/>
                <w:webHidden/>
              </w:rPr>
              <w:fldChar w:fldCharType="separate"/>
            </w:r>
            <w:r w:rsidR="006512B3">
              <w:rPr>
                <w:noProof/>
                <w:webHidden/>
              </w:rPr>
              <w:t>59</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35" w:history="1">
            <w:r w:rsidR="006512B3" w:rsidRPr="002D2E68">
              <w:rPr>
                <w:rStyle w:val="a6"/>
                <w:noProof/>
              </w:rPr>
              <w:t>1.25.4</w:t>
            </w:r>
            <w:r w:rsidR="006512B3">
              <w:rPr>
                <w:rFonts w:asciiTheme="minorHAnsi" w:eastAsiaTheme="minorEastAsia" w:hAnsiTheme="minorHAnsi" w:cstheme="minorBidi"/>
                <w:noProof/>
                <w:sz w:val="21"/>
                <w:szCs w:val="22"/>
              </w:rPr>
              <w:tab/>
            </w:r>
            <w:r w:rsidR="006512B3" w:rsidRPr="002D2E68">
              <w:rPr>
                <w:rStyle w:val="a6"/>
                <w:noProof/>
              </w:rPr>
              <w:t>Structured Streaming</w:t>
            </w:r>
            <w:r w:rsidR="006512B3" w:rsidRPr="002D2E68">
              <w:rPr>
                <w:rStyle w:val="a6"/>
                <w:rFonts w:hint="eastAsia"/>
                <w:noProof/>
              </w:rPr>
              <w:t>的未来</w:t>
            </w:r>
            <w:r w:rsidR="006512B3">
              <w:rPr>
                <w:noProof/>
                <w:webHidden/>
              </w:rPr>
              <w:tab/>
            </w:r>
            <w:r w:rsidR="006512B3">
              <w:rPr>
                <w:noProof/>
                <w:webHidden/>
              </w:rPr>
              <w:fldChar w:fldCharType="begin"/>
            </w:r>
            <w:r w:rsidR="006512B3">
              <w:rPr>
                <w:noProof/>
                <w:webHidden/>
              </w:rPr>
              <w:instrText xml:space="preserve"> PAGEREF _Toc525034035 \h </w:instrText>
            </w:r>
            <w:r w:rsidR="006512B3">
              <w:rPr>
                <w:noProof/>
                <w:webHidden/>
              </w:rPr>
            </w:r>
            <w:r w:rsidR="006512B3">
              <w:rPr>
                <w:noProof/>
                <w:webHidden/>
              </w:rPr>
              <w:fldChar w:fldCharType="separate"/>
            </w:r>
            <w:r w:rsidR="006512B3">
              <w:rPr>
                <w:noProof/>
                <w:webHidden/>
              </w:rPr>
              <w:t>60</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36" w:history="1">
            <w:r w:rsidR="006512B3" w:rsidRPr="002D2E68">
              <w:rPr>
                <w:rStyle w:val="a6"/>
                <w:noProof/>
              </w:rPr>
              <w:t>1.25.5</w:t>
            </w:r>
            <w:r w:rsidR="006512B3">
              <w:rPr>
                <w:rFonts w:asciiTheme="minorHAnsi" w:eastAsiaTheme="minorEastAsia" w:hAnsiTheme="minorHAnsi" w:cstheme="minorBidi"/>
                <w:noProof/>
                <w:sz w:val="21"/>
                <w:szCs w:val="22"/>
              </w:rPr>
              <w:tab/>
            </w:r>
            <w:r w:rsidR="006512B3" w:rsidRPr="002D2E68">
              <w:rPr>
                <w:rStyle w:val="a6"/>
                <w:noProof/>
              </w:rPr>
              <w:t>Structured Streaming</w:t>
            </w:r>
            <w:r w:rsidR="006512B3" w:rsidRPr="002D2E68">
              <w:rPr>
                <w:rStyle w:val="a6"/>
                <w:rFonts w:hint="eastAsia"/>
                <w:noProof/>
              </w:rPr>
              <w:t>与其他流式计算应用的对比</w:t>
            </w:r>
            <w:r w:rsidR="006512B3">
              <w:rPr>
                <w:noProof/>
                <w:webHidden/>
              </w:rPr>
              <w:tab/>
            </w:r>
            <w:r w:rsidR="006512B3">
              <w:rPr>
                <w:noProof/>
                <w:webHidden/>
              </w:rPr>
              <w:fldChar w:fldCharType="begin"/>
            </w:r>
            <w:r w:rsidR="006512B3">
              <w:rPr>
                <w:noProof/>
                <w:webHidden/>
              </w:rPr>
              <w:instrText xml:space="preserve"> PAGEREF _Toc525034036 \h </w:instrText>
            </w:r>
            <w:r w:rsidR="006512B3">
              <w:rPr>
                <w:noProof/>
                <w:webHidden/>
              </w:rPr>
            </w:r>
            <w:r w:rsidR="006512B3">
              <w:rPr>
                <w:noProof/>
                <w:webHidden/>
              </w:rPr>
              <w:fldChar w:fldCharType="separate"/>
            </w:r>
            <w:r w:rsidR="006512B3">
              <w:rPr>
                <w:noProof/>
                <w:webHidden/>
              </w:rPr>
              <w:t>61</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37" w:history="1">
            <w:r w:rsidR="006512B3" w:rsidRPr="002D2E68">
              <w:rPr>
                <w:rStyle w:val="a6"/>
                <w:noProof/>
              </w:rPr>
              <w:t>1.26</w:t>
            </w:r>
            <w:r w:rsidR="006512B3">
              <w:rPr>
                <w:rFonts w:asciiTheme="minorHAnsi" w:eastAsiaTheme="minorEastAsia" w:hAnsiTheme="minorHAnsi" w:cstheme="minorBidi"/>
                <w:noProof/>
                <w:sz w:val="21"/>
                <w:szCs w:val="22"/>
              </w:rPr>
              <w:tab/>
            </w:r>
            <w:r w:rsidR="006512B3" w:rsidRPr="002D2E68">
              <w:rPr>
                <w:rStyle w:val="a6"/>
                <w:noProof/>
              </w:rPr>
              <w:t>271_Structured Streaming</w:t>
            </w:r>
            <w:r w:rsidR="006512B3" w:rsidRPr="002D2E68">
              <w:rPr>
                <w:rStyle w:val="a6"/>
                <w:rFonts w:hint="eastAsia"/>
                <w:noProof/>
              </w:rPr>
              <w:t>：</w:t>
            </w:r>
            <w:r w:rsidR="006512B3" w:rsidRPr="002D2E68">
              <w:rPr>
                <w:rStyle w:val="a6"/>
                <w:noProof/>
              </w:rPr>
              <w:t>wordcount</w:t>
            </w:r>
            <w:r w:rsidR="006512B3" w:rsidRPr="002D2E68">
              <w:rPr>
                <w:rStyle w:val="a6"/>
                <w:rFonts w:hint="eastAsia"/>
                <w:noProof/>
              </w:rPr>
              <w:t>入门案例</w:t>
            </w:r>
            <w:r w:rsidR="006512B3">
              <w:rPr>
                <w:noProof/>
                <w:webHidden/>
              </w:rPr>
              <w:tab/>
            </w:r>
            <w:r w:rsidR="006512B3">
              <w:rPr>
                <w:noProof/>
                <w:webHidden/>
              </w:rPr>
              <w:fldChar w:fldCharType="begin"/>
            </w:r>
            <w:r w:rsidR="006512B3">
              <w:rPr>
                <w:noProof/>
                <w:webHidden/>
              </w:rPr>
              <w:instrText xml:space="preserve"> PAGEREF _Toc525034037 \h </w:instrText>
            </w:r>
            <w:r w:rsidR="006512B3">
              <w:rPr>
                <w:noProof/>
                <w:webHidden/>
              </w:rPr>
            </w:r>
            <w:r w:rsidR="006512B3">
              <w:rPr>
                <w:noProof/>
                <w:webHidden/>
              </w:rPr>
              <w:fldChar w:fldCharType="separate"/>
            </w:r>
            <w:r w:rsidR="006512B3">
              <w:rPr>
                <w:noProof/>
                <w:webHidden/>
              </w:rPr>
              <w:t>61</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38" w:history="1">
            <w:r w:rsidR="006512B3" w:rsidRPr="002D2E68">
              <w:rPr>
                <w:rStyle w:val="a6"/>
                <w:noProof/>
              </w:rPr>
              <w:t>1.27</w:t>
            </w:r>
            <w:r w:rsidR="006512B3">
              <w:rPr>
                <w:rFonts w:asciiTheme="minorHAnsi" w:eastAsiaTheme="minorEastAsia" w:hAnsiTheme="minorHAnsi" w:cstheme="minorBidi"/>
                <w:noProof/>
                <w:sz w:val="21"/>
                <w:szCs w:val="22"/>
              </w:rPr>
              <w:tab/>
            </w:r>
            <w:r w:rsidR="006512B3" w:rsidRPr="002D2E68">
              <w:rPr>
                <w:rStyle w:val="a6"/>
                <w:noProof/>
              </w:rPr>
              <w:t>272_Structured Streaming</w:t>
            </w:r>
            <w:r w:rsidR="006512B3" w:rsidRPr="002D2E68">
              <w:rPr>
                <w:rStyle w:val="a6"/>
                <w:rFonts w:hint="eastAsia"/>
                <w:noProof/>
              </w:rPr>
              <w:t>：编程模型</w:t>
            </w:r>
            <w:r w:rsidR="006512B3">
              <w:rPr>
                <w:noProof/>
                <w:webHidden/>
              </w:rPr>
              <w:tab/>
            </w:r>
            <w:r w:rsidR="006512B3">
              <w:rPr>
                <w:noProof/>
                <w:webHidden/>
              </w:rPr>
              <w:fldChar w:fldCharType="begin"/>
            </w:r>
            <w:r w:rsidR="006512B3">
              <w:rPr>
                <w:noProof/>
                <w:webHidden/>
              </w:rPr>
              <w:instrText xml:space="preserve"> PAGEREF _Toc525034038 \h </w:instrText>
            </w:r>
            <w:r w:rsidR="006512B3">
              <w:rPr>
                <w:noProof/>
                <w:webHidden/>
              </w:rPr>
            </w:r>
            <w:r w:rsidR="006512B3">
              <w:rPr>
                <w:noProof/>
                <w:webHidden/>
              </w:rPr>
              <w:fldChar w:fldCharType="separate"/>
            </w:r>
            <w:r w:rsidR="006512B3">
              <w:rPr>
                <w:noProof/>
                <w:webHidden/>
              </w:rPr>
              <w:t>62</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39" w:history="1">
            <w:r w:rsidR="006512B3" w:rsidRPr="002D2E68">
              <w:rPr>
                <w:rStyle w:val="a6"/>
                <w:noProof/>
              </w:rPr>
              <w:t>1.28</w:t>
            </w:r>
            <w:r w:rsidR="006512B3">
              <w:rPr>
                <w:rFonts w:asciiTheme="minorHAnsi" w:eastAsiaTheme="minorEastAsia" w:hAnsiTheme="minorHAnsi" w:cstheme="minorBidi"/>
                <w:noProof/>
                <w:sz w:val="21"/>
                <w:szCs w:val="22"/>
              </w:rPr>
              <w:tab/>
            </w:r>
            <w:r w:rsidR="006512B3" w:rsidRPr="002D2E68">
              <w:rPr>
                <w:rStyle w:val="a6"/>
                <w:noProof/>
              </w:rPr>
              <w:t>273_Structured Streaming</w:t>
            </w:r>
            <w:r w:rsidR="006512B3" w:rsidRPr="002D2E68">
              <w:rPr>
                <w:rStyle w:val="a6"/>
                <w:rFonts w:hint="eastAsia"/>
                <w:noProof/>
              </w:rPr>
              <w:t>：创建流式的</w:t>
            </w:r>
            <w:r w:rsidR="006512B3" w:rsidRPr="002D2E68">
              <w:rPr>
                <w:rStyle w:val="a6"/>
                <w:noProof/>
              </w:rPr>
              <w:t>dataset</w:t>
            </w:r>
            <w:r w:rsidR="006512B3" w:rsidRPr="002D2E68">
              <w:rPr>
                <w:rStyle w:val="a6"/>
                <w:rFonts w:hint="eastAsia"/>
                <w:noProof/>
              </w:rPr>
              <w:t>和</w:t>
            </w:r>
            <w:r w:rsidR="006512B3" w:rsidRPr="002D2E68">
              <w:rPr>
                <w:rStyle w:val="a6"/>
                <w:noProof/>
              </w:rPr>
              <w:t>dataframe</w:t>
            </w:r>
            <w:r w:rsidR="006512B3">
              <w:rPr>
                <w:noProof/>
                <w:webHidden/>
              </w:rPr>
              <w:tab/>
            </w:r>
            <w:r w:rsidR="006512B3">
              <w:rPr>
                <w:noProof/>
                <w:webHidden/>
              </w:rPr>
              <w:fldChar w:fldCharType="begin"/>
            </w:r>
            <w:r w:rsidR="006512B3">
              <w:rPr>
                <w:noProof/>
                <w:webHidden/>
              </w:rPr>
              <w:instrText xml:space="preserve"> PAGEREF _Toc525034039 \h </w:instrText>
            </w:r>
            <w:r w:rsidR="006512B3">
              <w:rPr>
                <w:noProof/>
                <w:webHidden/>
              </w:rPr>
            </w:r>
            <w:r w:rsidR="006512B3">
              <w:rPr>
                <w:noProof/>
                <w:webHidden/>
              </w:rPr>
              <w:fldChar w:fldCharType="separate"/>
            </w:r>
            <w:r w:rsidR="006512B3">
              <w:rPr>
                <w:noProof/>
                <w:webHidden/>
              </w:rPr>
              <w:t>62</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0" w:history="1">
            <w:r w:rsidR="006512B3" w:rsidRPr="002D2E68">
              <w:rPr>
                <w:rStyle w:val="a6"/>
                <w:noProof/>
              </w:rPr>
              <w:t>1.28.1</w:t>
            </w:r>
            <w:r w:rsidR="006512B3">
              <w:rPr>
                <w:rFonts w:asciiTheme="minorHAnsi" w:eastAsiaTheme="minorEastAsia" w:hAnsiTheme="minorHAnsi" w:cstheme="minorBidi"/>
                <w:noProof/>
                <w:sz w:val="21"/>
                <w:szCs w:val="22"/>
              </w:rPr>
              <w:tab/>
            </w:r>
            <w:r w:rsidR="006512B3" w:rsidRPr="002D2E68">
              <w:rPr>
                <w:rStyle w:val="a6"/>
                <w:rFonts w:hint="eastAsia"/>
                <w:noProof/>
              </w:rPr>
              <w:t>创建流式的</w:t>
            </w:r>
            <w:r w:rsidR="006512B3" w:rsidRPr="002D2E68">
              <w:rPr>
                <w:rStyle w:val="a6"/>
                <w:noProof/>
              </w:rPr>
              <w:t>dataset</w:t>
            </w:r>
            <w:r w:rsidR="006512B3" w:rsidRPr="002D2E68">
              <w:rPr>
                <w:rStyle w:val="a6"/>
                <w:rFonts w:hint="eastAsia"/>
                <w:noProof/>
              </w:rPr>
              <w:t>和</w:t>
            </w:r>
            <w:r w:rsidR="006512B3" w:rsidRPr="002D2E68">
              <w:rPr>
                <w:rStyle w:val="a6"/>
                <w:noProof/>
              </w:rPr>
              <w:t>dataframe</w:t>
            </w:r>
            <w:r w:rsidR="006512B3">
              <w:rPr>
                <w:noProof/>
                <w:webHidden/>
              </w:rPr>
              <w:tab/>
            </w:r>
            <w:r w:rsidR="006512B3">
              <w:rPr>
                <w:noProof/>
                <w:webHidden/>
              </w:rPr>
              <w:fldChar w:fldCharType="begin"/>
            </w:r>
            <w:r w:rsidR="006512B3">
              <w:rPr>
                <w:noProof/>
                <w:webHidden/>
              </w:rPr>
              <w:instrText xml:space="preserve"> PAGEREF _Toc525034040 \h </w:instrText>
            </w:r>
            <w:r w:rsidR="006512B3">
              <w:rPr>
                <w:noProof/>
                <w:webHidden/>
              </w:rPr>
            </w:r>
            <w:r w:rsidR="006512B3">
              <w:rPr>
                <w:noProof/>
                <w:webHidden/>
              </w:rPr>
              <w:fldChar w:fldCharType="separate"/>
            </w:r>
            <w:r w:rsidR="006512B3">
              <w:rPr>
                <w:noProof/>
                <w:webHidden/>
              </w:rPr>
              <w:t>62</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41" w:history="1">
            <w:r w:rsidR="006512B3" w:rsidRPr="002D2E68">
              <w:rPr>
                <w:rStyle w:val="a6"/>
                <w:noProof/>
              </w:rPr>
              <w:t>1.29</w:t>
            </w:r>
            <w:r w:rsidR="006512B3">
              <w:rPr>
                <w:rFonts w:asciiTheme="minorHAnsi" w:eastAsiaTheme="minorEastAsia" w:hAnsiTheme="minorHAnsi" w:cstheme="minorBidi"/>
                <w:noProof/>
                <w:sz w:val="21"/>
                <w:szCs w:val="22"/>
              </w:rPr>
              <w:tab/>
            </w:r>
            <w:r w:rsidR="006512B3" w:rsidRPr="002D2E68">
              <w:rPr>
                <w:rStyle w:val="a6"/>
                <w:noProof/>
              </w:rPr>
              <w:t>274_Structured Streaming</w:t>
            </w:r>
            <w:r w:rsidR="006512B3" w:rsidRPr="002D2E68">
              <w:rPr>
                <w:rStyle w:val="a6"/>
                <w:rFonts w:hint="eastAsia"/>
                <w:noProof/>
              </w:rPr>
              <w:t>：对流式的</w:t>
            </w:r>
            <w:r w:rsidR="006512B3" w:rsidRPr="002D2E68">
              <w:rPr>
                <w:rStyle w:val="a6"/>
                <w:noProof/>
              </w:rPr>
              <w:t>dataset</w:t>
            </w:r>
            <w:r w:rsidR="006512B3" w:rsidRPr="002D2E68">
              <w:rPr>
                <w:rStyle w:val="a6"/>
                <w:rFonts w:hint="eastAsia"/>
                <w:noProof/>
              </w:rPr>
              <w:t>和</w:t>
            </w:r>
            <w:r w:rsidR="006512B3" w:rsidRPr="002D2E68">
              <w:rPr>
                <w:rStyle w:val="a6"/>
                <w:noProof/>
              </w:rPr>
              <w:t>dataframe</w:t>
            </w:r>
            <w:r w:rsidR="006512B3" w:rsidRPr="002D2E68">
              <w:rPr>
                <w:rStyle w:val="a6"/>
                <w:rFonts w:hint="eastAsia"/>
                <w:noProof/>
              </w:rPr>
              <w:t>执行计算操作</w:t>
            </w:r>
            <w:r w:rsidR="006512B3">
              <w:rPr>
                <w:noProof/>
                <w:webHidden/>
              </w:rPr>
              <w:tab/>
            </w:r>
            <w:r w:rsidR="006512B3">
              <w:rPr>
                <w:noProof/>
                <w:webHidden/>
              </w:rPr>
              <w:fldChar w:fldCharType="begin"/>
            </w:r>
            <w:r w:rsidR="006512B3">
              <w:rPr>
                <w:noProof/>
                <w:webHidden/>
              </w:rPr>
              <w:instrText xml:space="preserve"> PAGEREF _Toc525034041 \h </w:instrText>
            </w:r>
            <w:r w:rsidR="006512B3">
              <w:rPr>
                <w:noProof/>
                <w:webHidden/>
              </w:rPr>
            </w:r>
            <w:r w:rsidR="006512B3">
              <w:rPr>
                <w:noProof/>
                <w:webHidden/>
              </w:rPr>
              <w:fldChar w:fldCharType="separate"/>
            </w:r>
            <w:r w:rsidR="006512B3">
              <w:rPr>
                <w:noProof/>
                <w:webHidden/>
              </w:rPr>
              <w:t>63</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2" w:history="1">
            <w:r w:rsidR="006512B3" w:rsidRPr="002D2E68">
              <w:rPr>
                <w:rStyle w:val="a6"/>
                <w:noProof/>
              </w:rPr>
              <w:t>1.29.1</w:t>
            </w:r>
            <w:r w:rsidR="006512B3">
              <w:rPr>
                <w:rFonts w:asciiTheme="minorHAnsi" w:eastAsiaTheme="minorEastAsia" w:hAnsiTheme="minorHAnsi" w:cstheme="minorBidi"/>
                <w:noProof/>
                <w:sz w:val="21"/>
                <w:szCs w:val="22"/>
              </w:rPr>
              <w:tab/>
            </w:r>
            <w:r w:rsidR="006512B3" w:rsidRPr="002D2E68">
              <w:rPr>
                <w:rStyle w:val="a6"/>
                <w:rFonts w:hint="eastAsia"/>
                <w:noProof/>
              </w:rPr>
              <w:t>基础操作：选择、映射、聚合</w:t>
            </w:r>
            <w:r w:rsidR="006512B3">
              <w:rPr>
                <w:noProof/>
                <w:webHidden/>
              </w:rPr>
              <w:tab/>
            </w:r>
            <w:r w:rsidR="006512B3">
              <w:rPr>
                <w:noProof/>
                <w:webHidden/>
              </w:rPr>
              <w:fldChar w:fldCharType="begin"/>
            </w:r>
            <w:r w:rsidR="006512B3">
              <w:rPr>
                <w:noProof/>
                <w:webHidden/>
              </w:rPr>
              <w:instrText xml:space="preserve"> PAGEREF _Toc525034042 \h </w:instrText>
            </w:r>
            <w:r w:rsidR="006512B3">
              <w:rPr>
                <w:noProof/>
                <w:webHidden/>
              </w:rPr>
            </w:r>
            <w:r w:rsidR="006512B3">
              <w:rPr>
                <w:noProof/>
                <w:webHidden/>
              </w:rPr>
              <w:fldChar w:fldCharType="separate"/>
            </w:r>
            <w:r w:rsidR="006512B3">
              <w:rPr>
                <w:noProof/>
                <w:webHidden/>
              </w:rPr>
              <w:t>63</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3" w:history="1">
            <w:r w:rsidR="006512B3" w:rsidRPr="002D2E68">
              <w:rPr>
                <w:rStyle w:val="a6"/>
                <w:noProof/>
              </w:rPr>
              <w:t>1.29.2</w:t>
            </w:r>
            <w:r w:rsidR="006512B3">
              <w:rPr>
                <w:rFonts w:asciiTheme="minorHAnsi" w:eastAsiaTheme="minorEastAsia" w:hAnsiTheme="minorHAnsi" w:cstheme="minorBidi"/>
                <w:noProof/>
                <w:sz w:val="21"/>
                <w:szCs w:val="22"/>
              </w:rPr>
              <w:tab/>
            </w:r>
            <w:r w:rsidR="006512B3" w:rsidRPr="002D2E68">
              <w:rPr>
                <w:rStyle w:val="a6"/>
                <w:rFonts w:hint="eastAsia"/>
                <w:noProof/>
              </w:rPr>
              <w:t>滑动窗口：基于</w:t>
            </w:r>
            <w:r w:rsidR="006512B3" w:rsidRPr="002D2E68">
              <w:rPr>
                <w:rStyle w:val="a6"/>
                <w:noProof/>
              </w:rPr>
              <w:t>event-time</w:t>
            </w:r>
            <w:r w:rsidR="006512B3">
              <w:rPr>
                <w:noProof/>
                <w:webHidden/>
              </w:rPr>
              <w:tab/>
            </w:r>
            <w:r w:rsidR="006512B3">
              <w:rPr>
                <w:noProof/>
                <w:webHidden/>
              </w:rPr>
              <w:fldChar w:fldCharType="begin"/>
            </w:r>
            <w:r w:rsidR="006512B3">
              <w:rPr>
                <w:noProof/>
                <w:webHidden/>
              </w:rPr>
              <w:instrText xml:space="preserve"> PAGEREF _Toc525034043 \h </w:instrText>
            </w:r>
            <w:r w:rsidR="006512B3">
              <w:rPr>
                <w:noProof/>
                <w:webHidden/>
              </w:rPr>
            </w:r>
            <w:r w:rsidR="006512B3">
              <w:rPr>
                <w:noProof/>
                <w:webHidden/>
              </w:rPr>
              <w:fldChar w:fldCharType="separate"/>
            </w:r>
            <w:r w:rsidR="006512B3">
              <w:rPr>
                <w:noProof/>
                <w:webHidden/>
              </w:rPr>
              <w:t>63</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4" w:history="1">
            <w:r w:rsidR="006512B3" w:rsidRPr="002D2E68">
              <w:rPr>
                <w:rStyle w:val="a6"/>
                <w:noProof/>
              </w:rPr>
              <w:t>1.29.3</w:t>
            </w:r>
            <w:r w:rsidR="006512B3">
              <w:rPr>
                <w:rFonts w:asciiTheme="minorHAnsi" w:eastAsiaTheme="minorEastAsia" w:hAnsiTheme="minorHAnsi" w:cstheme="minorBidi"/>
                <w:noProof/>
                <w:sz w:val="21"/>
                <w:szCs w:val="22"/>
              </w:rPr>
              <w:tab/>
            </w:r>
            <w:r w:rsidR="006512B3" w:rsidRPr="002D2E68">
              <w:rPr>
                <w:rStyle w:val="a6"/>
                <w:rFonts w:hint="eastAsia"/>
                <w:noProof/>
              </w:rPr>
              <w:t>滑动窗口：基于</w:t>
            </w:r>
            <w:r w:rsidR="006512B3" w:rsidRPr="002D2E68">
              <w:rPr>
                <w:rStyle w:val="a6"/>
                <w:noProof/>
              </w:rPr>
              <w:t>event-time</w:t>
            </w:r>
            <w:r w:rsidR="006512B3">
              <w:rPr>
                <w:noProof/>
                <w:webHidden/>
              </w:rPr>
              <w:tab/>
            </w:r>
            <w:r w:rsidR="006512B3">
              <w:rPr>
                <w:noProof/>
                <w:webHidden/>
              </w:rPr>
              <w:fldChar w:fldCharType="begin"/>
            </w:r>
            <w:r w:rsidR="006512B3">
              <w:rPr>
                <w:noProof/>
                <w:webHidden/>
              </w:rPr>
              <w:instrText xml:space="preserve"> PAGEREF _Toc525034044 \h </w:instrText>
            </w:r>
            <w:r w:rsidR="006512B3">
              <w:rPr>
                <w:noProof/>
                <w:webHidden/>
              </w:rPr>
            </w:r>
            <w:r w:rsidR="006512B3">
              <w:rPr>
                <w:noProof/>
                <w:webHidden/>
              </w:rPr>
              <w:fldChar w:fldCharType="separate"/>
            </w:r>
            <w:r w:rsidR="006512B3">
              <w:rPr>
                <w:noProof/>
                <w:webHidden/>
              </w:rPr>
              <w:t>64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5" w:history="1">
            <w:r w:rsidR="006512B3" w:rsidRPr="002D2E68">
              <w:rPr>
                <w:rStyle w:val="a6"/>
                <w:noProof/>
              </w:rPr>
              <w:t>1.29.4</w:t>
            </w:r>
            <w:r w:rsidR="006512B3">
              <w:rPr>
                <w:rFonts w:asciiTheme="minorHAnsi" w:eastAsiaTheme="minorEastAsia" w:hAnsiTheme="minorHAnsi" w:cstheme="minorBidi"/>
                <w:noProof/>
                <w:sz w:val="21"/>
                <w:szCs w:val="22"/>
              </w:rPr>
              <w:tab/>
            </w:r>
            <w:r w:rsidR="006512B3" w:rsidRPr="002D2E68">
              <w:rPr>
                <w:rStyle w:val="a6"/>
                <w:noProof/>
              </w:rPr>
              <w:t>join</w:t>
            </w:r>
            <w:r w:rsidR="006512B3" w:rsidRPr="002D2E68">
              <w:rPr>
                <w:rStyle w:val="a6"/>
                <w:rFonts w:hint="eastAsia"/>
                <w:noProof/>
              </w:rPr>
              <w:t>操作</w:t>
            </w:r>
            <w:r w:rsidR="006512B3">
              <w:rPr>
                <w:noProof/>
                <w:webHidden/>
              </w:rPr>
              <w:tab/>
            </w:r>
            <w:r w:rsidR="006512B3">
              <w:rPr>
                <w:noProof/>
                <w:webHidden/>
              </w:rPr>
              <w:fldChar w:fldCharType="begin"/>
            </w:r>
            <w:r w:rsidR="006512B3">
              <w:rPr>
                <w:noProof/>
                <w:webHidden/>
              </w:rPr>
              <w:instrText xml:space="preserve"> PAGEREF _Toc525034045 \h </w:instrText>
            </w:r>
            <w:r w:rsidR="006512B3">
              <w:rPr>
                <w:noProof/>
                <w:webHidden/>
              </w:rPr>
            </w:r>
            <w:r w:rsidR="006512B3">
              <w:rPr>
                <w:noProof/>
                <w:webHidden/>
              </w:rPr>
              <w:fldChar w:fldCharType="separate"/>
            </w:r>
            <w:r w:rsidR="006512B3">
              <w:rPr>
                <w:noProof/>
                <w:webHidden/>
              </w:rPr>
              <w:t>64</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6" w:history="1">
            <w:r w:rsidR="006512B3" w:rsidRPr="002D2E68">
              <w:rPr>
                <w:rStyle w:val="a6"/>
                <w:noProof/>
              </w:rPr>
              <w:t>1.29.5</w:t>
            </w:r>
            <w:r w:rsidR="006512B3">
              <w:rPr>
                <w:rFonts w:asciiTheme="minorHAnsi" w:eastAsiaTheme="minorEastAsia" w:hAnsiTheme="minorHAnsi" w:cstheme="minorBidi"/>
                <w:noProof/>
                <w:sz w:val="21"/>
                <w:szCs w:val="22"/>
              </w:rPr>
              <w:tab/>
            </w:r>
            <w:r w:rsidR="006512B3" w:rsidRPr="002D2E68">
              <w:rPr>
                <w:rStyle w:val="a6"/>
                <w:rFonts w:hint="eastAsia"/>
                <w:noProof/>
              </w:rPr>
              <w:t>不支持的操作</w:t>
            </w:r>
            <w:r w:rsidR="006512B3">
              <w:rPr>
                <w:noProof/>
                <w:webHidden/>
              </w:rPr>
              <w:tab/>
            </w:r>
            <w:r w:rsidR="006512B3">
              <w:rPr>
                <w:noProof/>
                <w:webHidden/>
              </w:rPr>
              <w:fldChar w:fldCharType="begin"/>
            </w:r>
            <w:r w:rsidR="006512B3">
              <w:rPr>
                <w:noProof/>
                <w:webHidden/>
              </w:rPr>
              <w:instrText xml:space="preserve"> PAGEREF _Toc525034046 \h </w:instrText>
            </w:r>
            <w:r w:rsidR="006512B3">
              <w:rPr>
                <w:noProof/>
                <w:webHidden/>
              </w:rPr>
            </w:r>
            <w:r w:rsidR="006512B3">
              <w:rPr>
                <w:noProof/>
                <w:webHidden/>
              </w:rPr>
              <w:fldChar w:fldCharType="separate"/>
            </w:r>
            <w:r w:rsidR="006512B3">
              <w:rPr>
                <w:noProof/>
                <w:webHidden/>
              </w:rPr>
              <w:t>65</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47" w:history="1">
            <w:r w:rsidR="006512B3" w:rsidRPr="002D2E68">
              <w:rPr>
                <w:rStyle w:val="a6"/>
                <w:noProof/>
              </w:rPr>
              <w:t>1.30</w:t>
            </w:r>
            <w:r w:rsidR="006512B3">
              <w:rPr>
                <w:rFonts w:asciiTheme="minorHAnsi" w:eastAsiaTheme="minorEastAsia" w:hAnsiTheme="minorHAnsi" w:cstheme="minorBidi"/>
                <w:noProof/>
                <w:sz w:val="21"/>
                <w:szCs w:val="22"/>
              </w:rPr>
              <w:tab/>
            </w:r>
            <w:r w:rsidR="006512B3" w:rsidRPr="002D2E68">
              <w:rPr>
                <w:rStyle w:val="a6"/>
                <w:noProof/>
              </w:rPr>
              <w:t>275_Structured Streaming</w:t>
            </w:r>
            <w:r w:rsidR="006512B3" w:rsidRPr="002D2E68">
              <w:rPr>
                <w:rStyle w:val="a6"/>
                <w:rFonts w:hint="eastAsia"/>
                <w:noProof/>
              </w:rPr>
              <w:t>：</w:t>
            </w:r>
            <w:r w:rsidR="006512B3" w:rsidRPr="002D2E68">
              <w:rPr>
                <w:rStyle w:val="a6"/>
                <w:noProof/>
              </w:rPr>
              <w:t>output mode</w:t>
            </w:r>
            <w:r w:rsidR="006512B3" w:rsidRPr="002D2E68">
              <w:rPr>
                <w:rStyle w:val="a6"/>
                <w:rFonts w:hint="eastAsia"/>
                <w:noProof/>
              </w:rPr>
              <w:t>、</w:t>
            </w:r>
            <w:r w:rsidR="006512B3" w:rsidRPr="002D2E68">
              <w:rPr>
                <w:rStyle w:val="a6"/>
                <w:noProof/>
              </w:rPr>
              <w:t>sink</w:t>
            </w:r>
            <w:r w:rsidR="006512B3" w:rsidRPr="002D2E68">
              <w:rPr>
                <w:rStyle w:val="a6"/>
                <w:rFonts w:hint="eastAsia"/>
                <w:noProof/>
              </w:rPr>
              <w:t>以及</w:t>
            </w:r>
            <w:r w:rsidR="006512B3" w:rsidRPr="002D2E68">
              <w:rPr>
                <w:rStyle w:val="a6"/>
                <w:noProof/>
              </w:rPr>
              <w:t>foreach sink</w:t>
            </w:r>
            <w:r w:rsidR="006512B3" w:rsidRPr="002D2E68">
              <w:rPr>
                <w:rStyle w:val="a6"/>
                <w:rFonts w:hint="eastAsia"/>
                <w:noProof/>
              </w:rPr>
              <w:t>详解</w:t>
            </w:r>
            <w:r w:rsidR="006512B3">
              <w:rPr>
                <w:noProof/>
                <w:webHidden/>
              </w:rPr>
              <w:tab/>
            </w:r>
            <w:r w:rsidR="006512B3">
              <w:rPr>
                <w:noProof/>
                <w:webHidden/>
              </w:rPr>
              <w:fldChar w:fldCharType="begin"/>
            </w:r>
            <w:r w:rsidR="006512B3">
              <w:rPr>
                <w:noProof/>
                <w:webHidden/>
              </w:rPr>
              <w:instrText xml:space="preserve"> PAGEREF _Toc525034047 \h </w:instrText>
            </w:r>
            <w:r w:rsidR="006512B3">
              <w:rPr>
                <w:noProof/>
                <w:webHidden/>
              </w:rPr>
            </w:r>
            <w:r w:rsidR="006512B3">
              <w:rPr>
                <w:noProof/>
                <w:webHidden/>
              </w:rPr>
              <w:fldChar w:fldCharType="separate"/>
            </w:r>
            <w:r w:rsidR="006512B3">
              <w:rPr>
                <w:noProof/>
                <w:webHidden/>
              </w:rPr>
              <w:t>65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8" w:history="1">
            <w:r w:rsidR="006512B3" w:rsidRPr="002D2E68">
              <w:rPr>
                <w:rStyle w:val="a6"/>
                <w:noProof/>
              </w:rPr>
              <w:t>1.30.1</w:t>
            </w:r>
            <w:r w:rsidR="006512B3">
              <w:rPr>
                <w:rFonts w:asciiTheme="minorHAnsi" w:eastAsiaTheme="minorEastAsia" w:hAnsiTheme="minorHAnsi" w:cstheme="minorBidi"/>
                <w:noProof/>
                <w:sz w:val="21"/>
                <w:szCs w:val="22"/>
              </w:rPr>
              <w:tab/>
            </w:r>
            <w:r w:rsidR="006512B3" w:rsidRPr="002D2E68">
              <w:rPr>
                <w:rStyle w:val="a6"/>
                <w:noProof/>
              </w:rPr>
              <w:t>output</w:t>
            </w:r>
            <w:r w:rsidR="006512B3" w:rsidRPr="002D2E68">
              <w:rPr>
                <w:rStyle w:val="a6"/>
                <w:rFonts w:hint="eastAsia"/>
                <w:noProof/>
              </w:rPr>
              <w:t>操作</w:t>
            </w:r>
            <w:r w:rsidR="006512B3">
              <w:rPr>
                <w:noProof/>
                <w:webHidden/>
              </w:rPr>
              <w:tab/>
            </w:r>
            <w:r w:rsidR="006512B3">
              <w:rPr>
                <w:noProof/>
                <w:webHidden/>
              </w:rPr>
              <w:fldChar w:fldCharType="begin"/>
            </w:r>
            <w:r w:rsidR="006512B3">
              <w:rPr>
                <w:noProof/>
                <w:webHidden/>
              </w:rPr>
              <w:instrText xml:space="preserve"> PAGEREF _Toc525034048 \h </w:instrText>
            </w:r>
            <w:r w:rsidR="006512B3">
              <w:rPr>
                <w:noProof/>
                <w:webHidden/>
              </w:rPr>
            </w:r>
            <w:r w:rsidR="006512B3">
              <w:rPr>
                <w:noProof/>
                <w:webHidden/>
              </w:rPr>
              <w:fldChar w:fldCharType="separate"/>
            </w:r>
            <w:r w:rsidR="006512B3">
              <w:rPr>
                <w:noProof/>
                <w:webHidden/>
              </w:rPr>
              <w:t>65</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49" w:history="1">
            <w:r w:rsidR="006512B3" w:rsidRPr="002D2E68">
              <w:rPr>
                <w:rStyle w:val="a6"/>
                <w:noProof/>
              </w:rPr>
              <w:t>1.30.2</w:t>
            </w:r>
            <w:r w:rsidR="006512B3">
              <w:rPr>
                <w:rFonts w:asciiTheme="minorHAnsi" w:eastAsiaTheme="minorEastAsia" w:hAnsiTheme="minorHAnsi" w:cstheme="minorBidi"/>
                <w:noProof/>
                <w:sz w:val="21"/>
                <w:szCs w:val="22"/>
              </w:rPr>
              <w:tab/>
            </w:r>
            <w:r w:rsidR="006512B3" w:rsidRPr="002D2E68">
              <w:rPr>
                <w:rStyle w:val="a6"/>
                <w:noProof/>
              </w:rPr>
              <w:t>output mode</w:t>
            </w:r>
            <w:r w:rsidR="006512B3">
              <w:rPr>
                <w:noProof/>
                <w:webHidden/>
              </w:rPr>
              <w:tab/>
            </w:r>
            <w:r w:rsidR="006512B3">
              <w:rPr>
                <w:noProof/>
                <w:webHidden/>
              </w:rPr>
              <w:fldChar w:fldCharType="begin"/>
            </w:r>
            <w:r w:rsidR="006512B3">
              <w:rPr>
                <w:noProof/>
                <w:webHidden/>
              </w:rPr>
              <w:instrText xml:space="preserve"> PAGEREF _Toc525034049 \h </w:instrText>
            </w:r>
            <w:r w:rsidR="006512B3">
              <w:rPr>
                <w:noProof/>
                <w:webHidden/>
              </w:rPr>
            </w:r>
            <w:r w:rsidR="006512B3">
              <w:rPr>
                <w:noProof/>
                <w:webHidden/>
              </w:rPr>
              <w:fldChar w:fldCharType="separate"/>
            </w:r>
            <w:r w:rsidR="006512B3">
              <w:rPr>
                <w:noProof/>
                <w:webHidden/>
              </w:rPr>
              <w:t>66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50" w:history="1">
            <w:r w:rsidR="006512B3" w:rsidRPr="002D2E68">
              <w:rPr>
                <w:rStyle w:val="a6"/>
                <w:noProof/>
              </w:rPr>
              <w:t>1.30.3</w:t>
            </w:r>
            <w:r w:rsidR="006512B3">
              <w:rPr>
                <w:rFonts w:asciiTheme="minorHAnsi" w:eastAsiaTheme="minorEastAsia" w:hAnsiTheme="minorHAnsi" w:cstheme="minorBidi"/>
                <w:noProof/>
                <w:sz w:val="21"/>
                <w:szCs w:val="22"/>
              </w:rPr>
              <w:tab/>
            </w:r>
            <w:r w:rsidR="006512B3" w:rsidRPr="002D2E68">
              <w:rPr>
                <w:rStyle w:val="a6"/>
                <w:noProof/>
              </w:rPr>
              <w:t>output sink</w:t>
            </w:r>
            <w:r w:rsidR="006512B3">
              <w:rPr>
                <w:noProof/>
                <w:webHidden/>
              </w:rPr>
              <w:tab/>
            </w:r>
            <w:r w:rsidR="006512B3">
              <w:rPr>
                <w:noProof/>
                <w:webHidden/>
              </w:rPr>
              <w:fldChar w:fldCharType="begin"/>
            </w:r>
            <w:r w:rsidR="006512B3">
              <w:rPr>
                <w:noProof/>
                <w:webHidden/>
              </w:rPr>
              <w:instrText xml:space="preserve"> PAGEREF _Toc525034050 \h </w:instrText>
            </w:r>
            <w:r w:rsidR="006512B3">
              <w:rPr>
                <w:noProof/>
                <w:webHidden/>
              </w:rPr>
            </w:r>
            <w:r w:rsidR="006512B3">
              <w:rPr>
                <w:noProof/>
                <w:webHidden/>
              </w:rPr>
              <w:fldChar w:fldCharType="separate"/>
            </w:r>
            <w:r w:rsidR="006512B3">
              <w:rPr>
                <w:noProof/>
                <w:webHidden/>
              </w:rPr>
              <w:t>66</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51" w:history="1">
            <w:r w:rsidR="006512B3" w:rsidRPr="002D2E68">
              <w:rPr>
                <w:rStyle w:val="a6"/>
                <w:noProof/>
              </w:rPr>
              <w:t>1.30.4</w:t>
            </w:r>
            <w:r w:rsidR="006512B3">
              <w:rPr>
                <w:rFonts w:asciiTheme="minorHAnsi" w:eastAsiaTheme="minorEastAsia" w:hAnsiTheme="minorHAnsi" w:cstheme="minorBidi"/>
                <w:noProof/>
                <w:sz w:val="21"/>
                <w:szCs w:val="22"/>
              </w:rPr>
              <w:tab/>
            </w:r>
            <w:r w:rsidR="006512B3" w:rsidRPr="002D2E68">
              <w:rPr>
                <w:rStyle w:val="a6"/>
                <w:noProof/>
              </w:rPr>
              <w:t>foreach sink</w:t>
            </w:r>
            <w:r w:rsidR="006512B3" w:rsidRPr="002D2E68">
              <w:rPr>
                <w:rStyle w:val="a6"/>
                <w:rFonts w:hint="eastAsia"/>
                <w:noProof/>
              </w:rPr>
              <w:t>详解</w:t>
            </w:r>
            <w:r w:rsidR="006512B3">
              <w:rPr>
                <w:noProof/>
                <w:webHidden/>
              </w:rPr>
              <w:tab/>
            </w:r>
            <w:r w:rsidR="006512B3">
              <w:rPr>
                <w:noProof/>
                <w:webHidden/>
              </w:rPr>
              <w:fldChar w:fldCharType="begin"/>
            </w:r>
            <w:r w:rsidR="006512B3">
              <w:rPr>
                <w:noProof/>
                <w:webHidden/>
              </w:rPr>
              <w:instrText xml:space="preserve"> PAGEREF _Toc525034051 \h </w:instrText>
            </w:r>
            <w:r w:rsidR="006512B3">
              <w:rPr>
                <w:noProof/>
                <w:webHidden/>
              </w:rPr>
            </w:r>
            <w:r w:rsidR="006512B3">
              <w:rPr>
                <w:noProof/>
                <w:webHidden/>
              </w:rPr>
              <w:fldChar w:fldCharType="separate"/>
            </w:r>
            <w:r w:rsidR="006512B3">
              <w:rPr>
                <w:noProof/>
                <w:webHidden/>
              </w:rPr>
              <w:t>67</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52" w:history="1">
            <w:r w:rsidR="006512B3" w:rsidRPr="002D2E68">
              <w:rPr>
                <w:rStyle w:val="a6"/>
                <w:noProof/>
              </w:rPr>
              <w:t>1.31</w:t>
            </w:r>
            <w:r w:rsidR="006512B3">
              <w:rPr>
                <w:rFonts w:asciiTheme="minorHAnsi" w:eastAsiaTheme="minorEastAsia" w:hAnsiTheme="minorHAnsi" w:cstheme="minorBidi"/>
                <w:noProof/>
                <w:sz w:val="21"/>
                <w:szCs w:val="22"/>
              </w:rPr>
              <w:tab/>
            </w:r>
            <w:r w:rsidR="006512B3" w:rsidRPr="002D2E68">
              <w:rPr>
                <w:rStyle w:val="a6"/>
                <w:noProof/>
              </w:rPr>
              <w:t>276_Structured Streaming</w:t>
            </w:r>
            <w:r w:rsidR="006512B3" w:rsidRPr="002D2E68">
              <w:rPr>
                <w:rStyle w:val="a6"/>
                <w:rFonts w:hint="eastAsia"/>
                <w:noProof/>
              </w:rPr>
              <w:t>：管理</w:t>
            </w:r>
            <w:r w:rsidR="006512B3" w:rsidRPr="002D2E68">
              <w:rPr>
                <w:rStyle w:val="a6"/>
                <w:noProof/>
              </w:rPr>
              <w:t>streaming query</w:t>
            </w:r>
            <w:r w:rsidR="006512B3">
              <w:rPr>
                <w:noProof/>
                <w:webHidden/>
              </w:rPr>
              <w:tab/>
            </w:r>
            <w:r w:rsidR="006512B3">
              <w:rPr>
                <w:noProof/>
                <w:webHidden/>
              </w:rPr>
              <w:fldChar w:fldCharType="begin"/>
            </w:r>
            <w:r w:rsidR="006512B3">
              <w:rPr>
                <w:noProof/>
                <w:webHidden/>
              </w:rPr>
              <w:instrText xml:space="preserve"> PAGEREF _Toc525034052 \h </w:instrText>
            </w:r>
            <w:r w:rsidR="006512B3">
              <w:rPr>
                <w:noProof/>
                <w:webHidden/>
              </w:rPr>
            </w:r>
            <w:r w:rsidR="006512B3">
              <w:rPr>
                <w:noProof/>
                <w:webHidden/>
              </w:rPr>
              <w:fldChar w:fldCharType="separate"/>
            </w:r>
            <w:r w:rsidR="006512B3">
              <w:rPr>
                <w:noProof/>
                <w:webHidden/>
              </w:rPr>
              <w:t>68</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53" w:history="1">
            <w:r w:rsidR="006512B3" w:rsidRPr="002D2E68">
              <w:rPr>
                <w:rStyle w:val="a6"/>
                <w:noProof/>
              </w:rPr>
              <w:t>1.31.1</w:t>
            </w:r>
            <w:r w:rsidR="006512B3">
              <w:rPr>
                <w:rFonts w:asciiTheme="minorHAnsi" w:eastAsiaTheme="minorEastAsia" w:hAnsiTheme="minorHAnsi" w:cstheme="minorBidi"/>
                <w:noProof/>
                <w:sz w:val="21"/>
                <w:szCs w:val="22"/>
              </w:rPr>
              <w:tab/>
            </w:r>
            <w:r w:rsidR="006512B3" w:rsidRPr="002D2E68">
              <w:rPr>
                <w:rStyle w:val="a6"/>
                <w:rFonts w:hint="eastAsia"/>
                <w:noProof/>
              </w:rPr>
              <w:t>管理</w:t>
            </w:r>
            <w:r w:rsidR="006512B3" w:rsidRPr="002D2E68">
              <w:rPr>
                <w:rStyle w:val="a6"/>
                <w:noProof/>
              </w:rPr>
              <w:t>streaming query</w:t>
            </w:r>
            <w:r w:rsidR="006512B3">
              <w:rPr>
                <w:noProof/>
                <w:webHidden/>
              </w:rPr>
              <w:tab/>
            </w:r>
            <w:r w:rsidR="006512B3">
              <w:rPr>
                <w:noProof/>
                <w:webHidden/>
              </w:rPr>
              <w:fldChar w:fldCharType="begin"/>
            </w:r>
            <w:r w:rsidR="006512B3">
              <w:rPr>
                <w:noProof/>
                <w:webHidden/>
              </w:rPr>
              <w:instrText xml:space="preserve"> PAGEREF _Toc525034053 \h </w:instrText>
            </w:r>
            <w:r w:rsidR="006512B3">
              <w:rPr>
                <w:noProof/>
                <w:webHidden/>
              </w:rPr>
            </w:r>
            <w:r w:rsidR="006512B3">
              <w:rPr>
                <w:noProof/>
                <w:webHidden/>
              </w:rPr>
              <w:fldChar w:fldCharType="separate"/>
            </w:r>
            <w:r w:rsidR="006512B3">
              <w:rPr>
                <w:noProof/>
                <w:webHidden/>
              </w:rPr>
              <w:t>68</w:t>
            </w:r>
            <w:r w:rsidR="006512B3">
              <w:rPr>
                <w:noProof/>
                <w:webHidden/>
              </w:rPr>
              <w:fldChar w:fldCharType="end"/>
            </w:r>
          </w:hyperlink>
        </w:p>
        <w:p w:rsidR="006512B3" w:rsidRDefault="002216BE">
          <w:pPr>
            <w:pStyle w:val="20"/>
            <w:rPr>
              <w:rFonts w:asciiTheme="minorHAnsi" w:eastAsiaTheme="minorEastAsia" w:hAnsiTheme="minorHAnsi" w:cstheme="minorBidi"/>
              <w:noProof/>
              <w:sz w:val="21"/>
              <w:szCs w:val="22"/>
            </w:rPr>
          </w:pPr>
          <w:hyperlink w:anchor="_Toc525034054" w:history="1">
            <w:r w:rsidR="006512B3" w:rsidRPr="002D2E68">
              <w:rPr>
                <w:rStyle w:val="a6"/>
                <w:noProof/>
              </w:rPr>
              <w:t>1.32</w:t>
            </w:r>
            <w:r w:rsidR="006512B3">
              <w:rPr>
                <w:rFonts w:asciiTheme="minorHAnsi" w:eastAsiaTheme="minorEastAsia" w:hAnsiTheme="minorHAnsi" w:cstheme="minorBidi"/>
                <w:noProof/>
                <w:sz w:val="21"/>
                <w:szCs w:val="22"/>
              </w:rPr>
              <w:tab/>
            </w:r>
            <w:r w:rsidR="006512B3" w:rsidRPr="002D2E68">
              <w:rPr>
                <w:rStyle w:val="a6"/>
                <w:noProof/>
              </w:rPr>
              <w:t>277_Structured Streaming</w:t>
            </w:r>
            <w:r w:rsidR="006512B3" w:rsidRPr="002D2E68">
              <w:rPr>
                <w:rStyle w:val="a6"/>
                <w:rFonts w:hint="eastAsia"/>
                <w:noProof/>
              </w:rPr>
              <w:t>：基于</w:t>
            </w:r>
            <w:r w:rsidR="006512B3" w:rsidRPr="002D2E68">
              <w:rPr>
                <w:rStyle w:val="a6"/>
                <w:noProof/>
              </w:rPr>
              <w:t>checkpoint</w:t>
            </w:r>
            <w:r w:rsidR="006512B3" w:rsidRPr="002D2E68">
              <w:rPr>
                <w:rStyle w:val="a6"/>
                <w:rFonts w:hint="eastAsia"/>
                <w:noProof/>
              </w:rPr>
              <w:t>的容错机制</w:t>
            </w:r>
            <w:r w:rsidR="006512B3">
              <w:rPr>
                <w:noProof/>
                <w:webHidden/>
              </w:rPr>
              <w:tab/>
            </w:r>
            <w:r w:rsidR="006512B3">
              <w:rPr>
                <w:noProof/>
                <w:webHidden/>
              </w:rPr>
              <w:fldChar w:fldCharType="begin"/>
            </w:r>
            <w:r w:rsidR="006512B3">
              <w:rPr>
                <w:noProof/>
                <w:webHidden/>
              </w:rPr>
              <w:instrText xml:space="preserve"> PAGEREF _Toc525034054 \h </w:instrText>
            </w:r>
            <w:r w:rsidR="006512B3">
              <w:rPr>
                <w:noProof/>
                <w:webHidden/>
              </w:rPr>
            </w:r>
            <w:r w:rsidR="006512B3">
              <w:rPr>
                <w:noProof/>
                <w:webHidden/>
              </w:rPr>
              <w:fldChar w:fldCharType="separate"/>
            </w:r>
            <w:r w:rsidR="006512B3">
              <w:rPr>
                <w:noProof/>
                <w:webHidden/>
              </w:rPr>
              <w:t>69</w:t>
            </w:r>
            <w:r w:rsidR="006512B3">
              <w:rPr>
                <w:noProof/>
                <w:webHidden/>
              </w:rPr>
              <w:fldChar w:fldCharType="end"/>
            </w:r>
          </w:hyperlink>
        </w:p>
        <w:p w:rsidR="006512B3" w:rsidRDefault="002216BE">
          <w:pPr>
            <w:pStyle w:val="30"/>
            <w:rPr>
              <w:rFonts w:asciiTheme="minorHAnsi" w:eastAsiaTheme="minorEastAsia" w:hAnsiTheme="minorHAnsi" w:cstheme="minorBidi"/>
              <w:noProof/>
              <w:sz w:val="21"/>
              <w:szCs w:val="22"/>
            </w:rPr>
          </w:pPr>
          <w:hyperlink w:anchor="_Toc525034055" w:history="1">
            <w:r w:rsidR="006512B3" w:rsidRPr="002D2E68">
              <w:rPr>
                <w:rStyle w:val="a6"/>
                <w:noProof/>
              </w:rPr>
              <w:t>1.32.1</w:t>
            </w:r>
            <w:r w:rsidR="006512B3">
              <w:rPr>
                <w:rFonts w:asciiTheme="minorHAnsi" w:eastAsiaTheme="minorEastAsia" w:hAnsiTheme="minorHAnsi" w:cstheme="minorBidi"/>
                <w:noProof/>
                <w:sz w:val="21"/>
                <w:szCs w:val="22"/>
              </w:rPr>
              <w:tab/>
            </w:r>
            <w:r w:rsidR="006512B3" w:rsidRPr="002D2E68">
              <w:rPr>
                <w:rStyle w:val="a6"/>
                <w:rFonts w:hint="eastAsia"/>
                <w:noProof/>
              </w:rPr>
              <w:t>容错机制</w:t>
            </w:r>
            <w:r w:rsidR="006512B3">
              <w:rPr>
                <w:noProof/>
                <w:webHidden/>
              </w:rPr>
              <w:tab/>
            </w:r>
            <w:r w:rsidR="006512B3">
              <w:rPr>
                <w:noProof/>
                <w:webHidden/>
              </w:rPr>
              <w:fldChar w:fldCharType="begin"/>
            </w:r>
            <w:r w:rsidR="006512B3">
              <w:rPr>
                <w:noProof/>
                <w:webHidden/>
              </w:rPr>
              <w:instrText xml:space="preserve"> PAGEREF _Toc525034055 \h </w:instrText>
            </w:r>
            <w:r w:rsidR="006512B3">
              <w:rPr>
                <w:noProof/>
                <w:webHidden/>
              </w:rPr>
            </w:r>
            <w:r w:rsidR="006512B3">
              <w:rPr>
                <w:noProof/>
                <w:webHidden/>
              </w:rPr>
              <w:fldChar w:fldCharType="separate"/>
            </w:r>
            <w:r w:rsidR="006512B3">
              <w:rPr>
                <w:noProof/>
                <w:webHidden/>
              </w:rPr>
              <w:t>69</w:t>
            </w:r>
            <w:r w:rsidR="006512B3">
              <w:rPr>
                <w:noProof/>
                <w:webHidden/>
              </w:rPr>
              <w:fldChar w:fldCharType="end"/>
            </w:r>
          </w:hyperlink>
        </w:p>
        <w:p w:rsidR="00EB5EBD" w:rsidRDefault="00EB5EBD">
          <w:r>
            <w:rPr>
              <w:b/>
              <w:bCs/>
              <w:lang w:val="zh-CN"/>
            </w:rPr>
            <w:fldChar w:fldCharType="end"/>
          </w:r>
        </w:p>
      </w:sdtContent>
    </w:sdt>
    <w:p w:rsidR="00555D5F" w:rsidRPr="00EB5EBD" w:rsidRDefault="00555D5F">
      <w:pPr>
        <w:widowControl/>
        <w:jc w:val="left"/>
      </w:pPr>
    </w:p>
    <w:p w:rsidR="00555D5F" w:rsidRDefault="00555D5F">
      <w:pPr>
        <w:widowControl/>
        <w:jc w:val="left"/>
      </w:pPr>
    </w:p>
    <w:p w:rsidR="00555D5F" w:rsidRDefault="00555D5F">
      <w:pPr>
        <w:widowControl/>
        <w:jc w:val="left"/>
      </w:pPr>
      <w:r>
        <w:br w:type="page"/>
      </w:r>
    </w:p>
    <w:p w:rsidR="00555D5F" w:rsidRDefault="00555D5F" w:rsidP="00EC5C34"/>
    <w:p w:rsidR="00A30A1C" w:rsidRDefault="00A30A1C" w:rsidP="00A30A1C">
      <w:pPr>
        <w:pStyle w:val="10"/>
      </w:pPr>
      <w:bookmarkStart w:id="0" w:name="_Toc525033977"/>
      <w:r>
        <w:t>新版本</w:t>
      </w:r>
      <w:bookmarkEnd w:id="0"/>
    </w:p>
    <w:p w:rsidR="004C75F6" w:rsidRDefault="00A30A1C" w:rsidP="00DF0DDB">
      <w:pPr>
        <w:pStyle w:val="2"/>
      </w:pPr>
      <w:bookmarkStart w:id="1" w:name="_Toc525033978"/>
      <w:r>
        <w:rPr>
          <w:rFonts w:hint="eastAsia"/>
        </w:rPr>
        <w:t>246_</w:t>
      </w:r>
      <w:r>
        <w:rPr>
          <w:rFonts w:hint="eastAsia"/>
        </w:rPr>
        <w:t>新特性介绍</w:t>
      </w:r>
      <w:bookmarkEnd w:id="1"/>
    </w:p>
    <w:p w:rsidR="00D3077E" w:rsidRPr="00D3077E" w:rsidRDefault="00D3077E" w:rsidP="00D3077E">
      <w:pPr>
        <w:pStyle w:val="C503-2"/>
      </w:pPr>
      <w:r>
        <w:rPr>
          <w:rFonts w:hint="eastAsia"/>
        </w:rPr>
        <w:t>升级</w:t>
      </w:r>
      <w:r>
        <w:t>具体参考：</w:t>
      </w:r>
      <w:r w:rsidRPr="00D3077E">
        <w:t>http://spark.apache.org/releases/spark-release-2-0-0.html</w:t>
      </w:r>
    </w:p>
    <w:p w:rsidR="00E8417B" w:rsidRDefault="00E8417B" w:rsidP="00E8417B">
      <w:pPr>
        <w:pStyle w:val="3"/>
      </w:pPr>
      <w:bookmarkStart w:id="2" w:name="_Toc525033979"/>
      <w:r w:rsidRPr="00E8417B">
        <w:rPr>
          <w:rFonts w:hint="eastAsia"/>
        </w:rPr>
        <w:t>Spark Core&amp;Spark SQL</w:t>
      </w:r>
      <w:r>
        <w:rPr>
          <w:rFonts w:hint="eastAsia"/>
        </w:rPr>
        <w:t xml:space="preserve"> </w:t>
      </w:r>
      <w:r w:rsidRPr="00E8417B">
        <w:rPr>
          <w:rFonts w:hint="eastAsia"/>
        </w:rPr>
        <w:t>API</w:t>
      </w:r>
      <w:bookmarkEnd w:id="2"/>
    </w:p>
    <w:p w:rsidR="00E8417B" w:rsidRPr="00E8417B" w:rsidRDefault="00E8417B" w:rsidP="00E8417B">
      <w:pPr>
        <w:pStyle w:val="C503-2"/>
      </w:pPr>
      <w:r w:rsidRPr="00E8417B">
        <w:t>* dataframe</w:t>
      </w:r>
      <w:r w:rsidRPr="00E8417B">
        <w:t>与</w:t>
      </w:r>
      <w:r w:rsidRPr="00E8417B">
        <w:t>dataset</w:t>
      </w:r>
      <w:r w:rsidRPr="00E8417B">
        <w:t>统一，</w:t>
      </w:r>
      <w:r w:rsidRPr="00E8417B">
        <w:t>dataframe</w:t>
      </w:r>
      <w:r w:rsidRPr="00E8417B">
        <w:t>只是</w:t>
      </w:r>
      <w:r w:rsidRPr="00E8417B">
        <w:t>dataset[Row]</w:t>
      </w:r>
      <w:r w:rsidRPr="00E8417B">
        <w:t>的类型别名</w:t>
      </w:r>
    </w:p>
    <w:p w:rsidR="00E8417B" w:rsidRPr="00E8417B" w:rsidRDefault="00E8417B" w:rsidP="00E8417B">
      <w:pPr>
        <w:pStyle w:val="C503-2"/>
      </w:pPr>
      <w:r w:rsidRPr="00E8417B">
        <w:t>* SparkSession</w:t>
      </w:r>
      <w:r w:rsidRPr="00E8417B">
        <w:t>：统一</w:t>
      </w:r>
      <w:r w:rsidRPr="00E8417B">
        <w:t>SQLContext</w:t>
      </w:r>
      <w:r w:rsidRPr="00E8417B">
        <w:t>和</w:t>
      </w:r>
      <w:r w:rsidRPr="00E8417B">
        <w:t>HiveContext</w:t>
      </w:r>
      <w:r w:rsidRPr="00E8417B">
        <w:t>，新的上下文入口</w:t>
      </w:r>
    </w:p>
    <w:p w:rsidR="00E8417B" w:rsidRPr="00E8417B" w:rsidRDefault="00E8417B" w:rsidP="00E8417B">
      <w:pPr>
        <w:pStyle w:val="C503-2"/>
      </w:pPr>
      <w:r w:rsidRPr="00E8417B">
        <w:t xml:space="preserve">* </w:t>
      </w:r>
      <w:r w:rsidRPr="00E8417B">
        <w:t>为</w:t>
      </w:r>
      <w:r w:rsidRPr="00E8417B">
        <w:t>SparkSession</w:t>
      </w:r>
      <w:r w:rsidRPr="00E8417B">
        <w:t>开发的一种新的流式调用的</w:t>
      </w:r>
      <w:r w:rsidRPr="00E8417B">
        <w:t>configuration api</w:t>
      </w:r>
    </w:p>
    <w:p w:rsidR="00E8417B" w:rsidRPr="00E8417B" w:rsidRDefault="00E8417B" w:rsidP="00E8417B">
      <w:pPr>
        <w:pStyle w:val="C503-2"/>
      </w:pPr>
      <w:r w:rsidRPr="00E8417B">
        <w:t>* accumulator</w:t>
      </w:r>
      <w:r w:rsidRPr="00E8417B">
        <w:t>功能增强：便捷</w:t>
      </w:r>
      <w:r w:rsidRPr="00E8417B">
        <w:t>api</w:t>
      </w:r>
      <w:r w:rsidRPr="00E8417B">
        <w:t>、</w:t>
      </w:r>
      <w:r w:rsidRPr="00E8417B">
        <w:t>web ui</w:t>
      </w:r>
      <w:r w:rsidRPr="00E8417B">
        <w:t>支持、性能更高</w:t>
      </w:r>
    </w:p>
    <w:p w:rsidR="00E8417B" w:rsidRPr="00E8417B" w:rsidRDefault="00E8417B" w:rsidP="00E8417B">
      <w:pPr>
        <w:pStyle w:val="C503-2"/>
      </w:pPr>
      <w:r w:rsidRPr="00E8417B">
        <w:t>* dataset</w:t>
      </w:r>
      <w:r w:rsidRPr="00E8417B">
        <w:t>的增强聚合</w:t>
      </w:r>
      <w:r w:rsidRPr="00E8417B">
        <w:t>api</w:t>
      </w:r>
    </w:p>
    <w:p w:rsidR="00E8417B" w:rsidRPr="00E8417B" w:rsidRDefault="00E8417B" w:rsidP="00E8417B">
      <w:pPr>
        <w:pStyle w:val="3"/>
      </w:pPr>
      <w:bookmarkStart w:id="3" w:name="_Toc525033980"/>
      <w:r w:rsidRPr="00E8417B">
        <w:rPr>
          <w:rFonts w:hint="eastAsia"/>
        </w:rPr>
        <w:t>Spark Core&amp;Spark SQL</w:t>
      </w:r>
      <w:bookmarkEnd w:id="3"/>
      <w:r>
        <w:rPr>
          <w:rFonts w:hint="eastAsia"/>
        </w:rPr>
        <w:t xml:space="preserve"> </w:t>
      </w:r>
    </w:p>
    <w:p w:rsidR="00E8417B" w:rsidRPr="00E8417B" w:rsidRDefault="00E8417B" w:rsidP="00E8417B">
      <w:pPr>
        <w:pStyle w:val="C503-2"/>
      </w:pPr>
      <w:r w:rsidRPr="00E8417B">
        <w:t xml:space="preserve">* </w:t>
      </w:r>
      <w:r w:rsidRPr="00E8417B">
        <w:t>支持</w:t>
      </w:r>
      <w:r w:rsidRPr="00E8417B">
        <w:t>sql 2003</w:t>
      </w:r>
      <w:r w:rsidRPr="00E8417B">
        <w:t>标准</w:t>
      </w:r>
    </w:p>
    <w:p w:rsidR="00E8417B" w:rsidRPr="00E8417B" w:rsidRDefault="00E8417B" w:rsidP="00E8417B">
      <w:pPr>
        <w:pStyle w:val="C503-2"/>
      </w:pPr>
      <w:r w:rsidRPr="00E8417B">
        <w:t xml:space="preserve">* </w:t>
      </w:r>
      <w:r w:rsidRPr="00E8417B">
        <w:t>支持</w:t>
      </w:r>
      <w:r w:rsidRPr="00E8417B">
        <w:t>ansi-sql</w:t>
      </w:r>
      <w:r w:rsidRPr="00E8417B">
        <w:t>和</w:t>
      </w:r>
      <w:r w:rsidRPr="00E8417B">
        <w:t>hive ql</w:t>
      </w:r>
      <w:r w:rsidRPr="00E8417B">
        <w:t>的</w:t>
      </w:r>
      <w:r w:rsidRPr="00E8417B">
        <w:t>sql parser</w:t>
      </w:r>
    </w:p>
    <w:p w:rsidR="00E8417B" w:rsidRPr="00E8417B" w:rsidRDefault="00E8417B" w:rsidP="00E8417B">
      <w:pPr>
        <w:pStyle w:val="C503-2"/>
      </w:pPr>
      <w:r w:rsidRPr="00E8417B">
        <w:t xml:space="preserve">* </w:t>
      </w:r>
      <w:r w:rsidRPr="00E8417B">
        <w:t>支持</w:t>
      </w:r>
      <w:r w:rsidRPr="00E8417B">
        <w:t>ddl</w:t>
      </w:r>
      <w:r w:rsidRPr="00E8417B">
        <w:t>命令</w:t>
      </w:r>
    </w:p>
    <w:p w:rsidR="00E8417B" w:rsidRPr="00E8417B" w:rsidRDefault="00E8417B" w:rsidP="00E8417B">
      <w:pPr>
        <w:pStyle w:val="C503-2"/>
      </w:pPr>
      <w:r w:rsidRPr="00E8417B">
        <w:t xml:space="preserve">* </w:t>
      </w:r>
      <w:r w:rsidRPr="00E8417B">
        <w:t>支持子查询：</w:t>
      </w:r>
      <w:r w:rsidRPr="00E8417B">
        <w:t>in/not in</w:t>
      </w:r>
      <w:r w:rsidRPr="00E8417B">
        <w:t>、</w:t>
      </w:r>
      <w:r w:rsidRPr="00E8417B">
        <w:t>exists/not exists</w:t>
      </w:r>
    </w:p>
    <w:p w:rsidR="00E8417B" w:rsidRPr="00E8417B" w:rsidRDefault="00E8417B" w:rsidP="00E8417B">
      <w:pPr>
        <w:pStyle w:val="3"/>
      </w:pPr>
      <w:bookmarkStart w:id="4" w:name="_Toc525033981"/>
      <w:r w:rsidRPr="00E8417B">
        <w:rPr>
          <w:rFonts w:hint="eastAsia"/>
        </w:rPr>
        <w:t>Spark Core&amp;Spark SQL</w:t>
      </w:r>
      <w:r>
        <w:rPr>
          <w:rFonts w:hint="eastAsia"/>
        </w:rPr>
        <w:t xml:space="preserve"> </w:t>
      </w:r>
      <w:r w:rsidRPr="00E8417B">
        <w:rPr>
          <w:rFonts w:hint="eastAsia"/>
        </w:rPr>
        <w:t>new feature</w:t>
      </w:r>
      <w:bookmarkEnd w:id="4"/>
    </w:p>
    <w:p w:rsidR="00E8417B" w:rsidRPr="00E8417B" w:rsidRDefault="00E8417B" w:rsidP="00E8417B">
      <w:pPr>
        <w:pStyle w:val="C503-2"/>
      </w:pPr>
      <w:r w:rsidRPr="00E8417B">
        <w:t xml:space="preserve">* </w:t>
      </w:r>
      <w:r w:rsidRPr="00E8417B">
        <w:t>支持</w:t>
      </w:r>
      <w:r w:rsidRPr="00E8417B">
        <w:t>csv</w:t>
      </w:r>
      <w:r w:rsidRPr="00E8417B">
        <w:t>文件</w:t>
      </w:r>
    </w:p>
    <w:p w:rsidR="00E8417B" w:rsidRPr="00E8417B" w:rsidRDefault="00E8417B" w:rsidP="00E8417B">
      <w:pPr>
        <w:pStyle w:val="C503-2"/>
      </w:pPr>
      <w:r w:rsidRPr="00E8417B">
        <w:t xml:space="preserve">* </w:t>
      </w:r>
      <w:r w:rsidRPr="00E8417B">
        <w:t>支持缓存和程序运行的堆外内存管理</w:t>
      </w:r>
    </w:p>
    <w:p w:rsidR="00E8417B" w:rsidRPr="00E8417B" w:rsidRDefault="00E8417B" w:rsidP="00E8417B">
      <w:pPr>
        <w:pStyle w:val="C503-2"/>
      </w:pPr>
      <w:r w:rsidRPr="00E8417B">
        <w:t xml:space="preserve">* </w:t>
      </w:r>
      <w:r w:rsidRPr="00E8417B">
        <w:t>支持</w:t>
      </w:r>
      <w:r w:rsidRPr="00E8417B">
        <w:t>hive</w:t>
      </w:r>
      <w:r w:rsidRPr="00E8417B">
        <w:t>风格的</w:t>
      </w:r>
      <w:r w:rsidRPr="00E8417B">
        <w:t>bucket</w:t>
      </w:r>
      <w:r w:rsidRPr="00E8417B">
        <w:t>表</w:t>
      </w:r>
    </w:p>
    <w:p w:rsidR="00E8417B" w:rsidRPr="00E8417B" w:rsidRDefault="00E8417B" w:rsidP="00E8417B">
      <w:pPr>
        <w:pStyle w:val="C503-2"/>
      </w:pPr>
      <w:r w:rsidRPr="00E8417B">
        <w:t xml:space="preserve">* </w:t>
      </w:r>
      <w:r w:rsidRPr="00E8417B">
        <w:t>支持近似概要统计，包括近似分位数、布隆过滤器、最小略图</w:t>
      </w:r>
    </w:p>
    <w:p w:rsidR="00E8417B" w:rsidRPr="00E8417B" w:rsidRDefault="00E8417B" w:rsidP="00E8417B">
      <w:pPr>
        <w:pStyle w:val="3"/>
      </w:pPr>
      <w:bookmarkStart w:id="5" w:name="_Toc525033982"/>
      <w:r w:rsidRPr="00E8417B">
        <w:rPr>
          <w:rFonts w:hint="eastAsia"/>
        </w:rPr>
        <w:t>Spark Core&amp;Spark SQL</w:t>
      </w:r>
      <w:r w:rsidRPr="00E8417B">
        <w:rPr>
          <w:rFonts w:hint="eastAsia"/>
        </w:rPr>
        <w:t>性能</w:t>
      </w:r>
      <w:bookmarkEnd w:id="5"/>
    </w:p>
    <w:p w:rsidR="00E8417B" w:rsidRPr="00E8417B" w:rsidRDefault="00E8417B" w:rsidP="00E8417B">
      <w:pPr>
        <w:pStyle w:val="C503-2"/>
      </w:pPr>
      <w:r w:rsidRPr="00E8417B">
        <w:t xml:space="preserve">* </w:t>
      </w:r>
      <w:r w:rsidRPr="00E8417B">
        <w:t>通过</w:t>
      </w:r>
      <w:r w:rsidRPr="00E8417B">
        <w:t>whole-stage code generation</w:t>
      </w:r>
      <w:r w:rsidRPr="00E8417B">
        <w:t>技术将</w:t>
      </w:r>
      <w:r w:rsidRPr="00E8417B">
        <w:t>spark sql</w:t>
      </w:r>
      <w:r w:rsidRPr="00E8417B">
        <w:t>和</w:t>
      </w:r>
      <w:r w:rsidRPr="00E8417B">
        <w:t>dataset</w:t>
      </w:r>
      <w:r w:rsidRPr="00E8417B">
        <w:t>的性能提升</w:t>
      </w:r>
      <w:r w:rsidRPr="00E8417B">
        <w:t>2~10</w:t>
      </w:r>
      <w:r w:rsidRPr="00E8417B">
        <w:t>倍</w:t>
      </w:r>
    </w:p>
    <w:p w:rsidR="00E8417B" w:rsidRPr="00E8417B" w:rsidRDefault="00E8417B" w:rsidP="00E8417B">
      <w:pPr>
        <w:pStyle w:val="C503-2"/>
      </w:pPr>
      <w:r w:rsidRPr="00E8417B">
        <w:t xml:space="preserve">* </w:t>
      </w:r>
      <w:r w:rsidRPr="00E8417B">
        <w:t>通过</w:t>
      </w:r>
      <w:r w:rsidRPr="00E8417B">
        <w:t>vectorization</w:t>
      </w:r>
      <w:r w:rsidRPr="00E8417B">
        <w:t>技术提升</w:t>
      </w:r>
      <w:r w:rsidRPr="00E8417B">
        <w:t>parquet</w:t>
      </w:r>
      <w:r w:rsidRPr="00E8417B">
        <w:t>文件的扫描吞吐量</w:t>
      </w:r>
    </w:p>
    <w:p w:rsidR="00E8417B" w:rsidRPr="00E8417B" w:rsidRDefault="00E8417B" w:rsidP="00E8417B">
      <w:pPr>
        <w:pStyle w:val="C503-2"/>
      </w:pPr>
      <w:r w:rsidRPr="00E8417B">
        <w:t xml:space="preserve">* </w:t>
      </w:r>
      <w:r w:rsidRPr="00E8417B">
        <w:t>提升</w:t>
      </w:r>
      <w:r w:rsidRPr="00E8417B">
        <w:t>orc</w:t>
      </w:r>
      <w:r w:rsidRPr="00E8417B">
        <w:t>文件的读写性能</w:t>
      </w:r>
    </w:p>
    <w:p w:rsidR="00E8417B" w:rsidRPr="00E8417B" w:rsidRDefault="00E8417B" w:rsidP="00E8417B">
      <w:pPr>
        <w:pStyle w:val="C503-2"/>
      </w:pPr>
      <w:r w:rsidRPr="00E8417B">
        <w:t xml:space="preserve">* </w:t>
      </w:r>
      <w:r w:rsidRPr="00E8417B">
        <w:t>提升</w:t>
      </w:r>
      <w:r w:rsidRPr="00E8417B">
        <w:t>catalyst</w:t>
      </w:r>
      <w:r w:rsidRPr="00E8417B">
        <w:t>查询优化器的性能</w:t>
      </w:r>
    </w:p>
    <w:p w:rsidR="00E8417B" w:rsidRPr="00E8417B" w:rsidRDefault="00E8417B" w:rsidP="00E8417B">
      <w:pPr>
        <w:pStyle w:val="C503-2"/>
      </w:pPr>
      <w:r w:rsidRPr="00E8417B">
        <w:lastRenderedPageBreak/>
        <w:t xml:space="preserve">* </w:t>
      </w:r>
      <w:r w:rsidRPr="00E8417B">
        <w:t>通过</w:t>
      </w:r>
      <w:r w:rsidRPr="00E8417B">
        <w:t>native</w:t>
      </w:r>
      <w:r w:rsidRPr="00E8417B">
        <w:t>实现方式提升窗口函数的性能</w:t>
      </w:r>
    </w:p>
    <w:p w:rsidR="00E8417B" w:rsidRPr="00E8417B" w:rsidRDefault="00E8417B" w:rsidP="00E8417B">
      <w:pPr>
        <w:pStyle w:val="C503-2"/>
      </w:pPr>
      <w:r w:rsidRPr="00E8417B">
        <w:t xml:space="preserve">* </w:t>
      </w:r>
      <w:r w:rsidRPr="00E8417B">
        <w:t>对某些数据源进行自动文件合并</w:t>
      </w:r>
    </w:p>
    <w:p w:rsidR="00027CCE" w:rsidRPr="00027CCE" w:rsidRDefault="00027CCE" w:rsidP="00027CCE">
      <w:pPr>
        <w:pStyle w:val="3"/>
      </w:pPr>
      <w:bookmarkStart w:id="6" w:name="_Toc525033983"/>
      <w:r w:rsidRPr="00027CCE">
        <w:rPr>
          <w:rFonts w:hint="eastAsia"/>
        </w:rPr>
        <w:t>Spark MLlib</w:t>
      </w:r>
      <w:bookmarkEnd w:id="6"/>
    </w:p>
    <w:p w:rsidR="00027CCE" w:rsidRPr="00027CCE" w:rsidRDefault="00027CCE" w:rsidP="00027CCE">
      <w:pPr>
        <w:pStyle w:val="C503-2"/>
      </w:pPr>
      <w:r w:rsidRPr="00027CCE">
        <w:t>* spark mllib</w:t>
      </w:r>
      <w:r w:rsidRPr="00027CCE">
        <w:t>未来将主要基于</w:t>
      </w:r>
      <w:r w:rsidRPr="00027CCE">
        <w:t>dataset api</w:t>
      </w:r>
      <w:r w:rsidRPr="00027CCE">
        <w:t>来实现，基于</w:t>
      </w:r>
      <w:r w:rsidRPr="00027CCE">
        <w:t>rdd</w:t>
      </w:r>
      <w:r w:rsidRPr="00027CCE">
        <w:t>的</w:t>
      </w:r>
      <w:r w:rsidRPr="00027CCE">
        <w:t>api</w:t>
      </w:r>
      <w:r w:rsidRPr="00027CCE">
        <w:t>转为维护阶段</w:t>
      </w:r>
    </w:p>
    <w:p w:rsidR="00027CCE" w:rsidRPr="00027CCE" w:rsidRDefault="00027CCE" w:rsidP="00027CCE">
      <w:pPr>
        <w:pStyle w:val="C503-2"/>
      </w:pPr>
      <w:r w:rsidRPr="00027CCE">
        <w:t xml:space="preserve">* </w:t>
      </w:r>
      <w:r w:rsidRPr="00027CCE">
        <w:t>基于</w:t>
      </w:r>
      <w:r w:rsidRPr="00027CCE">
        <w:t>dataframe</w:t>
      </w:r>
      <w:r w:rsidRPr="00027CCE">
        <w:t>的</w:t>
      </w:r>
      <w:r w:rsidRPr="00027CCE">
        <w:t>api</w:t>
      </w:r>
      <w:r w:rsidRPr="00027CCE">
        <w:t>，支持持久化保存和加载模型和</w:t>
      </w:r>
      <w:r w:rsidRPr="00027CCE">
        <w:t>pipeline</w:t>
      </w:r>
    </w:p>
    <w:p w:rsidR="00027CCE" w:rsidRPr="00027CCE" w:rsidRDefault="00027CCE" w:rsidP="00027CCE">
      <w:pPr>
        <w:pStyle w:val="C503-2"/>
      </w:pPr>
      <w:r w:rsidRPr="00027CCE">
        <w:t xml:space="preserve">* </w:t>
      </w:r>
      <w:r w:rsidRPr="00027CCE">
        <w:t>基于</w:t>
      </w:r>
      <w:r w:rsidRPr="00027CCE">
        <w:t>dataframe</w:t>
      </w:r>
      <w:r w:rsidRPr="00027CCE">
        <w:t>的</w:t>
      </w:r>
      <w:r w:rsidRPr="00027CCE">
        <w:t>api</w:t>
      </w:r>
      <w:r w:rsidRPr="00027CCE">
        <w:t>，支持更多算法，包括二分</w:t>
      </w:r>
      <w:r w:rsidRPr="00027CCE">
        <w:t>kmeans</w:t>
      </w:r>
      <w:r w:rsidRPr="00027CCE">
        <w:t>、高斯混合、</w:t>
      </w:r>
      <w:r w:rsidRPr="00027CCE">
        <w:t>maxabsscaler</w:t>
      </w:r>
      <w:r w:rsidRPr="00027CCE">
        <w:t>等</w:t>
      </w:r>
    </w:p>
    <w:p w:rsidR="00027CCE" w:rsidRPr="00027CCE" w:rsidRDefault="00027CCE" w:rsidP="00027CCE">
      <w:pPr>
        <w:pStyle w:val="C503-2"/>
      </w:pPr>
      <w:r w:rsidRPr="00027CCE">
        <w:t>* spark R</w:t>
      </w:r>
      <w:r w:rsidRPr="00027CCE">
        <w:t>支持</w:t>
      </w:r>
      <w:r w:rsidRPr="00027CCE">
        <w:t>mllib</w:t>
      </w:r>
      <w:r w:rsidRPr="00027CCE">
        <w:t>算法，包括线性回归、朴素贝叶斯、</w:t>
      </w:r>
      <w:r w:rsidRPr="00027CCE">
        <w:t>kmeans</w:t>
      </w:r>
      <w:r w:rsidRPr="00027CCE">
        <w:t>、多元回归等</w:t>
      </w:r>
    </w:p>
    <w:p w:rsidR="00027CCE" w:rsidRPr="00027CCE" w:rsidRDefault="00027CCE" w:rsidP="00027CCE">
      <w:pPr>
        <w:pStyle w:val="C503-2"/>
      </w:pPr>
      <w:r w:rsidRPr="00027CCE">
        <w:t>* pyspark</w:t>
      </w:r>
      <w:r w:rsidRPr="00027CCE">
        <w:t>支持更多</w:t>
      </w:r>
      <w:r w:rsidRPr="00027CCE">
        <w:t>mllib</w:t>
      </w:r>
      <w:r w:rsidRPr="00027CCE">
        <w:t>算法，包括</w:t>
      </w:r>
      <w:r w:rsidRPr="00027CCE">
        <w:t>LDA</w:t>
      </w:r>
      <w:r w:rsidRPr="00027CCE">
        <w:t>、高斯混合、泛化线性回顾等</w:t>
      </w:r>
    </w:p>
    <w:p w:rsidR="00027CCE" w:rsidRPr="00027CCE" w:rsidRDefault="00027CCE" w:rsidP="00027CCE">
      <w:pPr>
        <w:pStyle w:val="C503-2"/>
      </w:pPr>
      <w:r w:rsidRPr="00027CCE">
        <w:t xml:space="preserve">* </w:t>
      </w:r>
      <w:r w:rsidRPr="00027CCE">
        <w:t>基于</w:t>
      </w:r>
      <w:r w:rsidRPr="00027CCE">
        <w:t>dataframe</w:t>
      </w:r>
      <w:r w:rsidRPr="00027CCE">
        <w:t>的</w:t>
      </w:r>
      <w:r w:rsidRPr="00027CCE">
        <w:t>api</w:t>
      </w:r>
      <w:r w:rsidRPr="00027CCE">
        <w:t>，向量和矩阵使用性能更高的序列化机制</w:t>
      </w:r>
    </w:p>
    <w:p w:rsidR="00027CCE" w:rsidRPr="00027CCE" w:rsidRDefault="00027CCE" w:rsidP="00027CCE">
      <w:pPr>
        <w:pStyle w:val="3"/>
      </w:pPr>
      <w:bookmarkStart w:id="7" w:name="_Toc525033984"/>
      <w:r w:rsidRPr="00027CCE">
        <w:rPr>
          <w:rFonts w:hint="eastAsia"/>
        </w:rPr>
        <w:t>Spark Streaming</w:t>
      </w:r>
      <w:bookmarkEnd w:id="7"/>
    </w:p>
    <w:p w:rsidR="00027CCE" w:rsidRPr="00027CCE" w:rsidRDefault="00027CCE" w:rsidP="00027CCE">
      <w:pPr>
        <w:pStyle w:val="C503-2"/>
      </w:pPr>
      <w:r w:rsidRPr="00027CCE">
        <w:t xml:space="preserve">* </w:t>
      </w:r>
      <w:r w:rsidRPr="00027CCE">
        <w:t>发布测试版的</w:t>
      </w:r>
      <w:r w:rsidRPr="00027CCE">
        <w:t>structured streaming</w:t>
      </w:r>
    </w:p>
    <w:p w:rsidR="00027CCE" w:rsidRPr="00027CCE" w:rsidRDefault="00027CCE" w:rsidP="00027CCE">
      <w:pPr>
        <w:pStyle w:val="C503-2"/>
      </w:pPr>
      <w:r w:rsidRPr="00027CCE">
        <w:tab/>
        <w:t xml:space="preserve">* </w:t>
      </w:r>
      <w:r w:rsidRPr="00027CCE">
        <w:t>基于</w:t>
      </w:r>
      <w:r w:rsidRPr="00027CCE">
        <w:t>spark sql</w:t>
      </w:r>
      <w:r w:rsidRPr="00027CCE">
        <w:t>和</w:t>
      </w:r>
      <w:r w:rsidRPr="00027CCE">
        <w:t>catalyst</w:t>
      </w:r>
      <w:r w:rsidRPr="00027CCE">
        <w:t>引擎构建</w:t>
      </w:r>
    </w:p>
    <w:p w:rsidR="00027CCE" w:rsidRPr="00027CCE" w:rsidRDefault="00027CCE" w:rsidP="00027CCE">
      <w:pPr>
        <w:pStyle w:val="C503-2"/>
      </w:pPr>
      <w:r w:rsidRPr="00027CCE">
        <w:tab/>
        <w:t xml:space="preserve">* </w:t>
      </w:r>
      <w:r w:rsidRPr="00027CCE">
        <w:t>支持使用</w:t>
      </w:r>
      <w:r w:rsidRPr="00027CCE">
        <w:t>dataframe</w:t>
      </w:r>
      <w:r w:rsidRPr="00027CCE">
        <w:t>风格的</w:t>
      </w:r>
      <w:r w:rsidRPr="00027CCE">
        <w:t>api</w:t>
      </w:r>
      <w:r w:rsidRPr="00027CCE">
        <w:t>进行流式计算操作</w:t>
      </w:r>
    </w:p>
    <w:p w:rsidR="00027CCE" w:rsidRPr="00027CCE" w:rsidRDefault="00027CCE" w:rsidP="00027CCE">
      <w:pPr>
        <w:pStyle w:val="C503-2"/>
      </w:pPr>
      <w:r w:rsidRPr="00027CCE">
        <w:tab/>
        <w:t>* catalyst</w:t>
      </w:r>
      <w:r w:rsidRPr="00027CCE">
        <w:t>引擎能够对执行计划进行优化</w:t>
      </w:r>
    </w:p>
    <w:p w:rsidR="00027CCE" w:rsidRPr="00027CCE" w:rsidRDefault="00027CCE" w:rsidP="00027CCE">
      <w:pPr>
        <w:pStyle w:val="C503-2"/>
      </w:pPr>
      <w:r w:rsidRPr="00027CCE">
        <w:t xml:space="preserve">* </w:t>
      </w:r>
      <w:r w:rsidRPr="00027CCE">
        <w:t>基于</w:t>
      </w:r>
      <w:r w:rsidRPr="00027CCE">
        <w:t>dstream</w:t>
      </w:r>
      <w:r w:rsidRPr="00027CCE">
        <w:t>的</w:t>
      </w:r>
      <w:r w:rsidRPr="00027CCE">
        <w:t>api</w:t>
      </w:r>
      <w:r w:rsidRPr="00027CCE">
        <w:t>支持</w:t>
      </w:r>
      <w:r w:rsidRPr="00027CCE">
        <w:t>kafka 0.10</w:t>
      </w:r>
      <w:r w:rsidRPr="00027CCE">
        <w:t>版本</w:t>
      </w:r>
    </w:p>
    <w:p w:rsidR="00027CCE" w:rsidRPr="00027CCE" w:rsidRDefault="00027CCE" w:rsidP="00027CCE">
      <w:pPr>
        <w:pStyle w:val="3"/>
      </w:pPr>
      <w:bookmarkStart w:id="8" w:name="_Toc525033985"/>
      <w:r w:rsidRPr="00027CCE">
        <w:rPr>
          <w:rFonts w:hint="eastAsia"/>
        </w:rPr>
        <w:t>依赖管理、打包和操作</w:t>
      </w:r>
      <w:bookmarkEnd w:id="8"/>
    </w:p>
    <w:p w:rsidR="00027CCE" w:rsidRPr="00027CCE" w:rsidRDefault="00027CCE" w:rsidP="00027CCE">
      <w:pPr>
        <w:pStyle w:val="C503-2"/>
      </w:pPr>
      <w:r w:rsidRPr="00027CCE">
        <w:t xml:space="preserve">* </w:t>
      </w:r>
      <w:r w:rsidRPr="00027CCE">
        <w:t>不再需要在生产环境部署时打包</w:t>
      </w:r>
      <w:r w:rsidRPr="00027CCE">
        <w:t>fat jar</w:t>
      </w:r>
      <w:r w:rsidRPr="00027CCE">
        <w:t>，可以使用</w:t>
      </w:r>
      <w:r w:rsidRPr="00027CCE">
        <w:t>provided</w:t>
      </w:r>
      <w:r w:rsidRPr="00027CCE">
        <w:t>风格</w:t>
      </w:r>
    </w:p>
    <w:p w:rsidR="00027CCE" w:rsidRPr="00027CCE" w:rsidRDefault="00027CCE" w:rsidP="00027CCE">
      <w:pPr>
        <w:pStyle w:val="C503-2"/>
      </w:pPr>
      <w:r w:rsidRPr="00027CCE">
        <w:t xml:space="preserve">* </w:t>
      </w:r>
      <w:r w:rsidRPr="00027CCE">
        <w:t>完全移除了对</w:t>
      </w:r>
      <w:r w:rsidRPr="00027CCE">
        <w:t>akka</w:t>
      </w:r>
      <w:r w:rsidRPr="00027CCE">
        <w:t>的依赖</w:t>
      </w:r>
    </w:p>
    <w:p w:rsidR="00027CCE" w:rsidRPr="00027CCE" w:rsidRDefault="00027CCE" w:rsidP="00027CCE">
      <w:pPr>
        <w:pStyle w:val="C503-2"/>
      </w:pPr>
      <w:r w:rsidRPr="00027CCE">
        <w:t>* mesos</w:t>
      </w:r>
      <w:r w:rsidRPr="00027CCE">
        <w:t>粗粒度模式下，支持启动多个</w:t>
      </w:r>
      <w:r w:rsidRPr="00027CCE">
        <w:t>executor</w:t>
      </w:r>
    </w:p>
    <w:p w:rsidR="00027CCE" w:rsidRPr="00027CCE" w:rsidRDefault="00027CCE" w:rsidP="00027CCE">
      <w:pPr>
        <w:pStyle w:val="C503-2"/>
      </w:pPr>
      <w:r w:rsidRPr="00027CCE">
        <w:t xml:space="preserve">* </w:t>
      </w:r>
      <w:r w:rsidRPr="00027CCE">
        <w:t>支持</w:t>
      </w:r>
      <w:r w:rsidRPr="00027CCE">
        <w:t>kryo 3.0</w:t>
      </w:r>
      <w:r w:rsidRPr="00027CCE">
        <w:t>版本</w:t>
      </w:r>
    </w:p>
    <w:p w:rsidR="00027CCE" w:rsidRPr="00027CCE" w:rsidRDefault="00027CCE" w:rsidP="00027CCE">
      <w:pPr>
        <w:pStyle w:val="C503-2"/>
      </w:pPr>
      <w:r w:rsidRPr="00027CCE">
        <w:t xml:space="preserve">* </w:t>
      </w:r>
      <w:r w:rsidRPr="00027CCE">
        <w:t>使用</w:t>
      </w:r>
      <w:r w:rsidRPr="00027CCE">
        <w:t>scala 2.11</w:t>
      </w:r>
      <w:r w:rsidRPr="00027CCE">
        <w:t>替代了</w:t>
      </w:r>
      <w:r w:rsidRPr="00027CCE">
        <w:t>scala 2.10</w:t>
      </w:r>
    </w:p>
    <w:p w:rsidR="00027CCE" w:rsidRDefault="00027CCE" w:rsidP="00027CCE">
      <w:pPr>
        <w:pStyle w:val="3"/>
      </w:pPr>
      <w:bookmarkStart w:id="9" w:name="_Toc525033986"/>
      <w:r w:rsidRPr="00027CCE">
        <w:rPr>
          <w:rFonts w:hint="eastAsia"/>
        </w:rPr>
        <w:t>移除的功能</w:t>
      </w:r>
      <w:bookmarkEnd w:id="9"/>
    </w:p>
    <w:p w:rsidR="00027CCE" w:rsidRPr="00027CCE" w:rsidRDefault="00027CCE" w:rsidP="00027CCE">
      <w:pPr>
        <w:pStyle w:val="C503-2"/>
      </w:pPr>
      <w:r w:rsidRPr="00027CCE">
        <w:t>* bagel</w:t>
      </w:r>
      <w:r w:rsidRPr="00027CCE">
        <w:t>模块</w:t>
      </w:r>
    </w:p>
    <w:p w:rsidR="00027CCE" w:rsidRPr="00027CCE" w:rsidRDefault="00027CCE" w:rsidP="00027CCE">
      <w:pPr>
        <w:pStyle w:val="C503-2"/>
      </w:pPr>
      <w:r w:rsidRPr="00027CCE">
        <w:t xml:space="preserve">* </w:t>
      </w:r>
      <w:r w:rsidRPr="00027CCE">
        <w:t>对</w:t>
      </w:r>
      <w:r w:rsidRPr="00027CCE">
        <w:t>hadoop 2.1</w:t>
      </w:r>
      <w:r w:rsidRPr="00027CCE">
        <w:t>以及之前版本的支持</w:t>
      </w:r>
    </w:p>
    <w:p w:rsidR="00027CCE" w:rsidRPr="00027CCE" w:rsidRDefault="00027CCE" w:rsidP="00027CCE">
      <w:pPr>
        <w:pStyle w:val="C503-2"/>
      </w:pPr>
      <w:r w:rsidRPr="00027CCE">
        <w:t xml:space="preserve">* </w:t>
      </w:r>
      <w:r w:rsidRPr="00027CCE">
        <w:t>闭包序列化配置的支持</w:t>
      </w:r>
    </w:p>
    <w:p w:rsidR="00027CCE" w:rsidRPr="00027CCE" w:rsidRDefault="00027CCE" w:rsidP="00027CCE">
      <w:pPr>
        <w:pStyle w:val="C503-2"/>
      </w:pPr>
      <w:r w:rsidRPr="00027CCE">
        <w:t xml:space="preserve">* </w:t>
      </w:r>
      <w:bookmarkStart w:id="10" w:name="OLE_LINK8"/>
      <w:r w:rsidRPr="00027CCE">
        <w:t>HTTPBroadcast</w:t>
      </w:r>
      <w:bookmarkEnd w:id="10"/>
      <w:r w:rsidRPr="00027CCE">
        <w:t>支持</w:t>
      </w:r>
    </w:p>
    <w:p w:rsidR="00027CCE" w:rsidRPr="00027CCE" w:rsidRDefault="00027CCE" w:rsidP="00027CCE">
      <w:pPr>
        <w:pStyle w:val="C503-2"/>
      </w:pPr>
      <w:r w:rsidRPr="00027CCE">
        <w:t xml:space="preserve">* </w:t>
      </w:r>
      <w:r w:rsidRPr="00027CCE">
        <w:t>基于</w:t>
      </w:r>
      <w:r w:rsidRPr="00027CCE">
        <w:t>TTL</w:t>
      </w:r>
      <w:r w:rsidRPr="00027CCE">
        <w:t>模式的元数据清理支持</w:t>
      </w:r>
    </w:p>
    <w:p w:rsidR="00027CCE" w:rsidRPr="00027CCE" w:rsidRDefault="00027CCE" w:rsidP="00027CCE">
      <w:pPr>
        <w:pStyle w:val="C503-2"/>
      </w:pPr>
      <w:r w:rsidRPr="00027CCE">
        <w:lastRenderedPageBreak/>
        <w:t xml:space="preserve">* </w:t>
      </w:r>
      <w:r w:rsidRPr="00027CCE">
        <w:t>半私有的</w:t>
      </w:r>
      <w:r w:rsidRPr="00027CCE">
        <w:t>org.apache.spark.Logging</w:t>
      </w:r>
      <w:r w:rsidRPr="00027CCE">
        <w:t>的使用支持</w:t>
      </w:r>
    </w:p>
    <w:p w:rsidR="00027CCE" w:rsidRPr="00027CCE" w:rsidRDefault="00027CCE" w:rsidP="00027CCE">
      <w:pPr>
        <w:pStyle w:val="C503-2"/>
      </w:pPr>
      <w:r w:rsidRPr="00027CCE">
        <w:t>* SparkContext.metricsSystem API</w:t>
      </w:r>
    </w:p>
    <w:p w:rsidR="00027CCE" w:rsidRPr="00027CCE" w:rsidRDefault="00027CCE" w:rsidP="00027CCE">
      <w:pPr>
        <w:pStyle w:val="C503-2"/>
      </w:pPr>
      <w:r w:rsidRPr="00027CCE">
        <w:t xml:space="preserve">* </w:t>
      </w:r>
      <w:r w:rsidRPr="00027CCE">
        <w:t>与</w:t>
      </w:r>
      <w:r w:rsidRPr="00027CCE">
        <w:t>tachyon</w:t>
      </w:r>
      <w:r w:rsidRPr="00027CCE">
        <w:t>的面向</w:t>
      </w:r>
      <w:r w:rsidRPr="00027CCE">
        <w:t>block</w:t>
      </w:r>
      <w:r w:rsidRPr="00027CCE">
        <w:t>的整合支持</w:t>
      </w:r>
    </w:p>
    <w:p w:rsidR="00027CCE" w:rsidRPr="00027CCE" w:rsidRDefault="00027CCE" w:rsidP="00027CCE">
      <w:pPr>
        <w:pStyle w:val="C503-2"/>
      </w:pPr>
      <w:r w:rsidRPr="00027CCE">
        <w:t>* spark 1.x</w:t>
      </w:r>
      <w:r w:rsidRPr="00027CCE">
        <w:t>中标识为过期的所有</w:t>
      </w:r>
      <w:r w:rsidRPr="00027CCE">
        <w:t>api</w:t>
      </w:r>
    </w:p>
    <w:p w:rsidR="00027CCE" w:rsidRPr="00027CCE" w:rsidRDefault="00027CCE" w:rsidP="00027CCE">
      <w:pPr>
        <w:pStyle w:val="C503-2"/>
      </w:pPr>
      <w:r w:rsidRPr="00027CCE">
        <w:t>* python dataframe</w:t>
      </w:r>
      <w:r w:rsidRPr="00027CCE">
        <w:t>中返回</w:t>
      </w:r>
      <w:r w:rsidRPr="00027CCE">
        <w:t>rdd</w:t>
      </w:r>
      <w:r w:rsidRPr="00027CCE">
        <w:t>的方法</w:t>
      </w:r>
    </w:p>
    <w:p w:rsidR="00027CCE" w:rsidRPr="00027CCE" w:rsidRDefault="00027CCE" w:rsidP="00027CCE">
      <w:pPr>
        <w:pStyle w:val="C503-2"/>
      </w:pPr>
      <w:r w:rsidRPr="00027CCE">
        <w:t xml:space="preserve">* </w:t>
      </w:r>
      <w:r w:rsidRPr="00027CCE">
        <w:t>使用很少的</w:t>
      </w:r>
      <w:r w:rsidRPr="00027CCE">
        <w:t>streaming</w:t>
      </w:r>
      <w:r w:rsidRPr="00027CCE">
        <w:t>数据源支持：</w:t>
      </w:r>
      <w:r w:rsidRPr="00027CCE">
        <w:t>twitter</w:t>
      </w:r>
      <w:r w:rsidRPr="00027CCE">
        <w:t>、</w:t>
      </w:r>
      <w:r w:rsidRPr="00027CCE">
        <w:t>akka</w:t>
      </w:r>
      <w:r w:rsidRPr="00027CCE">
        <w:t>、</w:t>
      </w:r>
      <w:r w:rsidRPr="00027CCE">
        <w:t>MQTT</w:t>
      </w:r>
      <w:r w:rsidRPr="00027CCE">
        <w:t>、</w:t>
      </w:r>
      <w:r w:rsidRPr="00027CCE">
        <w:t>ZeroMQ</w:t>
      </w:r>
    </w:p>
    <w:p w:rsidR="00027CCE" w:rsidRPr="00027CCE" w:rsidRDefault="00027CCE" w:rsidP="00027CCE">
      <w:pPr>
        <w:pStyle w:val="C503-2"/>
      </w:pPr>
      <w:r w:rsidRPr="00027CCE">
        <w:t>* hash-based shuffle manager</w:t>
      </w:r>
    </w:p>
    <w:p w:rsidR="00027CCE" w:rsidRPr="00027CCE" w:rsidRDefault="00027CCE" w:rsidP="00027CCE">
      <w:pPr>
        <w:pStyle w:val="C503-2"/>
      </w:pPr>
      <w:r w:rsidRPr="00027CCE">
        <w:t>* standalone master</w:t>
      </w:r>
      <w:r w:rsidRPr="00027CCE">
        <w:t>的历史数据支持功能</w:t>
      </w:r>
    </w:p>
    <w:p w:rsidR="00027CCE" w:rsidRPr="00027CCE" w:rsidRDefault="00027CCE" w:rsidP="00027CCE">
      <w:pPr>
        <w:pStyle w:val="C503-2"/>
      </w:pPr>
      <w:r w:rsidRPr="00027CCE">
        <w:t>* dataframe</w:t>
      </w:r>
      <w:r w:rsidRPr="00027CCE">
        <w:t>不再是一个类，而是</w:t>
      </w:r>
      <w:r w:rsidRPr="00027CCE">
        <w:t>dataset[Row]</w:t>
      </w:r>
      <w:r w:rsidRPr="00027CCE">
        <w:t>的类型别名</w:t>
      </w:r>
    </w:p>
    <w:p w:rsidR="00027CCE" w:rsidRDefault="00027CCE" w:rsidP="00027CCE">
      <w:pPr>
        <w:pStyle w:val="3"/>
      </w:pPr>
      <w:bookmarkStart w:id="11" w:name="_Toc525033987"/>
      <w:r w:rsidRPr="00027CCE">
        <w:rPr>
          <w:rFonts w:hint="eastAsia"/>
        </w:rPr>
        <w:t>变化的机制</w:t>
      </w:r>
      <w:bookmarkEnd w:id="11"/>
    </w:p>
    <w:p w:rsidR="00027CCE" w:rsidRPr="00027CCE" w:rsidRDefault="00027CCE" w:rsidP="00027CCE">
      <w:pPr>
        <w:pStyle w:val="C503-2"/>
      </w:pPr>
      <w:r w:rsidRPr="00027CCE">
        <w:t xml:space="preserve">* </w:t>
      </w:r>
      <w:r w:rsidRPr="00027CCE">
        <w:t>要求基于</w:t>
      </w:r>
      <w:r w:rsidRPr="00027CCE">
        <w:t>scala 2.11</w:t>
      </w:r>
      <w:r w:rsidRPr="00027CCE">
        <w:t>版本进行开发，而不是</w:t>
      </w:r>
      <w:r w:rsidRPr="00027CCE">
        <w:t>scala 2.10</w:t>
      </w:r>
      <w:r w:rsidRPr="00027CCE">
        <w:t>版本</w:t>
      </w:r>
    </w:p>
    <w:p w:rsidR="00027CCE" w:rsidRPr="00027CCE" w:rsidRDefault="00027CCE" w:rsidP="00027CCE">
      <w:pPr>
        <w:pStyle w:val="C503-2"/>
      </w:pPr>
      <w:r w:rsidRPr="00027CCE">
        <w:t>* SQL</w:t>
      </w:r>
      <w:r w:rsidRPr="00027CCE">
        <w:t>中的浮点类型，使用</w:t>
      </w:r>
      <w:r w:rsidRPr="00027CCE">
        <w:t>decimal</w:t>
      </w:r>
      <w:r w:rsidRPr="00027CCE">
        <w:t>类型来表示，而不是</w:t>
      </w:r>
      <w:r w:rsidRPr="00027CCE">
        <w:t>double</w:t>
      </w:r>
      <w:r w:rsidRPr="00027CCE">
        <w:t>类型</w:t>
      </w:r>
    </w:p>
    <w:p w:rsidR="00027CCE" w:rsidRPr="00027CCE" w:rsidRDefault="00027CCE" w:rsidP="00027CCE">
      <w:pPr>
        <w:pStyle w:val="C503-2"/>
      </w:pPr>
      <w:r w:rsidRPr="00027CCE">
        <w:t>* kryo</w:t>
      </w:r>
      <w:r w:rsidRPr="00027CCE">
        <w:t>版本升级到了</w:t>
      </w:r>
      <w:r w:rsidRPr="00027CCE">
        <w:t>3.0</w:t>
      </w:r>
    </w:p>
    <w:p w:rsidR="00027CCE" w:rsidRPr="00027CCE" w:rsidRDefault="00027CCE" w:rsidP="00027CCE">
      <w:pPr>
        <w:pStyle w:val="C503-2"/>
      </w:pPr>
      <w:r w:rsidRPr="00027CCE">
        <w:t>* java</w:t>
      </w:r>
      <w:r w:rsidRPr="00027CCE">
        <w:t>的</w:t>
      </w:r>
      <w:r w:rsidRPr="00027CCE">
        <w:t>flatMap</w:t>
      </w:r>
      <w:r w:rsidRPr="00027CCE">
        <w:t>和</w:t>
      </w:r>
      <w:r w:rsidRPr="00027CCE">
        <w:t>mapPartitions</w:t>
      </w:r>
      <w:r w:rsidRPr="00027CCE">
        <w:t>方法，从</w:t>
      </w:r>
      <w:r w:rsidRPr="00027CCE">
        <w:t>iterable</w:t>
      </w:r>
      <w:r w:rsidRPr="00027CCE">
        <w:t>类型转变为</w:t>
      </w:r>
      <w:r w:rsidRPr="00027CCE">
        <w:t>iterator</w:t>
      </w:r>
      <w:r w:rsidRPr="00027CCE">
        <w:t>类型</w:t>
      </w:r>
    </w:p>
    <w:p w:rsidR="00027CCE" w:rsidRPr="00027CCE" w:rsidRDefault="00027CCE" w:rsidP="00027CCE">
      <w:pPr>
        <w:pStyle w:val="C503-2"/>
      </w:pPr>
      <w:r w:rsidRPr="00027CCE">
        <w:t>* java</w:t>
      </w:r>
      <w:r w:rsidRPr="00027CCE">
        <w:t>的</w:t>
      </w:r>
      <w:r w:rsidRPr="00027CCE">
        <w:t>countByKey</w:t>
      </w:r>
      <w:r w:rsidRPr="00027CCE">
        <w:t>返回</w:t>
      </w:r>
      <w:r w:rsidRPr="00027CCE">
        <w:t>&lt;K,Long&gt;</w:t>
      </w:r>
      <w:r w:rsidRPr="00027CCE">
        <w:t>类型，而不是</w:t>
      </w:r>
      <w:r w:rsidRPr="00027CCE">
        <w:t>&lt;K,Object&gt;</w:t>
      </w:r>
      <w:r w:rsidRPr="00027CCE">
        <w:t>类型</w:t>
      </w:r>
    </w:p>
    <w:p w:rsidR="00027CCE" w:rsidRPr="00027CCE" w:rsidRDefault="00027CCE" w:rsidP="00027CCE">
      <w:pPr>
        <w:pStyle w:val="C503-2"/>
      </w:pPr>
      <w:r w:rsidRPr="00027CCE">
        <w:t xml:space="preserve">* </w:t>
      </w:r>
      <w:r w:rsidRPr="00027CCE">
        <w:t>写</w:t>
      </w:r>
      <w:r w:rsidRPr="00027CCE">
        <w:t>parquet</w:t>
      </w:r>
      <w:r w:rsidRPr="00027CCE">
        <w:t>文件时，</w:t>
      </w:r>
      <w:r w:rsidRPr="00027CCE">
        <w:t>summary</w:t>
      </w:r>
      <w:r w:rsidRPr="00027CCE">
        <w:t>文件默认不会写了，需要开启参数来启用</w:t>
      </w:r>
    </w:p>
    <w:p w:rsidR="00027CCE" w:rsidRPr="00027CCE" w:rsidRDefault="00027CCE" w:rsidP="00027CCE">
      <w:pPr>
        <w:pStyle w:val="C503-2"/>
      </w:pPr>
      <w:r w:rsidRPr="00027CCE">
        <w:t>* spark mllib</w:t>
      </w:r>
      <w:r w:rsidRPr="00027CCE">
        <w:t>中，基于</w:t>
      </w:r>
      <w:r w:rsidRPr="00027CCE">
        <w:t>dataframe</w:t>
      </w:r>
      <w:r w:rsidRPr="00027CCE">
        <w:t>的</w:t>
      </w:r>
      <w:r w:rsidRPr="00027CCE">
        <w:t>api</w:t>
      </w:r>
      <w:r w:rsidRPr="00027CCE">
        <w:t>完全依赖于自己，不再依赖</w:t>
      </w:r>
      <w:r w:rsidRPr="00027CCE">
        <w:t>mllib</w:t>
      </w:r>
      <w:r w:rsidRPr="00027CCE">
        <w:t>包</w:t>
      </w:r>
    </w:p>
    <w:p w:rsidR="00027CCE" w:rsidRPr="00027CCE" w:rsidRDefault="00027CCE" w:rsidP="00027CCE">
      <w:pPr>
        <w:pStyle w:val="3"/>
      </w:pPr>
      <w:bookmarkStart w:id="12" w:name="_Toc525033988"/>
      <w:r w:rsidRPr="00027CCE">
        <w:rPr>
          <w:rFonts w:hint="eastAsia"/>
        </w:rPr>
        <w:t>过期的</w:t>
      </w:r>
      <w:r w:rsidRPr="00027CCE">
        <w:rPr>
          <w:rFonts w:hint="eastAsia"/>
        </w:rPr>
        <w:t>API</w:t>
      </w:r>
      <w:bookmarkEnd w:id="12"/>
    </w:p>
    <w:p w:rsidR="00027CCE" w:rsidRPr="00027CCE" w:rsidRDefault="00027CCE" w:rsidP="00027CCE">
      <w:pPr>
        <w:pStyle w:val="C503-2"/>
      </w:pPr>
      <w:r w:rsidRPr="00027CCE">
        <w:t>* mesos</w:t>
      </w:r>
      <w:r w:rsidRPr="00027CCE">
        <w:t>的细粒度模式</w:t>
      </w:r>
    </w:p>
    <w:p w:rsidR="00027CCE" w:rsidRPr="00027CCE" w:rsidRDefault="00027CCE" w:rsidP="00027CCE">
      <w:pPr>
        <w:pStyle w:val="C503-2"/>
      </w:pPr>
      <w:r w:rsidRPr="00027CCE">
        <w:t>* java 7</w:t>
      </w:r>
      <w:r w:rsidRPr="00027CCE">
        <w:t>支持标识为过期，可能</w:t>
      </w:r>
      <w:r w:rsidRPr="00027CCE">
        <w:t>2.x</w:t>
      </w:r>
      <w:r w:rsidRPr="00027CCE">
        <w:t>未来版本会移除支持</w:t>
      </w:r>
    </w:p>
    <w:p w:rsidR="00E8417B" w:rsidRPr="00E8417B" w:rsidRDefault="00027CCE" w:rsidP="00E8417B">
      <w:pPr>
        <w:pStyle w:val="C503-2"/>
      </w:pPr>
      <w:r w:rsidRPr="00027CCE">
        <w:t>* python 2.6</w:t>
      </w:r>
      <w:r w:rsidRPr="00027CCE">
        <w:t>的支持</w:t>
      </w:r>
    </w:p>
    <w:p w:rsidR="004C75F6" w:rsidRDefault="004C75F6" w:rsidP="00DF0DDB">
      <w:pPr>
        <w:pStyle w:val="2"/>
      </w:pPr>
      <w:bookmarkStart w:id="13" w:name="_Toc525033989"/>
      <w:r>
        <w:rPr>
          <w:rFonts w:hint="eastAsia"/>
        </w:rPr>
        <w:t>247_</w:t>
      </w:r>
      <w:r>
        <w:rPr>
          <w:rFonts w:hint="eastAsia"/>
        </w:rPr>
        <w:t>新特性介绍</w:t>
      </w:r>
      <w:r>
        <w:rPr>
          <w:rFonts w:hint="eastAsia"/>
        </w:rPr>
        <w:t>-</w:t>
      </w:r>
      <w:r>
        <w:rPr>
          <w:rFonts w:hint="eastAsia"/>
        </w:rPr>
        <w:t>易用性：标准化</w:t>
      </w:r>
      <w:r>
        <w:rPr>
          <w:rFonts w:hint="eastAsia"/>
        </w:rPr>
        <w:t>SQL</w:t>
      </w:r>
      <w:r>
        <w:rPr>
          <w:rFonts w:hint="eastAsia"/>
        </w:rPr>
        <w:t>支持以及更合理的</w:t>
      </w:r>
      <w:r>
        <w:rPr>
          <w:rFonts w:hint="eastAsia"/>
        </w:rPr>
        <w:t>API</w:t>
      </w:r>
      <w:bookmarkEnd w:id="13"/>
    </w:p>
    <w:p w:rsidR="00107C4A" w:rsidRPr="00107C4A" w:rsidRDefault="00107C4A" w:rsidP="00107C4A">
      <w:pPr>
        <w:pStyle w:val="3"/>
      </w:pPr>
      <w:bookmarkStart w:id="14" w:name="_Toc525033990"/>
      <w:r w:rsidRPr="00107C4A">
        <w:rPr>
          <w:rFonts w:hint="eastAsia"/>
        </w:rPr>
        <w:t>标准化</w:t>
      </w:r>
      <w:r w:rsidRPr="00107C4A">
        <w:rPr>
          <w:rFonts w:hint="eastAsia"/>
        </w:rPr>
        <w:t>SQL</w:t>
      </w:r>
      <w:r w:rsidRPr="00107C4A">
        <w:rPr>
          <w:rFonts w:hint="eastAsia"/>
        </w:rPr>
        <w:t>支持以及更合理的</w:t>
      </w:r>
      <w:r w:rsidRPr="00107C4A">
        <w:rPr>
          <w:rFonts w:hint="eastAsia"/>
        </w:rPr>
        <w:t>API</w:t>
      </w:r>
      <w:bookmarkEnd w:id="14"/>
    </w:p>
    <w:p w:rsidR="00107C4A" w:rsidRDefault="00107C4A" w:rsidP="00107C4A">
      <w:pPr>
        <w:pStyle w:val="C503-2"/>
      </w:pPr>
      <w:r w:rsidRPr="00107C4A">
        <w:t>Spark</w:t>
      </w:r>
      <w:r w:rsidRPr="00107C4A">
        <w:rPr>
          <w:rFonts w:hint="eastAsia"/>
        </w:rPr>
        <w:t>最引以为豪的几个特点就是简单、直观、表达性好。</w:t>
      </w:r>
    </w:p>
    <w:p w:rsidR="00107C4A" w:rsidRPr="00107C4A" w:rsidRDefault="00107C4A" w:rsidP="009F3E89">
      <w:pPr>
        <w:pStyle w:val="C503-2"/>
        <w:ind w:firstLine="420"/>
      </w:pPr>
      <w:r w:rsidRPr="00107C4A">
        <w:t>Spark 2.0</w:t>
      </w:r>
      <w:r w:rsidRPr="00107C4A">
        <w:rPr>
          <w:rFonts w:hint="eastAsia"/>
        </w:rPr>
        <w:t>为了继续加强这几个特点，做了两件事情：</w:t>
      </w:r>
      <w:r w:rsidRPr="00107C4A">
        <w:t>1</w:t>
      </w:r>
      <w:r w:rsidRPr="00107C4A">
        <w:rPr>
          <w:rFonts w:hint="eastAsia"/>
        </w:rPr>
        <w:t>、提供标准化的</w:t>
      </w:r>
      <w:r w:rsidRPr="00107C4A">
        <w:t>SQL</w:t>
      </w:r>
      <w:r w:rsidRPr="00107C4A">
        <w:rPr>
          <w:rFonts w:hint="eastAsia"/>
        </w:rPr>
        <w:t>支持；</w:t>
      </w:r>
      <w:r w:rsidRPr="00107C4A">
        <w:t>2</w:t>
      </w:r>
      <w:r w:rsidRPr="00107C4A">
        <w:rPr>
          <w:rFonts w:hint="eastAsia"/>
        </w:rPr>
        <w:t>、统一了</w:t>
      </w:r>
      <w:r w:rsidRPr="00107C4A">
        <w:t>Dataframe</w:t>
      </w:r>
      <w:r w:rsidRPr="00107C4A">
        <w:rPr>
          <w:rFonts w:hint="eastAsia"/>
        </w:rPr>
        <w:t>和</w:t>
      </w:r>
      <w:r w:rsidRPr="00107C4A">
        <w:t>Dataset</w:t>
      </w:r>
      <w:r w:rsidRPr="00107C4A">
        <w:rPr>
          <w:rFonts w:hint="eastAsia"/>
        </w:rPr>
        <w:t>两套</w:t>
      </w:r>
      <w:r w:rsidRPr="00107C4A">
        <w:t>API</w:t>
      </w:r>
      <w:r w:rsidRPr="00107C4A">
        <w:rPr>
          <w:rFonts w:hint="eastAsia"/>
        </w:rPr>
        <w:t>。</w:t>
      </w:r>
    </w:p>
    <w:p w:rsidR="00107C4A" w:rsidRPr="00107C4A" w:rsidRDefault="00107C4A" w:rsidP="009F3E89">
      <w:pPr>
        <w:pStyle w:val="C503-2"/>
        <w:ind w:firstLine="420"/>
      </w:pPr>
      <w:r w:rsidRPr="00107C4A">
        <w:rPr>
          <w:rFonts w:hint="eastAsia"/>
        </w:rPr>
        <w:t>在标准化</w:t>
      </w:r>
      <w:r w:rsidRPr="00107C4A">
        <w:t>SQL</w:t>
      </w:r>
      <w:r w:rsidRPr="00107C4A">
        <w:rPr>
          <w:rFonts w:hint="eastAsia"/>
        </w:rPr>
        <w:t>支持方面，引入了新的</w:t>
      </w:r>
      <w:r w:rsidRPr="00107C4A">
        <w:t>ANSI-SQL</w:t>
      </w:r>
      <w:r w:rsidRPr="00107C4A">
        <w:rPr>
          <w:rFonts w:hint="eastAsia"/>
        </w:rPr>
        <w:t>解析器，提供标准化</w:t>
      </w:r>
      <w:r w:rsidRPr="00107C4A">
        <w:t>SQL</w:t>
      </w:r>
      <w:r w:rsidRPr="00107C4A">
        <w:rPr>
          <w:rFonts w:hint="eastAsia"/>
        </w:rPr>
        <w:t>的解析功</w:t>
      </w:r>
      <w:r w:rsidRPr="00107C4A">
        <w:rPr>
          <w:rFonts w:hint="eastAsia"/>
        </w:rPr>
        <w:lastRenderedPageBreak/>
        <w:t>能，而且还提供了子查询的支持。</w:t>
      </w:r>
      <w:r w:rsidRPr="00107C4A">
        <w:t>Spark</w:t>
      </w:r>
      <w:r w:rsidRPr="00107C4A">
        <w:rPr>
          <w:rFonts w:hint="eastAsia"/>
        </w:rPr>
        <w:t>现在可以运行完整的</w:t>
      </w:r>
      <w:r w:rsidRPr="00107C4A">
        <w:t>99</w:t>
      </w:r>
      <w:r w:rsidRPr="00107C4A">
        <w:rPr>
          <w:rFonts w:hint="eastAsia"/>
        </w:rPr>
        <w:t>个</w:t>
      </w:r>
      <w:bookmarkStart w:id="15" w:name="OLE_LINK1"/>
      <w:r w:rsidRPr="00107C4A">
        <w:t>TPC-DS</w:t>
      </w:r>
      <w:bookmarkEnd w:id="15"/>
      <w:r w:rsidRPr="00107C4A">
        <w:rPr>
          <w:rFonts w:hint="eastAsia"/>
        </w:rPr>
        <w:t>查询，这就要求</w:t>
      </w:r>
      <w:r w:rsidRPr="00107C4A">
        <w:t>Spark</w:t>
      </w:r>
      <w:r w:rsidRPr="00107C4A">
        <w:rPr>
          <w:rFonts w:hint="eastAsia"/>
        </w:rPr>
        <w:t>包含大多数</w:t>
      </w:r>
      <w:r w:rsidRPr="00107C4A">
        <w:t>SQL 2003</w:t>
      </w:r>
      <w:r w:rsidRPr="00107C4A">
        <w:rPr>
          <w:rFonts w:hint="eastAsia"/>
        </w:rPr>
        <w:t>标准的特性。这么做的好处在于，</w:t>
      </w:r>
      <w:r w:rsidRPr="00107C4A">
        <w:t>SQL</w:t>
      </w:r>
      <w:r w:rsidRPr="00107C4A">
        <w:rPr>
          <w:rFonts w:hint="eastAsia"/>
        </w:rPr>
        <w:t>一直是大数据应用领域的一个最广泛接受的标准，比如说</w:t>
      </w:r>
      <w:r w:rsidRPr="00107C4A">
        <w:t>Hadoop</w:t>
      </w:r>
      <w:r w:rsidRPr="00107C4A">
        <w:rPr>
          <w:rFonts w:hint="eastAsia"/>
        </w:rPr>
        <w:t>，做大数据的企业</w:t>
      </w:r>
      <w:r w:rsidRPr="00107C4A">
        <w:t>90%</w:t>
      </w:r>
      <w:r w:rsidRPr="00107C4A">
        <w:rPr>
          <w:rFonts w:hint="eastAsia"/>
        </w:rPr>
        <w:t>的时间都在用</w:t>
      </w:r>
      <w:r w:rsidRPr="00107C4A">
        <w:t>Hive</w:t>
      </w:r>
      <w:r w:rsidRPr="00107C4A">
        <w:rPr>
          <w:rFonts w:hint="eastAsia"/>
        </w:rPr>
        <w:t>，写</w:t>
      </w:r>
      <w:r w:rsidRPr="00107C4A">
        <w:t>SQL</w:t>
      </w:r>
      <w:r w:rsidRPr="00107C4A">
        <w:rPr>
          <w:rFonts w:hint="eastAsia"/>
        </w:rPr>
        <w:t>做各种大数据的统计和分析。因此</w:t>
      </w:r>
      <w:r w:rsidRPr="00107C4A">
        <w:t>Spark SQL</w:t>
      </w:r>
      <w:r w:rsidRPr="00107C4A">
        <w:rPr>
          <w:rFonts w:hint="eastAsia"/>
        </w:rPr>
        <w:t>提升对</w:t>
      </w:r>
      <w:r w:rsidRPr="00107C4A">
        <w:t>SQL</w:t>
      </w:r>
      <w:r w:rsidRPr="00107C4A">
        <w:rPr>
          <w:rFonts w:hint="eastAsia"/>
        </w:rPr>
        <w:t>的支持，可以大幅度减少用户将应用从其他技术（比如</w:t>
      </w:r>
      <w:r w:rsidRPr="00107C4A">
        <w:t>Oracle</w:t>
      </w:r>
      <w:r w:rsidRPr="00107C4A">
        <w:rPr>
          <w:rFonts w:hint="eastAsia"/>
        </w:rPr>
        <w:t>、</w:t>
      </w:r>
      <w:r w:rsidRPr="00107C4A">
        <w:t>Hive</w:t>
      </w:r>
      <w:r w:rsidRPr="00107C4A">
        <w:rPr>
          <w:rFonts w:hint="eastAsia"/>
        </w:rPr>
        <w:t>等）迁移过来的成本。</w:t>
      </w:r>
    </w:p>
    <w:p w:rsidR="00EA53A8" w:rsidRPr="00EA53A8" w:rsidRDefault="00EA53A8" w:rsidP="00EA53A8">
      <w:pPr>
        <w:pStyle w:val="3"/>
      </w:pPr>
      <w:bookmarkStart w:id="16" w:name="_Toc525033991"/>
      <w:r w:rsidRPr="00EA53A8">
        <w:rPr>
          <w:rFonts w:hint="eastAsia"/>
        </w:rPr>
        <w:t>统一</w:t>
      </w:r>
      <w:r w:rsidRPr="00EA53A8">
        <w:rPr>
          <w:rFonts w:hint="eastAsia"/>
        </w:rPr>
        <w:t>Dataframe</w:t>
      </w:r>
      <w:r w:rsidRPr="00EA53A8">
        <w:rPr>
          <w:rFonts w:hint="eastAsia"/>
        </w:rPr>
        <w:t>和</w:t>
      </w:r>
      <w:r w:rsidRPr="00EA53A8">
        <w:rPr>
          <w:rFonts w:hint="eastAsia"/>
        </w:rPr>
        <w:t>Dataset API</w:t>
      </w:r>
      <w:bookmarkEnd w:id="16"/>
    </w:p>
    <w:p w:rsidR="00EA53A8" w:rsidRPr="00EA53A8" w:rsidRDefault="00EA53A8" w:rsidP="009F3E89">
      <w:pPr>
        <w:pStyle w:val="C503-2"/>
        <w:ind w:firstLine="420"/>
      </w:pPr>
      <w:r w:rsidRPr="00EA53A8">
        <w:rPr>
          <w:rFonts w:hint="eastAsia"/>
        </w:rPr>
        <w:t>从</w:t>
      </w:r>
      <w:r w:rsidRPr="00EA53A8">
        <w:t>Spark 2.0</w:t>
      </w:r>
      <w:r w:rsidRPr="00EA53A8">
        <w:rPr>
          <w:rFonts w:hint="eastAsia"/>
        </w:rPr>
        <w:t>开始，</w:t>
      </w:r>
      <w:r w:rsidRPr="00EA53A8">
        <w:t>Dataframe</w:t>
      </w:r>
      <w:r w:rsidRPr="00EA53A8">
        <w:rPr>
          <w:rFonts w:hint="eastAsia"/>
        </w:rPr>
        <w:t>就只是</w:t>
      </w:r>
      <w:r w:rsidRPr="00EA53A8">
        <w:t>Dataset[Row]</w:t>
      </w:r>
      <w:r w:rsidRPr="00EA53A8">
        <w:rPr>
          <w:rFonts w:hint="eastAsia"/>
        </w:rPr>
        <w:t>的一个别名，不再是一个单独的类了。无论是</w:t>
      </w:r>
      <w:r w:rsidRPr="00EA53A8">
        <w:t>typed</w:t>
      </w:r>
      <w:r w:rsidRPr="00EA53A8">
        <w:rPr>
          <w:rFonts w:hint="eastAsia"/>
        </w:rPr>
        <w:t>方法（</w:t>
      </w:r>
      <w:r w:rsidRPr="00EA53A8">
        <w:t>map</w:t>
      </w:r>
      <w:r w:rsidRPr="00EA53A8">
        <w:rPr>
          <w:rFonts w:hint="eastAsia"/>
        </w:rPr>
        <w:t>、</w:t>
      </w:r>
      <w:r w:rsidRPr="00EA53A8">
        <w:t>filter</w:t>
      </w:r>
      <w:r w:rsidRPr="00EA53A8">
        <w:rPr>
          <w:rFonts w:hint="eastAsia"/>
        </w:rPr>
        <w:t>、</w:t>
      </w:r>
      <w:r w:rsidRPr="00EA53A8">
        <w:t>groupByKey</w:t>
      </w:r>
      <w:r w:rsidRPr="00EA53A8">
        <w:rPr>
          <w:rFonts w:hint="eastAsia"/>
        </w:rPr>
        <w:t>等）还是</w:t>
      </w:r>
      <w:r w:rsidRPr="00EA53A8">
        <w:t>untyped</w:t>
      </w:r>
      <w:r w:rsidRPr="00EA53A8">
        <w:rPr>
          <w:rFonts w:hint="eastAsia"/>
        </w:rPr>
        <w:t>方法（</w:t>
      </w:r>
      <w:r w:rsidRPr="00EA53A8">
        <w:t>select</w:t>
      </w:r>
      <w:r w:rsidRPr="00EA53A8">
        <w:rPr>
          <w:rFonts w:hint="eastAsia"/>
        </w:rPr>
        <w:t>、</w:t>
      </w:r>
      <w:r w:rsidRPr="00EA53A8">
        <w:t>groupBy</w:t>
      </w:r>
      <w:r w:rsidRPr="00EA53A8">
        <w:rPr>
          <w:rFonts w:hint="eastAsia"/>
        </w:rPr>
        <w:t>等），都通过</w:t>
      </w:r>
      <w:r w:rsidRPr="00EA53A8">
        <w:t>Dataset</w:t>
      </w:r>
      <w:r w:rsidRPr="00EA53A8">
        <w:rPr>
          <w:rFonts w:hint="eastAsia"/>
        </w:rPr>
        <w:t>来提供。而且</w:t>
      </w:r>
      <w:r w:rsidRPr="00EA53A8">
        <w:t>Dataset API</w:t>
      </w:r>
      <w:r w:rsidRPr="00EA53A8">
        <w:rPr>
          <w:rFonts w:hint="eastAsia"/>
        </w:rPr>
        <w:t>将成为</w:t>
      </w:r>
      <w:r w:rsidRPr="00EA53A8">
        <w:t>Spark</w:t>
      </w:r>
      <w:r w:rsidRPr="00EA53A8">
        <w:rPr>
          <w:rFonts w:hint="eastAsia"/>
        </w:rPr>
        <w:t>的新一代流式计算框架</w:t>
      </w:r>
      <w:r w:rsidRPr="00EA53A8">
        <w:t>——structured streaming</w:t>
      </w:r>
      <w:r w:rsidRPr="00EA53A8">
        <w:rPr>
          <w:rFonts w:hint="eastAsia"/>
        </w:rPr>
        <w:t>的底层计算引擎。但是</w:t>
      </w:r>
      <w:bookmarkStart w:id="17" w:name="OLE_LINK2"/>
      <w:bookmarkStart w:id="18" w:name="OLE_LINK3"/>
      <w:r w:rsidRPr="00EA53A8">
        <w:rPr>
          <w:rFonts w:hint="eastAsia"/>
        </w:rPr>
        <w:t>由于</w:t>
      </w:r>
      <w:r w:rsidRPr="00EA53A8">
        <w:t>Python</w:t>
      </w:r>
      <w:r w:rsidRPr="00EA53A8">
        <w:rPr>
          <w:rFonts w:hint="eastAsia"/>
        </w:rPr>
        <w:t>和</w:t>
      </w:r>
      <w:r w:rsidRPr="00EA53A8">
        <w:t>R</w:t>
      </w:r>
      <w:r w:rsidRPr="00EA53A8">
        <w:rPr>
          <w:rFonts w:hint="eastAsia"/>
        </w:rPr>
        <w:t>这两个语言都不具备</w:t>
      </w:r>
      <w:r w:rsidRPr="00EA53A8">
        <w:t>compile-time type-safety</w:t>
      </w:r>
      <w:r w:rsidRPr="00EA53A8">
        <w:rPr>
          <w:rFonts w:hint="eastAsia"/>
        </w:rPr>
        <w:t>的特性，所以就没有引入</w:t>
      </w:r>
      <w:r w:rsidRPr="00EA53A8">
        <w:t>Dataset API</w:t>
      </w:r>
      <w:r w:rsidRPr="00EA53A8">
        <w:rPr>
          <w:rFonts w:hint="eastAsia"/>
        </w:rPr>
        <w:t>，所以这两种语言中的主要编程接口还是</w:t>
      </w:r>
      <w:r w:rsidRPr="00EA53A8">
        <w:t>Dataframe</w:t>
      </w:r>
      <w:r w:rsidRPr="00EA53A8">
        <w:rPr>
          <w:rFonts w:hint="eastAsia"/>
        </w:rPr>
        <w:t>。</w:t>
      </w:r>
    </w:p>
    <w:p w:rsidR="00EA53A8" w:rsidRPr="00EA53A8" w:rsidRDefault="00EA53A8" w:rsidP="00EA53A8">
      <w:pPr>
        <w:pStyle w:val="3"/>
      </w:pPr>
      <w:bookmarkStart w:id="19" w:name="_Toc525033992"/>
      <w:bookmarkEnd w:id="17"/>
      <w:bookmarkEnd w:id="18"/>
      <w:r w:rsidRPr="00EA53A8">
        <w:rPr>
          <w:rFonts w:hint="eastAsia"/>
        </w:rPr>
        <w:t>SparkSession</w:t>
      </w:r>
      <w:bookmarkEnd w:id="19"/>
    </w:p>
    <w:p w:rsidR="00EA53A8" w:rsidRPr="00EA53A8" w:rsidRDefault="00EA53A8" w:rsidP="009F3E89">
      <w:pPr>
        <w:pStyle w:val="C503-2"/>
        <w:ind w:firstLine="420"/>
      </w:pPr>
      <w:r w:rsidRPr="00EA53A8">
        <w:t>SparkSession</w:t>
      </w:r>
      <w:r w:rsidRPr="00EA53A8">
        <w:rPr>
          <w:rFonts w:hint="eastAsia"/>
        </w:rPr>
        <w:t>是新的</w:t>
      </w:r>
      <w:r w:rsidRPr="00EA53A8">
        <w:t>Spark</w:t>
      </w:r>
      <w:r w:rsidRPr="00EA53A8">
        <w:rPr>
          <w:rFonts w:hint="eastAsia"/>
        </w:rPr>
        <w:t>上下文以及入口，用于合并</w:t>
      </w:r>
      <w:r w:rsidRPr="00EA53A8">
        <w:t>SQLContext</w:t>
      </w:r>
      <w:r w:rsidRPr="00EA53A8">
        <w:rPr>
          <w:rFonts w:hint="eastAsia"/>
        </w:rPr>
        <w:t>和</w:t>
      </w:r>
      <w:r w:rsidRPr="00EA53A8">
        <w:t>HiveContext</w:t>
      </w:r>
      <w:r w:rsidRPr="00EA53A8">
        <w:rPr>
          <w:rFonts w:hint="eastAsia"/>
        </w:rPr>
        <w:t>，并替代它们。因为以前提供了</w:t>
      </w:r>
      <w:r w:rsidRPr="00EA53A8">
        <w:t>SQLContext</w:t>
      </w:r>
      <w:r w:rsidRPr="00EA53A8">
        <w:rPr>
          <w:rFonts w:hint="eastAsia"/>
        </w:rPr>
        <w:t>和</w:t>
      </w:r>
      <w:r w:rsidRPr="00EA53A8">
        <w:t>HiveContext</w:t>
      </w:r>
      <w:r w:rsidRPr="00EA53A8">
        <w:rPr>
          <w:rFonts w:hint="eastAsia"/>
        </w:rPr>
        <w:t>两种上下文入口，因此用户有时会有些迷惑，到底该使用哪个接口。现在好了，只需要使用一个统一的</w:t>
      </w:r>
      <w:r w:rsidRPr="00EA53A8">
        <w:t>SparkSession</w:t>
      </w:r>
      <w:r w:rsidRPr="00EA53A8">
        <w:rPr>
          <w:rFonts w:hint="eastAsia"/>
        </w:rPr>
        <w:t>即可。但是为了向后兼容性，</w:t>
      </w:r>
      <w:r w:rsidRPr="00EA53A8">
        <w:t>SQLContext</w:t>
      </w:r>
      <w:r w:rsidRPr="00EA53A8">
        <w:rPr>
          <w:rFonts w:hint="eastAsia"/>
        </w:rPr>
        <w:t>和</w:t>
      </w:r>
      <w:r w:rsidRPr="00EA53A8">
        <w:t>HiveContext</w:t>
      </w:r>
      <w:r w:rsidRPr="00EA53A8">
        <w:rPr>
          <w:rFonts w:hint="eastAsia"/>
        </w:rPr>
        <w:t>还是保留下来了。</w:t>
      </w:r>
    </w:p>
    <w:p w:rsidR="00EA53A8" w:rsidRDefault="00EA53A8" w:rsidP="00EA53A8">
      <w:pPr>
        <w:pStyle w:val="3"/>
      </w:pPr>
      <w:bookmarkStart w:id="20" w:name="_Toc525033993"/>
      <w:r w:rsidRPr="00EA53A8">
        <w:rPr>
          <w:rFonts w:hint="eastAsia"/>
        </w:rPr>
        <w:t>新版本</w:t>
      </w:r>
      <w:r w:rsidRPr="00EA53A8">
        <w:rPr>
          <w:rFonts w:hint="eastAsia"/>
        </w:rPr>
        <w:t>Accumulator API</w:t>
      </w:r>
      <w:bookmarkEnd w:id="20"/>
    </w:p>
    <w:p w:rsidR="00EA53A8" w:rsidRDefault="00EA53A8" w:rsidP="009F3E89">
      <w:pPr>
        <w:pStyle w:val="C503-2"/>
        <w:ind w:firstLine="420"/>
      </w:pPr>
      <w:r w:rsidRPr="00EA53A8">
        <w:t>Spark 2.0</w:t>
      </w:r>
      <w:r w:rsidRPr="00EA53A8">
        <w:rPr>
          <w:rFonts w:hint="eastAsia"/>
        </w:rPr>
        <w:t>提供了新版本的</w:t>
      </w:r>
      <w:r w:rsidRPr="00EA53A8">
        <w:t>Accumulator</w:t>
      </w:r>
      <w:r w:rsidRPr="00EA53A8">
        <w:rPr>
          <w:rFonts w:hint="eastAsia"/>
        </w:rPr>
        <w:t>，提供了各种方便的方法，比如说直接通过一个方法的调用，就可以创建各种</w:t>
      </w:r>
      <w:r w:rsidRPr="00EA53A8">
        <w:t>primitive data type</w:t>
      </w:r>
      <w:r w:rsidRPr="00EA53A8">
        <w:rPr>
          <w:rFonts w:hint="eastAsia"/>
        </w:rPr>
        <w:t>（原始数据类型，</w:t>
      </w:r>
      <w:r w:rsidRPr="00EA53A8">
        <w:t>int</w:t>
      </w:r>
      <w:r w:rsidRPr="00EA53A8">
        <w:rPr>
          <w:rFonts w:hint="eastAsia"/>
        </w:rPr>
        <w:t>、</w:t>
      </w:r>
      <w:r w:rsidRPr="00EA53A8">
        <w:t>long</w:t>
      </w:r>
      <w:r w:rsidRPr="00EA53A8">
        <w:rPr>
          <w:rFonts w:hint="eastAsia"/>
        </w:rPr>
        <w:t>、</w:t>
      </w:r>
      <w:r w:rsidRPr="00EA53A8">
        <w:t>double</w:t>
      </w:r>
      <w:r w:rsidRPr="00EA53A8">
        <w:rPr>
          <w:rFonts w:hint="eastAsia"/>
        </w:rPr>
        <w:t>）的</w:t>
      </w:r>
      <w:r w:rsidRPr="00EA53A8">
        <w:t>Accumulator</w:t>
      </w:r>
      <w:r w:rsidRPr="00EA53A8">
        <w:rPr>
          <w:rFonts w:hint="eastAsia"/>
        </w:rPr>
        <w:t>。并且在</w:t>
      </w:r>
      <w:r w:rsidRPr="00EA53A8">
        <w:t>spark web ui</w:t>
      </w:r>
      <w:r w:rsidRPr="00EA53A8">
        <w:rPr>
          <w:rFonts w:hint="eastAsia"/>
        </w:rPr>
        <w:t>上也支持查看</w:t>
      </w:r>
      <w:r w:rsidRPr="00EA53A8">
        <w:t>spark application</w:t>
      </w:r>
      <w:r w:rsidRPr="00EA53A8">
        <w:rPr>
          <w:rFonts w:hint="eastAsia"/>
        </w:rPr>
        <w:t>的</w:t>
      </w:r>
      <w:r w:rsidRPr="00EA53A8">
        <w:t>accumulator</w:t>
      </w:r>
      <w:r w:rsidRPr="00EA53A8">
        <w:rPr>
          <w:rFonts w:hint="eastAsia"/>
        </w:rPr>
        <w:t>，性能也得到了提升。老的</w:t>
      </w:r>
      <w:r w:rsidRPr="00EA53A8">
        <w:t>Accumulator API</w:t>
      </w:r>
      <w:r w:rsidRPr="00EA53A8">
        <w:rPr>
          <w:rFonts w:hint="eastAsia"/>
        </w:rPr>
        <w:t>还保留着，主要是为了向后兼容性。</w:t>
      </w:r>
    </w:p>
    <w:p w:rsidR="00EA53A8" w:rsidRDefault="00EA53A8" w:rsidP="00EA53A8">
      <w:pPr>
        <w:pStyle w:val="3"/>
      </w:pPr>
      <w:bookmarkStart w:id="21" w:name="_Toc525033994"/>
      <w:r w:rsidRPr="00EA53A8">
        <w:rPr>
          <w:rFonts w:hint="eastAsia"/>
        </w:rPr>
        <w:t>基于</w:t>
      </w:r>
      <w:r w:rsidRPr="00EA53A8">
        <w:rPr>
          <w:rFonts w:hint="eastAsia"/>
        </w:rPr>
        <w:t>Dataframe/Dataset</w:t>
      </w:r>
      <w:r w:rsidRPr="00EA53A8">
        <w:rPr>
          <w:rFonts w:hint="eastAsia"/>
        </w:rPr>
        <w:t>的</w:t>
      </w:r>
      <w:r w:rsidRPr="00EA53A8">
        <w:rPr>
          <w:rFonts w:hint="eastAsia"/>
        </w:rPr>
        <w:t>Spark MLlib</w:t>
      </w:r>
      <w:bookmarkEnd w:id="21"/>
    </w:p>
    <w:p w:rsidR="00EA53A8" w:rsidRPr="00EA53A8" w:rsidRDefault="00EA53A8" w:rsidP="009F3E89">
      <w:pPr>
        <w:pStyle w:val="C503-2"/>
        <w:ind w:firstLine="420"/>
      </w:pPr>
      <w:r w:rsidRPr="00EA53A8">
        <w:t>Spark 2.0</w:t>
      </w:r>
      <w:r w:rsidRPr="00EA53A8">
        <w:rPr>
          <w:rFonts w:hint="eastAsia"/>
        </w:rPr>
        <w:t>中，</w:t>
      </w:r>
      <w:r w:rsidRPr="00EA53A8">
        <w:t>spark.ml</w:t>
      </w:r>
      <w:r w:rsidRPr="00EA53A8">
        <w:rPr>
          <w:rFonts w:hint="eastAsia"/>
        </w:rPr>
        <w:t>包下的机器学习</w:t>
      </w:r>
      <w:r w:rsidRPr="00EA53A8">
        <w:t>API</w:t>
      </w:r>
      <w:r w:rsidRPr="00EA53A8">
        <w:rPr>
          <w:rFonts w:hint="eastAsia"/>
        </w:rPr>
        <w:t>，主要是基于</w:t>
      </w:r>
      <w:r w:rsidRPr="00EA53A8">
        <w:t>Dataframe/Dataset</w:t>
      </w:r>
      <w:r w:rsidRPr="00EA53A8">
        <w:rPr>
          <w:rFonts w:hint="eastAsia"/>
        </w:rPr>
        <w:t>来实现的，未来将会成为主要发展的</w:t>
      </w:r>
      <w:r w:rsidRPr="00EA53A8">
        <w:t>API</w:t>
      </w:r>
      <w:r w:rsidRPr="00EA53A8">
        <w:rPr>
          <w:rFonts w:hint="eastAsia"/>
        </w:rPr>
        <w:t>接口。原先老的基于</w:t>
      </w:r>
      <w:r w:rsidRPr="00EA53A8">
        <w:t>RDD</w:t>
      </w:r>
      <w:r w:rsidRPr="00EA53A8">
        <w:rPr>
          <w:rFonts w:hint="eastAsia"/>
        </w:rPr>
        <w:t>的</w:t>
      </w:r>
      <w:r w:rsidRPr="00EA53A8">
        <w:t>spark.mllib</w:t>
      </w:r>
      <w:r w:rsidRPr="00EA53A8">
        <w:rPr>
          <w:rFonts w:hint="eastAsia"/>
        </w:rPr>
        <w:t>包的机器学习</w:t>
      </w:r>
      <w:r w:rsidRPr="00EA53A8">
        <w:t>API</w:t>
      </w:r>
      <w:r w:rsidRPr="00EA53A8">
        <w:rPr>
          <w:rFonts w:hint="eastAsia"/>
        </w:rPr>
        <w:t>还会保留着，为了向后兼容性，但是未来主要会基于</w:t>
      </w:r>
      <w:r w:rsidRPr="00EA53A8">
        <w:t>spark.ml</w:t>
      </w:r>
      <w:r w:rsidRPr="00EA53A8">
        <w:rPr>
          <w:rFonts w:hint="eastAsia"/>
        </w:rPr>
        <w:t>包下的接口来进行开发。而且用户使用基于</w:t>
      </w:r>
      <w:r w:rsidRPr="00EA53A8">
        <w:t>Dataframe/Dataset</w:t>
      </w:r>
      <w:r w:rsidRPr="00EA53A8">
        <w:rPr>
          <w:rFonts w:hint="eastAsia"/>
        </w:rPr>
        <w:t>的新</w:t>
      </w:r>
      <w:r w:rsidRPr="00EA53A8">
        <w:t>API</w:t>
      </w:r>
      <w:r w:rsidRPr="00EA53A8">
        <w:rPr>
          <w:rFonts w:hint="eastAsia"/>
        </w:rPr>
        <w:t>，还能够对算法模型和</w:t>
      </w:r>
      <w:r w:rsidRPr="00EA53A8">
        <w:t>pipeline</w:t>
      </w:r>
      <w:r w:rsidRPr="00EA53A8">
        <w:rPr>
          <w:rFonts w:hint="eastAsia"/>
        </w:rPr>
        <w:t>进行持久化保存以及</w:t>
      </w:r>
      <w:r w:rsidRPr="00EA53A8">
        <w:rPr>
          <w:rFonts w:hint="eastAsia"/>
        </w:rPr>
        <w:lastRenderedPageBreak/>
        <w:t>加载。</w:t>
      </w:r>
    </w:p>
    <w:p w:rsidR="00EA53A8" w:rsidRPr="00EA53A8" w:rsidRDefault="00EA53A8" w:rsidP="00EA53A8">
      <w:pPr>
        <w:pStyle w:val="3"/>
      </w:pPr>
      <w:bookmarkStart w:id="22" w:name="_Toc525033995"/>
      <w:r w:rsidRPr="00EA53A8">
        <w:rPr>
          <w:rFonts w:hint="eastAsia"/>
        </w:rPr>
        <w:t>SparkR</w:t>
      </w:r>
      <w:r w:rsidRPr="00EA53A8">
        <w:rPr>
          <w:rFonts w:hint="eastAsia"/>
        </w:rPr>
        <w:t>中的分布式机器学习算法以及</w:t>
      </w:r>
      <w:r w:rsidRPr="00EA53A8">
        <w:rPr>
          <w:rFonts w:hint="eastAsia"/>
        </w:rPr>
        <w:t>UDF</w:t>
      </w:r>
      <w:r w:rsidRPr="00EA53A8">
        <w:rPr>
          <w:rFonts w:hint="eastAsia"/>
        </w:rPr>
        <w:t>函数</w:t>
      </w:r>
      <w:bookmarkEnd w:id="22"/>
    </w:p>
    <w:p w:rsidR="00107C4A" w:rsidRPr="00EA53A8" w:rsidRDefault="00EA53A8" w:rsidP="009F3E89">
      <w:pPr>
        <w:pStyle w:val="C503-2"/>
        <w:ind w:firstLine="420"/>
      </w:pPr>
      <w:r w:rsidRPr="00EA53A8">
        <w:t>Spark 2.0</w:t>
      </w:r>
      <w:r w:rsidRPr="00EA53A8">
        <w:rPr>
          <w:rFonts w:hint="eastAsia"/>
        </w:rPr>
        <w:t>中，为</w:t>
      </w:r>
      <w:r w:rsidRPr="00EA53A8">
        <w:t>SparkR</w:t>
      </w:r>
      <w:r w:rsidRPr="00EA53A8">
        <w:rPr>
          <w:rFonts w:hint="eastAsia"/>
        </w:rPr>
        <w:t>提供了分布式的机器学习算法，包括经典的</w:t>
      </w:r>
      <w:r w:rsidRPr="00EA53A8">
        <w:t>Generalized Linear Model</w:t>
      </w:r>
      <w:r w:rsidRPr="00EA53A8">
        <w:rPr>
          <w:rFonts w:hint="eastAsia"/>
        </w:rPr>
        <w:t>，朴素贝叶斯，</w:t>
      </w:r>
      <w:r w:rsidRPr="00EA53A8">
        <w:t>Survival Regression</w:t>
      </w:r>
      <w:r w:rsidRPr="00EA53A8">
        <w:rPr>
          <w:rFonts w:hint="eastAsia"/>
        </w:rPr>
        <w:t>，</w:t>
      </w:r>
      <w:r w:rsidRPr="00EA53A8">
        <w:t>K-means</w:t>
      </w:r>
      <w:r w:rsidRPr="00EA53A8">
        <w:rPr>
          <w:rFonts w:hint="eastAsia"/>
        </w:rPr>
        <w:t>等。此外</w:t>
      </w:r>
      <w:r w:rsidRPr="00EA53A8">
        <w:t>SparkR</w:t>
      </w:r>
      <w:r w:rsidRPr="00EA53A8">
        <w:rPr>
          <w:rFonts w:hint="eastAsia"/>
        </w:rPr>
        <w:t>还支持用户自定义的函数，即</w:t>
      </w:r>
      <w:r w:rsidRPr="00EA53A8">
        <w:t>UDF</w:t>
      </w:r>
      <w:r w:rsidRPr="00EA53A8">
        <w:rPr>
          <w:rFonts w:hint="eastAsia"/>
        </w:rPr>
        <w:t>。</w:t>
      </w:r>
    </w:p>
    <w:p w:rsidR="004C75F6" w:rsidRDefault="004C75F6" w:rsidP="00DF0DDB">
      <w:pPr>
        <w:pStyle w:val="2"/>
      </w:pPr>
      <w:bookmarkStart w:id="23" w:name="_Toc525033996"/>
      <w:r>
        <w:rPr>
          <w:rFonts w:hint="eastAsia"/>
        </w:rPr>
        <w:t>248_</w:t>
      </w:r>
      <w:r>
        <w:rPr>
          <w:rFonts w:hint="eastAsia"/>
        </w:rPr>
        <w:t>新特性介绍</w:t>
      </w:r>
      <w:r>
        <w:rPr>
          <w:rFonts w:hint="eastAsia"/>
        </w:rPr>
        <w:t>-</w:t>
      </w:r>
      <w:r>
        <w:rPr>
          <w:rFonts w:hint="eastAsia"/>
        </w:rPr>
        <w:t>高性能：让</w:t>
      </w:r>
      <w:r>
        <w:rPr>
          <w:rFonts w:hint="eastAsia"/>
        </w:rPr>
        <w:t>Spark</w:t>
      </w:r>
      <w:r>
        <w:rPr>
          <w:rFonts w:hint="eastAsia"/>
        </w:rPr>
        <w:t>作为编译器来运行</w:t>
      </w:r>
      <w:bookmarkEnd w:id="23"/>
    </w:p>
    <w:p w:rsidR="00643C79" w:rsidRPr="00643C79" w:rsidRDefault="00643C79" w:rsidP="00643C79">
      <w:pPr>
        <w:pStyle w:val="C503-2"/>
        <w:ind w:firstLine="420"/>
      </w:pPr>
      <w:r w:rsidRPr="00643C79">
        <w:rPr>
          <w:rFonts w:hint="eastAsia"/>
        </w:rPr>
        <w:t>在一个</w:t>
      </w:r>
      <w:r w:rsidRPr="00643C79">
        <w:t>2015</w:t>
      </w:r>
      <w:r w:rsidRPr="00643C79">
        <w:rPr>
          <w:rFonts w:hint="eastAsia"/>
        </w:rPr>
        <w:t>年的</w:t>
      </w:r>
      <w:r w:rsidRPr="00643C79">
        <w:t>spark</w:t>
      </w:r>
      <w:r w:rsidRPr="00643C79">
        <w:rPr>
          <w:rFonts w:hint="eastAsia"/>
        </w:rPr>
        <w:t>调查中显示，</w:t>
      </w:r>
      <w:r w:rsidRPr="00643C79">
        <w:t>91%</w:t>
      </w:r>
      <w:r w:rsidRPr="00643C79">
        <w:rPr>
          <w:rFonts w:hint="eastAsia"/>
        </w:rPr>
        <w:t>的</w:t>
      </w:r>
      <w:r w:rsidRPr="00643C79">
        <w:t>spark</w:t>
      </w:r>
      <w:r w:rsidRPr="00643C79">
        <w:rPr>
          <w:rFonts w:hint="eastAsia"/>
        </w:rPr>
        <w:t>用户是因为</w:t>
      </w:r>
      <w:r w:rsidRPr="00643C79">
        <w:t>spark</w:t>
      </w:r>
      <w:r w:rsidRPr="00643C79">
        <w:rPr>
          <w:rFonts w:hint="eastAsia"/>
        </w:rPr>
        <w:t>的高性能才选择使用它的。所以</w:t>
      </w:r>
      <w:r w:rsidRPr="00643C79">
        <w:t>spark</w:t>
      </w:r>
      <w:r w:rsidRPr="00643C79">
        <w:rPr>
          <w:rFonts w:hint="eastAsia"/>
        </w:rPr>
        <w:t>的性能优化也就是社区的一个重要的努力方向了。</w:t>
      </w:r>
      <w:r w:rsidRPr="00643C79">
        <w:t>spark 1.x</w:t>
      </w:r>
      <w:r w:rsidRPr="00643C79">
        <w:rPr>
          <w:rFonts w:hint="eastAsia"/>
        </w:rPr>
        <w:t>相较于</w:t>
      </w:r>
      <w:r w:rsidRPr="00643C79">
        <w:t>hadoop mapreduce</w:t>
      </w:r>
      <w:r w:rsidRPr="00643C79">
        <w:rPr>
          <w:rFonts w:hint="eastAsia"/>
        </w:rPr>
        <w:t>来说，速度已经快了数倍了，但是</w:t>
      </w:r>
      <w:r w:rsidRPr="00643C79">
        <w:t>spark 2.x</w:t>
      </w:r>
      <w:r w:rsidRPr="00643C79">
        <w:rPr>
          <w:rFonts w:hint="eastAsia"/>
        </w:rPr>
        <w:t>中，还能不能相较于</w:t>
      </w:r>
      <w:r w:rsidRPr="00643C79">
        <w:t>spark 1.x</w:t>
      </w:r>
      <w:r w:rsidRPr="00643C79">
        <w:rPr>
          <w:rFonts w:hint="eastAsia"/>
        </w:rPr>
        <w:t>来说，速度再提升</w:t>
      </w:r>
      <w:r w:rsidRPr="00643C79">
        <w:t>10</w:t>
      </w:r>
      <w:r w:rsidRPr="00643C79">
        <w:rPr>
          <w:rFonts w:hint="eastAsia"/>
        </w:rPr>
        <w:t>倍呢？</w:t>
      </w:r>
    </w:p>
    <w:p w:rsidR="00643C79" w:rsidRPr="00643C79" w:rsidRDefault="00643C79" w:rsidP="00643C79">
      <w:pPr>
        <w:pStyle w:val="C503-2"/>
        <w:ind w:firstLine="420"/>
      </w:pPr>
      <w:r w:rsidRPr="00643C79">
        <w:rPr>
          <w:rFonts w:hint="eastAsia"/>
        </w:rPr>
        <w:t>带着这个疑问，我们可以重新思考一下</w:t>
      </w:r>
      <w:r w:rsidRPr="00643C79">
        <w:t>spark</w:t>
      </w:r>
      <w:r w:rsidRPr="00643C79">
        <w:rPr>
          <w:rFonts w:hint="eastAsia"/>
        </w:rPr>
        <w:t>的物理执行机制。对于一个现代的大数据处理引擎来说，</w:t>
      </w:r>
      <w:r w:rsidRPr="00643C79">
        <w:t>CPU</w:t>
      </w:r>
      <w:r w:rsidRPr="00643C79">
        <w:rPr>
          <w:rFonts w:hint="eastAsia"/>
        </w:rPr>
        <w:t>的大部分时间都浪费在了一些无用的工作上，比如说</w:t>
      </w:r>
      <w:r w:rsidRPr="00643C79">
        <w:t>virtual function call</w:t>
      </w:r>
      <w:r w:rsidRPr="00643C79">
        <w:rPr>
          <w:rFonts w:hint="eastAsia"/>
        </w:rPr>
        <w:t>，或者从</w:t>
      </w:r>
      <w:r w:rsidRPr="00643C79">
        <w:t>CPU</w:t>
      </w:r>
      <w:r w:rsidRPr="00643C79">
        <w:rPr>
          <w:rFonts w:hint="eastAsia"/>
        </w:rPr>
        <w:t>缓冲区中读写数据。现代的编译器为了减少</w:t>
      </w:r>
      <w:r w:rsidRPr="00643C79">
        <w:t>cpu</w:t>
      </w:r>
      <w:r w:rsidRPr="00643C79">
        <w:rPr>
          <w:rFonts w:hint="eastAsia"/>
        </w:rPr>
        <w:t>浪费在上述工作的时间，付出了大量的努力。</w:t>
      </w:r>
    </w:p>
    <w:p w:rsidR="00643C79" w:rsidRPr="00643C79" w:rsidRDefault="00643C79" w:rsidP="00643C79">
      <w:pPr>
        <w:pStyle w:val="C503-2"/>
        <w:ind w:firstLine="420"/>
      </w:pPr>
      <w:r w:rsidRPr="00643C79">
        <w:t>Spark 2.0</w:t>
      </w:r>
      <w:r w:rsidRPr="00643C79">
        <w:rPr>
          <w:rFonts w:hint="eastAsia"/>
        </w:rPr>
        <w:t>的一个重大的特点就是搭载了最新的第二代</w:t>
      </w:r>
      <w:r w:rsidRPr="001A50BE">
        <w:rPr>
          <w:b/>
        </w:rPr>
        <w:t>tungsten</w:t>
      </w:r>
      <w:r w:rsidRPr="00643C79">
        <w:rPr>
          <w:rFonts w:hint="eastAsia"/>
        </w:rPr>
        <w:t>引擎。第二代</w:t>
      </w:r>
      <w:r w:rsidRPr="00643C79">
        <w:t>tungsten</w:t>
      </w:r>
      <w:r w:rsidRPr="00643C79">
        <w:rPr>
          <w:rFonts w:hint="eastAsia"/>
        </w:rPr>
        <w:t>引擎吸取了现代编译器以及并行数据库的一些重要的思想，并且应用在了</w:t>
      </w:r>
      <w:r w:rsidRPr="00643C79">
        <w:t>spark</w:t>
      </w:r>
      <w:r w:rsidRPr="00643C79">
        <w:rPr>
          <w:rFonts w:hint="eastAsia"/>
        </w:rPr>
        <w:t>的运行机制中。其中一个核心的思想，就是在运行时动态地生成代码，在这些自动动态生成的代码中，可以将所有的操作都打包到一个函数中，这样就可以避免多次</w:t>
      </w:r>
      <w:r w:rsidRPr="00643C79">
        <w:t>virtual function call</w:t>
      </w:r>
      <w:r w:rsidRPr="00643C79">
        <w:rPr>
          <w:rFonts w:hint="eastAsia"/>
        </w:rPr>
        <w:t>，而且还可以通过</w:t>
      </w:r>
      <w:r w:rsidRPr="00643C79">
        <w:t>cpu register</w:t>
      </w:r>
      <w:r w:rsidRPr="00643C79">
        <w:rPr>
          <w:rFonts w:hint="eastAsia"/>
        </w:rPr>
        <w:t>来读写中间数据，而不是通过</w:t>
      </w:r>
      <w:r w:rsidRPr="00643C79">
        <w:t>cpu cache</w:t>
      </w:r>
      <w:r w:rsidRPr="00643C79">
        <w:rPr>
          <w:rFonts w:hint="eastAsia"/>
        </w:rPr>
        <w:t>来读写数据。上述技术整体被称作</w:t>
      </w:r>
      <w:r w:rsidRPr="00643C79">
        <w:t>“whole-stage code generation”</w:t>
      </w:r>
      <w:r w:rsidRPr="00643C79">
        <w:rPr>
          <w:rFonts w:hint="eastAsia"/>
        </w:rPr>
        <w:t>，中文也可以叫</w:t>
      </w:r>
      <w:r w:rsidRPr="00643C79">
        <w:t>“</w:t>
      </w:r>
      <w:r w:rsidRPr="00643C79">
        <w:rPr>
          <w:rFonts w:hint="eastAsia"/>
        </w:rPr>
        <w:t>全流程代码生成</w:t>
      </w:r>
      <w:r w:rsidRPr="00643C79">
        <w:t>”</w:t>
      </w:r>
      <w:r w:rsidRPr="00643C79">
        <w:rPr>
          <w:rFonts w:hint="eastAsia"/>
        </w:rPr>
        <w:t>。</w:t>
      </w:r>
    </w:p>
    <w:p w:rsidR="001A50BE" w:rsidRPr="001A50BE" w:rsidRDefault="001A50BE" w:rsidP="001A50BE">
      <w:pPr>
        <w:pStyle w:val="C503-2"/>
        <w:ind w:firstLine="420"/>
      </w:pPr>
      <w:r w:rsidRPr="001A50BE">
        <w:rPr>
          <w:rFonts w:hint="eastAsia"/>
        </w:rPr>
        <w:t>之前有人做过测试，用单个</w:t>
      </w:r>
      <w:r w:rsidRPr="001A50BE">
        <w:t>cpu core</w:t>
      </w:r>
      <w:r w:rsidRPr="001A50BE">
        <w:rPr>
          <w:rFonts w:hint="eastAsia"/>
        </w:rPr>
        <w:t>来处理一行数据，对比了</w:t>
      </w:r>
      <w:r w:rsidRPr="001A50BE">
        <w:t>spark 1.6</w:t>
      </w:r>
      <w:r w:rsidRPr="001A50BE">
        <w:rPr>
          <w:rFonts w:hint="eastAsia"/>
        </w:rPr>
        <w:t>和</w:t>
      </w:r>
      <w:r w:rsidRPr="001A50BE">
        <w:t>spark 2.0</w:t>
      </w:r>
      <w:r w:rsidRPr="001A50BE">
        <w:rPr>
          <w:rFonts w:hint="eastAsia"/>
        </w:rPr>
        <w:t>的性能。</w:t>
      </w:r>
      <w:r w:rsidRPr="001A50BE">
        <w:t>spark 2.0</w:t>
      </w:r>
      <w:r w:rsidRPr="001A50BE">
        <w:rPr>
          <w:rFonts w:hint="eastAsia"/>
        </w:rPr>
        <w:t>搭载的是</w:t>
      </w:r>
      <w:r w:rsidRPr="00422395">
        <w:rPr>
          <w:b/>
        </w:rPr>
        <w:t>whole-stage code generation</w:t>
      </w:r>
      <w:r w:rsidRPr="001A50BE">
        <w:rPr>
          <w:rFonts w:hint="eastAsia"/>
        </w:rPr>
        <w:t>技术，</w:t>
      </w:r>
      <w:r w:rsidRPr="001A50BE">
        <w:t>spark 1.6</w:t>
      </w:r>
      <w:r w:rsidRPr="001A50BE">
        <w:rPr>
          <w:rFonts w:hint="eastAsia"/>
        </w:rPr>
        <w:t>搭载的是第一代</w:t>
      </w:r>
      <w:r w:rsidRPr="001A50BE">
        <w:t>tungsten</w:t>
      </w:r>
      <w:r w:rsidRPr="001A50BE">
        <w:rPr>
          <w:rFonts w:hint="eastAsia"/>
        </w:rPr>
        <w:t>引擎的</w:t>
      </w:r>
      <w:r w:rsidRPr="00422395">
        <w:rPr>
          <w:b/>
        </w:rPr>
        <w:t>expression code generation</w:t>
      </w:r>
      <w:r w:rsidRPr="001A50BE">
        <w:rPr>
          <w:rFonts w:hint="eastAsia"/>
        </w:rPr>
        <w:t>技术。测试结果显示，</w:t>
      </w:r>
      <w:r w:rsidRPr="001A50BE">
        <w:t>spark 2.0</w:t>
      </w:r>
      <w:r w:rsidRPr="001A50BE">
        <w:rPr>
          <w:rFonts w:hint="eastAsia"/>
        </w:rPr>
        <w:t>的性能相较于</w:t>
      </w:r>
      <w:r w:rsidRPr="001A50BE">
        <w:t>spark 1.6</w:t>
      </w:r>
      <w:r w:rsidRPr="001A50BE">
        <w:rPr>
          <w:rFonts w:hint="eastAsia"/>
        </w:rPr>
        <w:t>得到了一个数量级的提升。</w:t>
      </w:r>
    </w:p>
    <w:p w:rsidR="00EA53A8" w:rsidRDefault="00422395" w:rsidP="00EA53A8">
      <w:pPr>
        <w:pStyle w:val="C503-2"/>
      </w:pPr>
      <w:r w:rsidRPr="00422395">
        <w:rPr>
          <w:noProof/>
        </w:rPr>
        <w:lastRenderedPageBreak/>
        <w:drawing>
          <wp:inline distT="0" distB="0" distL="0" distR="0" wp14:anchorId="75C253B1" wp14:editId="3C4E1E3E">
            <wp:extent cx="5274310" cy="2618105"/>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4310" cy="2618105"/>
                    </a:xfrm>
                    <a:prstGeom prst="rect">
                      <a:avLst/>
                    </a:prstGeom>
                  </pic:spPr>
                </pic:pic>
              </a:graphicData>
            </a:graphic>
          </wp:inline>
        </w:drawing>
      </w:r>
    </w:p>
    <w:p w:rsidR="00422395" w:rsidRDefault="00422395" w:rsidP="00422395">
      <w:pPr>
        <w:pStyle w:val="C503-2"/>
        <w:ind w:firstLine="420"/>
      </w:pPr>
      <w:r w:rsidRPr="00422395">
        <w:rPr>
          <w:rFonts w:hint="eastAsia"/>
        </w:rPr>
        <w:t>除了刚才那个简单的测试以外，还有人使用完整的</w:t>
      </w:r>
      <w:r w:rsidRPr="00422395">
        <w:t>99</w:t>
      </w:r>
      <w:r w:rsidRPr="00422395">
        <w:rPr>
          <w:rFonts w:hint="eastAsia"/>
        </w:rPr>
        <w:t>个</w:t>
      </w:r>
      <w:r w:rsidRPr="00422395">
        <w:t>SQL</w:t>
      </w:r>
      <w:r w:rsidRPr="00422395">
        <w:rPr>
          <w:rFonts w:hint="eastAsia"/>
        </w:rPr>
        <w:t>基准测试来测试过</w:t>
      </w:r>
      <w:r w:rsidRPr="00422395">
        <w:t>spark 1.6</w:t>
      </w:r>
      <w:r w:rsidRPr="00422395">
        <w:rPr>
          <w:rFonts w:hint="eastAsia"/>
        </w:rPr>
        <w:t>和</w:t>
      </w:r>
      <w:r w:rsidRPr="00422395">
        <w:t>spark 2.0</w:t>
      </w:r>
      <w:r w:rsidRPr="00422395">
        <w:rPr>
          <w:rFonts w:hint="eastAsia"/>
        </w:rPr>
        <w:t>的性能。测试结果同样显示，</w:t>
      </w:r>
      <w:r w:rsidRPr="00422395">
        <w:t>spark 2.0</w:t>
      </w:r>
      <w:r w:rsidRPr="00422395">
        <w:rPr>
          <w:rFonts w:hint="eastAsia"/>
        </w:rPr>
        <w:t>的性能比</w:t>
      </w:r>
      <w:r w:rsidRPr="00422395">
        <w:t>spark 1.6</w:t>
      </w:r>
      <w:r w:rsidRPr="00422395">
        <w:rPr>
          <w:rFonts w:hint="eastAsia"/>
        </w:rPr>
        <w:t>来说，提升了一个数量级</w:t>
      </w:r>
      <w:r>
        <w:rPr>
          <w:rFonts w:hint="eastAsia"/>
        </w:rPr>
        <w:t>。</w:t>
      </w:r>
    </w:p>
    <w:p w:rsidR="00422395" w:rsidRDefault="00422395" w:rsidP="00422395">
      <w:pPr>
        <w:pStyle w:val="C503-2"/>
        <w:ind w:firstLine="420"/>
      </w:pPr>
      <w:r w:rsidRPr="00422395">
        <w:rPr>
          <w:noProof/>
        </w:rPr>
        <w:drawing>
          <wp:inline distT="0" distB="0" distL="0" distR="0" wp14:anchorId="0C487744" wp14:editId="54048BF5">
            <wp:extent cx="5274310" cy="2586990"/>
            <wp:effectExtent l="0" t="0" r="254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4310" cy="2586990"/>
                    </a:xfrm>
                    <a:prstGeom prst="rect">
                      <a:avLst/>
                    </a:prstGeom>
                  </pic:spPr>
                </pic:pic>
              </a:graphicData>
            </a:graphic>
          </wp:inline>
        </w:drawing>
      </w:r>
    </w:p>
    <w:p w:rsidR="00422395" w:rsidRPr="00422395" w:rsidRDefault="00422395" w:rsidP="00422395">
      <w:pPr>
        <w:pStyle w:val="C503-2"/>
        <w:ind w:firstLine="420"/>
      </w:pPr>
      <w:r w:rsidRPr="00422395">
        <w:t>spark 2.0</w:t>
      </w:r>
      <w:r w:rsidRPr="00422395">
        <w:rPr>
          <w:rFonts w:hint="eastAsia"/>
        </w:rPr>
        <w:t>中，除了</w:t>
      </w:r>
      <w:r w:rsidRPr="00422395">
        <w:t>whole-stage code generation</w:t>
      </w:r>
      <w:r w:rsidRPr="00422395">
        <w:rPr>
          <w:rFonts w:hint="eastAsia"/>
        </w:rPr>
        <w:t>技术以外，还使用了其他一些新技术来提升性能。比如说对</w:t>
      </w:r>
      <w:r w:rsidRPr="00422395">
        <w:t>Spark SQL</w:t>
      </w:r>
      <w:r w:rsidRPr="00422395">
        <w:rPr>
          <w:rFonts w:hint="eastAsia"/>
        </w:rPr>
        <w:t>的</w:t>
      </w:r>
      <w:r w:rsidRPr="00422395">
        <w:t>catalyst</w:t>
      </w:r>
      <w:r w:rsidRPr="00422395">
        <w:rPr>
          <w:rFonts w:hint="eastAsia"/>
        </w:rPr>
        <w:t>查询优化器做了一些性能优化，来提升对一些常见查询的优化效率，比如</w:t>
      </w:r>
      <w:r w:rsidRPr="00422395">
        <w:t>null</w:t>
      </w:r>
      <w:r w:rsidRPr="00422395">
        <w:rPr>
          <w:rFonts w:hint="eastAsia"/>
        </w:rPr>
        <w:t>值处理等。再比如说，通过</w:t>
      </w:r>
      <w:r w:rsidRPr="00422395">
        <w:t>vectarization</w:t>
      </w:r>
      <w:r w:rsidRPr="00422395">
        <w:rPr>
          <w:rFonts w:hint="eastAsia"/>
        </w:rPr>
        <w:t>技术将</w:t>
      </w:r>
      <w:r w:rsidRPr="00422395">
        <w:t>parquet</w:t>
      </w:r>
      <w:r w:rsidRPr="00422395">
        <w:rPr>
          <w:rFonts w:hint="eastAsia"/>
        </w:rPr>
        <w:t>文件扫描的吞吐量提升了</w:t>
      </w:r>
      <w:r w:rsidRPr="00422395">
        <w:t>3</w:t>
      </w:r>
      <w:r w:rsidRPr="00422395">
        <w:rPr>
          <w:rFonts w:hint="eastAsia"/>
        </w:rPr>
        <w:t>倍以上。</w:t>
      </w:r>
    </w:p>
    <w:p w:rsidR="00422395" w:rsidRPr="001A50BE" w:rsidRDefault="00422395" w:rsidP="00EA53A8">
      <w:pPr>
        <w:pStyle w:val="C503-2"/>
      </w:pPr>
    </w:p>
    <w:p w:rsidR="004C75F6" w:rsidRDefault="004C75F6" w:rsidP="00DF0DDB">
      <w:pPr>
        <w:pStyle w:val="2"/>
      </w:pPr>
      <w:bookmarkStart w:id="24" w:name="_Toc525033997"/>
      <w:r>
        <w:rPr>
          <w:rFonts w:hint="eastAsia"/>
        </w:rPr>
        <w:t>249_</w:t>
      </w:r>
      <w:r>
        <w:rPr>
          <w:rFonts w:hint="eastAsia"/>
        </w:rPr>
        <w:t>新特性介绍</w:t>
      </w:r>
      <w:r>
        <w:rPr>
          <w:rFonts w:hint="eastAsia"/>
        </w:rPr>
        <w:t>-</w:t>
      </w:r>
      <w:r>
        <w:rPr>
          <w:rFonts w:hint="eastAsia"/>
        </w:rPr>
        <w:t>智能化：</w:t>
      </w:r>
      <w:r>
        <w:rPr>
          <w:rFonts w:hint="eastAsia"/>
        </w:rPr>
        <w:t>Structured Streaming</w:t>
      </w:r>
      <w:r>
        <w:rPr>
          <w:rFonts w:hint="eastAsia"/>
        </w:rPr>
        <w:t>介绍</w:t>
      </w:r>
      <w:bookmarkEnd w:id="24"/>
    </w:p>
    <w:p w:rsidR="00303828" w:rsidRPr="00303828" w:rsidRDefault="00303828" w:rsidP="00303828">
      <w:pPr>
        <w:pStyle w:val="C503-2"/>
        <w:ind w:firstLine="420"/>
      </w:pPr>
      <w:r w:rsidRPr="00303828">
        <w:t>Spark Streaming</w:t>
      </w:r>
      <w:r w:rsidRPr="00303828">
        <w:rPr>
          <w:rFonts w:hint="eastAsia"/>
        </w:rPr>
        <w:t>应该说是将离线计算操作和流式计算操作统一起来的大数据计算框架</w:t>
      </w:r>
      <w:r w:rsidRPr="00303828">
        <w:rPr>
          <w:rFonts w:hint="eastAsia"/>
        </w:rPr>
        <w:lastRenderedPageBreak/>
        <w:t>之一。从</w:t>
      </w:r>
      <w:r w:rsidRPr="00303828">
        <w:t>Spark 0.7</w:t>
      </w:r>
      <w:r w:rsidRPr="00303828">
        <w:rPr>
          <w:rFonts w:hint="eastAsia"/>
        </w:rPr>
        <w:t>开始引入的</w:t>
      </w:r>
      <w:r w:rsidRPr="00303828">
        <w:t>Spark Streaming</w:t>
      </w:r>
      <w:r w:rsidRPr="00303828">
        <w:rPr>
          <w:rFonts w:hint="eastAsia"/>
        </w:rPr>
        <w:t>，为开发人员提供了很多有用的特性：一次且仅一次的语义支持、容错性、强一致性保证、高吞吐量。</w:t>
      </w:r>
    </w:p>
    <w:p w:rsidR="00303828" w:rsidRPr="00303828" w:rsidRDefault="00303828" w:rsidP="00303828">
      <w:pPr>
        <w:pStyle w:val="C503-2"/>
        <w:ind w:firstLine="420"/>
      </w:pPr>
      <w:r w:rsidRPr="00303828">
        <w:rPr>
          <w:rFonts w:hint="eastAsia"/>
        </w:rPr>
        <w:t>但是实际上在真正工业界的流式计算项目中，并不仅仅只是需要一个流式计算引擎。这些项目实际上需要深度地使用批处理计算以及流式处理技术，与外部存储系统进行整合，还有应对业务逻辑变更的能力。因此，企业实际上不仅仅只是需要一个流式计算引擎，他们需要的是一个全栈式的技术，让他们能够开发</w:t>
      </w:r>
      <w:r w:rsidRPr="00303828">
        <w:t>end-to-end</w:t>
      </w:r>
      <w:r w:rsidRPr="00303828">
        <w:rPr>
          <w:rFonts w:hint="eastAsia"/>
        </w:rPr>
        <w:t>的持续计算应用（</w:t>
      </w:r>
      <w:r w:rsidRPr="00303828">
        <w:t>continuous application</w:t>
      </w:r>
      <w:r w:rsidRPr="00303828">
        <w:rPr>
          <w:rFonts w:hint="eastAsia"/>
        </w:rPr>
        <w:t>）。</w:t>
      </w:r>
    </w:p>
    <w:p w:rsidR="00303828" w:rsidRPr="00303828" w:rsidRDefault="00303828" w:rsidP="00303828">
      <w:pPr>
        <w:pStyle w:val="C503-2"/>
        <w:ind w:firstLine="420"/>
      </w:pPr>
      <w:r w:rsidRPr="00303828">
        <w:t>Spark 2.0</w:t>
      </w:r>
      <w:r w:rsidRPr="00303828">
        <w:rPr>
          <w:rFonts w:hint="eastAsia"/>
        </w:rPr>
        <w:t>为了解决上述流式计算的痛点和需求，开发了新的模块</w:t>
      </w:r>
      <w:r w:rsidRPr="00303828">
        <w:t>——Structured Streaming</w:t>
      </w:r>
      <w:r w:rsidRPr="00303828">
        <w:rPr>
          <w:rFonts w:hint="eastAsia"/>
        </w:rPr>
        <w:t>。</w:t>
      </w:r>
    </w:p>
    <w:p w:rsidR="00303828" w:rsidRPr="00303828" w:rsidRDefault="00303828" w:rsidP="00303828">
      <w:pPr>
        <w:pStyle w:val="C503-2"/>
        <w:ind w:firstLine="420"/>
      </w:pPr>
      <w:r w:rsidRPr="00303828">
        <w:t>Structured Streaming</w:t>
      </w:r>
      <w:r w:rsidRPr="00303828">
        <w:rPr>
          <w:rFonts w:hint="eastAsia"/>
        </w:rPr>
        <w:t>提供了与批处理计算类似的</w:t>
      </w:r>
      <w:r w:rsidRPr="00303828">
        <w:t>API</w:t>
      </w:r>
      <w:r w:rsidRPr="00303828">
        <w:rPr>
          <w:rFonts w:hint="eastAsia"/>
        </w:rPr>
        <w:t>。要开发一个流式计算应用，开发人员只要使用</w:t>
      </w:r>
      <w:r w:rsidRPr="00303828">
        <w:t>Dataframe/Dataset API</w:t>
      </w:r>
      <w:r w:rsidRPr="00303828">
        <w:rPr>
          <w:rFonts w:hint="eastAsia"/>
        </w:rPr>
        <w:t>编写与批处理计算一样的代码即可，</w:t>
      </w:r>
      <w:r w:rsidRPr="00303828">
        <w:t>Structured Streaming</w:t>
      </w:r>
      <w:r w:rsidRPr="00303828">
        <w:rPr>
          <w:rFonts w:hint="eastAsia"/>
        </w:rPr>
        <w:t>会自动将这些类似批处理的计算代码增量式地应用到持续不断进入的新数据上。这样，开发人员就不需要花太多时间考虑状态管理、容错、与离线计算的同步等问题。</w:t>
      </w:r>
      <w:r w:rsidRPr="00303828">
        <w:t>Structured Streaming</w:t>
      </w:r>
      <w:r w:rsidRPr="00303828">
        <w:rPr>
          <w:rFonts w:hint="eastAsia"/>
        </w:rPr>
        <w:t>可以保证，针对相同的数据，始终与离线计算产出完全一样的计算结果。</w:t>
      </w:r>
    </w:p>
    <w:p w:rsidR="00303828" w:rsidRPr="00303828" w:rsidRDefault="00303828" w:rsidP="00303828">
      <w:pPr>
        <w:pStyle w:val="C503-2"/>
        <w:ind w:firstLine="420"/>
      </w:pPr>
      <w:r w:rsidRPr="00303828">
        <w:t>Structured Streaming</w:t>
      </w:r>
      <w:r w:rsidRPr="00303828">
        <w:rPr>
          <w:rFonts w:hint="eastAsia"/>
        </w:rPr>
        <w:t>还提供了与存储系统的事务整合。它会进行自动的容错管理以及数据一致性的管理，如果开发人员要写一个应用程序来更新数据库，进而提供一些实时数据服务，与静态数据进行</w:t>
      </w:r>
      <w:r w:rsidRPr="00303828">
        <w:t>join</w:t>
      </w:r>
      <w:r w:rsidRPr="00303828">
        <w:rPr>
          <w:rFonts w:hint="eastAsia"/>
        </w:rPr>
        <w:t>，或者是在多个存储系统之间移动数据，那么</w:t>
      </w:r>
      <w:r w:rsidRPr="00303828">
        <w:t>Structured Streaming</w:t>
      </w:r>
      <w:r w:rsidRPr="00303828">
        <w:rPr>
          <w:rFonts w:hint="eastAsia"/>
        </w:rPr>
        <w:t>可以让这些事情更加简单。</w:t>
      </w:r>
    </w:p>
    <w:p w:rsidR="00303828" w:rsidRPr="00303828" w:rsidRDefault="00303828" w:rsidP="00303828">
      <w:pPr>
        <w:pStyle w:val="C503-2"/>
        <w:ind w:firstLine="420"/>
      </w:pPr>
      <w:r w:rsidRPr="00303828">
        <w:t>Structured Streaming</w:t>
      </w:r>
      <w:r w:rsidRPr="00303828">
        <w:rPr>
          <w:rFonts w:hint="eastAsia"/>
        </w:rPr>
        <w:t>与</w:t>
      </w:r>
      <w:r w:rsidRPr="00303828">
        <w:t>Spark</w:t>
      </w:r>
      <w:r w:rsidRPr="00303828">
        <w:rPr>
          <w:rFonts w:hint="eastAsia"/>
        </w:rPr>
        <w:t>其余的组件都能够进行完美的整合。比如可以通过</w:t>
      </w:r>
      <w:r w:rsidRPr="00303828">
        <w:t>Spark SQL</w:t>
      </w:r>
      <w:r w:rsidRPr="00303828">
        <w:rPr>
          <w:rFonts w:hint="eastAsia"/>
        </w:rPr>
        <w:t>对实时数据进行统计分析，与静态数据进行</w:t>
      </w:r>
      <w:r w:rsidRPr="00303828">
        <w:t>join</w:t>
      </w:r>
      <w:r w:rsidRPr="00303828">
        <w:rPr>
          <w:rFonts w:hint="eastAsia"/>
        </w:rPr>
        <w:t>，还有其他的使用</w:t>
      </w:r>
      <w:r w:rsidRPr="00303828">
        <w:t>dataframe/dataset</w:t>
      </w:r>
      <w:r w:rsidRPr="00303828">
        <w:rPr>
          <w:rFonts w:hint="eastAsia"/>
        </w:rPr>
        <w:t>的组件，这样就可以让开发人员构建完整的流式计算引用，而不仅仅只是一个流式计算引擎而已。在未来，</w:t>
      </w:r>
      <w:r w:rsidRPr="00303828">
        <w:t>Spark</w:t>
      </w:r>
      <w:r w:rsidRPr="00303828">
        <w:rPr>
          <w:rFonts w:hint="eastAsia"/>
        </w:rPr>
        <w:t>会将</w:t>
      </w:r>
      <w:r w:rsidRPr="00303828">
        <w:t>Structured Streaming</w:t>
      </w:r>
      <w:r w:rsidRPr="00303828">
        <w:rPr>
          <w:rFonts w:hint="eastAsia"/>
        </w:rPr>
        <w:t>与</w:t>
      </w:r>
      <w:r w:rsidRPr="00303828">
        <w:t>Spark MLlib</w:t>
      </w:r>
      <w:r w:rsidRPr="00303828">
        <w:rPr>
          <w:rFonts w:hint="eastAsia"/>
        </w:rPr>
        <w:t>的整合做的更好。</w:t>
      </w:r>
    </w:p>
    <w:p w:rsidR="00303828" w:rsidRPr="00303828" w:rsidRDefault="00303828" w:rsidP="00303828">
      <w:pPr>
        <w:pStyle w:val="C503-2"/>
        <w:ind w:firstLine="420"/>
      </w:pPr>
      <w:r w:rsidRPr="00303828">
        <w:t>Spark 2.0</w:t>
      </w:r>
      <w:r w:rsidRPr="00303828">
        <w:rPr>
          <w:rFonts w:hint="eastAsia"/>
        </w:rPr>
        <w:t>搭载了一个</w:t>
      </w:r>
      <w:r w:rsidRPr="00303828">
        <w:t>beta</w:t>
      </w:r>
      <w:r w:rsidRPr="00303828">
        <w:rPr>
          <w:rFonts w:hint="eastAsia"/>
        </w:rPr>
        <w:t>版本的</w:t>
      </w:r>
      <w:r w:rsidRPr="00303828">
        <w:t>Structured Streaming</w:t>
      </w:r>
      <w:r w:rsidRPr="00303828">
        <w:rPr>
          <w:rFonts w:hint="eastAsia"/>
        </w:rPr>
        <w:t>，目前是作为</w:t>
      </w:r>
      <w:r w:rsidRPr="00303828">
        <w:t>Dataframe/Dataset</w:t>
      </w:r>
      <w:r w:rsidRPr="00303828">
        <w:rPr>
          <w:rFonts w:hint="eastAsia"/>
        </w:rPr>
        <w:t>的一个小的附加组件。主要是让</w:t>
      </w:r>
      <w:r w:rsidRPr="00303828">
        <w:t>Spark</w:t>
      </w:r>
      <w:r w:rsidRPr="00303828">
        <w:rPr>
          <w:rFonts w:hint="eastAsia"/>
        </w:rPr>
        <w:t>用户可以先尝试使用一下</w:t>
      </w:r>
      <w:r w:rsidRPr="00303828">
        <w:t>Structured Streaming</w:t>
      </w:r>
      <w:r w:rsidRPr="00303828">
        <w:rPr>
          <w:rFonts w:hint="eastAsia"/>
        </w:rPr>
        <w:t>，比如做一些实验和测试。</w:t>
      </w:r>
      <w:r w:rsidRPr="00303828">
        <w:t>Structured Streaming</w:t>
      </w:r>
      <w:r w:rsidRPr="00303828">
        <w:rPr>
          <w:rFonts w:hint="eastAsia"/>
        </w:rPr>
        <w:t>的一些关键特性，比如基于时间的处理，延迟数据的处理，交互式的查询，以及与非流式的数据源和存储进行整合，可能会基于未来的版本来实现。</w:t>
      </w:r>
    </w:p>
    <w:p w:rsidR="00303828" w:rsidRPr="00303828" w:rsidRDefault="00303828" w:rsidP="00303828">
      <w:pPr>
        <w:pStyle w:val="C503-2"/>
      </w:pPr>
    </w:p>
    <w:p w:rsidR="004C75F6" w:rsidRDefault="004C75F6" w:rsidP="00DF0DDB">
      <w:pPr>
        <w:pStyle w:val="2"/>
      </w:pPr>
      <w:bookmarkStart w:id="25" w:name="_Toc525033998"/>
      <w:r>
        <w:rPr>
          <w:rFonts w:hint="eastAsia"/>
        </w:rPr>
        <w:lastRenderedPageBreak/>
        <w:t>250_</w:t>
      </w:r>
      <w:r>
        <w:rPr>
          <w:rFonts w:hint="eastAsia"/>
        </w:rPr>
        <w:t>新特性介绍</w:t>
      </w:r>
      <w:r>
        <w:rPr>
          <w:rFonts w:hint="eastAsia"/>
        </w:rPr>
        <w:t>-Spark 1.x</w:t>
      </w:r>
      <w:r>
        <w:rPr>
          <w:rFonts w:hint="eastAsia"/>
        </w:rPr>
        <w:t>的</w:t>
      </w:r>
      <w:r>
        <w:rPr>
          <w:rFonts w:hint="eastAsia"/>
        </w:rPr>
        <w:t>Volcano Iterator Model</w:t>
      </w:r>
      <w:r>
        <w:rPr>
          <w:rFonts w:hint="eastAsia"/>
        </w:rPr>
        <w:t>技术缺陷分析</w:t>
      </w:r>
      <w:bookmarkEnd w:id="25"/>
      <w:r>
        <w:rPr>
          <w:rFonts w:hint="eastAsia"/>
        </w:rPr>
        <w:t xml:space="preserve"> </w:t>
      </w:r>
    </w:p>
    <w:p w:rsidR="00273805" w:rsidRPr="00273805" w:rsidRDefault="00273805" w:rsidP="00273805">
      <w:pPr>
        <w:pStyle w:val="3"/>
      </w:pPr>
      <w:bookmarkStart w:id="26" w:name="_Toc525033999"/>
      <w:r w:rsidRPr="00273805">
        <w:rPr>
          <w:rFonts w:hint="eastAsia"/>
        </w:rPr>
        <w:t>Volcano Iterator Model</w:t>
      </w:r>
      <w:bookmarkEnd w:id="26"/>
    </w:p>
    <w:p w:rsidR="00273805" w:rsidRPr="00273805" w:rsidRDefault="00273805" w:rsidP="00273805">
      <w:pPr>
        <w:pStyle w:val="C503-2"/>
        <w:ind w:firstLine="420"/>
      </w:pPr>
      <w:r w:rsidRPr="00273805">
        <w:rPr>
          <w:rFonts w:hint="eastAsia"/>
        </w:rPr>
        <w:t>深入剖析</w:t>
      </w:r>
      <w:r w:rsidRPr="00273805">
        <w:t>Spark 2.x</w:t>
      </w:r>
      <w:r w:rsidRPr="00273805">
        <w:rPr>
          <w:rFonts w:hint="eastAsia"/>
        </w:rPr>
        <w:t>的第二代</w:t>
      </w:r>
      <w:r w:rsidRPr="00273805">
        <w:t>tungsten</w:t>
      </w:r>
      <w:r w:rsidRPr="00273805">
        <w:rPr>
          <w:rFonts w:hint="eastAsia"/>
        </w:rPr>
        <w:t>引擎原理之前，先看一下当前的</w:t>
      </w:r>
      <w:r w:rsidRPr="00273805">
        <w:t>Spark</w:t>
      </w:r>
      <w:r w:rsidRPr="00273805">
        <w:rPr>
          <w:rFonts w:hint="eastAsia"/>
        </w:rPr>
        <w:t>的工作原理。我们可以通过一个</w:t>
      </w:r>
      <w:r w:rsidRPr="00273805">
        <w:t>SQL</w:t>
      </w:r>
      <w:r w:rsidRPr="00273805">
        <w:rPr>
          <w:rFonts w:hint="eastAsia"/>
        </w:rPr>
        <w:t>来举例，这个</w:t>
      </w:r>
      <w:r w:rsidRPr="00273805">
        <w:t>SQL</w:t>
      </w:r>
      <w:r w:rsidRPr="00273805">
        <w:rPr>
          <w:rFonts w:hint="eastAsia"/>
        </w:rPr>
        <w:t>扫描了单个表，然后对属性等于指定值的记录进行汇总计数。</w:t>
      </w:r>
      <w:r w:rsidRPr="00273805">
        <w:t>SQL</w:t>
      </w:r>
      <w:r w:rsidRPr="00273805">
        <w:rPr>
          <w:rFonts w:hint="eastAsia"/>
        </w:rPr>
        <w:t>语句如下：</w:t>
      </w:r>
      <w:r w:rsidRPr="00273805">
        <w:t>select count(*) from store_sales where ss_item_sk=1000</w:t>
      </w:r>
      <w:r w:rsidRPr="00273805">
        <w:rPr>
          <w:rFonts w:hint="eastAsia"/>
        </w:rPr>
        <w:t>。</w:t>
      </w:r>
    </w:p>
    <w:p w:rsidR="00273805" w:rsidRPr="00273805" w:rsidRDefault="00273805" w:rsidP="00273805">
      <w:pPr>
        <w:pStyle w:val="C503-2"/>
        <w:ind w:firstLine="420"/>
      </w:pPr>
      <w:r w:rsidRPr="00273805">
        <w:rPr>
          <w:rFonts w:hint="eastAsia"/>
        </w:rPr>
        <w:t>要执行这个查询，</w:t>
      </w:r>
      <w:r w:rsidRPr="00273805">
        <w:t>Spark 1.x</w:t>
      </w:r>
      <w:r w:rsidRPr="00273805">
        <w:rPr>
          <w:rFonts w:hint="eastAsia"/>
        </w:rPr>
        <w:t>会使用一种最流行、最经典的查询求值策略，该策略主要基于</w:t>
      </w:r>
      <w:r w:rsidRPr="00273805">
        <w:t>Volcano Iterator Model</w:t>
      </w:r>
      <w:r w:rsidRPr="00273805">
        <w:rPr>
          <w:rFonts w:hint="eastAsia"/>
        </w:rPr>
        <w:t>。在这种模型中，一个查询会包含多个</w:t>
      </w:r>
      <w:r w:rsidRPr="00273805">
        <w:t>operator</w:t>
      </w:r>
      <w:r w:rsidRPr="00273805">
        <w:rPr>
          <w:rFonts w:hint="eastAsia"/>
        </w:rPr>
        <w:t>，每个</w:t>
      </w:r>
      <w:r w:rsidRPr="00273805">
        <w:t>operator</w:t>
      </w:r>
      <w:r w:rsidRPr="00273805">
        <w:rPr>
          <w:rFonts w:hint="eastAsia"/>
        </w:rPr>
        <w:t>都会实现一个接口，提供一个</w:t>
      </w:r>
      <w:r w:rsidRPr="00273805">
        <w:t>next()</w:t>
      </w:r>
      <w:r w:rsidRPr="00273805">
        <w:rPr>
          <w:rFonts w:hint="eastAsia"/>
        </w:rPr>
        <w:t>方法，该方法返回</w:t>
      </w:r>
      <w:r w:rsidRPr="00273805">
        <w:t>operator tree</w:t>
      </w:r>
      <w:r w:rsidRPr="00273805">
        <w:rPr>
          <w:rFonts w:hint="eastAsia"/>
        </w:rPr>
        <w:t>中的下一个</w:t>
      </w:r>
      <w:r w:rsidRPr="00273805">
        <w:t>operator</w:t>
      </w:r>
      <w:r w:rsidRPr="00273805">
        <w:rPr>
          <w:rFonts w:hint="eastAsia"/>
        </w:rPr>
        <w:t>。</w:t>
      </w:r>
      <w:r w:rsidRPr="00273805">
        <w:rPr>
          <w:noProof/>
        </w:rPr>
        <w:drawing>
          <wp:inline distT="0" distB="0" distL="0" distR="0" wp14:anchorId="1ABD25FB" wp14:editId="364AB216">
            <wp:extent cx="1333500" cy="2894965"/>
            <wp:effectExtent l="0" t="0" r="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1333500" cy="2894965"/>
                    </a:xfrm>
                    <a:prstGeom prst="rect">
                      <a:avLst/>
                    </a:prstGeom>
                  </pic:spPr>
                </pic:pic>
              </a:graphicData>
            </a:graphic>
          </wp:inline>
        </w:drawing>
      </w:r>
    </w:p>
    <w:p w:rsidR="00273805" w:rsidRDefault="00273805" w:rsidP="00273805">
      <w:pPr>
        <w:pStyle w:val="C503-2"/>
      </w:pPr>
      <w:r w:rsidRPr="00273805">
        <w:rPr>
          <w:rFonts w:hint="eastAsia"/>
        </w:rPr>
        <w:t>举例来说，上面那个查询中的</w:t>
      </w:r>
      <w:r w:rsidRPr="00273805">
        <w:t>filter operator</w:t>
      </w:r>
      <w:r w:rsidRPr="00273805">
        <w:rPr>
          <w:rFonts w:hint="eastAsia"/>
        </w:rPr>
        <w:t>的代码大致如下所示：</w:t>
      </w:r>
    </w:p>
    <w:p w:rsidR="00273805" w:rsidRPr="00273805" w:rsidRDefault="00273805" w:rsidP="00273805">
      <w:pPr>
        <w:pStyle w:val="C503-2"/>
      </w:pPr>
      <w:r w:rsidRPr="00273805">
        <w:rPr>
          <w:noProof/>
        </w:rPr>
        <w:drawing>
          <wp:inline distT="0" distB="0" distL="0" distR="0" wp14:anchorId="3C2B42BC" wp14:editId="302D5588">
            <wp:extent cx="5274310" cy="1867535"/>
            <wp:effectExtent l="0" t="0" r="254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1867535"/>
                    </a:xfrm>
                    <a:prstGeom prst="rect">
                      <a:avLst/>
                    </a:prstGeom>
                  </pic:spPr>
                </pic:pic>
              </a:graphicData>
            </a:graphic>
          </wp:inline>
        </w:drawing>
      </w:r>
    </w:p>
    <w:p w:rsidR="00273805" w:rsidRPr="00273805" w:rsidRDefault="00273805" w:rsidP="00273805">
      <w:pPr>
        <w:pStyle w:val="C503-2"/>
        <w:ind w:firstLine="420"/>
      </w:pPr>
      <w:r w:rsidRPr="00273805">
        <w:rPr>
          <w:rFonts w:hint="eastAsia"/>
        </w:rPr>
        <w:t>让每一个</w:t>
      </w:r>
      <w:r w:rsidRPr="00273805">
        <w:t>operator</w:t>
      </w:r>
      <w:r w:rsidRPr="00273805">
        <w:rPr>
          <w:rFonts w:hint="eastAsia"/>
        </w:rPr>
        <w:t>都实现一个</w:t>
      </w:r>
      <w:r w:rsidRPr="00273805">
        <w:t>iterator</w:t>
      </w:r>
      <w:r w:rsidRPr="00273805">
        <w:rPr>
          <w:rFonts w:hint="eastAsia"/>
        </w:rPr>
        <w:t>接口，可以让查询引擎优雅的组装任意</w:t>
      </w:r>
      <w:r w:rsidRPr="00273805">
        <w:t>operator</w:t>
      </w:r>
      <w:r w:rsidRPr="00273805">
        <w:rPr>
          <w:rFonts w:hint="eastAsia"/>
        </w:rPr>
        <w:t>在</w:t>
      </w:r>
    </w:p>
    <w:p w:rsidR="00273805" w:rsidRPr="00273805" w:rsidRDefault="00273805" w:rsidP="00273805">
      <w:pPr>
        <w:pStyle w:val="C503-2"/>
      </w:pPr>
      <w:r w:rsidRPr="00273805">
        <w:rPr>
          <w:rFonts w:hint="eastAsia"/>
        </w:rPr>
        <w:lastRenderedPageBreak/>
        <w:t>一起。而不需要查询引擎去考虑每个</w:t>
      </w:r>
      <w:r w:rsidRPr="00273805">
        <w:t>operator</w:t>
      </w:r>
      <w:r w:rsidRPr="00273805">
        <w:rPr>
          <w:rFonts w:hint="eastAsia"/>
        </w:rPr>
        <w:t>具体的一些处理逻辑，比如数据类型等。</w:t>
      </w:r>
    </w:p>
    <w:p w:rsidR="00273805" w:rsidRPr="00273805" w:rsidRDefault="00273805" w:rsidP="00273805">
      <w:pPr>
        <w:pStyle w:val="C503-2"/>
        <w:ind w:firstLine="420"/>
      </w:pPr>
      <w:r w:rsidRPr="00273805">
        <w:t>Vocano Iterator Model</w:t>
      </w:r>
      <w:r w:rsidRPr="00273805">
        <w:rPr>
          <w:rFonts w:hint="eastAsia"/>
        </w:rPr>
        <w:t>也因此成为了数据库</w:t>
      </w:r>
      <w:r w:rsidRPr="00273805">
        <w:t>SQL</w:t>
      </w:r>
      <w:r w:rsidRPr="00273805">
        <w:rPr>
          <w:rFonts w:hint="eastAsia"/>
        </w:rPr>
        <w:t>执行引擎领域内内的</w:t>
      </w:r>
      <w:r w:rsidRPr="00273805">
        <w:t>20</w:t>
      </w:r>
      <w:r w:rsidRPr="00273805">
        <w:rPr>
          <w:rFonts w:hint="eastAsia"/>
        </w:rPr>
        <w:t>年中最流行的一种标准。而且</w:t>
      </w:r>
      <w:r w:rsidRPr="00273805">
        <w:t>Spark SQL</w:t>
      </w:r>
      <w:r w:rsidRPr="00273805">
        <w:rPr>
          <w:rFonts w:hint="eastAsia"/>
        </w:rPr>
        <w:t>最初的</w:t>
      </w:r>
      <w:r w:rsidRPr="00273805">
        <w:t>SQL</w:t>
      </w:r>
      <w:r w:rsidRPr="00273805">
        <w:rPr>
          <w:rFonts w:hint="eastAsia"/>
        </w:rPr>
        <w:t>执行引擎也是基于这个思想来实现的。</w:t>
      </w:r>
    </w:p>
    <w:p w:rsidR="00273805" w:rsidRPr="00273805" w:rsidRDefault="00273805" w:rsidP="00273805">
      <w:pPr>
        <w:pStyle w:val="3"/>
      </w:pPr>
      <w:bookmarkStart w:id="27" w:name="_Toc525034000"/>
      <w:r w:rsidRPr="00273805">
        <w:rPr>
          <w:rFonts w:hint="eastAsia"/>
        </w:rPr>
        <w:t xml:space="preserve">Volcano Iterator Model vs </w:t>
      </w:r>
      <w:r w:rsidRPr="00273805">
        <w:rPr>
          <w:rFonts w:hint="eastAsia"/>
        </w:rPr>
        <w:t>手写代码</w:t>
      </w:r>
      <w:bookmarkEnd w:id="27"/>
    </w:p>
    <w:p w:rsidR="00273805" w:rsidRDefault="00273805" w:rsidP="00273805">
      <w:pPr>
        <w:pStyle w:val="C503-2"/>
      </w:pPr>
      <w:r w:rsidRPr="00273805">
        <w:rPr>
          <w:rFonts w:hint="eastAsia"/>
        </w:rPr>
        <w:t>对于上面的那个查询，如果我们通过</w:t>
      </w:r>
      <w:r w:rsidRPr="00273805">
        <w:t>java</w:t>
      </w:r>
      <w:r w:rsidRPr="00273805">
        <w:rPr>
          <w:rFonts w:hint="eastAsia"/>
        </w:rPr>
        <w:t>来手工编写一段代码实现那个功能，代码大致如下所示：</w:t>
      </w:r>
    </w:p>
    <w:p w:rsidR="00273805" w:rsidRPr="00273805" w:rsidRDefault="00273805" w:rsidP="00273805">
      <w:pPr>
        <w:pStyle w:val="C503-2"/>
      </w:pPr>
      <w:r w:rsidRPr="00273805">
        <w:rPr>
          <w:noProof/>
        </w:rPr>
        <w:drawing>
          <wp:inline distT="0" distB="0" distL="0" distR="0" wp14:anchorId="1003AC59" wp14:editId="77F77FA9">
            <wp:extent cx="2885440" cy="14859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885440" cy="1485900"/>
                    </a:xfrm>
                    <a:prstGeom prst="rect">
                      <a:avLst/>
                    </a:prstGeom>
                  </pic:spPr>
                </pic:pic>
              </a:graphicData>
            </a:graphic>
          </wp:inline>
        </w:drawing>
      </w:r>
    </w:p>
    <w:p w:rsidR="00273805" w:rsidRPr="00273805" w:rsidRDefault="00273805" w:rsidP="00273805">
      <w:pPr>
        <w:pStyle w:val="C503-2"/>
      </w:pPr>
      <w:r w:rsidRPr="00273805">
        <w:rPr>
          <w:rFonts w:hint="eastAsia"/>
        </w:rPr>
        <w:t>上面这段代码是专门为实现这个指定的功能编写的，因此不具备良好的组装性以及扩展性。那么</w:t>
      </w:r>
      <w:r w:rsidRPr="00273805">
        <w:t>Volcano Iterator Model</w:t>
      </w:r>
      <w:r w:rsidRPr="00273805">
        <w:rPr>
          <w:rFonts w:hint="eastAsia"/>
        </w:rPr>
        <w:t>与这段手写代码的性能对比是怎么样的呢？一边是</w:t>
      </w:r>
      <w:r w:rsidRPr="00273805">
        <w:t>20</w:t>
      </w:r>
      <w:r w:rsidRPr="00273805">
        <w:rPr>
          <w:rFonts w:hint="eastAsia"/>
        </w:rPr>
        <w:t>年中最流行的一种</w:t>
      </w:r>
      <w:r w:rsidRPr="00273805">
        <w:t>SQL</w:t>
      </w:r>
      <w:r w:rsidRPr="00273805">
        <w:rPr>
          <w:rFonts w:hint="eastAsia"/>
        </w:rPr>
        <w:t>引擎思想，另一种是一段近乎小白编写的简单代码。有人对这两种方式的性能做了一个实验和对比：</w:t>
      </w:r>
    </w:p>
    <w:p w:rsidR="00273805" w:rsidRDefault="00273805" w:rsidP="00273805">
      <w:pPr>
        <w:pStyle w:val="C503-2"/>
      </w:pPr>
      <w:r w:rsidRPr="00273805">
        <w:rPr>
          <w:noProof/>
        </w:rPr>
        <w:drawing>
          <wp:inline distT="0" distB="0" distL="0" distR="0" wp14:anchorId="7A314FFD" wp14:editId="451CBA1E">
            <wp:extent cx="5274310" cy="2017395"/>
            <wp:effectExtent l="0" t="0" r="254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2017395"/>
                    </a:xfrm>
                    <a:prstGeom prst="rect">
                      <a:avLst/>
                    </a:prstGeom>
                  </pic:spPr>
                </pic:pic>
              </a:graphicData>
            </a:graphic>
          </wp:inline>
        </w:drawing>
      </w:r>
    </w:p>
    <w:p w:rsidR="00504885" w:rsidRPr="00504885" w:rsidRDefault="00504885" w:rsidP="00504885">
      <w:pPr>
        <w:pStyle w:val="C503-2"/>
      </w:pPr>
      <w:r w:rsidRPr="00504885">
        <w:rPr>
          <w:rFonts w:hint="eastAsia"/>
        </w:rPr>
        <w:t>我们可以清晰地看到，手写的代码的性能比</w:t>
      </w:r>
      <w:r w:rsidRPr="00504885">
        <w:t>Volcano Iterator Model</w:t>
      </w:r>
      <w:r w:rsidRPr="00504885">
        <w:rPr>
          <w:rFonts w:hint="eastAsia"/>
        </w:rPr>
        <w:t>高了一整个数量级，而这其中的原因包含以下几点：</w:t>
      </w:r>
    </w:p>
    <w:p w:rsidR="00504885" w:rsidRPr="00504885" w:rsidRDefault="00504885" w:rsidP="00504885">
      <w:pPr>
        <w:pStyle w:val="C503-2"/>
      </w:pPr>
      <w:r w:rsidRPr="00504885">
        <w:rPr>
          <w:b/>
          <w:bCs/>
        </w:rPr>
        <w:t>1</w:t>
      </w:r>
      <w:r w:rsidRPr="00504885">
        <w:rPr>
          <w:rFonts w:hint="eastAsia"/>
          <w:b/>
          <w:bCs/>
        </w:rPr>
        <w:t>、避免了</w:t>
      </w:r>
      <w:r w:rsidRPr="00504885">
        <w:rPr>
          <w:b/>
          <w:bCs/>
        </w:rPr>
        <w:t>virtual function</w:t>
      </w:r>
      <w:bookmarkStart w:id="28" w:name="OLE_LINK4"/>
      <w:r w:rsidRPr="00504885">
        <w:rPr>
          <w:b/>
          <w:bCs/>
        </w:rPr>
        <w:t xml:space="preserve"> dispatch</w:t>
      </w:r>
      <w:bookmarkEnd w:id="28"/>
      <w:r w:rsidRPr="00504885">
        <w:rPr>
          <w:rFonts w:hint="eastAsia"/>
          <w:b/>
          <w:bCs/>
        </w:rPr>
        <w:t>：</w:t>
      </w:r>
      <w:r w:rsidRPr="00504885">
        <w:rPr>
          <w:rFonts w:hint="eastAsia"/>
        </w:rPr>
        <w:t>在</w:t>
      </w:r>
      <w:r w:rsidRPr="00504885">
        <w:t>Volcano Iterator Model</w:t>
      </w:r>
      <w:r w:rsidRPr="00504885">
        <w:rPr>
          <w:rFonts w:hint="eastAsia"/>
        </w:rPr>
        <w:t>中，至少需要调用一次</w:t>
      </w:r>
      <w:r w:rsidRPr="00504885">
        <w:t>next()</w:t>
      </w:r>
      <w:r w:rsidRPr="00504885">
        <w:rPr>
          <w:rFonts w:hint="eastAsia"/>
        </w:rPr>
        <w:t>函数来获取下一个</w:t>
      </w:r>
      <w:r w:rsidRPr="00504885">
        <w:t>operator</w:t>
      </w:r>
      <w:r w:rsidRPr="00504885">
        <w:rPr>
          <w:rFonts w:hint="eastAsia"/>
        </w:rPr>
        <w:t>。这些函数调用在操作系统层面，会被编译为</w:t>
      </w:r>
      <w:r w:rsidRPr="00504885">
        <w:t>virtual function dispatch</w:t>
      </w:r>
      <w:r w:rsidRPr="00504885">
        <w:rPr>
          <w:rFonts w:hint="eastAsia"/>
        </w:rPr>
        <w:t>。而手写代码中，没有任何的函数调用逻辑。虽然说，现代的编译器已经对</w:t>
      </w:r>
      <w:r w:rsidR="00CC0FF9">
        <w:rPr>
          <w:rFonts w:hint="eastAsia"/>
          <w:b/>
        </w:rPr>
        <w:t xml:space="preserve"> </w:t>
      </w:r>
      <w:r w:rsidRPr="00504885">
        <w:rPr>
          <w:rFonts w:hint="eastAsia"/>
        </w:rPr>
        <w:t>进行了大量的优化，但是该操作还是会执行多个</w:t>
      </w:r>
      <w:r w:rsidRPr="00504885">
        <w:t>CPU</w:t>
      </w:r>
      <w:r w:rsidRPr="00504885">
        <w:rPr>
          <w:rFonts w:hint="eastAsia"/>
        </w:rPr>
        <w:t>指令，并且执行速度较慢，尤其是当需要成</w:t>
      </w:r>
      <w:r w:rsidRPr="00504885">
        <w:rPr>
          <w:rFonts w:hint="eastAsia"/>
        </w:rPr>
        <w:lastRenderedPageBreak/>
        <w:t>百上千次地执行虚函数调用时。</w:t>
      </w:r>
    </w:p>
    <w:p w:rsidR="00504885" w:rsidRPr="00504885" w:rsidRDefault="00504885" w:rsidP="00504885">
      <w:pPr>
        <w:pStyle w:val="C503-2"/>
      </w:pPr>
      <w:r w:rsidRPr="00504885">
        <w:rPr>
          <w:b/>
          <w:bCs/>
        </w:rPr>
        <w:t>2</w:t>
      </w:r>
      <w:r w:rsidRPr="00504885">
        <w:rPr>
          <w:rFonts w:hint="eastAsia"/>
          <w:b/>
          <w:bCs/>
        </w:rPr>
        <w:t>、通过</w:t>
      </w:r>
      <w:r w:rsidRPr="00504885">
        <w:rPr>
          <w:b/>
          <w:bCs/>
        </w:rPr>
        <w:t>CPU Register</w:t>
      </w:r>
      <w:r w:rsidRPr="00504885">
        <w:rPr>
          <w:rFonts w:hint="eastAsia"/>
          <w:b/>
          <w:bCs/>
        </w:rPr>
        <w:t>存取中间数据，而不是内存缓冲</w:t>
      </w:r>
      <w:r w:rsidRPr="00504885">
        <w:rPr>
          <w:rFonts w:hint="eastAsia"/>
        </w:rPr>
        <w:t>：在</w:t>
      </w:r>
      <w:r w:rsidRPr="00504885">
        <w:t>Volcano Iterator Model</w:t>
      </w:r>
      <w:r w:rsidRPr="00504885">
        <w:rPr>
          <w:rFonts w:hint="eastAsia"/>
        </w:rPr>
        <w:t>中，每次一个</w:t>
      </w:r>
      <w:r w:rsidRPr="00504885">
        <w:t>operator</w:t>
      </w:r>
      <w:r w:rsidRPr="00504885">
        <w:rPr>
          <w:rFonts w:hint="eastAsia"/>
        </w:rPr>
        <w:t>将数据交给下一个</w:t>
      </w:r>
      <w:r w:rsidRPr="00504885">
        <w:t>operator</w:t>
      </w:r>
      <w:r w:rsidRPr="00504885">
        <w:rPr>
          <w:rFonts w:hint="eastAsia"/>
        </w:rPr>
        <w:t>，都需要将数据写入内存缓冲中。然而在手写代码中，</w:t>
      </w:r>
      <w:r w:rsidRPr="00504885">
        <w:t>JVM JIT</w:t>
      </w:r>
      <w:r w:rsidRPr="00504885">
        <w:rPr>
          <w:rFonts w:hint="eastAsia"/>
        </w:rPr>
        <w:t>编译器会将这些数据写入</w:t>
      </w:r>
      <w:r w:rsidRPr="00504885">
        <w:t>CPU Register</w:t>
      </w:r>
      <w:r w:rsidRPr="00504885">
        <w:rPr>
          <w:rFonts w:hint="eastAsia"/>
        </w:rPr>
        <w:t>。</w:t>
      </w:r>
      <w:r w:rsidRPr="00504885">
        <w:t>CPU</w:t>
      </w:r>
      <w:r w:rsidRPr="00504885">
        <w:rPr>
          <w:rFonts w:hint="eastAsia"/>
        </w:rPr>
        <w:t>从内存缓冲种读写数据的性能比直接从</w:t>
      </w:r>
      <w:r w:rsidRPr="00504885">
        <w:t>CPU Register</w:t>
      </w:r>
      <w:r w:rsidRPr="00504885">
        <w:rPr>
          <w:rFonts w:hint="eastAsia"/>
        </w:rPr>
        <w:t>中读写数据，要低了一个数量级。</w:t>
      </w:r>
    </w:p>
    <w:p w:rsidR="00504885" w:rsidRDefault="00504885" w:rsidP="00504885">
      <w:pPr>
        <w:pStyle w:val="C503-2"/>
      </w:pPr>
      <w:r w:rsidRPr="00504885">
        <w:rPr>
          <w:b/>
          <w:bCs/>
        </w:rPr>
        <w:t>3</w:t>
      </w:r>
      <w:r w:rsidRPr="00504885">
        <w:rPr>
          <w:rFonts w:hint="eastAsia"/>
          <w:b/>
          <w:bCs/>
        </w:rPr>
        <w:t>、</w:t>
      </w:r>
      <w:r w:rsidRPr="00504885">
        <w:rPr>
          <w:b/>
          <w:bCs/>
        </w:rPr>
        <w:t>Loop Unrolling</w:t>
      </w:r>
      <w:r w:rsidRPr="00504885">
        <w:rPr>
          <w:rFonts w:hint="eastAsia"/>
          <w:b/>
          <w:bCs/>
        </w:rPr>
        <w:t>和</w:t>
      </w:r>
      <w:bookmarkStart w:id="29" w:name="OLE_LINK5"/>
      <w:bookmarkStart w:id="30" w:name="OLE_LINK6"/>
      <w:r w:rsidRPr="00504885">
        <w:rPr>
          <w:b/>
          <w:bCs/>
        </w:rPr>
        <w:t>SIMD</w:t>
      </w:r>
      <w:bookmarkEnd w:id="29"/>
      <w:bookmarkEnd w:id="30"/>
      <w:r w:rsidRPr="00504885">
        <w:rPr>
          <w:rFonts w:hint="eastAsia"/>
          <w:b/>
          <w:bCs/>
        </w:rPr>
        <w:t>：</w:t>
      </w:r>
      <w:r w:rsidRPr="00504885">
        <w:rPr>
          <w:rFonts w:hint="eastAsia"/>
        </w:rPr>
        <w:t>现代的编译器和</w:t>
      </w:r>
      <w:r w:rsidRPr="00504885">
        <w:t>CPU</w:t>
      </w:r>
      <w:r w:rsidRPr="00504885">
        <w:rPr>
          <w:rFonts w:hint="eastAsia"/>
        </w:rPr>
        <w:t>在编译和执行简单的</w:t>
      </w:r>
      <w:r w:rsidRPr="00504885">
        <w:t>for</w:t>
      </w:r>
      <w:r w:rsidRPr="00504885">
        <w:rPr>
          <w:rFonts w:hint="eastAsia"/>
        </w:rPr>
        <w:t>循环时，性能非常地高。编译器通常可以自动对</w:t>
      </w:r>
      <w:r w:rsidRPr="00504885">
        <w:t>for</w:t>
      </w:r>
      <w:r w:rsidRPr="00504885">
        <w:rPr>
          <w:rFonts w:hint="eastAsia"/>
        </w:rPr>
        <w:t>循环进行</w:t>
      </w:r>
      <w:r w:rsidRPr="00504885">
        <w:t>unrolling</w:t>
      </w:r>
      <w:r w:rsidRPr="00504885">
        <w:rPr>
          <w:rFonts w:hint="eastAsia"/>
        </w:rPr>
        <w:t>，并且还会生成</w:t>
      </w:r>
      <w:r w:rsidRPr="00504885">
        <w:t>SIMD</w:t>
      </w:r>
      <w:r w:rsidRPr="00504885">
        <w:rPr>
          <w:rFonts w:hint="eastAsia"/>
        </w:rPr>
        <w:t>指令以在每次</w:t>
      </w:r>
      <w:r w:rsidRPr="00504885">
        <w:t>CPU</w:t>
      </w:r>
      <w:r w:rsidRPr="00504885">
        <w:rPr>
          <w:rFonts w:hint="eastAsia"/>
        </w:rPr>
        <w:t>指令执行时处理多条数据。</w:t>
      </w:r>
      <w:r w:rsidRPr="00504885">
        <w:t>CPU</w:t>
      </w:r>
      <w:r w:rsidRPr="00504885">
        <w:rPr>
          <w:rFonts w:hint="eastAsia"/>
        </w:rPr>
        <w:t>也包含一些特性，比如</w:t>
      </w:r>
      <w:r w:rsidRPr="00504885">
        <w:t>pipelining</w:t>
      </w:r>
      <w:r w:rsidRPr="00504885">
        <w:rPr>
          <w:rFonts w:hint="eastAsia"/>
        </w:rPr>
        <w:t>，</w:t>
      </w:r>
      <w:r w:rsidRPr="00504885">
        <w:t>prefetching</w:t>
      </w:r>
      <w:r w:rsidRPr="00504885">
        <w:rPr>
          <w:rFonts w:hint="eastAsia"/>
        </w:rPr>
        <w:t>，指令</w:t>
      </w:r>
      <w:r w:rsidRPr="00504885">
        <w:t>reordering</w:t>
      </w:r>
      <w:r w:rsidRPr="00504885">
        <w:rPr>
          <w:rFonts w:hint="eastAsia"/>
        </w:rPr>
        <w:t>，可以让</w:t>
      </w:r>
      <w:r w:rsidRPr="00504885">
        <w:t>for</w:t>
      </w:r>
      <w:r w:rsidRPr="00504885">
        <w:rPr>
          <w:rFonts w:hint="eastAsia"/>
        </w:rPr>
        <w:t>循环的执行性能更高。然而这些优化特性都无法在复杂的函数调用场景中施展，比如</w:t>
      </w:r>
      <w:r w:rsidRPr="00504885">
        <w:t>Volcano Iterator Model</w:t>
      </w:r>
      <w:r w:rsidRPr="00504885">
        <w:rPr>
          <w:rFonts w:hint="eastAsia"/>
        </w:rPr>
        <w:t>。</w:t>
      </w:r>
    </w:p>
    <w:tbl>
      <w:tblPr>
        <w:tblStyle w:val="afa"/>
        <w:tblW w:w="0" w:type="auto"/>
        <w:tblLook w:val="04A0" w:firstRow="1" w:lastRow="0" w:firstColumn="1" w:lastColumn="0" w:noHBand="0" w:noVBand="1"/>
      </w:tblPr>
      <w:tblGrid>
        <w:gridCol w:w="8296"/>
      </w:tblGrid>
      <w:tr w:rsidR="00504885" w:rsidTr="00504885">
        <w:tc>
          <w:tcPr>
            <w:tcW w:w="8296" w:type="dxa"/>
          </w:tcPr>
          <w:p w:rsidR="00504885" w:rsidRPr="00504885" w:rsidRDefault="00504885" w:rsidP="00504885">
            <w:pPr>
              <w:pStyle w:val="C503-2"/>
            </w:pPr>
            <w:r w:rsidRPr="00504885">
              <w:t>loop unrolling</w:t>
            </w:r>
            <w:r w:rsidRPr="00504885">
              <w:rPr>
                <w:rFonts w:hint="eastAsia"/>
              </w:rPr>
              <w:t>解释（小白的方式）</w:t>
            </w:r>
          </w:p>
          <w:p w:rsidR="00504885" w:rsidRPr="00504885" w:rsidRDefault="00504885" w:rsidP="00504885">
            <w:pPr>
              <w:pStyle w:val="C503-2"/>
            </w:pPr>
            <w:r w:rsidRPr="00504885">
              <w:t>for(int i = 0; i &lt; 10; i++) { System.out.println(i) }</w:t>
            </w:r>
          </w:p>
          <w:p w:rsidR="00504885" w:rsidRPr="00504885" w:rsidRDefault="00504885" w:rsidP="00504885">
            <w:pPr>
              <w:pStyle w:val="C503-2"/>
            </w:pPr>
            <w:r w:rsidRPr="00504885">
              <w:t>System.out.println(1)</w:t>
            </w:r>
          </w:p>
          <w:p w:rsidR="00504885" w:rsidRPr="00504885" w:rsidRDefault="00504885" w:rsidP="00504885">
            <w:pPr>
              <w:pStyle w:val="C503-2"/>
            </w:pPr>
            <w:r w:rsidRPr="00504885">
              <w:t>System.out.println(2)</w:t>
            </w:r>
          </w:p>
          <w:p w:rsidR="00504885" w:rsidRPr="00504885" w:rsidRDefault="00504885" w:rsidP="00504885">
            <w:pPr>
              <w:pStyle w:val="C503-2"/>
            </w:pPr>
            <w:r w:rsidRPr="00504885">
              <w:t>System.out.println(3)</w:t>
            </w:r>
          </w:p>
          <w:p w:rsidR="00504885" w:rsidRDefault="00504885" w:rsidP="00504885">
            <w:pPr>
              <w:pStyle w:val="C503-2"/>
            </w:pPr>
            <w:r w:rsidRPr="00504885">
              <w:t>......</w:t>
            </w:r>
          </w:p>
        </w:tc>
      </w:tr>
    </w:tbl>
    <w:p w:rsidR="00504885" w:rsidRPr="00504885" w:rsidRDefault="00504885" w:rsidP="00504885">
      <w:pPr>
        <w:pStyle w:val="C503-2"/>
      </w:pPr>
    </w:p>
    <w:p w:rsidR="00504885" w:rsidRPr="00504885" w:rsidRDefault="00504885" w:rsidP="00504885">
      <w:pPr>
        <w:pStyle w:val="C503-2"/>
      </w:pPr>
      <w:r w:rsidRPr="00504885">
        <w:rPr>
          <w:rFonts w:hint="eastAsia"/>
        </w:rPr>
        <w:t>手写代码的好处就在于，它是专门为实现这个功能而编写的，代码简单，因此可以吸收上述所有优点，包括避免虚函数调用，将中间数据保存在</w:t>
      </w:r>
      <w:r w:rsidRPr="00504885">
        <w:t>CPU</w:t>
      </w:r>
      <w:r w:rsidRPr="00504885">
        <w:rPr>
          <w:rFonts w:hint="eastAsia"/>
        </w:rPr>
        <w:t>寄存器中，而且还可以被底层硬件进行</w:t>
      </w:r>
      <w:r w:rsidRPr="00504885">
        <w:t>for</w:t>
      </w:r>
      <w:r w:rsidRPr="00504885">
        <w:rPr>
          <w:rFonts w:hint="eastAsia"/>
        </w:rPr>
        <w:t>循环的自动优化。</w:t>
      </w:r>
    </w:p>
    <w:p w:rsidR="00504885" w:rsidRPr="00504885" w:rsidRDefault="00504885" w:rsidP="00273805">
      <w:pPr>
        <w:pStyle w:val="C503-2"/>
      </w:pPr>
    </w:p>
    <w:p w:rsidR="004C75F6" w:rsidRDefault="004C75F6" w:rsidP="00DF0DDB">
      <w:pPr>
        <w:pStyle w:val="2"/>
      </w:pPr>
      <w:bookmarkStart w:id="31" w:name="_Toc525034001"/>
      <w:r>
        <w:rPr>
          <w:rFonts w:hint="eastAsia"/>
        </w:rPr>
        <w:t>251_</w:t>
      </w:r>
      <w:r>
        <w:rPr>
          <w:rFonts w:hint="eastAsia"/>
        </w:rPr>
        <w:t>新特性介绍</w:t>
      </w:r>
      <w:r>
        <w:rPr>
          <w:rFonts w:hint="eastAsia"/>
        </w:rPr>
        <w:t>-whole-stage code generation</w:t>
      </w:r>
      <w:r>
        <w:rPr>
          <w:rFonts w:hint="eastAsia"/>
        </w:rPr>
        <w:t>技术和</w:t>
      </w:r>
      <w:r>
        <w:rPr>
          <w:rFonts w:hint="eastAsia"/>
        </w:rPr>
        <w:t>vectorization</w:t>
      </w:r>
      <w:r>
        <w:rPr>
          <w:rFonts w:hint="eastAsia"/>
        </w:rPr>
        <w:t>技术</w:t>
      </w:r>
      <w:bookmarkEnd w:id="31"/>
    </w:p>
    <w:p w:rsidR="002F457E" w:rsidRPr="002F457E" w:rsidRDefault="002F457E" w:rsidP="002F457E">
      <w:pPr>
        <w:pStyle w:val="3"/>
      </w:pPr>
      <w:bookmarkStart w:id="32" w:name="_Toc525034002"/>
      <w:r w:rsidRPr="002F457E">
        <w:rPr>
          <w:rFonts w:hint="eastAsia"/>
        </w:rPr>
        <w:t>Whole-stage code generation</w:t>
      </w:r>
      <w:bookmarkEnd w:id="32"/>
    </w:p>
    <w:p w:rsidR="002F457E" w:rsidRPr="00CC0FF9" w:rsidRDefault="002F457E" w:rsidP="002F457E">
      <w:pPr>
        <w:pStyle w:val="C503-2"/>
        <w:ind w:firstLine="420"/>
        <w:rPr>
          <w:b/>
        </w:rPr>
      </w:pPr>
      <w:r w:rsidRPr="002F457E">
        <w:rPr>
          <w:rFonts w:hint="eastAsia"/>
        </w:rPr>
        <w:t>之前讲解了手工编写的代码的性能，为什么比</w:t>
      </w:r>
      <w:r w:rsidRPr="002F457E">
        <w:t>Volcano Iterator Model</w:t>
      </w:r>
      <w:r w:rsidRPr="002F457E">
        <w:rPr>
          <w:rFonts w:hint="eastAsia"/>
        </w:rPr>
        <w:t>要好。所以如果要对</w:t>
      </w:r>
      <w:r w:rsidRPr="002F457E">
        <w:t>Spark</w:t>
      </w:r>
      <w:r w:rsidRPr="002F457E">
        <w:rPr>
          <w:rFonts w:hint="eastAsia"/>
        </w:rPr>
        <w:t>进行性能优化，一个思路就是在运行时动态生成代码，以避免使用</w:t>
      </w:r>
      <w:r w:rsidRPr="002F457E">
        <w:t>Volcano</w:t>
      </w:r>
      <w:r w:rsidRPr="002F457E">
        <w:rPr>
          <w:rFonts w:hint="eastAsia"/>
        </w:rPr>
        <w:t>模型，转而使用性能更高的代码方式。要实现上述目的，就引出了</w:t>
      </w:r>
      <w:r w:rsidRPr="002F457E">
        <w:t>Spark</w:t>
      </w:r>
      <w:r w:rsidRPr="002F457E">
        <w:rPr>
          <w:rFonts w:hint="eastAsia"/>
        </w:rPr>
        <w:t>第二代</w:t>
      </w:r>
      <w:r w:rsidRPr="002F457E">
        <w:t>Tungsten</w:t>
      </w:r>
      <w:r w:rsidRPr="002F457E">
        <w:rPr>
          <w:rFonts w:hint="eastAsia"/>
        </w:rPr>
        <w:t>引擎的新技术，</w:t>
      </w:r>
      <w:r w:rsidRPr="002F457E">
        <w:t>whole-stage code generation</w:t>
      </w:r>
      <w:r w:rsidRPr="002F457E">
        <w:rPr>
          <w:rFonts w:hint="eastAsia"/>
        </w:rPr>
        <w:t>。通过该技术，</w:t>
      </w:r>
      <w:r w:rsidRPr="002F457E">
        <w:t>SQL</w:t>
      </w:r>
      <w:r w:rsidRPr="002F457E">
        <w:rPr>
          <w:rFonts w:hint="eastAsia"/>
        </w:rPr>
        <w:t>语句编译后的</w:t>
      </w:r>
      <w:r w:rsidRPr="002F457E">
        <w:t>operator-treee</w:t>
      </w:r>
      <w:r w:rsidRPr="002F457E">
        <w:rPr>
          <w:rFonts w:hint="eastAsia"/>
        </w:rPr>
        <w:t>中，每个</w:t>
      </w:r>
      <w:r w:rsidRPr="002F457E">
        <w:lastRenderedPageBreak/>
        <w:t>operator</w:t>
      </w:r>
      <w:r w:rsidRPr="002F457E">
        <w:rPr>
          <w:rFonts w:hint="eastAsia"/>
        </w:rPr>
        <w:t>执行时就不是自己来执行逻辑了，而是通过</w:t>
      </w:r>
      <w:r w:rsidRPr="002F457E">
        <w:t>whole-stage code generation</w:t>
      </w:r>
      <w:r w:rsidRPr="002F457E">
        <w:rPr>
          <w:rFonts w:hint="eastAsia"/>
        </w:rPr>
        <w:t>技术，</w:t>
      </w:r>
      <w:r w:rsidRPr="00CC0FF9">
        <w:rPr>
          <w:rFonts w:hint="eastAsia"/>
          <w:b/>
        </w:rPr>
        <w:t>动态生成代码，生成的代码中会尽量将所有的操作打包到一个函数中，然后再执行动态生成的代码。</w:t>
      </w:r>
    </w:p>
    <w:p w:rsidR="002F457E" w:rsidRPr="002F457E" w:rsidRDefault="002F457E" w:rsidP="002F457E">
      <w:pPr>
        <w:pStyle w:val="C503-2"/>
        <w:ind w:firstLine="420"/>
      </w:pPr>
      <w:r w:rsidRPr="002F457E">
        <w:rPr>
          <w:rFonts w:hint="eastAsia"/>
        </w:rPr>
        <w:t>就以上一讲的</w:t>
      </w:r>
      <w:r w:rsidRPr="002F457E">
        <w:t>SQL</w:t>
      </w:r>
      <w:r w:rsidRPr="002F457E">
        <w:rPr>
          <w:rFonts w:hint="eastAsia"/>
        </w:rPr>
        <w:t>语句来作为示例，</w:t>
      </w:r>
      <w:r w:rsidRPr="002F457E">
        <w:t>Spark</w:t>
      </w:r>
      <w:r w:rsidRPr="002F457E">
        <w:rPr>
          <w:rFonts w:hint="eastAsia"/>
        </w:rPr>
        <w:t>会自动生成以下代码。如果只是一个简单的查询，那么</w:t>
      </w:r>
      <w:r w:rsidRPr="002F457E">
        <w:t>Spark</w:t>
      </w:r>
      <w:r w:rsidRPr="002F457E">
        <w:rPr>
          <w:rFonts w:hint="eastAsia"/>
        </w:rPr>
        <w:t>会尽可能就生成一个</w:t>
      </w:r>
      <w:r w:rsidRPr="002F457E">
        <w:t>stage</w:t>
      </w:r>
      <w:r w:rsidRPr="002F457E">
        <w:rPr>
          <w:rFonts w:hint="eastAsia"/>
        </w:rPr>
        <w:t>，并且将所有操作打包到一起。但是如果是复杂的操作，就可能会生成多个</w:t>
      </w:r>
      <w:r w:rsidRPr="002F457E">
        <w:t>stage</w:t>
      </w:r>
      <w:r w:rsidRPr="002F457E">
        <w:rPr>
          <w:rFonts w:hint="eastAsia"/>
        </w:rPr>
        <w:t>。</w:t>
      </w:r>
    </w:p>
    <w:p w:rsidR="002F457E" w:rsidRDefault="002F457E" w:rsidP="002F457E">
      <w:pPr>
        <w:pStyle w:val="C503-2"/>
      </w:pPr>
      <w:r w:rsidRPr="002F457E">
        <w:rPr>
          <w:noProof/>
        </w:rPr>
        <w:drawing>
          <wp:inline distT="0" distB="0" distL="0" distR="0" wp14:anchorId="6516117D" wp14:editId="2969B3FE">
            <wp:extent cx="5274310" cy="2162810"/>
            <wp:effectExtent l="0" t="0" r="254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4310" cy="2162810"/>
                    </a:xfrm>
                    <a:prstGeom prst="rect">
                      <a:avLst/>
                    </a:prstGeom>
                  </pic:spPr>
                </pic:pic>
              </a:graphicData>
            </a:graphic>
          </wp:inline>
        </w:drawing>
      </w:r>
    </w:p>
    <w:p w:rsidR="002F457E" w:rsidRPr="002F457E" w:rsidRDefault="002F457E" w:rsidP="002F457E">
      <w:pPr>
        <w:pStyle w:val="C503-2"/>
      </w:pPr>
      <w:r w:rsidRPr="002F457E">
        <w:t>Spark</w:t>
      </w:r>
      <w:r w:rsidRPr="002F457E">
        <w:rPr>
          <w:rFonts w:hint="eastAsia"/>
        </w:rPr>
        <w:t>提供了</w:t>
      </w:r>
      <w:r w:rsidRPr="002F457E">
        <w:t>explain()</w:t>
      </w:r>
      <w:r w:rsidRPr="002F457E">
        <w:rPr>
          <w:rFonts w:hint="eastAsia"/>
        </w:rPr>
        <w:t>方法来查看一个</w:t>
      </w:r>
      <w:r w:rsidRPr="002F457E">
        <w:t>SQL</w:t>
      </w:r>
      <w:r w:rsidRPr="002F457E">
        <w:rPr>
          <w:rFonts w:hint="eastAsia"/>
        </w:rPr>
        <w:t>的执行计划，而且这里面是可以看到通过</w:t>
      </w:r>
      <w:r w:rsidRPr="002F457E">
        <w:t>whole-stage code generation</w:t>
      </w:r>
      <w:r w:rsidRPr="002F457E">
        <w:rPr>
          <w:rFonts w:hint="eastAsia"/>
        </w:rPr>
        <w:t>生成的代码的执行计划的。如果看到一个步骤前面有个</w:t>
      </w:r>
      <w:r w:rsidRPr="002F457E">
        <w:t>*</w:t>
      </w:r>
      <w:r w:rsidRPr="002F457E">
        <w:rPr>
          <w:rFonts w:hint="eastAsia"/>
        </w:rPr>
        <w:t>符号，那么就代表这个步骤是通过该技术自动生成的。在这个例子中，</w:t>
      </w:r>
      <w:r w:rsidRPr="002F457E">
        <w:t>Range</w:t>
      </w:r>
      <w:r w:rsidRPr="002F457E">
        <w:rPr>
          <w:rFonts w:hint="eastAsia"/>
        </w:rPr>
        <w:t>、</w:t>
      </w:r>
      <w:r w:rsidRPr="002F457E">
        <w:t>Filter</w:t>
      </w:r>
      <w:r w:rsidRPr="002F457E">
        <w:rPr>
          <w:rFonts w:hint="eastAsia"/>
        </w:rPr>
        <w:t>和</w:t>
      </w:r>
      <w:r w:rsidRPr="002F457E">
        <w:t>Aggregation</w:t>
      </w:r>
      <w:r w:rsidRPr="002F457E">
        <w:rPr>
          <w:rFonts w:hint="eastAsia"/>
        </w:rPr>
        <w:t>都是自动生成的，</w:t>
      </w:r>
      <w:r w:rsidRPr="002F457E">
        <w:t>Exchange</w:t>
      </w:r>
      <w:r w:rsidRPr="002F457E">
        <w:rPr>
          <w:rFonts w:hint="eastAsia"/>
        </w:rPr>
        <w:t>不是自动生成的，因为这是一个网络传输数据的过程。</w:t>
      </w:r>
    </w:p>
    <w:p w:rsidR="002F457E" w:rsidRDefault="002F457E" w:rsidP="002F457E">
      <w:pPr>
        <w:pStyle w:val="C503-2"/>
      </w:pPr>
      <w:r w:rsidRPr="002F457E">
        <w:rPr>
          <w:noProof/>
        </w:rPr>
        <w:drawing>
          <wp:inline distT="0" distB="0" distL="0" distR="0" wp14:anchorId="788189D4" wp14:editId="47ED9095">
            <wp:extent cx="5274310" cy="1562735"/>
            <wp:effectExtent l="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274310" cy="1562735"/>
                    </a:xfrm>
                    <a:prstGeom prst="rect">
                      <a:avLst/>
                    </a:prstGeom>
                  </pic:spPr>
                </pic:pic>
              </a:graphicData>
            </a:graphic>
          </wp:inline>
        </w:drawing>
      </w:r>
    </w:p>
    <w:p w:rsidR="002F457E" w:rsidRPr="002F457E" w:rsidRDefault="002F457E" w:rsidP="002F457E">
      <w:pPr>
        <w:pStyle w:val="C503-2"/>
      </w:pPr>
      <w:r w:rsidRPr="002F457E">
        <w:rPr>
          <w:rFonts w:hint="eastAsia"/>
        </w:rPr>
        <w:t>很多用户会疑惑，从</w:t>
      </w:r>
      <w:r w:rsidRPr="002F457E">
        <w:t>Spark 1.1</w:t>
      </w:r>
      <w:r w:rsidRPr="002F457E">
        <w:rPr>
          <w:rFonts w:hint="eastAsia"/>
        </w:rPr>
        <w:t>版本开始，就一直听说有</w:t>
      </w:r>
      <w:r w:rsidRPr="002F457E">
        <w:t>code generation</w:t>
      </w:r>
      <w:r w:rsidRPr="002F457E">
        <w:rPr>
          <w:rFonts w:hint="eastAsia"/>
        </w:rPr>
        <w:t>类的</w:t>
      </w:r>
      <w:r w:rsidRPr="002F457E">
        <w:t>feature</w:t>
      </w:r>
      <w:r w:rsidRPr="002F457E">
        <w:rPr>
          <w:rFonts w:hint="eastAsia"/>
        </w:rPr>
        <w:t>引入，这跟</w:t>
      </w:r>
      <w:r w:rsidRPr="002F457E">
        <w:t>spark 2.0</w:t>
      </w:r>
      <w:r w:rsidRPr="002F457E">
        <w:rPr>
          <w:rFonts w:hint="eastAsia"/>
        </w:rPr>
        <w:t>中的这个技术有什么不同呢。实际上在</w:t>
      </w:r>
      <w:r w:rsidRPr="002F457E">
        <w:t>spark 1.x</w:t>
      </w:r>
      <w:r w:rsidRPr="002F457E">
        <w:rPr>
          <w:rFonts w:hint="eastAsia"/>
        </w:rPr>
        <w:t>版本中，</w:t>
      </w:r>
      <w:r w:rsidRPr="002F457E">
        <w:t>code generation</w:t>
      </w:r>
      <w:r w:rsidRPr="002F457E">
        <w:rPr>
          <w:rFonts w:hint="eastAsia"/>
        </w:rPr>
        <w:t>技术仅仅被使用在了</w:t>
      </w:r>
      <w:r w:rsidRPr="002F457E">
        <w:t>expression evoluation</w:t>
      </w:r>
      <w:r w:rsidRPr="002F457E">
        <w:rPr>
          <w:rFonts w:hint="eastAsia"/>
        </w:rPr>
        <w:t>方面（比如</w:t>
      </w:r>
      <w:r w:rsidRPr="002F457E">
        <w:t>a + 1</w:t>
      </w:r>
      <w:r w:rsidRPr="002F457E">
        <w:rPr>
          <w:rFonts w:hint="eastAsia"/>
        </w:rPr>
        <w:t>），即表达式求值，还有极其少数几个算子上（比如</w:t>
      </w:r>
      <w:r w:rsidRPr="002F457E">
        <w:t>filter</w:t>
      </w:r>
      <w:r w:rsidRPr="002F457E">
        <w:rPr>
          <w:rFonts w:hint="eastAsia"/>
        </w:rPr>
        <w:t>等）。而</w:t>
      </w:r>
      <w:r w:rsidRPr="002F457E">
        <w:t>spark 2.0</w:t>
      </w:r>
      <w:r w:rsidRPr="002F457E">
        <w:rPr>
          <w:rFonts w:hint="eastAsia"/>
        </w:rPr>
        <w:t>中的</w:t>
      </w:r>
      <w:r w:rsidRPr="002F457E">
        <w:t>whole-stage code generation</w:t>
      </w:r>
      <w:r w:rsidRPr="002F457E">
        <w:rPr>
          <w:rFonts w:hint="eastAsia"/>
        </w:rPr>
        <w:t>技术是应用在整个</w:t>
      </w:r>
      <w:r w:rsidRPr="002F457E">
        <w:t>spark</w:t>
      </w:r>
      <w:r w:rsidRPr="002F457E">
        <w:rPr>
          <w:rFonts w:hint="eastAsia"/>
        </w:rPr>
        <w:t>运行流程上的。</w:t>
      </w:r>
    </w:p>
    <w:p w:rsidR="002F457E" w:rsidRDefault="002F457E" w:rsidP="002F457E">
      <w:pPr>
        <w:pStyle w:val="3"/>
      </w:pPr>
      <w:bookmarkStart w:id="33" w:name="_Toc525034003"/>
      <w:r w:rsidRPr="002F457E">
        <w:rPr>
          <w:rFonts w:hint="eastAsia"/>
        </w:rPr>
        <w:lastRenderedPageBreak/>
        <w:t>Vectorization</w:t>
      </w:r>
      <w:bookmarkEnd w:id="33"/>
    </w:p>
    <w:p w:rsidR="002F457E" w:rsidRPr="002F457E" w:rsidRDefault="002F457E" w:rsidP="002F457E">
      <w:pPr>
        <w:pStyle w:val="C503-2"/>
        <w:ind w:firstLine="420"/>
      </w:pPr>
      <w:r w:rsidRPr="002F457E">
        <w:rPr>
          <w:rFonts w:hint="eastAsia"/>
        </w:rPr>
        <w:t>对于很多查询操作，</w:t>
      </w:r>
      <w:r w:rsidRPr="002F457E">
        <w:t>whole-stage code generation</w:t>
      </w:r>
      <w:r w:rsidRPr="002F457E">
        <w:rPr>
          <w:rFonts w:hint="eastAsia"/>
        </w:rPr>
        <w:t>技术都可以很好地优化其性能。但是有一些特殊的操作，却无法很好的使用该技术，比如说比较复杂一些操作，如</w:t>
      </w:r>
      <w:r w:rsidRPr="002F457E">
        <w:t>parquet</w:t>
      </w:r>
      <w:r w:rsidRPr="002F457E">
        <w:rPr>
          <w:rFonts w:hint="eastAsia"/>
        </w:rPr>
        <w:t>文件扫描、</w:t>
      </w:r>
      <w:r w:rsidRPr="002F457E">
        <w:t>csv</w:t>
      </w:r>
      <w:r w:rsidRPr="002F457E">
        <w:rPr>
          <w:rFonts w:hint="eastAsia"/>
        </w:rPr>
        <w:t>文件解析等，或者是跟其他第三方技术进行整合。</w:t>
      </w:r>
    </w:p>
    <w:p w:rsidR="002F457E" w:rsidRPr="002F457E" w:rsidRDefault="002F457E" w:rsidP="002F457E">
      <w:pPr>
        <w:pStyle w:val="C503-2"/>
        <w:ind w:firstLine="420"/>
      </w:pPr>
      <w:r w:rsidRPr="002F457E">
        <w:rPr>
          <w:rFonts w:hint="eastAsia"/>
        </w:rPr>
        <w:t>如果要在上述场景提升性能，</w:t>
      </w:r>
      <w:r w:rsidRPr="002F457E">
        <w:t>spark</w:t>
      </w:r>
      <w:r w:rsidRPr="002F457E">
        <w:rPr>
          <w:rFonts w:hint="eastAsia"/>
        </w:rPr>
        <w:t>引入了另外一种技术，称作</w:t>
      </w:r>
      <w:r w:rsidRPr="002F457E">
        <w:t>“vectorization”</w:t>
      </w:r>
      <w:r w:rsidRPr="002F457E">
        <w:rPr>
          <w:rFonts w:hint="eastAsia"/>
        </w:rPr>
        <w:t>，即向量化。</w:t>
      </w:r>
      <w:r w:rsidRPr="00572849">
        <w:rPr>
          <w:rFonts w:hint="eastAsia"/>
          <w:b/>
        </w:rPr>
        <w:t>向量化的意思就是避免每次仅仅处理一条数据</w:t>
      </w:r>
      <w:r w:rsidRPr="002F457E">
        <w:rPr>
          <w:rFonts w:hint="eastAsia"/>
        </w:rPr>
        <w:t>，相反，将多条数据通过面向列的方式来组织成一个一个的</w:t>
      </w:r>
      <w:r w:rsidRPr="002F457E">
        <w:t>batch</w:t>
      </w:r>
      <w:r w:rsidRPr="002F457E">
        <w:rPr>
          <w:rFonts w:hint="eastAsia"/>
        </w:rPr>
        <w:t>，然后对一个</w:t>
      </w:r>
      <w:r w:rsidRPr="002F457E">
        <w:t>batch</w:t>
      </w:r>
      <w:r w:rsidRPr="002F457E">
        <w:rPr>
          <w:rFonts w:hint="eastAsia"/>
        </w:rPr>
        <w:t>中的数据来迭代处理。每次</w:t>
      </w:r>
      <w:r w:rsidRPr="002F457E">
        <w:t>next()</w:t>
      </w:r>
      <w:r w:rsidRPr="002F457E">
        <w:rPr>
          <w:rFonts w:hint="eastAsia"/>
        </w:rPr>
        <w:t>函数调用都返回一个</w:t>
      </w:r>
      <w:r w:rsidRPr="002F457E">
        <w:t>batch</w:t>
      </w:r>
      <w:r w:rsidRPr="002F457E">
        <w:rPr>
          <w:rFonts w:hint="eastAsia"/>
        </w:rPr>
        <w:t>的数据，这样可以减少</w:t>
      </w:r>
      <w:r w:rsidRPr="002F457E">
        <w:t>virtual function dispatch</w:t>
      </w:r>
      <w:r w:rsidRPr="002F457E">
        <w:rPr>
          <w:rFonts w:hint="eastAsia"/>
        </w:rPr>
        <w:t>的开销。同时通过循环的方式来处理，也可以使用编译器和</w:t>
      </w:r>
      <w:r w:rsidRPr="002F457E">
        <w:t>CPU</w:t>
      </w:r>
      <w:r w:rsidRPr="002F457E">
        <w:rPr>
          <w:rFonts w:hint="eastAsia"/>
        </w:rPr>
        <w:t>的</w:t>
      </w:r>
      <w:r w:rsidRPr="002F457E">
        <w:t>loop unrolling</w:t>
      </w:r>
      <w:r w:rsidRPr="002F457E">
        <w:rPr>
          <w:rFonts w:hint="eastAsia"/>
        </w:rPr>
        <w:t>等优化特性。</w:t>
      </w:r>
    </w:p>
    <w:p w:rsidR="002F457E" w:rsidRPr="002F457E" w:rsidRDefault="002F457E" w:rsidP="002F457E">
      <w:pPr>
        <w:pStyle w:val="C503-2"/>
      </w:pPr>
      <w:r w:rsidRPr="002F457E">
        <w:rPr>
          <w:noProof/>
        </w:rPr>
        <w:drawing>
          <wp:inline distT="0" distB="0" distL="0" distR="0" wp14:anchorId="14463C62" wp14:editId="13B3ECCD">
            <wp:extent cx="5274310" cy="1974850"/>
            <wp:effectExtent l="0" t="0" r="2540"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5274310" cy="1974850"/>
                    </a:xfrm>
                    <a:prstGeom prst="rect">
                      <a:avLst/>
                    </a:prstGeom>
                  </pic:spPr>
                </pic:pic>
              </a:graphicData>
            </a:graphic>
          </wp:inline>
        </w:drawing>
      </w:r>
    </w:p>
    <w:p w:rsidR="002F457E" w:rsidRPr="002F457E" w:rsidRDefault="002F457E" w:rsidP="002F457E">
      <w:pPr>
        <w:pStyle w:val="C503-2"/>
        <w:ind w:firstLine="420"/>
      </w:pPr>
      <w:r w:rsidRPr="002F457E">
        <w:rPr>
          <w:rFonts w:hint="eastAsia"/>
        </w:rPr>
        <w:t>这种向量化的技术，可以使用到之前说的</w:t>
      </w:r>
      <w:r w:rsidRPr="002F457E">
        <w:t>3</w:t>
      </w:r>
      <w:r w:rsidRPr="002F457E">
        <w:rPr>
          <w:rFonts w:hint="eastAsia"/>
        </w:rPr>
        <w:t>个点中的</w:t>
      </w:r>
      <w:r w:rsidRPr="002F457E">
        <w:t>2</w:t>
      </w:r>
      <w:r w:rsidRPr="002F457E">
        <w:rPr>
          <w:rFonts w:hint="eastAsia"/>
        </w:rPr>
        <w:t>个点。即，减少</w:t>
      </w:r>
      <w:r w:rsidRPr="002F457E">
        <w:t>virtual function dispatch</w:t>
      </w:r>
      <w:r w:rsidRPr="002F457E">
        <w:rPr>
          <w:rFonts w:hint="eastAsia"/>
        </w:rPr>
        <w:t>，以及进行</w:t>
      </w:r>
      <w:r w:rsidRPr="002F457E">
        <w:t>loop unrolling</w:t>
      </w:r>
      <w:r w:rsidRPr="002F457E">
        <w:rPr>
          <w:rFonts w:hint="eastAsia"/>
        </w:rPr>
        <w:t>优化。但是还是需要通过内存缓冲来读写中间数据的。所以，</w:t>
      </w:r>
      <w:r w:rsidRPr="00572849">
        <w:rPr>
          <w:rFonts w:hint="eastAsia"/>
          <w:b/>
        </w:rPr>
        <w:t>仅仅当实在无法使用</w:t>
      </w:r>
      <w:r w:rsidRPr="00572849">
        <w:rPr>
          <w:b/>
        </w:rPr>
        <w:t>whole-stage code generation</w:t>
      </w:r>
      <w:r w:rsidRPr="00572849">
        <w:rPr>
          <w:rFonts w:hint="eastAsia"/>
          <w:b/>
        </w:rPr>
        <w:t>时，才会使用</w:t>
      </w:r>
      <w:r w:rsidRPr="00572849">
        <w:rPr>
          <w:b/>
        </w:rPr>
        <w:t>vectorization</w:t>
      </w:r>
      <w:r w:rsidRPr="00572849">
        <w:rPr>
          <w:rFonts w:hint="eastAsia"/>
          <w:b/>
        </w:rPr>
        <w:t>技术</w:t>
      </w:r>
      <w:r w:rsidRPr="002F457E">
        <w:rPr>
          <w:rFonts w:hint="eastAsia"/>
        </w:rPr>
        <w:t>。有人做了一个</w:t>
      </w:r>
      <w:r w:rsidRPr="002F457E">
        <w:t>parquet</w:t>
      </w:r>
      <w:r w:rsidRPr="002F457E">
        <w:rPr>
          <w:rFonts w:hint="eastAsia"/>
        </w:rPr>
        <w:t>文件读取的实验，采用普通方式以及向量化方式，性能也能够达到一个数量级的提升：</w:t>
      </w:r>
    </w:p>
    <w:p w:rsidR="002F457E" w:rsidRDefault="002F457E" w:rsidP="002F457E">
      <w:pPr>
        <w:pStyle w:val="C503-2"/>
      </w:pPr>
      <w:r w:rsidRPr="002F457E">
        <w:rPr>
          <w:noProof/>
        </w:rPr>
        <w:drawing>
          <wp:inline distT="0" distB="0" distL="0" distR="0" wp14:anchorId="325F09E4" wp14:editId="4AF00D07">
            <wp:extent cx="5274310" cy="1851660"/>
            <wp:effectExtent l="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5274310" cy="1851660"/>
                    </a:xfrm>
                    <a:prstGeom prst="rect">
                      <a:avLst/>
                    </a:prstGeom>
                  </pic:spPr>
                </pic:pic>
              </a:graphicData>
            </a:graphic>
          </wp:inline>
        </w:drawing>
      </w:r>
    </w:p>
    <w:p w:rsidR="002F457E" w:rsidRPr="002F457E" w:rsidRDefault="002F457E" w:rsidP="002F457E">
      <w:pPr>
        <w:pStyle w:val="3"/>
      </w:pPr>
      <w:bookmarkStart w:id="34" w:name="_Toc525034004"/>
      <w:r w:rsidRPr="002F457E">
        <w:rPr>
          <w:rFonts w:hint="eastAsia"/>
        </w:rPr>
        <w:lastRenderedPageBreak/>
        <w:t>总结</w:t>
      </w:r>
      <w:bookmarkEnd w:id="34"/>
    </w:p>
    <w:p w:rsidR="002F457E" w:rsidRPr="002F457E" w:rsidRDefault="002F457E" w:rsidP="002F457E">
      <w:pPr>
        <w:pStyle w:val="C503-2"/>
        <w:ind w:firstLine="420"/>
      </w:pPr>
      <w:r w:rsidRPr="002F457E">
        <w:rPr>
          <w:rFonts w:hint="eastAsia"/>
        </w:rPr>
        <w:t>上述的</w:t>
      </w:r>
      <w:r w:rsidRPr="002F457E">
        <w:t>whole-stage code generation</w:t>
      </w:r>
      <w:r w:rsidRPr="002F457E">
        <w:rPr>
          <w:rFonts w:hint="eastAsia"/>
        </w:rPr>
        <w:t>技术，能否保证将</w:t>
      </w:r>
      <w:r w:rsidRPr="002F457E">
        <w:t>spark 2.x</w:t>
      </w:r>
      <w:r w:rsidRPr="002F457E">
        <w:rPr>
          <w:rFonts w:hint="eastAsia"/>
        </w:rPr>
        <w:t>的性能比</w:t>
      </w:r>
      <w:r w:rsidRPr="002F457E">
        <w:t>spark 1.x</w:t>
      </w:r>
      <w:r w:rsidRPr="002F457E">
        <w:rPr>
          <w:rFonts w:hint="eastAsia"/>
        </w:rPr>
        <w:t>来说提升</w:t>
      </w:r>
      <w:r w:rsidRPr="002F457E">
        <w:t>10</w:t>
      </w:r>
      <w:r w:rsidRPr="002F457E">
        <w:rPr>
          <w:rFonts w:hint="eastAsia"/>
        </w:rPr>
        <w:t>倍以上呢？这是无法完全保证的。虽然说目前的</w:t>
      </w:r>
      <w:r w:rsidRPr="002F457E">
        <w:t>spark</w:t>
      </w:r>
      <w:r w:rsidRPr="002F457E">
        <w:rPr>
          <w:rFonts w:hint="eastAsia"/>
        </w:rPr>
        <w:t>架构已经搭载了目前世界上最先进的性能优化技术，但是并不是所有的操作都可以大幅度提升性能的。简单来说，</w:t>
      </w:r>
      <w:r w:rsidRPr="002F457E">
        <w:t>CPU</w:t>
      </w:r>
      <w:r w:rsidRPr="002F457E">
        <w:rPr>
          <w:rFonts w:hint="eastAsia"/>
        </w:rPr>
        <w:t>密集型的操作，可以通过这些新技术得到性能的大幅度提升，但是很多</w:t>
      </w:r>
      <w:r w:rsidRPr="002F457E">
        <w:t>IO</w:t>
      </w:r>
      <w:r w:rsidRPr="002F457E">
        <w:rPr>
          <w:rFonts w:hint="eastAsia"/>
        </w:rPr>
        <w:t>密集型的操作，比如</w:t>
      </w:r>
      <w:r w:rsidRPr="002F457E">
        <w:t>shuffle</w:t>
      </w:r>
      <w:r w:rsidRPr="002F457E">
        <w:rPr>
          <w:rFonts w:hint="eastAsia"/>
        </w:rPr>
        <w:t>过程的读写磁盘，是无法通过该技术提升性能的。在未来，</w:t>
      </w:r>
      <w:r w:rsidRPr="002F457E">
        <w:t>spark</w:t>
      </w:r>
      <w:r w:rsidRPr="002F457E">
        <w:rPr>
          <w:rFonts w:hint="eastAsia"/>
        </w:rPr>
        <w:t>会花费更多的精力在优化</w:t>
      </w:r>
      <w:r w:rsidRPr="002F457E">
        <w:t>IO</w:t>
      </w:r>
      <w:r w:rsidRPr="002F457E">
        <w:rPr>
          <w:rFonts w:hint="eastAsia"/>
        </w:rPr>
        <w:t>密集型的操作的性能上。</w:t>
      </w:r>
    </w:p>
    <w:p w:rsidR="002F457E" w:rsidRPr="002F457E" w:rsidRDefault="002F457E" w:rsidP="002F457E">
      <w:pPr>
        <w:pStyle w:val="C503-2"/>
      </w:pPr>
    </w:p>
    <w:p w:rsidR="004C75F6" w:rsidRDefault="004C75F6" w:rsidP="00DF0DDB">
      <w:pPr>
        <w:pStyle w:val="2"/>
      </w:pPr>
      <w:bookmarkStart w:id="35" w:name="_Toc525034005"/>
      <w:r>
        <w:rPr>
          <w:rFonts w:hint="eastAsia"/>
        </w:rPr>
        <w:t>252_Spark 2.x</w:t>
      </w:r>
      <w:r>
        <w:rPr>
          <w:rFonts w:hint="eastAsia"/>
        </w:rPr>
        <w:t>与</w:t>
      </w:r>
      <w:r>
        <w:rPr>
          <w:rFonts w:hint="eastAsia"/>
        </w:rPr>
        <w:t>1.x</w:t>
      </w:r>
      <w:r>
        <w:rPr>
          <w:rFonts w:hint="eastAsia"/>
        </w:rPr>
        <w:t>对比以及分析、学习建议以及使用建议</w:t>
      </w:r>
      <w:bookmarkEnd w:id="35"/>
    </w:p>
    <w:p w:rsidR="001A74DD" w:rsidRPr="001A74DD" w:rsidRDefault="001A74DD" w:rsidP="001A74DD">
      <w:pPr>
        <w:pStyle w:val="3"/>
      </w:pPr>
      <w:bookmarkStart w:id="36" w:name="_Toc525034006"/>
      <w:r w:rsidRPr="001A74DD">
        <w:rPr>
          <w:rFonts w:hint="eastAsia"/>
        </w:rPr>
        <w:t>Spark 2.x</w:t>
      </w:r>
      <w:r w:rsidRPr="001A74DD">
        <w:rPr>
          <w:rFonts w:hint="eastAsia"/>
        </w:rPr>
        <w:t>与</w:t>
      </w:r>
      <w:r w:rsidRPr="001A74DD">
        <w:rPr>
          <w:rFonts w:hint="eastAsia"/>
        </w:rPr>
        <w:t>1.x</w:t>
      </w:r>
      <w:r w:rsidRPr="001A74DD">
        <w:rPr>
          <w:rFonts w:hint="eastAsia"/>
        </w:rPr>
        <w:t>对比</w:t>
      </w:r>
      <w:bookmarkEnd w:id="36"/>
    </w:p>
    <w:p w:rsidR="001A74DD" w:rsidRPr="001A74DD" w:rsidRDefault="001A74DD" w:rsidP="001A74DD">
      <w:pPr>
        <w:pStyle w:val="C503-2"/>
      </w:pPr>
      <w:r w:rsidRPr="001A74DD">
        <w:t>Spark 1.x</w:t>
      </w:r>
      <w:r w:rsidRPr="001A74DD">
        <w:rPr>
          <w:rFonts w:hint="eastAsia"/>
        </w:rPr>
        <w:t>：</w:t>
      </w:r>
      <w:r w:rsidRPr="001A74DD">
        <w:t>Spark Core</w:t>
      </w:r>
      <w:r w:rsidRPr="001A74DD">
        <w:rPr>
          <w:rFonts w:hint="eastAsia"/>
        </w:rPr>
        <w:t>（</w:t>
      </w:r>
      <w:r w:rsidRPr="001A74DD">
        <w:t>RDD</w:t>
      </w:r>
      <w:r w:rsidRPr="001A74DD">
        <w:rPr>
          <w:rFonts w:hint="eastAsia"/>
        </w:rPr>
        <w:t>）、</w:t>
      </w:r>
      <w:r w:rsidRPr="001A74DD">
        <w:t>Spark SQL</w:t>
      </w:r>
      <w:r w:rsidRPr="001A74DD">
        <w:rPr>
          <w:rFonts w:hint="eastAsia"/>
        </w:rPr>
        <w:t>（</w:t>
      </w:r>
      <w:r w:rsidRPr="001A74DD">
        <w:t>SQL+Dataframe+Dataset</w:t>
      </w:r>
      <w:r w:rsidRPr="001A74DD">
        <w:rPr>
          <w:rFonts w:hint="eastAsia"/>
        </w:rPr>
        <w:t>）、</w:t>
      </w:r>
      <w:r w:rsidRPr="001A74DD">
        <w:t>Spark Streaming</w:t>
      </w:r>
      <w:r w:rsidRPr="001A74DD">
        <w:rPr>
          <w:rFonts w:hint="eastAsia"/>
        </w:rPr>
        <w:t>、</w:t>
      </w:r>
      <w:r w:rsidRPr="001A74DD">
        <w:t>Spark MLlib</w:t>
      </w:r>
      <w:r w:rsidRPr="001A74DD">
        <w:rPr>
          <w:rFonts w:hint="eastAsia"/>
        </w:rPr>
        <w:t>、</w:t>
      </w:r>
      <w:r w:rsidRPr="001A74DD">
        <w:t>Spark Graphx</w:t>
      </w:r>
    </w:p>
    <w:p w:rsidR="001A74DD" w:rsidRPr="001A74DD" w:rsidRDefault="001A74DD" w:rsidP="001A74DD">
      <w:pPr>
        <w:pStyle w:val="C503-2"/>
        <w:rPr>
          <w:b/>
        </w:rPr>
      </w:pPr>
      <w:r w:rsidRPr="001A74DD">
        <w:t>Spark 2.x</w:t>
      </w:r>
      <w:r w:rsidRPr="001A74DD">
        <w:rPr>
          <w:rFonts w:hint="eastAsia"/>
        </w:rPr>
        <w:t>：</w:t>
      </w:r>
      <w:r w:rsidRPr="001A74DD">
        <w:t>Spark Core</w:t>
      </w:r>
      <w:r w:rsidRPr="001A74DD">
        <w:rPr>
          <w:rFonts w:hint="eastAsia"/>
        </w:rPr>
        <w:t>（</w:t>
      </w:r>
      <w:r w:rsidRPr="001A74DD">
        <w:t>RDD</w:t>
      </w:r>
      <w:r w:rsidRPr="001A74DD">
        <w:rPr>
          <w:rFonts w:hint="eastAsia"/>
        </w:rPr>
        <w:t>）、</w:t>
      </w:r>
      <w:r w:rsidRPr="001A74DD">
        <w:t>Spark SQL</w:t>
      </w:r>
      <w:r w:rsidRPr="001A74DD">
        <w:rPr>
          <w:rFonts w:hint="eastAsia"/>
        </w:rPr>
        <w:t>（</w:t>
      </w:r>
      <w:r w:rsidRPr="001A74DD">
        <w:rPr>
          <w:b/>
        </w:rPr>
        <w:t>ANSI-SQL+Subquery</w:t>
      </w:r>
      <w:r w:rsidRPr="001A74DD">
        <w:t>+Dataframe/</w:t>
      </w:r>
      <w:r w:rsidRPr="001A74DD">
        <w:rPr>
          <w:b/>
        </w:rPr>
        <w:t>Dataset</w:t>
      </w:r>
      <w:r w:rsidRPr="001A74DD">
        <w:rPr>
          <w:rFonts w:hint="eastAsia"/>
        </w:rPr>
        <w:t>）、</w:t>
      </w:r>
      <w:r w:rsidRPr="001A74DD">
        <w:t>Spark Streaming</w:t>
      </w:r>
      <w:r w:rsidRPr="001A74DD">
        <w:rPr>
          <w:rFonts w:hint="eastAsia"/>
        </w:rPr>
        <w:t>、</w:t>
      </w:r>
      <w:r w:rsidRPr="001A74DD">
        <w:rPr>
          <w:b/>
        </w:rPr>
        <w:t>Structured Streaming</w:t>
      </w:r>
      <w:r w:rsidRPr="001A74DD">
        <w:rPr>
          <w:rFonts w:hint="eastAsia"/>
        </w:rPr>
        <w:t>、</w:t>
      </w:r>
      <w:r w:rsidRPr="001A74DD">
        <w:t>Spark MLlib</w:t>
      </w:r>
      <w:r w:rsidRPr="001A74DD">
        <w:rPr>
          <w:rFonts w:hint="eastAsia"/>
        </w:rPr>
        <w:t>（</w:t>
      </w:r>
      <w:r w:rsidRPr="001A74DD">
        <w:rPr>
          <w:b/>
        </w:rPr>
        <w:t>Dataframe/Dataset</w:t>
      </w:r>
      <w:r w:rsidRPr="001A74DD">
        <w:rPr>
          <w:rFonts w:hint="eastAsia"/>
        </w:rPr>
        <w:t>）、</w:t>
      </w:r>
      <w:r w:rsidRPr="001A74DD">
        <w:t>Spark Graphx</w:t>
      </w:r>
      <w:r w:rsidRPr="001A74DD">
        <w:rPr>
          <w:rFonts w:hint="eastAsia"/>
        </w:rPr>
        <w:t>、</w:t>
      </w:r>
      <w:r w:rsidRPr="001A74DD">
        <w:rPr>
          <w:b/>
        </w:rPr>
        <w:t>Second Generation Tungsten Engine</w:t>
      </w:r>
      <w:r w:rsidRPr="001A74DD">
        <w:rPr>
          <w:rFonts w:hint="eastAsia"/>
          <w:b/>
        </w:rPr>
        <w:t>（</w:t>
      </w:r>
      <w:r w:rsidRPr="001A74DD">
        <w:rPr>
          <w:b/>
        </w:rPr>
        <w:t>Whole-stage code generation+Vectorization</w:t>
      </w:r>
      <w:r w:rsidRPr="001A74DD">
        <w:rPr>
          <w:rFonts w:hint="eastAsia"/>
          <w:b/>
        </w:rPr>
        <w:t>）</w:t>
      </w:r>
    </w:p>
    <w:p w:rsidR="001A74DD" w:rsidRDefault="001A74DD" w:rsidP="001A74DD">
      <w:pPr>
        <w:pStyle w:val="C503-2"/>
      </w:pPr>
    </w:p>
    <w:p w:rsidR="00BA180A" w:rsidRPr="00BA180A" w:rsidRDefault="00BA180A" w:rsidP="00BA180A">
      <w:pPr>
        <w:pStyle w:val="C503-2"/>
        <w:ind w:firstLine="420"/>
      </w:pPr>
      <w:r w:rsidRPr="00BA180A">
        <w:rPr>
          <w:rFonts w:hint="eastAsia"/>
        </w:rPr>
        <w:t>这里首先给大家理清楚一个前提：</w:t>
      </w:r>
      <w:r w:rsidRPr="00BA180A">
        <w:t>Spark 1.x</w:t>
      </w:r>
      <w:r w:rsidRPr="00BA180A">
        <w:rPr>
          <w:rFonts w:hint="eastAsia"/>
        </w:rPr>
        <w:t>到</w:t>
      </w:r>
      <w:r w:rsidRPr="00BA180A">
        <w:t>Spark 2.x</w:t>
      </w:r>
      <w:r w:rsidRPr="00BA180A">
        <w:rPr>
          <w:rFonts w:hint="eastAsia"/>
        </w:rPr>
        <w:t>，完全是一脉相承的关系，即，</w:t>
      </w:r>
      <w:r w:rsidRPr="00BA180A">
        <w:t>Spark 2.x</w:t>
      </w:r>
      <w:r w:rsidRPr="00BA180A">
        <w:rPr>
          <w:rFonts w:hint="eastAsia"/>
        </w:rPr>
        <w:t>基本上是基于</w:t>
      </w:r>
      <w:r w:rsidRPr="00BA180A">
        <w:t>Spark 1.x</w:t>
      </w:r>
      <w:r w:rsidRPr="00BA180A">
        <w:rPr>
          <w:rFonts w:hint="eastAsia"/>
        </w:rPr>
        <w:t>进行了更多的功能和模块的扩展，以及底层性能的改良。绝对不是说，</w:t>
      </w:r>
      <w:r w:rsidRPr="00BA180A">
        <w:t>Spark 2.x</w:t>
      </w:r>
      <w:r w:rsidRPr="00BA180A">
        <w:rPr>
          <w:rFonts w:hint="eastAsia"/>
        </w:rPr>
        <w:t>彻底淘汰和替代了</w:t>
      </w:r>
      <w:r w:rsidRPr="00BA180A">
        <w:t>Spark 1.x</w:t>
      </w:r>
      <w:r w:rsidRPr="00BA180A">
        <w:rPr>
          <w:rFonts w:hint="eastAsia"/>
        </w:rPr>
        <w:t>中的组件。而且实际上，对于</w:t>
      </w:r>
      <w:r w:rsidRPr="00BA180A">
        <w:t>Spark 1.x</w:t>
      </w:r>
      <w:r w:rsidRPr="00BA180A">
        <w:rPr>
          <w:rFonts w:hint="eastAsia"/>
        </w:rPr>
        <w:t>中</w:t>
      </w:r>
      <w:r w:rsidRPr="00BA180A">
        <w:t>90%</w:t>
      </w:r>
      <w:r w:rsidRPr="00BA180A">
        <w:rPr>
          <w:rFonts w:hint="eastAsia"/>
        </w:rPr>
        <w:t>以上的东西，</w:t>
      </w:r>
      <w:r w:rsidRPr="00BA180A">
        <w:t>Spark 2.x</w:t>
      </w:r>
      <w:r w:rsidRPr="00BA180A">
        <w:rPr>
          <w:rFonts w:hint="eastAsia"/>
        </w:rPr>
        <w:t>几乎都完全保留了支持和延续，并没有做任何改变。这是大家必须要了解的一件事情。</w:t>
      </w:r>
    </w:p>
    <w:p w:rsidR="00BA180A" w:rsidRPr="00BA180A" w:rsidRDefault="00BA180A" w:rsidP="00BA180A">
      <w:pPr>
        <w:pStyle w:val="C503-2"/>
        <w:ind w:firstLine="420"/>
      </w:pPr>
      <w:r w:rsidRPr="00BA180A">
        <w:rPr>
          <w:rFonts w:hint="eastAsia"/>
        </w:rPr>
        <w:t>下面我们就对</w:t>
      </w:r>
      <w:r w:rsidRPr="00BA180A">
        <w:t>Spark 2.x</w:t>
      </w:r>
      <w:r w:rsidRPr="00BA180A">
        <w:rPr>
          <w:rFonts w:hint="eastAsia"/>
        </w:rPr>
        <w:t>中的每个组件都进行分析，告诉大家这些组件的基本原理，以及其适用和不适用的场景。避免大家对</w:t>
      </w:r>
      <w:r w:rsidRPr="00BA180A">
        <w:t>Spark 1.x</w:t>
      </w:r>
      <w:r w:rsidRPr="00BA180A">
        <w:rPr>
          <w:rFonts w:hint="eastAsia"/>
        </w:rPr>
        <w:t>和</w:t>
      </w:r>
      <w:r w:rsidRPr="00BA180A">
        <w:t>Spark 2.x</w:t>
      </w:r>
      <w:r w:rsidRPr="00BA180A">
        <w:rPr>
          <w:rFonts w:hint="eastAsia"/>
        </w:rPr>
        <w:t>有错误的认知。</w:t>
      </w:r>
    </w:p>
    <w:p w:rsidR="00BA180A" w:rsidRPr="00BA180A" w:rsidRDefault="00BA180A" w:rsidP="00BA180A">
      <w:pPr>
        <w:pStyle w:val="3"/>
      </w:pPr>
      <w:bookmarkStart w:id="37" w:name="_Toc525034007"/>
      <w:r w:rsidRPr="00BA180A">
        <w:rPr>
          <w:rFonts w:hint="eastAsia"/>
        </w:rPr>
        <w:t>Spark 2.x</w:t>
      </w:r>
      <w:r w:rsidRPr="00BA180A">
        <w:rPr>
          <w:rFonts w:hint="eastAsia"/>
        </w:rPr>
        <w:t>各组件分析</w:t>
      </w:r>
      <w:bookmarkEnd w:id="37"/>
    </w:p>
    <w:p w:rsidR="00BA180A" w:rsidRPr="00BA180A" w:rsidRDefault="00BA180A" w:rsidP="00BA180A">
      <w:pPr>
        <w:pStyle w:val="4"/>
      </w:pPr>
      <w:r w:rsidRPr="00BA180A">
        <w:rPr>
          <w:rFonts w:hint="eastAsia"/>
        </w:rPr>
        <w:t>Spark Core</w:t>
      </w:r>
      <w:r w:rsidRPr="00BA180A">
        <w:rPr>
          <w:rFonts w:hint="eastAsia"/>
        </w:rPr>
        <w:t>（</w:t>
      </w:r>
      <w:r w:rsidRPr="00BA180A">
        <w:rPr>
          <w:rFonts w:hint="eastAsia"/>
        </w:rPr>
        <w:t>RDD</w:t>
      </w:r>
      <w:r w:rsidRPr="00BA180A">
        <w:rPr>
          <w:rFonts w:hint="eastAsia"/>
        </w:rPr>
        <w:t>）</w:t>
      </w:r>
    </w:p>
    <w:p w:rsidR="00BA180A" w:rsidRPr="00BA180A" w:rsidRDefault="00BA180A" w:rsidP="00BA180A">
      <w:pPr>
        <w:pStyle w:val="C503-2"/>
      </w:pPr>
      <w:r w:rsidRPr="00BA180A">
        <w:rPr>
          <w:rFonts w:hint="eastAsia"/>
        </w:rPr>
        <w:t>从</w:t>
      </w:r>
      <w:r w:rsidRPr="00BA180A">
        <w:t>Spark</w:t>
      </w:r>
      <w:r w:rsidRPr="00BA180A">
        <w:rPr>
          <w:rFonts w:hint="eastAsia"/>
        </w:rPr>
        <w:t>诞生之日开始，</w:t>
      </w:r>
      <w:r w:rsidRPr="00BA180A">
        <w:t>RDD</w:t>
      </w:r>
      <w:r w:rsidRPr="00BA180A">
        <w:rPr>
          <w:rFonts w:hint="eastAsia"/>
        </w:rPr>
        <w:t>就是</w:t>
      </w:r>
      <w:r w:rsidRPr="00BA180A">
        <w:t>Spark</w:t>
      </w:r>
      <w:r w:rsidRPr="00BA180A">
        <w:rPr>
          <w:rFonts w:hint="eastAsia"/>
        </w:rPr>
        <w:t>最主要的编程接口，重要程度类似于</w:t>
      </w:r>
      <w:r w:rsidRPr="00BA180A">
        <w:t>Hadoop</w:t>
      </w:r>
      <w:r w:rsidRPr="00BA180A">
        <w:rPr>
          <w:rFonts w:hint="eastAsia"/>
        </w:rPr>
        <w:t>中的</w:t>
      </w:r>
      <w:r w:rsidRPr="00BA180A">
        <w:t>MapReduce</w:t>
      </w:r>
      <w:r w:rsidRPr="00BA180A">
        <w:rPr>
          <w:rFonts w:hint="eastAsia"/>
        </w:rPr>
        <w:t>。</w:t>
      </w:r>
      <w:r w:rsidRPr="00BA180A">
        <w:t>RDD</w:t>
      </w:r>
      <w:r w:rsidRPr="00BA180A">
        <w:rPr>
          <w:rFonts w:hint="eastAsia"/>
        </w:rPr>
        <w:t>，简单来说，就是一个不可变的分布式数据集，被分为多个</w:t>
      </w:r>
      <w:r w:rsidRPr="00BA180A">
        <w:t>partition</w:t>
      </w:r>
      <w:r w:rsidRPr="00BA180A">
        <w:rPr>
          <w:rFonts w:hint="eastAsia"/>
        </w:rPr>
        <w:t>从而</w:t>
      </w:r>
      <w:r w:rsidRPr="00BA180A">
        <w:rPr>
          <w:rFonts w:hint="eastAsia"/>
        </w:rPr>
        <w:lastRenderedPageBreak/>
        <w:t>在一个集群上分布式地存储。我们可以使用</w:t>
      </w:r>
      <w:r w:rsidRPr="00BA180A">
        <w:t>RDD</w:t>
      </w:r>
      <w:r w:rsidRPr="00BA180A">
        <w:rPr>
          <w:rFonts w:hint="eastAsia"/>
        </w:rPr>
        <w:t>提供的各种</w:t>
      </w:r>
      <w:r w:rsidRPr="00BA180A">
        <w:t>transformation</w:t>
      </w:r>
      <w:r w:rsidRPr="00BA180A">
        <w:rPr>
          <w:rFonts w:hint="eastAsia"/>
        </w:rPr>
        <w:t>和</w:t>
      </w:r>
      <w:r w:rsidRPr="00BA180A">
        <w:t>action</w:t>
      </w:r>
      <w:r w:rsidRPr="00BA180A">
        <w:rPr>
          <w:rFonts w:hint="eastAsia"/>
        </w:rPr>
        <w:t>算子，对</w:t>
      </w:r>
      <w:r w:rsidRPr="00BA180A">
        <w:t>RDD</w:t>
      </w:r>
      <w:r w:rsidRPr="00BA180A">
        <w:rPr>
          <w:rFonts w:hint="eastAsia"/>
        </w:rPr>
        <w:t>执行分布式的计算操作。</w:t>
      </w:r>
    </w:p>
    <w:p w:rsidR="00BA180A" w:rsidRPr="00BA180A" w:rsidRDefault="00BA180A" w:rsidP="00BA180A">
      <w:pPr>
        <w:pStyle w:val="C503-2"/>
      </w:pPr>
      <w:r w:rsidRPr="00BA180A">
        <w:rPr>
          <w:rFonts w:hint="eastAsia"/>
        </w:rPr>
        <w:t>可能很多人会问，</w:t>
      </w:r>
      <w:r w:rsidRPr="00BA180A">
        <w:t>Spark 2.0</w:t>
      </w:r>
      <w:r w:rsidRPr="00BA180A">
        <w:rPr>
          <w:rFonts w:hint="eastAsia"/>
        </w:rPr>
        <w:t>开始，包括</w:t>
      </w:r>
      <w:r w:rsidRPr="00BA180A">
        <w:t>Structured Streaming</w:t>
      </w:r>
      <w:r w:rsidRPr="00BA180A">
        <w:rPr>
          <w:rFonts w:hint="eastAsia"/>
        </w:rPr>
        <w:t>、</w:t>
      </w:r>
      <w:r w:rsidRPr="00BA180A">
        <w:t>Spark MLlib</w:t>
      </w:r>
      <w:r w:rsidRPr="00BA180A">
        <w:rPr>
          <w:rFonts w:hint="eastAsia"/>
        </w:rPr>
        <w:t>、</w:t>
      </w:r>
      <w:r w:rsidRPr="00BA180A">
        <w:t>Spark SQL</w:t>
      </w:r>
      <w:r w:rsidRPr="00BA180A">
        <w:rPr>
          <w:rFonts w:hint="eastAsia"/>
        </w:rPr>
        <w:t>底层都开始基于</w:t>
      </w:r>
      <w:r w:rsidRPr="00BA180A">
        <w:t>Dataframe/Dataset</w:t>
      </w:r>
      <w:r w:rsidRPr="00BA180A">
        <w:rPr>
          <w:rFonts w:hint="eastAsia"/>
        </w:rPr>
        <w:t>来作为基础计算引擎，那么</w:t>
      </w:r>
      <w:r w:rsidRPr="00BA180A">
        <w:t>Spark Core/RDD</w:t>
      </w:r>
      <w:r w:rsidRPr="00BA180A">
        <w:rPr>
          <w:rFonts w:hint="eastAsia"/>
        </w:rPr>
        <w:t>是不是就要被淘汰了？</w:t>
      </w:r>
    </w:p>
    <w:p w:rsidR="00BA180A" w:rsidRPr="00BA180A" w:rsidRDefault="00BA180A" w:rsidP="00BA180A">
      <w:pPr>
        <w:pStyle w:val="C503-2"/>
      </w:pPr>
      <w:r w:rsidRPr="00BA180A">
        <w:rPr>
          <w:rFonts w:hint="eastAsia"/>
        </w:rPr>
        <w:t>回答是：错误！</w:t>
      </w:r>
    </w:p>
    <w:p w:rsidR="00BA180A" w:rsidRPr="00BA180A" w:rsidRDefault="00BA180A" w:rsidP="00BA180A">
      <w:pPr>
        <w:pStyle w:val="C503-2"/>
      </w:pPr>
      <w:r w:rsidRPr="00BA180A">
        <w:t>Spark</w:t>
      </w:r>
      <w:r w:rsidRPr="00BA180A">
        <w:rPr>
          <w:rFonts w:hint="eastAsia"/>
        </w:rPr>
        <w:t>官方社区对于这个问题也是这个态度，</w:t>
      </w:r>
      <w:r w:rsidRPr="00BA180A">
        <w:t>Spark Core</w:t>
      </w:r>
      <w:r w:rsidRPr="00BA180A">
        <w:rPr>
          <w:rFonts w:hint="eastAsia"/>
        </w:rPr>
        <w:t>绝对不会被淘汰掉。因为</w:t>
      </w:r>
      <w:r w:rsidRPr="00BA180A">
        <w:t>Spark Core/RDD</w:t>
      </w:r>
      <w:r w:rsidRPr="00BA180A">
        <w:rPr>
          <w:rFonts w:hint="eastAsia"/>
        </w:rPr>
        <w:t>作为一种</w:t>
      </w:r>
      <w:r w:rsidRPr="00BA180A">
        <w:t>low-level</w:t>
      </w:r>
      <w:r w:rsidRPr="00BA180A">
        <w:rPr>
          <w:rFonts w:hint="eastAsia"/>
        </w:rPr>
        <w:t>的</w:t>
      </w:r>
      <w:r w:rsidRPr="00BA180A">
        <w:t>API</w:t>
      </w:r>
      <w:r w:rsidRPr="00BA180A">
        <w:rPr>
          <w:rFonts w:hint="eastAsia"/>
        </w:rPr>
        <w:t>有它的较为底层的应用场景，虽然后续这种场景会越来越少，</w:t>
      </w:r>
      <w:r w:rsidRPr="00BA180A">
        <w:t>Dataframe/Dataset API</w:t>
      </w:r>
      <w:r w:rsidRPr="00BA180A">
        <w:rPr>
          <w:rFonts w:hint="eastAsia"/>
        </w:rPr>
        <w:t>会逐渐替代原先</w:t>
      </w:r>
      <w:r w:rsidRPr="00BA180A">
        <w:t>Spark Core</w:t>
      </w:r>
      <w:r w:rsidRPr="00BA180A">
        <w:rPr>
          <w:rFonts w:hint="eastAsia"/>
        </w:rPr>
        <w:t>的一些场景，但是不可否认的是，这种场景还是存在的。此外，</w:t>
      </w:r>
      <w:r w:rsidRPr="00BA180A">
        <w:t>Dataframe/Dataset</w:t>
      </w:r>
      <w:r w:rsidRPr="00BA180A">
        <w:rPr>
          <w:rFonts w:hint="eastAsia"/>
        </w:rPr>
        <w:t>实际上底层也是基于</w:t>
      </w:r>
      <w:r w:rsidRPr="00BA180A">
        <w:t>Spark Core/RDD</w:t>
      </w:r>
      <w:r w:rsidRPr="00BA180A">
        <w:rPr>
          <w:rFonts w:hint="eastAsia"/>
        </w:rPr>
        <w:t>构建的。所以说，</w:t>
      </w:r>
      <w:r w:rsidRPr="00BA180A">
        <w:t>Spark Core/RDD</w:t>
      </w:r>
      <w:r w:rsidRPr="00BA180A">
        <w:rPr>
          <w:rFonts w:hint="eastAsia"/>
        </w:rPr>
        <w:t>是</w:t>
      </w:r>
      <w:r w:rsidRPr="00BA180A">
        <w:t>Spark</w:t>
      </w:r>
      <w:r w:rsidRPr="00BA180A">
        <w:rPr>
          <w:rFonts w:hint="eastAsia"/>
        </w:rPr>
        <w:t>生态中，不可替代的基础</w:t>
      </w:r>
      <w:r w:rsidRPr="00BA180A">
        <w:t>API</w:t>
      </w:r>
      <w:r w:rsidRPr="00BA180A">
        <w:rPr>
          <w:rFonts w:hint="eastAsia"/>
        </w:rPr>
        <w:t>和引擎，其他所有的组件几乎都是构建在它之上。未来它不会被淘汰，只是应用场景会减少而已。</w:t>
      </w:r>
    </w:p>
    <w:p w:rsidR="00C67A22" w:rsidRDefault="00C67A22" w:rsidP="00C67A22">
      <w:pPr>
        <w:pStyle w:val="4"/>
      </w:pPr>
      <w:r w:rsidRPr="00BA180A">
        <w:rPr>
          <w:rFonts w:hint="eastAsia"/>
        </w:rPr>
        <w:t>什么时候应该使用</w:t>
      </w:r>
      <w:r w:rsidRPr="00BA180A">
        <w:t>Spark Core/RDD</w:t>
      </w:r>
      <w:r w:rsidRPr="00BA180A">
        <w:rPr>
          <w:rFonts w:hint="eastAsia"/>
        </w:rPr>
        <w:t>来进行编程呢</w:t>
      </w:r>
    </w:p>
    <w:p w:rsidR="00BA180A" w:rsidRPr="00BA180A" w:rsidRDefault="00BA180A" w:rsidP="00BA180A">
      <w:pPr>
        <w:pStyle w:val="C503-2"/>
      </w:pPr>
      <w:r w:rsidRPr="00BA180A">
        <w:t>Spark 2.x</w:t>
      </w:r>
      <w:r w:rsidRPr="00BA180A">
        <w:rPr>
          <w:rFonts w:hint="eastAsia"/>
        </w:rPr>
        <w:t>中，在离线批处理计算中，编程</w:t>
      </w:r>
      <w:r w:rsidRPr="00BA180A">
        <w:t>API</w:t>
      </w:r>
      <w:r w:rsidRPr="00BA180A">
        <w:rPr>
          <w:rFonts w:hint="eastAsia"/>
        </w:rPr>
        <w:t>，除了</w:t>
      </w:r>
      <w:r w:rsidRPr="00BA180A">
        <w:t>RDD</w:t>
      </w:r>
      <w:r w:rsidRPr="00BA180A">
        <w:rPr>
          <w:rFonts w:hint="eastAsia"/>
        </w:rPr>
        <w:t>以外，还增强了</w:t>
      </w:r>
      <w:r w:rsidRPr="00BA180A">
        <w:t>Dataframe/Dataset API</w:t>
      </w:r>
      <w:r w:rsidRPr="00BA180A">
        <w:rPr>
          <w:rFonts w:hint="eastAsia"/>
        </w:rPr>
        <w:t>。</w:t>
      </w:r>
      <w:r w:rsidRPr="00BA180A">
        <w:rPr>
          <w:rFonts w:hint="eastAsia"/>
          <w:b/>
        </w:rPr>
        <w:t>那么，我们到底什么时候应该使用</w:t>
      </w:r>
      <w:r w:rsidRPr="00BA180A">
        <w:rPr>
          <w:b/>
        </w:rPr>
        <w:t>Spark Core/RDD</w:t>
      </w:r>
      <w:r w:rsidRPr="00BA180A">
        <w:rPr>
          <w:rFonts w:hint="eastAsia"/>
          <w:b/>
        </w:rPr>
        <w:t>来进行编程呢？</w:t>
      </w:r>
      <w:r w:rsidRPr="00BA180A">
        <w:rPr>
          <w:rFonts w:hint="eastAsia"/>
        </w:rPr>
        <w:t>实际上，</w:t>
      </w:r>
      <w:r w:rsidRPr="00BA180A">
        <w:t>RDD</w:t>
      </w:r>
      <w:r w:rsidRPr="00BA180A">
        <w:rPr>
          <w:rFonts w:hint="eastAsia"/>
        </w:rPr>
        <w:t>和</w:t>
      </w:r>
      <w:r w:rsidRPr="00BA180A">
        <w:t>Dataset</w:t>
      </w:r>
      <w:r w:rsidRPr="00BA180A">
        <w:rPr>
          <w:rFonts w:hint="eastAsia"/>
        </w:rPr>
        <w:t>最大的不同在于，</w:t>
      </w:r>
      <w:r w:rsidRPr="00BA180A">
        <w:t>RDD</w:t>
      </w:r>
      <w:r w:rsidRPr="00BA180A">
        <w:rPr>
          <w:rFonts w:hint="eastAsia"/>
        </w:rPr>
        <w:t>是底层的</w:t>
      </w:r>
      <w:r w:rsidRPr="00BA180A">
        <w:t>API</w:t>
      </w:r>
      <w:r w:rsidRPr="00BA180A">
        <w:rPr>
          <w:rFonts w:hint="eastAsia"/>
        </w:rPr>
        <w:t>和内核，</w:t>
      </w:r>
      <w:r w:rsidRPr="00BA180A">
        <w:t>Dataset</w:t>
      </w:r>
      <w:r w:rsidRPr="00BA180A">
        <w:rPr>
          <w:rFonts w:hint="eastAsia"/>
        </w:rPr>
        <w:t>实际上基于底层的引擎构建的</w:t>
      </w:r>
      <w:r w:rsidRPr="00BA180A">
        <w:t>high-level</w:t>
      </w:r>
      <w:r w:rsidRPr="00BA180A">
        <w:rPr>
          <w:rFonts w:hint="eastAsia"/>
        </w:rPr>
        <w:t>的计算引擎。</w:t>
      </w:r>
    </w:p>
    <w:p w:rsidR="00BA180A" w:rsidRPr="00BA180A" w:rsidRDefault="00BA180A" w:rsidP="00BA180A">
      <w:pPr>
        <w:pStyle w:val="C503-2"/>
      </w:pPr>
      <w:r w:rsidRPr="00BA180A">
        <w:t>1</w:t>
      </w:r>
      <w:r w:rsidRPr="00BA180A">
        <w:rPr>
          <w:rFonts w:hint="eastAsia"/>
        </w:rPr>
        <w:t>、如果我们需要对数据集进行非常底层的掌控和操作，比如说，手动管理</w:t>
      </w:r>
      <w:r w:rsidRPr="00BA180A">
        <w:t>RDD</w:t>
      </w:r>
      <w:r w:rsidRPr="00BA180A">
        <w:rPr>
          <w:rFonts w:hint="eastAsia"/>
        </w:rPr>
        <w:t>的分区，或者根据</w:t>
      </w:r>
      <w:r w:rsidRPr="00BA180A">
        <w:t>RDD</w:t>
      </w:r>
      <w:r w:rsidRPr="00BA180A">
        <w:rPr>
          <w:rFonts w:hint="eastAsia"/>
        </w:rPr>
        <w:t>的运行逻辑来结合各种参数和编程来进行较为底层的调优。因为实际上</w:t>
      </w:r>
      <w:r w:rsidRPr="00BA180A">
        <w:t>Dataframe/Dataset</w:t>
      </w:r>
      <w:r w:rsidRPr="00BA180A">
        <w:rPr>
          <w:rFonts w:hint="eastAsia"/>
        </w:rPr>
        <w:t>底层会基于</w:t>
      </w:r>
      <w:r w:rsidRPr="00BA180A">
        <w:t>whole-stage code generation</w:t>
      </w:r>
      <w:r w:rsidRPr="00BA180A">
        <w:rPr>
          <w:rFonts w:hint="eastAsia"/>
        </w:rPr>
        <w:t>技术自动生成很多代码，那么就意味着，当我们在进行线上报错的</w:t>
      </w:r>
      <w:r w:rsidRPr="00BA180A">
        <w:t>troubleshooting</w:t>
      </w:r>
      <w:r w:rsidRPr="00BA180A">
        <w:rPr>
          <w:rFonts w:hint="eastAsia"/>
        </w:rPr>
        <w:t>以及性能调优时，对</w:t>
      </w:r>
      <w:r w:rsidRPr="00BA180A">
        <w:t>Spark</w:t>
      </w:r>
      <w:r w:rsidRPr="00BA180A">
        <w:rPr>
          <w:rFonts w:hint="eastAsia"/>
        </w:rPr>
        <w:t>的掌控能力就会降低。而使用</w:t>
      </w:r>
      <w:r w:rsidRPr="00BA180A">
        <w:t>Spark Core/RDD</w:t>
      </w:r>
      <w:r w:rsidRPr="00BA180A">
        <w:rPr>
          <w:rFonts w:hint="eastAsia"/>
        </w:rPr>
        <w:t>，因为其运行完全遵循其源码，因此我们完全可以在透彻阅读</w:t>
      </w:r>
      <w:r w:rsidRPr="00BA180A">
        <w:t>Spark Core</w:t>
      </w:r>
      <w:r w:rsidRPr="00BA180A">
        <w:rPr>
          <w:rFonts w:hint="eastAsia"/>
        </w:rPr>
        <w:t>源码的基础之上，对其进行</w:t>
      </w:r>
      <w:r w:rsidRPr="00BA180A">
        <w:t>troubleshooting</w:t>
      </w:r>
      <w:r w:rsidRPr="00BA180A">
        <w:rPr>
          <w:rFonts w:hint="eastAsia"/>
        </w:rPr>
        <w:t>和底层调优。（最重要的一点）</w:t>
      </w:r>
    </w:p>
    <w:p w:rsidR="00BA180A" w:rsidRPr="00BA180A" w:rsidRDefault="00BA180A" w:rsidP="00BA180A">
      <w:pPr>
        <w:pStyle w:val="C503-2"/>
      </w:pPr>
      <w:r w:rsidRPr="00BA180A">
        <w:t>2</w:t>
      </w:r>
      <w:r w:rsidRPr="00BA180A">
        <w:rPr>
          <w:rFonts w:hint="eastAsia"/>
        </w:rPr>
        <w:t>、我们要处理的数据是非结构化的，比如说多媒体数据，或者是普通文本数据。</w:t>
      </w:r>
    </w:p>
    <w:p w:rsidR="00BA180A" w:rsidRPr="00BA180A" w:rsidRDefault="00BA180A" w:rsidP="00BA180A">
      <w:pPr>
        <w:pStyle w:val="C503-2"/>
      </w:pPr>
      <w:r w:rsidRPr="00BA180A">
        <w:t>3</w:t>
      </w:r>
      <w:r w:rsidRPr="00BA180A">
        <w:rPr>
          <w:rFonts w:hint="eastAsia"/>
        </w:rPr>
        <w:t>、我们想要使用过程式编程风格来处理数据，而不想使用</w:t>
      </w:r>
      <w:r w:rsidRPr="00BA180A">
        <w:t>domain-specific language</w:t>
      </w:r>
      <w:r w:rsidRPr="00BA180A">
        <w:rPr>
          <w:rFonts w:hint="eastAsia"/>
        </w:rPr>
        <w:t>的编程风格来处理数据。</w:t>
      </w:r>
    </w:p>
    <w:p w:rsidR="00BA180A" w:rsidRPr="00BA180A" w:rsidRDefault="00BA180A" w:rsidP="00BA180A">
      <w:pPr>
        <w:pStyle w:val="C503-2"/>
      </w:pPr>
      <w:r w:rsidRPr="00BA180A">
        <w:t>4</w:t>
      </w:r>
      <w:r w:rsidRPr="00BA180A">
        <w:rPr>
          <w:rFonts w:hint="eastAsia"/>
        </w:rPr>
        <w:t>、我们不关心数据的</w:t>
      </w:r>
      <w:r w:rsidRPr="00BA180A">
        <w:t>schema</w:t>
      </w:r>
      <w:r w:rsidRPr="00BA180A">
        <w:rPr>
          <w:rFonts w:hint="eastAsia"/>
        </w:rPr>
        <w:t>，即元数据。</w:t>
      </w:r>
    </w:p>
    <w:p w:rsidR="00BA180A" w:rsidRPr="00BA180A" w:rsidRDefault="00BA180A" w:rsidP="00BA180A">
      <w:pPr>
        <w:pStyle w:val="C503-2"/>
      </w:pPr>
      <w:r w:rsidRPr="00BA180A">
        <w:t>5</w:t>
      </w:r>
      <w:r w:rsidRPr="00BA180A">
        <w:rPr>
          <w:rFonts w:hint="eastAsia"/>
        </w:rPr>
        <w:t>、我们不需要</w:t>
      </w:r>
      <w:r w:rsidRPr="00BA180A">
        <w:t>Dataframe/Dataset</w:t>
      </w:r>
      <w:r w:rsidRPr="00BA180A">
        <w:rPr>
          <w:rFonts w:hint="eastAsia"/>
        </w:rPr>
        <w:t>底层基于的第二代</w:t>
      </w:r>
      <w:r w:rsidRPr="00BA180A">
        <w:t>tungsten</w:t>
      </w:r>
      <w:r w:rsidRPr="00BA180A">
        <w:rPr>
          <w:rFonts w:hint="eastAsia"/>
        </w:rPr>
        <w:t>引擎提供的</w:t>
      </w:r>
      <w:r w:rsidRPr="00BA180A">
        <w:t>whole-stage code generation</w:t>
      </w:r>
      <w:r w:rsidRPr="00BA180A">
        <w:rPr>
          <w:rFonts w:hint="eastAsia"/>
        </w:rPr>
        <w:t>等性能优化技术。</w:t>
      </w:r>
    </w:p>
    <w:p w:rsidR="00BA180A" w:rsidRPr="00BA180A" w:rsidRDefault="00BA180A" w:rsidP="00BA180A">
      <w:pPr>
        <w:pStyle w:val="4"/>
      </w:pPr>
      <w:r w:rsidRPr="00BA180A">
        <w:rPr>
          <w:rFonts w:hint="eastAsia"/>
        </w:rPr>
        <w:lastRenderedPageBreak/>
        <w:t>Spark SQL</w:t>
      </w:r>
      <w:r w:rsidRPr="00BA180A">
        <w:rPr>
          <w:rFonts w:hint="eastAsia"/>
        </w:rPr>
        <w:t>（</w:t>
      </w:r>
      <w:r w:rsidRPr="00BA180A">
        <w:rPr>
          <w:rFonts w:hint="eastAsia"/>
        </w:rPr>
        <w:t>ANSI-SQL+Subquery</w:t>
      </w:r>
      <w:r w:rsidRPr="00BA180A">
        <w:rPr>
          <w:rFonts w:hint="eastAsia"/>
        </w:rPr>
        <w:t>）</w:t>
      </w:r>
    </w:p>
    <w:p w:rsidR="00BA180A" w:rsidRPr="00BA180A" w:rsidRDefault="00BA180A" w:rsidP="00BA180A">
      <w:pPr>
        <w:pStyle w:val="C503-2"/>
        <w:ind w:firstLine="420"/>
      </w:pPr>
      <w:r w:rsidRPr="00BA180A">
        <w:t>Spark 2.x</w:t>
      </w:r>
      <w:r w:rsidRPr="00BA180A">
        <w:rPr>
          <w:rFonts w:hint="eastAsia"/>
        </w:rPr>
        <w:t>中的</w:t>
      </w:r>
      <w:r w:rsidRPr="00BA180A">
        <w:t>Spark SQL</w:t>
      </w:r>
      <w:r w:rsidRPr="00BA180A">
        <w:rPr>
          <w:rFonts w:hint="eastAsia"/>
        </w:rPr>
        <w:t>，提供了标准化</w:t>
      </w:r>
      <w:r w:rsidRPr="00BA180A">
        <w:t>SQL</w:t>
      </w:r>
      <w:r w:rsidRPr="00BA180A">
        <w:rPr>
          <w:rFonts w:hint="eastAsia"/>
        </w:rPr>
        <w:t>的支持，以及子查询的支持，大幅度提升了</w:t>
      </w:r>
      <w:r w:rsidRPr="00BA180A">
        <w:t>Spark</w:t>
      </w:r>
      <w:r w:rsidRPr="00BA180A">
        <w:rPr>
          <w:rFonts w:hint="eastAsia"/>
        </w:rPr>
        <w:t>在</w:t>
      </w:r>
      <w:r w:rsidRPr="00BA180A">
        <w:t>SQL</w:t>
      </w:r>
      <w:r w:rsidRPr="00BA180A">
        <w:rPr>
          <w:rFonts w:hint="eastAsia"/>
        </w:rPr>
        <w:t>领域的应用场景。而且本身在大数据领域中，</w:t>
      </w:r>
      <w:r w:rsidRPr="00BA180A">
        <w:t>SQL</w:t>
      </w:r>
      <w:r w:rsidRPr="00BA180A">
        <w:rPr>
          <w:rFonts w:hint="eastAsia"/>
        </w:rPr>
        <w:t>就是一个最广泛使用的用户入口，据不完全统计以及讲师的行业经验，做大数据的公司里，</w:t>
      </w:r>
      <w:r w:rsidRPr="00BA180A">
        <w:t>90%</w:t>
      </w:r>
      <w:r w:rsidRPr="00BA180A">
        <w:rPr>
          <w:rFonts w:hint="eastAsia"/>
        </w:rPr>
        <w:t>的应用场景都是基于</w:t>
      </w:r>
      <w:r w:rsidRPr="00BA180A">
        <w:t>SQL</w:t>
      </w:r>
      <w:r w:rsidRPr="00BA180A">
        <w:rPr>
          <w:rFonts w:hint="eastAsia"/>
        </w:rPr>
        <w:t>的。最典型的例子就是</w:t>
      </w:r>
      <w:r w:rsidRPr="00BA180A">
        <w:t>Hadoop</w:t>
      </w:r>
      <w:r w:rsidRPr="00BA180A">
        <w:rPr>
          <w:rFonts w:hint="eastAsia"/>
        </w:rPr>
        <w:t>，几乎用</w:t>
      </w:r>
      <w:r w:rsidRPr="00BA180A">
        <w:t>Hadoop</w:t>
      </w:r>
      <w:r w:rsidRPr="00BA180A">
        <w:rPr>
          <w:rFonts w:hint="eastAsia"/>
        </w:rPr>
        <w:t>的公司，</w:t>
      </w:r>
      <w:r w:rsidRPr="00BA180A">
        <w:t>90%</w:t>
      </w:r>
      <w:r w:rsidRPr="00BA180A">
        <w:rPr>
          <w:rFonts w:hint="eastAsia"/>
        </w:rPr>
        <w:t>都是基于</w:t>
      </w:r>
      <w:r w:rsidRPr="00BA180A">
        <w:t>Hive</w:t>
      </w:r>
      <w:r w:rsidRPr="00BA180A">
        <w:rPr>
          <w:rFonts w:hint="eastAsia"/>
        </w:rPr>
        <w:t>进行各种大数据的统计和分析。剩下</w:t>
      </w:r>
      <w:r w:rsidRPr="00BA180A">
        <w:t>10%</w:t>
      </w:r>
      <w:r w:rsidRPr="00BA180A">
        <w:rPr>
          <w:rFonts w:hint="eastAsia"/>
        </w:rPr>
        <w:t>是实时计算、机器学习、图计算。之所以有这种现象，主要就是因为</w:t>
      </w:r>
      <w:r w:rsidRPr="00BA180A">
        <w:t>SQL</w:t>
      </w:r>
      <w:r w:rsidRPr="00BA180A">
        <w:rPr>
          <w:rFonts w:hint="eastAsia"/>
        </w:rPr>
        <w:t>简单、易学、易用、直观。无论是研发人员，还是产品经理，还是运营人员，还是其他的人，都能在几天之内入门和学会</w:t>
      </w:r>
      <w:r w:rsidRPr="00BA180A">
        <w:t>SQL</w:t>
      </w:r>
      <w:r w:rsidRPr="00BA180A">
        <w:rPr>
          <w:rFonts w:hint="eastAsia"/>
        </w:rPr>
        <w:t>的使用，然后就可以基于大数据</w:t>
      </w:r>
      <w:r w:rsidRPr="00BA180A">
        <w:t>SQL</w:t>
      </w:r>
      <w:r w:rsidRPr="00BA180A">
        <w:rPr>
          <w:rFonts w:hint="eastAsia"/>
        </w:rPr>
        <w:t>引擎（比如</w:t>
      </w:r>
      <w:r w:rsidRPr="00BA180A">
        <w:t>Hive</w:t>
      </w:r>
      <w:r w:rsidRPr="00BA180A">
        <w:rPr>
          <w:rFonts w:hint="eastAsia"/>
        </w:rPr>
        <w:t>）基于企业积累的海量数据，根据自己的需求进行各种统计和分析。</w:t>
      </w:r>
    </w:p>
    <w:p w:rsidR="00BA180A" w:rsidRPr="00BA180A" w:rsidRDefault="00BA180A" w:rsidP="00BA180A">
      <w:pPr>
        <w:pStyle w:val="C503-2"/>
        <w:ind w:firstLine="420"/>
      </w:pPr>
      <w:r w:rsidRPr="00BA180A">
        <w:rPr>
          <w:rFonts w:hint="eastAsia"/>
        </w:rPr>
        <w:t>此外，据</w:t>
      </w:r>
      <w:r w:rsidRPr="00BA180A">
        <w:t>Spark</w:t>
      </w:r>
      <w:r w:rsidRPr="00BA180A">
        <w:rPr>
          <w:rFonts w:hint="eastAsia"/>
        </w:rPr>
        <w:t>官方社区所说，</w:t>
      </w:r>
      <w:r w:rsidRPr="00BA180A">
        <w:t>Spark 2.x</w:t>
      </w:r>
      <w:r w:rsidRPr="00BA180A">
        <w:rPr>
          <w:rFonts w:hint="eastAsia"/>
        </w:rPr>
        <w:t>一方面对</w:t>
      </w:r>
      <w:r w:rsidRPr="00BA180A">
        <w:t>SQL</w:t>
      </w:r>
      <w:r w:rsidRPr="00BA180A">
        <w:rPr>
          <w:rFonts w:hint="eastAsia"/>
        </w:rPr>
        <w:t>的支持做了大幅度的增强，另一方面，也通过优化了底层的计算引擎（第二代</w:t>
      </w:r>
      <w:r w:rsidRPr="00BA180A">
        <w:t>tungsten</w:t>
      </w:r>
      <w:r w:rsidRPr="00BA180A">
        <w:rPr>
          <w:rFonts w:hint="eastAsia"/>
        </w:rPr>
        <w:t>引擎，</w:t>
      </w:r>
      <w:r w:rsidRPr="00BA180A">
        <w:t>whole-stage code generation</w:t>
      </w:r>
      <w:r w:rsidRPr="00BA180A">
        <w:rPr>
          <w:rFonts w:hint="eastAsia"/>
        </w:rPr>
        <w:t>等），提升了</w:t>
      </w:r>
      <w:r w:rsidRPr="00BA180A">
        <w:t>SQL</w:t>
      </w:r>
      <w:r w:rsidRPr="00BA180A">
        <w:rPr>
          <w:rFonts w:hint="eastAsia"/>
        </w:rPr>
        <w:t>的执行性能以及稳定性。</w:t>
      </w:r>
    </w:p>
    <w:p w:rsidR="00BA180A" w:rsidRPr="00BA180A" w:rsidRDefault="00BA180A" w:rsidP="00BA180A">
      <w:pPr>
        <w:pStyle w:val="C503-2"/>
        <w:ind w:firstLine="420"/>
      </w:pPr>
      <w:r w:rsidRPr="00BA180A">
        <w:rPr>
          <w:rFonts w:hint="eastAsia"/>
        </w:rPr>
        <w:t>所以在</w:t>
      </w:r>
      <w:r w:rsidRPr="00BA180A">
        <w:t>Spark 2.x</w:t>
      </w:r>
      <w:r w:rsidRPr="00BA180A">
        <w:rPr>
          <w:rFonts w:hint="eastAsia"/>
        </w:rPr>
        <w:t>中，一方面，开始鼓励大家多使用</w:t>
      </w:r>
      <w:r w:rsidRPr="00BA180A">
        <w:t>Spark SQL</w:t>
      </w:r>
      <w:r w:rsidRPr="00BA180A">
        <w:rPr>
          <w:rFonts w:hint="eastAsia"/>
        </w:rPr>
        <w:t>的</w:t>
      </w:r>
      <w:r w:rsidRPr="00BA180A">
        <w:t>SQL</w:t>
      </w:r>
      <w:r w:rsidRPr="00BA180A">
        <w:rPr>
          <w:rFonts w:hint="eastAsia"/>
        </w:rPr>
        <w:t>支持，采用</w:t>
      </w:r>
      <w:r w:rsidRPr="00BA180A">
        <w:t>Spark SQL</w:t>
      </w:r>
      <w:r w:rsidRPr="00BA180A">
        <w:rPr>
          <w:rFonts w:hint="eastAsia"/>
        </w:rPr>
        <w:t>来编写</w:t>
      </w:r>
      <w:r w:rsidRPr="00BA180A">
        <w:t>SQL</w:t>
      </w:r>
      <w:r w:rsidRPr="00BA180A">
        <w:rPr>
          <w:rFonts w:hint="eastAsia"/>
        </w:rPr>
        <w:t>进行最常见的大数据统计分析。比如可以尝试将</w:t>
      </w:r>
      <w:r w:rsidRPr="00BA180A">
        <w:t>Hive</w:t>
      </w:r>
      <w:r w:rsidRPr="00BA180A">
        <w:rPr>
          <w:rFonts w:hint="eastAsia"/>
        </w:rPr>
        <w:t>中的运行的一些</w:t>
      </w:r>
      <w:r w:rsidRPr="00BA180A">
        <w:t>SQL</w:t>
      </w:r>
      <w:r w:rsidRPr="00BA180A">
        <w:rPr>
          <w:rFonts w:hint="eastAsia"/>
        </w:rPr>
        <w:t>语句慢慢迁移到</w:t>
      </w:r>
      <w:r w:rsidRPr="00BA180A">
        <w:t>Spark SQL</w:t>
      </w:r>
      <w:r w:rsidRPr="00BA180A">
        <w:rPr>
          <w:rFonts w:hint="eastAsia"/>
        </w:rPr>
        <w:t>上来。另外一方面，也提醒大家，一般一个新的大版本，都是不太稳定的，因此</w:t>
      </w:r>
      <w:r w:rsidRPr="00BA180A">
        <w:t>Spark SQL</w:t>
      </w:r>
      <w:r w:rsidRPr="00BA180A">
        <w:rPr>
          <w:rFonts w:hint="eastAsia"/>
        </w:rPr>
        <w:t>虽然在功能、性能和稳定性上做了很多的增强，但是难免还是会有很多的坑。因此建议大家在做</w:t>
      </w:r>
      <w:r w:rsidRPr="00BA180A">
        <w:t>Hive/RDBMS</w:t>
      </w:r>
      <w:r w:rsidRPr="00BA180A">
        <w:rPr>
          <w:rFonts w:hint="eastAsia"/>
        </w:rPr>
        <w:t>（比如</w:t>
      </w:r>
      <w:r w:rsidRPr="00BA180A">
        <w:t>Oracle</w:t>
      </w:r>
      <w:r w:rsidRPr="00BA180A">
        <w:rPr>
          <w:rFonts w:hint="eastAsia"/>
        </w:rPr>
        <w:t>）到</w:t>
      </w:r>
      <w:r w:rsidRPr="00BA180A">
        <w:t>Spark SQL</w:t>
      </w:r>
      <w:r w:rsidRPr="00BA180A">
        <w:rPr>
          <w:rFonts w:hint="eastAsia"/>
        </w:rPr>
        <w:t>的迁移时，要小心谨慎，一点点迁移，同时做好踩坑的准备。</w:t>
      </w:r>
    </w:p>
    <w:p w:rsidR="00BA180A" w:rsidRPr="00BA180A" w:rsidRDefault="00BA180A" w:rsidP="00BA180A">
      <w:pPr>
        <w:pStyle w:val="4"/>
      </w:pPr>
      <w:r w:rsidRPr="00BA180A">
        <w:rPr>
          <w:rFonts w:hint="eastAsia"/>
        </w:rPr>
        <w:t>Spark SQL</w:t>
      </w:r>
      <w:r w:rsidRPr="00BA180A">
        <w:rPr>
          <w:rFonts w:hint="eastAsia"/>
        </w:rPr>
        <w:t>（</w:t>
      </w:r>
      <w:r w:rsidRPr="00BA180A">
        <w:rPr>
          <w:rFonts w:hint="eastAsia"/>
        </w:rPr>
        <w:t>Dataframe/Dataset</w:t>
      </w:r>
      <w:r w:rsidRPr="00BA180A">
        <w:rPr>
          <w:rFonts w:hint="eastAsia"/>
        </w:rPr>
        <w:t>）</w:t>
      </w:r>
    </w:p>
    <w:p w:rsidR="00BA180A" w:rsidRPr="00BA180A" w:rsidRDefault="00BA180A" w:rsidP="00BA180A">
      <w:pPr>
        <w:pStyle w:val="C503-2"/>
        <w:ind w:firstLine="420"/>
      </w:pPr>
      <w:r w:rsidRPr="00BA180A">
        <w:rPr>
          <w:rFonts w:hint="eastAsia"/>
        </w:rPr>
        <w:t>就像</w:t>
      </w:r>
      <w:r w:rsidRPr="00BA180A">
        <w:t>RDD</w:t>
      </w:r>
      <w:r w:rsidRPr="00BA180A">
        <w:rPr>
          <w:rFonts w:hint="eastAsia"/>
        </w:rPr>
        <w:t>一样，</w:t>
      </w:r>
      <w:r w:rsidRPr="00BA180A">
        <w:t>Dataframe</w:t>
      </w:r>
      <w:r w:rsidRPr="00BA180A">
        <w:rPr>
          <w:rFonts w:hint="eastAsia"/>
        </w:rPr>
        <w:t>也代表一个不可变的分布式数据集。与</w:t>
      </w:r>
      <w:r w:rsidRPr="00BA180A">
        <w:t>RDD</w:t>
      </w:r>
      <w:r w:rsidRPr="00BA180A">
        <w:rPr>
          <w:rFonts w:hint="eastAsia"/>
        </w:rPr>
        <w:t>不同的一点是，</w:t>
      </w:r>
      <w:r w:rsidRPr="00BA180A">
        <w:t>Dataframe</w:t>
      </w:r>
      <w:r w:rsidRPr="00BA180A">
        <w:rPr>
          <w:rFonts w:hint="eastAsia"/>
        </w:rPr>
        <w:t>引入了</w:t>
      </w:r>
      <w:r w:rsidRPr="00BA180A">
        <w:t>schema</w:t>
      </w:r>
      <w:r w:rsidRPr="00BA180A">
        <w:rPr>
          <w:rFonts w:hint="eastAsia"/>
        </w:rPr>
        <w:t>的概念，支持以复杂的类型作为元素类型，同时指定</w:t>
      </w:r>
      <w:r w:rsidRPr="00BA180A">
        <w:t>schema</w:t>
      </w:r>
      <w:r w:rsidRPr="00BA180A">
        <w:rPr>
          <w:rFonts w:hint="eastAsia"/>
        </w:rPr>
        <w:t>，比如</w:t>
      </w:r>
      <w:r w:rsidRPr="00BA180A">
        <w:t>Row</w:t>
      </w:r>
      <w:r w:rsidRPr="00BA180A">
        <w:rPr>
          <w:rFonts w:hint="eastAsia"/>
        </w:rPr>
        <w:t>。因此</w:t>
      </w:r>
      <w:r w:rsidRPr="00BA180A">
        <w:t>Dataframe</w:t>
      </w:r>
      <w:r w:rsidRPr="00BA180A">
        <w:rPr>
          <w:rFonts w:hint="eastAsia"/>
        </w:rPr>
        <w:t>更像是传统关系型数据库中的表的概念。为了提升开发人员对大数据的处理能力，</w:t>
      </w:r>
      <w:r w:rsidRPr="00BA180A">
        <w:t>Dataframe</w:t>
      </w:r>
      <w:r w:rsidRPr="00BA180A">
        <w:rPr>
          <w:rFonts w:hint="eastAsia"/>
        </w:rPr>
        <w:t>除了提供</w:t>
      </w:r>
      <w:r w:rsidRPr="00BA180A">
        <w:t>schema</w:t>
      </w:r>
      <w:r w:rsidRPr="00BA180A">
        <w:rPr>
          <w:rFonts w:hint="eastAsia"/>
        </w:rPr>
        <w:t>的引入，还基于</w:t>
      </w:r>
      <w:r w:rsidRPr="00BA180A">
        <w:t>Schema</w:t>
      </w:r>
      <w:r w:rsidRPr="00BA180A">
        <w:rPr>
          <w:rFonts w:hint="eastAsia"/>
        </w:rPr>
        <w:t>提供了很多</w:t>
      </w:r>
      <w:r w:rsidRPr="00BA180A">
        <w:t>RDD</w:t>
      </w:r>
      <w:r w:rsidRPr="00BA180A">
        <w:rPr>
          <w:rFonts w:hint="eastAsia"/>
        </w:rPr>
        <w:t>所不具备的</w:t>
      </w:r>
      <w:r w:rsidRPr="00BA180A">
        <w:t>high-level API</w:t>
      </w:r>
      <w:r w:rsidRPr="00BA180A">
        <w:rPr>
          <w:rFonts w:hint="eastAsia"/>
        </w:rPr>
        <w:t>，以及一些</w:t>
      </w:r>
      <w:r w:rsidRPr="00BA180A">
        <w:t>domain-specific language</w:t>
      </w:r>
      <w:r w:rsidRPr="00BA180A">
        <w:rPr>
          <w:rFonts w:hint="eastAsia"/>
        </w:rPr>
        <w:t>（特定领域编程语言）。但是在</w:t>
      </w:r>
      <w:r w:rsidRPr="00BA180A">
        <w:t>Spark 2.0</w:t>
      </w:r>
      <w:r w:rsidRPr="00BA180A">
        <w:rPr>
          <w:rFonts w:hint="eastAsia"/>
        </w:rPr>
        <w:t>中，</w:t>
      </w:r>
      <w:r w:rsidRPr="00BA180A">
        <w:t>Dataframe</w:t>
      </w:r>
      <w:r w:rsidRPr="00BA180A">
        <w:rPr>
          <w:rFonts w:hint="eastAsia"/>
        </w:rPr>
        <w:t>和</w:t>
      </w:r>
      <w:r w:rsidRPr="00BA180A">
        <w:t>Dataset</w:t>
      </w:r>
      <w:r w:rsidRPr="00BA180A">
        <w:rPr>
          <w:rFonts w:hint="eastAsia"/>
        </w:rPr>
        <w:t>合并了，</w:t>
      </w:r>
      <w:r w:rsidRPr="00BA180A">
        <w:t>Dataframe</w:t>
      </w:r>
      <w:r w:rsidRPr="00BA180A">
        <w:rPr>
          <w:rFonts w:hint="eastAsia"/>
        </w:rPr>
        <w:t>已经不是一个单独的概念了，目前仅仅只是</w:t>
      </w:r>
      <w:r w:rsidRPr="00BA180A">
        <w:t>Dataset[Row]</w:t>
      </w:r>
      <w:r w:rsidRPr="00BA180A">
        <w:rPr>
          <w:rFonts w:hint="eastAsia"/>
        </w:rPr>
        <w:t>的一个类型别名而已，你可以理解为</w:t>
      </w:r>
      <w:r w:rsidRPr="00BA180A">
        <w:t>Dataframe</w:t>
      </w:r>
      <w:r w:rsidRPr="00BA180A">
        <w:rPr>
          <w:rFonts w:hint="eastAsia"/>
        </w:rPr>
        <w:t>就是</w:t>
      </w:r>
      <w:r w:rsidRPr="00BA180A">
        <w:t>Dataset</w:t>
      </w:r>
      <w:r w:rsidRPr="00BA180A">
        <w:rPr>
          <w:rFonts w:hint="eastAsia"/>
        </w:rPr>
        <w:t>。</w:t>
      </w:r>
    </w:p>
    <w:p w:rsidR="00BA180A" w:rsidRDefault="00BA180A" w:rsidP="001A74DD">
      <w:pPr>
        <w:pStyle w:val="C503-2"/>
      </w:pPr>
      <w:r>
        <w:rPr>
          <w:noProof/>
        </w:rPr>
        <w:lastRenderedPageBreak/>
        <w:drawing>
          <wp:inline distT="0" distB="0" distL="0" distR="0" wp14:anchorId="1131D0B6" wp14:editId="157404AE">
            <wp:extent cx="5274310" cy="22421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42185"/>
                    </a:xfrm>
                    <a:prstGeom prst="rect">
                      <a:avLst/>
                    </a:prstGeom>
                  </pic:spPr>
                </pic:pic>
              </a:graphicData>
            </a:graphic>
          </wp:inline>
        </w:drawing>
      </w:r>
    </w:p>
    <w:p w:rsidR="00BA180A" w:rsidRPr="00BA180A" w:rsidRDefault="00BA180A" w:rsidP="00BA180A">
      <w:pPr>
        <w:pStyle w:val="C503-2"/>
        <w:ind w:firstLine="420"/>
      </w:pPr>
      <w:r w:rsidRPr="00BA180A">
        <w:rPr>
          <w:rFonts w:hint="eastAsia"/>
        </w:rPr>
        <w:t>从</w:t>
      </w:r>
      <w:r w:rsidRPr="00BA180A">
        <w:t>Spark 2.0</w:t>
      </w:r>
      <w:r w:rsidRPr="00BA180A">
        <w:rPr>
          <w:rFonts w:hint="eastAsia"/>
        </w:rPr>
        <w:t>开始，</w:t>
      </w:r>
      <w:r w:rsidRPr="00BA180A">
        <w:t>Dataset</w:t>
      </w:r>
      <w:r w:rsidRPr="00BA180A">
        <w:rPr>
          <w:rFonts w:hint="eastAsia"/>
        </w:rPr>
        <w:t>有两种表现形式：</w:t>
      </w:r>
      <w:r w:rsidRPr="00BA180A">
        <w:t>typed API</w:t>
      </w:r>
      <w:r w:rsidRPr="00BA180A">
        <w:rPr>
          <w:rFonts w:hint="eastAsia"/>
        </w:rPr>
        <w:t>和</w:t>
      </w:r>
      <w:r w:rsidRPr="00BA180A">
        <w:t>untyped API</w:t>
      </w:r>
      <w:r w:rsidRPr="00BA180A">
        <w:rPr>
          <w:rFonts w:hint="eastAsia"/>
        </w:rPr>
        <w:t>。我们可以认为，</w:t>
      </w:r>
      <w:r w:rsidRPr="00BA180A">
        <w:t>Dataframe</w:t>
      </w:r>
      <w:r w:rsidRPr="00BA180A">
        <w:rPr>
          <w:rFonts w:hint="eastAsia"/>
        </w:rPr>
        <w:t>就是</w:t>
      </w:r>
      <w:r w:rsidRPr="00D33261">
        <w:rPr>
          <w:b/>
        </w:rPr>
        <w:t>Dataset[Row]</w:t>
      </w:r>
      <w:r w:rsidRPr="00BA180A">
        <w:rPr>
          <w:rFonts w:hint="eastAsia"/>
        </w:rPr>
        <w:t>的别名，</w:t>
      </w:r>
      <w:r w:rsidRPr="00BA180A">
        <w:t>Row</w:t>
      </w:r>
      <w:r w:rsidRPr="00BA180A">
        <w:rPr>
          <w:rFonts w:hint="eastAsia"/>
        </w:rPr>
        <w:t>就是一个</w:t>
      </w:r>
      <w:r w:rsidRPr="00BA180A">
        <w:t>untyped</w:t>
      </w:r>
      <w:r w:rsidRPr="00BA180A">
        <w:rPr>
          <w:rFonts w:hint="eastAsia"/>
        </w:rPr>
        <w:t>类型的对象，因为</w:t>
      </w:r>
      <w:r w:rsidRPr="00BA180A">
        <w:t>Row</w:t>
      </w:r>
      <w:r w:rsidRPr="00BA180A">
        <w:rPr>
          <w:rFonts w:hint="eastAsia"/>
        </w:rPr>
        <w:t>是类似于数据库中的一行，我们</w:t>
      </w:r>
      <w:r w:rsidRPr="00D33261">
        <w:rPr>
          <w:rFonts w:hint="eastAsia"/>
          <w:b/>
        </w:rPr>
        <w:t>只知道里面有哪些列，但是有些列即使不存在，我们也可以这对这些不存在的列进行操作</w:t>
      </w:r>
      <w:r w:rsidRPr="00BA180A">
        <w:rPr>
          <w:rFonts w:hint="eastAsia"/>
        </w:rPr>
        <w:t>。因此其被定义为</w:t>
      </w:r>
      <w:r w:rsidRPr="00BA180A">
        <w:t>untyped</w:t>
      </w:r>
      <w:r w:rsidRPr="00BA180A">
        <w:rPr>
          <w:rFonts w:hint="eastAsia"/>
        </w:rPr>
        <w:t>，就是弱类型。</w:t>
      </w:r>
    </w:p>
    <w:p w:rsidR="00BA180A" w:rsidRPr="00BA180A" w:rsidRDefault="00BA180A" w:rsidP="00BA180A">
      <w:pPr>
        <w:pStyle w:val="C503-2"/>
        <w:ind w:firstLine="420"/>
      </w:pPr>
      <w:r w:rsidRPr="00BA180A">
        <w:rPr>
          <w:rFonts w:hint="eastAsia"/>
        </w:rPr>
        <w:t>而</w:t>
      </w:r>
      <w:r w:rsidRPr="00BA180A">
        <w:t>Dataset[T]</w:t>
      </w:r>
      <w:r w:rsidRPr="00BA180A">
        <w:rPr>
          <w:rFonts w:hint="eastAsia"/>
        </w:rPr>
        <w:t>本身，是一种</w:t>
      </w:r>
      <w:r w:rsidRPr="00BA180A">
        <w:t>typed</w:t>
      </w:r>
      <w:r w:rsidRPr="00BA180A">
        <w:rPr>
          <w:rFonts w:hint="eastAsia"/>
        </w:rPr>
        <w:t>类型的</w:t>
      </w:r>
      <w:r w:rsidRPr="00BA180A">
        <w:t>API</w:t>
      </w:r>
      <w:r w:rsidRPr="00BA180A">
        <w:rPr>
          <w:rFonts w:hint="eastAsia"/>
        </w:rPr>
        <w:t>，其中的</w:t>
      </w:r>
      <w:r w:rsidRPr="00D33261">
        <w:rPr>
          <w:b/>
        </w:rPr>
        <w:t>Object</w:t>
      </w:r>
      <w:r w:rsidRPr="00D33261">
        <w:rPr>
          <w:rFonts w:hint="eastAsia"/>
          <w:b/>
        </w:rPr>
        <w:t>通常都是我们自己自定义的</w:t>
      </w:r>
      <w:r w:rsidRPr="00D33261">
        <w:rPr>
          <w:b/>
        </w:rPr>
        <w:t>typed</w:t>
      </w:r>
      <w:r w:rsidRPr="00D33261">
        <w:rPr>
          <w:rFonts w:hint="eastAsia"/>
          <w:b/>
        </w:rPr>
        <w:t>类型的对象，因为对象是我们自己定义的，所以包括字段命名以及字段类型都是强类型的</w:t>
      </w:r>
      <w:r w:rsidRPr="00BA180A">
        <w:rPr>
          <w:rFonts w:hint="eastAsia"/>
        </w:rPr>
        <w:t>。目前</w:t>
      </w:r>
      <w:r w:rsidRPr="00BA180A">
        <w:t>Scala</w:t>
      </w:r>
      <w:r w:rsidRPr="00BA180A">
        <w:rPr>
          <w:rFonts w:hint="eastAsia"/>
        </w:rPr>
        <w:t>支持</w:t>
      </w:r>
      <w:r w:rsidRPr="00BA180A">
        <w:t>Dataset</w:t>
      </w:r>
      <w:r w:rsidRPr="00BA180A">
        <w:rPr>
          <w:rFonts w:hint="eastAsia"/>
        </w:rPr>
        <w:t>和</w:t>
      </w:r>
      <w:r w:rsidRPr="00BA180A">
        <w:t>Dataframe</w:t>
      </w:r>
      <w:r w:rsidRPr="00BA180A">
        <w:rPr>
          <w:rFonts w:hint="eastAsia"/>
        </w:rPr>
        <w:t>两种类型，</w:t>
      </w:r>
      <w:r w:rsidRPr="00BA180A">
        <w:t>Java</w:t>
      </w:r>
      <w:r w:rsidRPr="00BA180A">
        <w:rPr>
          <w:rFonts w:hint="eastAsia"/>
        </w:rPr>
        <w:t>仅仅支持</w:t>
      </w:r>
      <w:r w:rsidRPr="00BA180A">
        <w:t>Dataset</w:t>
      </w:r>
      <w:r w:rsidRPr="00BA180A">
        <w:rPr>
          <w:rFonts w:hint="eastAsia"/>
        </w:rPr>
        <w:t>类型，</w:t>
      </w:r>
      <w:r w:rsidRPr="00BA180A">
        <w:t>Python</w:t>
      </w:r>
      <w:r w:rsidRPr="00BA180A">
        <w:rPr>
          <w:rFonts w:hint="eastAsia"/>
        </w:rPr>
        <w:t>和</w:t>
      </w:r>
      <w:r w:rsidRPr="00BA180A">
        <w:t>R</w:t>
      </w:r>
      <w:r w:rsidRPr="00BA180A">
        <w:rPr>
          <w:rFonts w:hint="eastAsia"/>
        </w:rPr>
        <w:t>因为不具备</w:t>
      </w:r>
      <w:r w:rsidRPr="00BA180A">
        <w:t>compile-time type-safety</w:t>
      </w:r>
      <w:r w:rsidRPr="00BA180A">
        <w:rPr>
          <w:rFonts w:hint="eastAsia"/>
        </w:rPr>
        <w:t>特性，因此仅仅支持</w:t>
      </w:r>
      <w:r w:rsidRPr="00BA180A">
        <w:t>Dataframe</w:t>
      </w:r>
      <w:r w:rsidRPr="00BA180A">
        <w:rPr>
          <w:rFonts w:hint="eastAsia"/>
        </w:rPr>
        <w:t>。</w:t>
      </w:r>
    </w:p>
    <w:p w:rsidR="00FD3C61" w:rsidRPr="00FD3C61" w:rsidRDefault="00FD3C61" w:rsidP="00FD3C61">
      <w:pPr>
        <w:pStyle w:val="C503-2"/>
        <w:rPr>
          <w:b/>
        </w:rPr>
      </w:pPr>
      <w:r w:rsidRPr="00FD3C61">
        <w:rPr>
          <w:b/>
        </w:rPr>
        <w:t>Dataset API</w:t>
      </w:r>
      <w:r w:rsidRPr="00FD3C61">
        <w:rPr>
          <w:rFonts w:hint="eastAsia"/>
          <w:b/>
        </w:rPr>
        <w:t>有哪些优点呢？</w:t>
      </w:r>
    </w:p>
    <w:p w:rsidR="00FD3C61" w:rsidRPr="00FD3C61" w:rsidRDefault="00FD3C61" w:rsidP="00FD3C61">
      <w:pPr>
        <w:pStyle w:val="C503-2"/>
      </w:pPr>
      <w:r w:rsidRPr="00FD3C61">
        <w:rPr>
          <w:b/>
          <w:bCs/>
        </w:rPr>
        <w:t>1</w:t>
      </w:r>
      <w:r w:rsidRPr="00FD3C61">
        <w:rPr>
          <w:rFonts w:hint="eastAsia"/>
          <w:b/>
          <w:bCs/>
        </w:rPr>
        <w:t>、静态类型以及运行时的类型安全性</w:t>
      </w:r>
    </w:p>
    <w:p w:rsidR="00FD3C61" w:rsidRPr="00FD3C61" w:rsidRDefault="00FD3C61" w:rsidP="00FD3C61">
      <w:pPr>
        <w:pStyle w:val="C503-2"/>
      </w:pPr>
      <w:r w:rsidRPr="00FD3C61">
        <w:t>SQL</w:t>
      </w:r>
      <w:r w:rsidRPr="00FD3C61">
        <w:rPr>
          <w:rFonts w:hint="eastAsia"/>
        </w:rPr>
        <w:t>语言具有最不严格的限制，而</w:t>
      </w:r>
      <w:r w:rsidRPr="00FD3C61">
        <w:t>Dataset</w:t>
      </w:r>
      <w:r w:rsidRPr="00FD3C61">
        <w:rPr>
          <w:rFonts w:hint="eastAsia"/>
        </w:rPr>
        <w:t>具有最严格的限制。</w:t>
      </w:r>
      <w:r w:rsidRPr="00FD3C61">
        <w:t>SQL</w:t>
      </w:r>
      <w:r w:rsidRPr="00FD3C61">
        <w:rPr>
          <w:rFonts w:hint="eastAsia"/>
        </w:rPr>
        <w:t>语言在只有在运行时才能发现一些错误，比如类型错误，但是由于</w:t>
      </w:r>
      <w:r w:rsidRPr="00FD3C61">
        <w:t>Dataframe/Dataset</w:t>
      </w:r>
      <w:r w:rsidRPr="00FD3C61">
        <w:rPr>
          <w:rFonts w:hint="eastAsia"/>
        </w:rPr>
        <w:t>目前都是要求类型指定的（静态类型），因此在编译时就可以发现类型错误，并提供运行时的类型安全。比如说，如果我们调用了一个不属于</w:t>
      </w:r>
      <w:r w:rsidRPr="00FD3C61">
        <w:t>Dataframe</w:t>
      </w:r>
      <w:r w:rsidRPr="00FD3C61">
        <w:rPr>
          <w:rFonts w:hint="eastAsia"/>
        </w:rPr>
        <w:t>的</w:t>
      </w:r>
      <w:r w:rsidRPr="00FD3C61">
        <w:t>API</w:t>
      </w:r>
      <w:r w:rsidRPr="00FD3C61">
        <w:rPr>
          <w:rFonts w:hint="eastAsia"/>
        </w:rPr>
        <w:t>，编译时就会报错。但是如果你使用了一个不存在的列，那么也只能到运行时才能发现了。而最严格的就是</w:t>
      </w:r>
      <w:r w:rsidRPr="00FD3C61">
        <w:t>Dataset</w:t>
      </w:r>
      <w:r w:rsidRPr="00FD3C61">
        <w:rPr>
          <w:rFonts w:hint="eastAsia"/>
        </w:rPr>
        <w:t>了，因为</w:t>
      </w:r>
      <w:r w:rsidRPr="00FD3C61">
        <w:t>Dataset</w:t>
      </w:r>
      <w:r w:rsidRPr="00FD3C61">
        <w:rPr>
          <w:rFonts w:hint="eastAsia"/>
        </w:rPr>
        <w:t>是完全基于</w:t>
      </w:r>
      <w:r w:rsidRPr="00FD3C61">
        <w:t>typed API</w:t>
      </w:r>
      <w:r w:rsidRPr="00FD3C61">
        <w:rPr>
          <w:rFonts w:hint="eastAsia"/>
        </w:rPr>
        <w:t>来设计的，类型都是严格而且强类型的，因此如果你使用了错误的类型，或者对不存在的列进行了操作，都能在编译时就发现。</w:t>
      </w:r>
    </w:p>
    <w:tbl>
      <w:tblPr>
        <w:tblW w:w="7928" w:type="dxa"/>
        <w:tblCellMar>
          <w:left w:w="0" w:type="dxa"/>
          <w:right w:w="0" w:type="dxa"/>
        </w:tblCellMar>
        <w:tblLook w:val="0420" w:firstRow="1" w:lastRow="0" w:firstColumn="0" w:lastColumn="0" w:noHBand="0" w:noVBand="1"/>
      </w:tblPr>
      <w:tblGrid>
        <w:gridCol w:w="1833"/>
        <w:gridCol w:w="1843"/>
        <w:gridCol w:w="2126"/>
        <w:gridCol w:w="2126"/>
      </w:tblGrid>
      <w:tr w:rsidR="00FD3C61" w:rsidRPr="00FD3C61" w:rsidTr="00FD3C61">
        <w:trPr>
          <w:trHeight w:val="580"/>
        </w:trPr>
        <w:tc>
          <w:tcPr>
            <w:tcW w:w="183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3C61" w:rsidRPr="00FD3C61" w:rsidRDefault="00FD3C61" w:rsidP="00FD3C61">
            <w:pPr>
              <w:pStyle w:val="C503-2"/>
            </w:pPr>
          </w:p>
        </w:tc>
        <w:tc>
          <w:tcPr>
            <w:tcW w:w="184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3C61" w:rsidRPr="00FD3C61" w:rsidRDefault="00FD3C61" w:rsidP="00FD3C61">
            <w:pPr>
              <w:pStyle w:val="C503-2"/>
            </w:pPr>
            <w:r w:rsidRPr="00FD3C61">
              <w:rPr>
                <w:b/>
                <w:bCs/>
              </w:rPr>
              <w:t>SQL</w:t>
            </w:r>
          </w:p>
        </w:tc>
        <w:tc>
          <w:tcPr>
            <w:tcW w:w="212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3C61" w:rsidRPr="00FD3C61" w:rsidRDefault="00FD3C61" w:rsidP="00FD3C61">
            <w:pPr>
              <w:pStyle w:val="C503-2"/>
            </w:pPr>
            <w:r w:rsidRPr="00FD3C61">
              <w:rPr>
                <w:b/>
                <w:bCs/>
              </w:rPr>
              <w:t>Dataframe</w:t>
            </w:r>
          </w:p>
        </w:tc>
        <w:tc>
          <w:tcPr>
            <w:tcW w:w="212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3C61" w:rsidRPr="00FD3C61" w:rsidRDefault="00FD3C61" w:rsidP="00FD3C61">
            <w:pPr>
              <w:pStyle w:val="C503-2"/>
            </w:pPr>
            <w:r w:rsidRPr="00FD3C61">
              <w:rPr>
                <w:b/>
                <w:bCs/>
              </w:rPr>
              <w:t>Dataset</w:t>
            </w:r>
          </w:p>
        </w:tc>
      </w:tr>
      <w:tr w:rsidR="00FD3C61" w:rsidRPr="00FD3C61" w:rsidTr="00FD3C61">
        <w:trPr>
          <w:trHeight w:val="560"/>
        </w:trPr>
        <w:tc>
          <w:tcPr>
            <w:tcW w:w="183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3C61" w:rsidRPr="00FD3C61" w:rsidRDefault="00FD3C61" w:rsidP="00FD3C61">
            <w:pPr>
              <w:pStyle w:val="C503-2"/>
            </w:pPr>
            <w:r w:rsidRPr="00FD3C61">
              <w:t>Syntax Error</w:t>
            </w:r>
          </w:p>
        </w:tc>
        <w:tc>
          <w:tcPr>
            <w:tcW w:w="184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3C61" w:rsidRPr="00FD3C61" w:rsidRDefault="00FD3C61" w:rsidP="00FD3C61">
            <w:pPr>
              <w:pStyle w:val="C503-2"/>
            </w:pPr>
            <w:r w:rsidRPr="00FD3C61">
              <w:t>Runtime</w:t>
            </w:r>
          </w:p>
        </w:tc>
        <w:tc>
          <w:tcPr>
            <w:tcW w:w="212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3C61" w:rsidRPr="00FD3C61" w:rsidRDefault="00FD3C61" w:rsidP="00FD3C61">
            <w:pPr>
              <w:pStyle w:val="C503-2"/>
            </w:pPr>
            <w:r w:rsidRPr="00FD3C61">
              <w:t>Compile Time</w:t>
            </w:r>
          </w:p>
        </w:tc>
        <w:tc>
          <w:tcPr>
            <w:tcW w:w="212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3C61" w:rsidRPr="00FD3C61" w:rsidRDefault="00FD3C61" w:rsidP="00FD3C61">
            <w:pPr>
              <w:pStyle w:val="C503-2"/>
            </w:pPr>
            <w:r w:rsidRPr="00FD3C61">
              <w:t>Compile Time</w:t>
            </w:r>
          </w:p>
        </w:tc>
      </w:tr>
      <w:tr w:rsidR="00FD3C61" w:rsidRPr="00FD3C61" w:rsidTr="00FD3C61">
        <w:trPr>
          <w:trHeight w:val="580"/>
        </w:trPr>
        <w:tc>
          <w:tcPr>
            <w:tcW w:w="183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3C61" w:rsidRPr="00FD3C61" w:rsidRDefault="00FD3C61" w:rsidP="00FD3C61">
            <w:pPr>
              <w:pStyle w:val="C503-2"/>
            </w:pPr>
            <w:r w:rsidRPr="00FD3C61">
              <w:lastRenderedPageBreak/>
              <w:t>Analysis Error</w:t>
            </w:r>
          </w:p>
        </w:tc>
        <w:tc>
          <w:tcPr>
            <w:tcW w:w="184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3C61" w:rsidRPr="00FD3C61" w:rsidRDefault="00FD3C61" w:rsidP="00FD3C61">
            <w:pPr>
              <w:pStyle w:val="C503-2"/>
            </w:pPr>
            <w:r w:rsidRPr="00FD3C61">
              <w:t>Runtime</w:t>
            </w:r>
          </w:p>
        </w:tc>
        <w:tc>
          <w:tcPr>
            <w:tcW w:w="212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3C61" w:rsidRPr="00FD3C61" w:rsidRDefault="00FD3C61" w:rsidP="00FD3C61">
            <w:pPr>
              <w:pStyle w:val="C503-2"/>
            </w:pPr>
            <w:r w:rsidRPr="00FD3C61">
              <w:t>Runtime</w:t>
            </w:r>
          </w:p>
        </w:tc>
        <w:tc>
          <w:tcPr>
            <w:tcW w:w="212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3C61" w:rsidRPr="00FD3C61" w:rsidRDefault="00FD3C61" w:rsidP="00FD3C61">
            <w:pPr>
              <w:pStyle w:val="C503-2"/>
            </w:pPr>
            <w:r w:rsidRPr="00FD3C61">
              <w:t>Compile Time</w:t>
            </w:r>
          </w:p>
        </w:tc>
      </w:tr>
    </w:tbl>
    <w:p w:rsidR="00BA180A" w:rsidRDefault="00BA180A" w:rsidP="001A74DD">
      <w:pPr>
        <w:pStyle w:val="C503-2"/>
      </w:pPr>
    </w:p>
    <w:p w:rsidR="00C67A22" w:rsidRPr="00C67A22" w:rsidRDefault="00C67A22" w:rsidP="00C67A22">
      <w:pPr>
        <w:pStyle w:val="C503-2"/>
      </w:pPr>
      <w:r w:rsidRPr="00C67A22">
        <w:rPr>
          <w:b/>
          <w:bCs/>
        </w:rPr>
        <w:t>2</w:t>
      </w:r>
      <w:r w:rsidRPr="00C67A22">
        <w:rPr>
          <w:rFonts w:hint="eastAsia"/>
          <w:b/>
          <w:bCs/>
        </w:rPr>
        <w:t>、将半结构化的数据转换为</w:t>
      </w:r>
      <w:r w:rsidRPr="00C67A22">
        <w:rPr>
          <w:b/>
          <w:bCs/>
        </w:rPr>
        <w:t>typed</w:t>
      </w:r>
      <w:r w:rsidRPr="00C67A22">
        <w:rPr>
          <w:rFonts w:hint="eastAsia"/>
          <w:b/>
          <w:bCs/>
        </w:rPr>
        <w:t>自定义类型</w:t>
      </w:r>
    </w:p>
    <w:p w:rsidR="00C67A22" w:rsidRPr="00C67A22" w:rsidRDefault="00C67A22" w:rsidP="00C67A22">
      <w:pPr>
        <w:pStyle w:val="C503-2"/>
      </w:pPr>
      <w:r w:rsidRPr="00C67A22">
        <w:rPr>
          <w:rFonts w:hint="eastAsia"/>
        </w:rPr>
        <w:t>举例来说，如果我们现在有一份包含了学校中所有学生的信息，是以</w:t>
      </w:r>
      <w:r w:rsidRPr="00C67A22">
        <w:t>JSON</w:t>
      </w:r>
      <w:r w:rsidRPr="00C67A22">
        <w:rPr>
          <w:rFonts w:hint="eastAsia"/>
        </w:rPr>
        <w:t>字符串格式定义的，比如：</w:t>
      </w:r>
      <w:r w:rsidRPr="00C67A22">
        <w:t>{“name”: “leo”, “age”, 19, “classNo”: 1}</w:t>
      </w:r>
      <w:r w:rsidRPr="00C67A22">
        <w:rPr>
          <w:rFonts w:hint="eastAsia"/>
        </w:rPr>
        <w:t>。我们可以自己定义一个类型，比如</w:t>
      </w:r>
      <w:r w:rsidRPr="00C67A22">
        <w:t>case class Student(name: String, age: Integer, classNo: Integer)</w:t>
      </w:r>
      <w:r w:rsidRPr="00C67A22">
        <w:rPr>
          <w:rFonts w:hint="eastAsia"/>
        </w:rPr>
        <w:t>。接着我们就可以加载指定的</w:t>
      </w:r>
      <w:r w:rsidRPr="00C67A22">
        <w:t>json</w:t>
      </w:r>
      <w:r w:rsidRPr="00C67A22">
        <w:rPr>
          <w:rFonts w:hint="eastAsia"/>
        </w:rPr>
        <w:t>文件，并将其转换为</w:t>
      </w:r>
      <w:r w:rsidRPr="00C67A22">
        <w:t>typed</w:t>
      </w:r>
      <w:r w:rsidRPr="00C67A22">
        <w:rPr>
          <w:rFonts w:hint="eastAsia"/>
        </w:rPr>
        <w:t>类型的</w:t>
      </w:r>
      <w:r w:rsidRPr="00C67A22">
        <w:t>Dataset[Student]</w:t>
      </w:r>
      <w:r w:rsidRPr="00C67A22">
        <w:rPr>
          <w:rFonts w:hint="eastAsia"/>
        </w:rPr>
        <w:t>，比如</w:t>
      </w:r>
      <w:r w:rsidRPr="00C67A22">
        <w:rPr>
          <w:rFonts w:hint="eastAsia"/>
        </w:rPr>
        <w:t>val ds = spark.read.json("</w:t>
      </w:r>
      <w:r w:rsidRPr="00C67A22">
        <w:t>students.json").as[Student]</w:t>
      </w:r>
      <w:r w:rsidRPr="00C67A22">
        <w:t>。</w:t>
      </w:r>
    </w:p>
    <w:p w:rsidR="00C67A22" w:rsidRPr="00C67A22" w:rsidRDefault="00C67A22" w:rsidP="00C67A22">
      <w:pPr>
        <w:pStyle w:val="C503-2"/>
      </w:pPr>
      <w:r w:rsidRPr="00C67A22">
        <w:rPr>
          <w:rFonts w:hint="eastAsia"/>
        </w:rPr>
        <w:t>在这里，</w:t>
      </w:r>
      <w:r w:rsidRPr="00C67A22">
        <w:t>Spark</w:t>
      </w:r>
      <w:r w:rsidRPr="00C67A22">
        <w:rPr>
          <w:rFonts w:hint="eastAsia"/>
        </w:rPr>
        <w:t>会执行三个操作：</w:t>
      </w:r>
    </w:p>
    <w:p w:rsidR="00C67A22" w:rsidRPr="00C67A22" w:rsidRDefault="00C67A22" w:rsidP="00C67A22">
      <w:pPr>
        <w:pStyle w:val="C503-2"/>
      </w:pPr>
      <w:r w:rsidRPr="00C67A22">
        <w:t>1</w:t>
      </w:r>
      <w:r w:rsidRPr="00C67A22">
        <w:rPr>
          <w:rFonts w:hint="eastAsia"/>
        </w:rPr>
        <w:t>、</w:t>
      </w:r>
      <w:r w:rsidRPr="00C67A22">
        <w:t>Spark</w:t>
      </w:r>
      <w:r w:rsidRPr="00C67A22">
        <w:rPr>
          <w:rFonts w:hint="eastAsia"/>
        </w:rPr>
        <w:t>首先会读取</w:t>
      </w:r>
      <w:r w:rsidRPr="00C67A22">
        <w:t>json</w:t>
      </w:r>
      <w:r w:rsidRPr="00C67A22">
        <w:rPr>
          <w:rFonts w:hint="eastAsia"/>
        </w:rPr>
        <w:t>文件，并且自动推断其</w:t>
      </w:r>
      <w:r w:rsidRPr="00C67A22">
        <w:t>schema</w:t>
      </w:r>
      <w:r w:rsidRPr="00C67A22">
        <w:rPr>
          <w:rFonts w:hint="eastAsia"/>
        </w:rPr>
        <w:t>，然后根据</w:t>
      </w:r>
      <w:r w:rsidRPr="00C67A22">
        <w:t>schema</w:t>
      </w:r>
      <w:r w:rsidRPr="00C67A22">
        <w:rPr>
          <w:rFonts w:hint="eastAsia"/>
        </w:rPr>
        <w:t>创建一个</w:t>
      </w:r>
      <w:r w:rsidRPr="00C67A22">
        <w:t>Dataframe</w:t>
      </w:r>
      <w:r w:rsidRPr="00C67A22">
        <w:rPr>
          <w:rFonts w:hint="eastAsia"/>
        </w:rPr>
        <w:t>。</w:t>
      </w:r>
    </w:p>
    <w:p w:rsidR="00C67A22" w:rsidRPr="00C67A22" w:rsidRDefault="00C67A22" w:rsidP="00C67A22">
      <w:pPr>
        <w:pStyle w:val="C503-2"/>
      </w:pPr>
      <w:r w:rsidRPr="00C67A22">
        <w:t>2</w:t>
      </w:r>
      <w:r w:rsidRPr="00C67A22">
        <w:rPr>
          <w:rFonts w:hint="eastAsia"/>
        </w:rPr>
        <w:t>、在这里，会创建一个</w:t>
      </w:r>
      <w:r w:rsidRPr="00C67A22">
        <w:t>Dataframe=Dataset[Row]</w:t>
      </w:r>
      <w:r w:rsidRPr="00C67A22">
        <w:rPr>
          <w:rFonts w:hint="eastAsia"/>
        </w:rPr>
        <w:t>，使用</w:t>
      </w:r>
      <w:r w:rsidRPr="00C67A22">
        <w:t>Row</w:t>
      </w:r>
      <w:r w:rsidRPr="00C67A22">
        <w:rPr>
          <w:rFonts w:hint="eastAsia"/>
        </w:rPr>
        <w:t>来存放你的数据，因为此时还不知道具体确切的类型。</w:t>
      </w:r>
    </w:p>
    <w:p w:rsidR="00C67A22" w:rsidRPr="00C67A22" w:rsidRDefault="00C67A22" w:rsidP="00C67A22">
      <w:pPr>
        <w:pStyle w:val="C503-2"/>
      </w:pPr>
      <w:r w:rsidRPr="00C67A22">
        <w:t>3</w:t>
      </w:r>
      <w:r w:rsidRPr="00C67A22">
        <w:rPr>
          <w:rFonts w:hint="eastAsia"/>
        </w:rPr>
        <w:t>、接着将</w:t>
      </w:r>
      <w:r w:rsidRPr="00C67A22">
        <w:t>Dataframe</w:t>
      </w:r>
      <w:r w:rsidRPr="00C67A22">
        <w:rPr>
          <w:rFonts w:hint="eastAsia"/>
        </w:rPr>
        <w:t>转换为</w:t>
      </w:r>
      <w:r w:rsidRPr="00C67A22">
        <w:t>Dataset[Student]</w:t>
      </w:r>
      <w:r w:rsidRPr="00C67A22">
        <w:rPr>
          <w:rFonts w:hint="eastAsia"/>
        </w:rPr>
        <w:t>，因为此时已经知道具体的类型是</w:t>
      </w:r>
      <w:r w:rsidRPr="00C67A22">
        <w:t>Student</w:t>
      </w:r>
      <w:r w:rsidRPr="00C67A22">
        <w:rPr>
          <w:rFonts w:hint="eastAsia"/>
        </w:rPr>
        <w:t>了。</w:t>
      </w:r>
    </w:p>
    <w:p w:rsidR="00C67A22" w:rsidRPr="00C67A22" w:rsidRDefault="00C67A22" w:rsidP="00C67A22">
      <w:pPr>
        <w:pStyle w:val="C503-2"/>
      </w:pPr>
      <w:r w:rsidRPr="00C67A22">
        <w:rPr>
          <w:rFonts w:hint="eastAsia"/>
        </w:rPr>
        <w:t>这样，我们就可以将半结构化的数据，转换为自定义的</w:t>
      </w:r>
      <w:r w:rsidRPr="00C67A22">
        <w:t>typed</w:t>
      </w:r>
      <w:r w:rsidRPr="00C67A22">
        <w:rPr>
          <w:rFonts w:hint="eastAsia"/>
        </w:rPr>
        <w:t>结构化强类型数据集。并基于此，得到之前说的编译时和运行时的类型安全保障。</w:t>
      </w:r>
    </w:p>
    <w:p w:rsidR="00C67A22" w:rsidRPr="00C67A22" w:rsidRDefault="00C67A22" w:rsidP="00C67A22">
      <w:pPr>
        <w:pStyle w:val="C503-2"/>
      </w:pPr>
      <w:r w:rsidRPr="00C67A22">
        <w:rPr>
          <w:b/>
          <w:bCs/>
        </w:rPr>
        <w:t>3</w:t>
      </w:r>
      <w:r w:rsidRPr="00C67A22">
        <w:rPr>
          <w:rFonts w:hint="eastAsia"/>
          <w:b/>
          <w:bCs/>
        </w:rPr>
        <w:t>、</w:t>
      </w:r>
      <w:r w:rsidRPr="00C67A22">
        <w:rPr>
          <w:b/>
          <w:bCs/>
        </w:rPr>
        <w:t>API</w:t>
      </w:r>
      <w:r w:rsidRPr="00C67A22">
        <w:rPr>
          <w:rFonts w:hint="eastAsia"/>
          <w:b/>
          <w:bCs/>
        </w:rPr>
        <w:t>的易用性</w:t>
      </w:r>
    </w:p>
    <w:p w:rsidR="00C67A22" w:rsidRPr="00C67A22" w:rsidRDefault="00C67A22" w:rsidP="00C67A22">
      <w:pPr>
        <w:pStyle w:val="C503-2"/>
      </w:pPr>
      <w:r w:rsidRPr="00C67A22">
        <w:t>Dataframe/Dataset</w:t>
      </w:r>
      <w:r w:rsidRPr="00C67A22">
        <w:rPr>
          <w:rFonts w:hint="eastAsia"/>
        </w:rPr>
        <w:t>引入了很多的</w:t>
      </w:r>
      <w:r w:rsidRPr="00C67A22">
        <w:t>high-level API</w:t>
      </w:r>
      <w:r w:rsidRPr="00C67A22">
        <w:rPr>
          <w:rFonts w:hint="eastAsia"/>
        </w:rPr>
        <w:t>，并提供了</w:t>
      </w:r>
      <w:r w:rsidRPr="00C67A22">
        <w:t>domain-specific language</w:t>
      </w:r>
      <w:r w:rsidRPr="00C67A22">
        <w:rPr>
          <w:rFonts w:hint="eastAsia"/>
        </w:rPr>
        <w:t>风格的编程接口。这样的话，大部分的计算操作，都可以通过</w:t>
      </w:r>
      <w:r w:rsidRPr="00C67A22">
        <w:t>Dataset</w:t>
      </w:r>
      <w:r w:rsidRPr="00C67A22">
        <w:rPr>
          <w:rFonts w:hint="eastAsia"/>
        </w:rPr>
        <w:t>的</w:t>
      </w:r>
      <w:r w:rsidRPr="00C67A22">
        <w:t>high-level API</w:t>
      </w:r>
      <w:r w:rsidRPr="00C67A22">
        <w:rPr>
          <w:rFonts w:hint="eastAsia"/>
        </w:rPr>
        <w:t>来完成。通过</w:t>
      </w:r>
      <w:r w:rsidRPr="00C67A22">
        <w:t>typed</w:t>
      </w:r>
      <w:r w:rsidRPr="00C67A22">
        <w:rPr>
          <w:rFonts w:hint="eastAsia"/>
        </w:rPr>
        <w:t>类型的</w:t>
      </w:r>
      <w:r w:rsidRPr="00C67A22">
        <w:t>Dataset</w:t>
      </w:r>
      <w:r w:rsidRPr="00C67A22">
        <w:rPr>
          <w:rFonts w:hint="eastAsia"/>
        </w:rPr>
        <w:t>，我们可以轻松地执行</w:t>
      </w:r>
      <w:r w:rsidRPr="00C67A22">
        <w:t>agg</w:t>
      </w:r>
      <w:r w:rsidRPr="00C67A22">
        <w:rPr>
          <w:rFonts w:hint="eastAsia"/>
        </w:rPr>
        <w:t>、</w:t>
      </w:r>
      <w:r w:rsidRPr="00C67A22">
        <w:t>select</w:t>
      </w:r>
      <w:r w:rsidRPr="00C67A22">
        <w:rPr>
          <w:rFonts w:hint="eastAsia"/>
        </w:rPr>
        <w:t>、</w:t>
      </w:r>
      <w:r w:rsidRPr="00C67A22">
        <w:t>sum</w:t>
      </w:r>
      <w:r w:rsidRPr="00C67A22">
        <w:rPr>
          <w:rFonts w:hint="eastAsia"/>
        </w:rPr>
        <w:t>、</w:t>
      </w:r>
      <w:r w:rsidRPr="00C67A22">
        <w:t>avg</w:t>
      </w:r>
      <w:r w:rsidRPr="00C67A22">
        <w:rPr>
          <w:rFonts w:hint="eastAsia"/>
        </w:rPr>
        <w:t>、</w:t>
      </w:r>
      <w:r w:rsidRPr="00C67A22">
        <w:t>map</w:t>
      </w:r>
      <w:r w:rsidRPr="00C67A22">
        <w:rPr>
          <w:rFonts w:hint="eastAsia"/>
        </w:rPr>
        <w:t>、</w:t>
      </w:r>
      <w:r w:rsidRPr="00C67A22">
        <w:t>filter</w:t>
      </w:r>
      <w:r w:rsidRPr="00C67A22">
        <w:rPr>
          <w:rFonts w:hint="eastAsia"/>
        </w:rPr>
        <w:t>、</w:t>
      </w:r>
      <w:r w:rsidRPr="00C67A22">
        <w:t>groupBy</w:t>
      </w:r>
      <w:r w:rsidRPr="00C67A22">
        <w:rPr>
          <w:rFonts w:hint="eastAsia"/>
        </w:rPr>
        <w:t>等操作。使用</w:t>
      </w:r>
      <w:r w:rsidRPr="00C67A22">
        <w:t>domain-specific language</w:t>
      </w:r>
      <w:r w:rsidRPr="00C67A22">
        <w:rPr>
          <w:rFonts w:hint="eastAsia"/>
        </w:rPr>
        <w:t>也能够轻松地实现很多计算操作，比如类似</w:t>
      </w:r>
      <w:r w:rsidRPr="00C67A22">
        <w:t>RDD</w:t>
      </w:r>
      <w:r w:rsidRPr="00C67A22">
        <w:rPr>
          <w:rFonts w:hint="eastAsia"/>
        </w:rPr>
        <w:t>算子风格的</w:t>
      </w:r>
      <w:r w:rsidRPr="00C67A22">
        <w:t>map()</w:t>
      </w:r>
      <w:r w:rsidRPr="00C67A22">
        <w:rPr>
          <w:rFonts w:hint="eastAsia"/>
        </w:rPr>
        <w:t>、</w:t>
      </w:r>
      <w:r w:rsidRPr="00C67A22">
        <w:t>filter()</w:t>
      </w:r>
      <w:r w:rsidRPr="00C67A22">
        <w:rPr>
          <w:rFonts w:hint="eastAsia"/>
        </w:rPr>
        <w:t>等。</w:t>
      </w:r>
    </w:p>
    <w:p w:rsidR="00C67A22" w:rsidRPr="00C67A22" w:rsidRDefault="00C67A22" w:rsidP="00C67A22">
      <w:pPr>
        <w:pStyle w:val="C503-2"/>
      </w:pPr>
      <w:r w:rsidRPr="00C67A22">
        <w:rPr>
          <w:b/>
          <w:bCs/>
        </w:rPr>
        <w:t>4</w:t>
      </w:r>
      <w:r w:rsidRPr="00C67A22">
        <w:rPr>
          <w:rFonts w:hint="eastAsia"/>
          <w:b/>
          <w:bCs/>
        </w:rPr>
        <w:t>、性能</w:t>
      </w:r>
    </w:p>
    <w:p w:rsidR="00C67A22" w:rsidRPr="00C67A22" w:rsidRDefault="00C67A22" w:rsidP="00C67A22">
      <w:pPr>
        <w:pStyle w:val="C503-2"/>
      </w:pPr>
      <w:r w:rsidRPr="00C67A22">
        <w:rPr>
          <w:rFonts w:hint="eastAsia"/>
        </w:rPr>
        <w:t>除了上述的优点，</w:t>
      </w:r>
      <w:r w:rsidRPr="00C67A22">
        <w:t>Dataframe/Dataset</w:t>
      </w:r>
      <w:r w:rsidRPr="00C67A22">
        <w:rPr>
          <w:rFonts w:hint="eastAsia"/>
        </w:rPr>
        <w:t>在性能上也有很大的提升。首先，</w:t>
      </w:r>
      <w:r w:rsidRPr="00C67A22">
        <w:t>Dataframe/Dataset</w:t>
      </w:r>
      <w:r w:rsidRPr="00C67A22">
        <w:rPr>
          <w:rFonts w:hint="eastAsia"/>
        </w:rPr>
        <w:t>是构建在</w:t>
      </w:r>
      <w:r w:rsidRPr="00C67A22">
        <w:t>Spark SQL</w:t>
      </w:r>
      <w:r w:rsidRPr="00C67A22">
        <w:rPr>
          <w:rFonts w:hint="eastAsia"/>
        </w:rPr>
        <w:t>引擎之上的，它会根据你执行的操作，使用</w:t>
      </w:r>
      <w:r w:rsidRPr="00C67A22">
        <w:t>Spark SQL</w:t>
      </w:r>
      <w:r w:rsidRPr="00C67A22">
        <w:rPr>
          <w:rFonts w:hint="eastAsia"/>
        </w:rPr>
        <w:t>引擎的</w:t>
      </w:r>
      <w:r w:rsidRPr="00C67A22">
        <w:t>Catalyst</w:t>
      </w:r>
      <w:r w:rsidRPr="00C67A22">
        <w:rPr>
          <w:rFonts w:hint="eastAsia"/>
        </w:rPr>
        <w:t>来生成优化后的逻辑执行计划和物理执行计划，可以大幅度节省内存或磁盘的空间占用的开销（相对于</w:t>
      </w:r>
      <w:r w:rsidRPr="00C67A22">
        <w:t>RDD</w:t>
      </w:r>
      <w:r w:rsidRPr="00C67A22">
        <w:rPr>
          <w:rFonts w:hint="eastAsia"/>
        </w:rPr>
        <w:t>来说，</w:t>
      </w:r>
      <w:r w:rsidRPr="00C67A22">
        <w:t>Dataframe/Dataset</w:t>
      </w:r>
      <w:r w:rsidRPr="00C67A22">
        <w:rPr>
          <w:rFonts w:hint="eastAsia"/>
        </w:rPr>
        <w:t>的空间开销仅为</w:t>
      </w:r>
      <w:r w:rsidRPr="00C67A22">
        <w:t>1/3~1/4</w:t>
      </w:r>
      <w:r w:rsidRPr="00C67A22">
        <w:rPr>
          <w:rFonts w:hint="eastAsia"/>
        </w:rPr>
        <w:t>），也能提升计算的性能。其次，</w:t>
      </w:r>
      <w:r w:rsidRPr="00C67A22">
        <w:t>Spark 2.x</w:t>
      </w:r>
      <w:r w:rsidRPr="00C67A22">
        <w:rPr>
          <w:rFonts w:hint="eastAsia"/>
        </w:rPr>
        <w:t>还引入第二代</w:t>
      </w:r>
      <w:r w:rsidRPr="00C67A22">
        <w:t>Tungsten</w:t>
      </w:r>
      <w:r w:rsidRPr="00C67A22">
        <w:rPr>
          <w:rFonts w:hint="eastAsia"/>
        </w:rPr>
        <w:t>引擎，底层还会使用</w:t>
      </w:r>
      <w:r w:rsidRPr="00C67A22">
        <w:t>whole-stage code generation</w:t>
      </w:r>
      <w:r w:rsidRPr="00C67A22">
        <w:rPr>
          <w:rFonts w:hint="eastAsia"/>
        </w:rPr>
        <w:t>、</w:t>
      </w:r>
      <w:bookmarkStart w:id="38" w:name="OLE_LINK7"/>
      <w:r w:rsidRPr="00C67A22">
        <w:t>vectorization</w:t>
      </w:r>
      <w:bookmarkEnd w:id="38"/>
      <w:r w:rsidRPr="00C67A22">
        <w:rPr>
          <w:rFonts w:hint="eastAsia"/>
        </w:rPr>
        <w:t>等技术来优化性能。</w:t>
      </w:r>
    </w:p>
    <w:p w:rsidR="00C67A22" w:rsidRPr="00C67A22" w:rsidRDefault="00C67A22" w:rsidP="00C67A22">
      <w:pPr>
        <w:pStyle w:val="4"/>
      </w:pPr>
      <w:r w:rsidRPr="00C67A22">
        <w:rPr>
          <w:rFonts w:hint="eastAsia"/>
        </w:rPr>
        <w:lastRenderedPageBreak/>
        <w:t>什么时候应该使用</w:t>
      </w:r>
      <w:r w:rsidRPr="00C67A22">
        <w:t>Dataframe/Dataset</w:t>
      </w:r>
      <w:r w:rsidRPr="00C67A22">
        <w:rPr>
          <w:rFonts w:hint="eastAsia"/>
        </w:rPr>
        <w:t>，而不是</w:t>
      </w:r>
      <w:r w:rsidRPr="00C67A22">
        <w:t>RDD</w:t>
      </w:r>
      <w:r w:rsidRPr="00C67A22">
        <w:rPr>
          <w:rFonts w:hint="eastAsia"/>
        </w:rPr>
        <w:t>呢？</w:t>
      </w:r>
    </w:p>
    <w:p w:rsidR="00C67A22" w:rsidRPr="00C67A22" w:rsidRDefault="00C67A22" w:rsidP="00C67A22">
      <w:pPr>
        <w:pStyle w:val="C503-2"/>
      </w:pPr>
      <w:r w:rsidRPr="00C67A22">
        <w:t>1</w:t>
      </w:r>
      <w:r w:rsidRPr="00C67A22">
        <w:rPr>
          <w:rFonts w:hint="eastAsia"/>
        </w:rPr>
        <w:t>、如果需要更加丰富的计算语义，</w:t>
      </w:r>
      <w:r w:rsidRPr="00C67A22">
        <w:t>high-level</w:t>
      </w:r>
      <w:r w:rsidRPr="00C67A22">
        <w:rPr>
          <w:rFonts w:hint="eastAsia"/>
        </w:rPr>
        <w:t>的抽象语义，以及</w:t>
      </w:r>
      <w:r w:rsidRPr="00C67A22">
        <w:t>domain-specific API</w:t>
      </w:r>
      <w:r w:rsidRPr="00C67A22">
        <w:rPr>
          <w:rFonts w:hint="eastAsia"/>
        </w:rPr>
        <w:t>。</w:t>
      </w:r>
    </w:p>
    <w:p w:rsidR="00C67A22" w:rsidRPr="00C67A22" w:rsidRDefault="00C67A22" w:rsidP="00C67A22">
      <w:pPr>
        <w:pStyle w:val="C503-2"/>
      </w:pPr>
      <w:r w:rsidRPr="00C67A22">
        <w:t>2</w:t>
      </w:r>
      <w:r w:rsidRPr="00C67A22">
        <w:rPr>
          <w:rFonts w:hint="eastAsia"/>
        </w:rPr>
        <w:t>、如果计算逻辑需要</w:t>
      </w:r>
      <w:r w:rsidRPr="00C67A22">
        <w:t>high-level</w:t>
      </w:r>
      <w:r w:rsidRPr="00C67A22">
        <w:rPr>
          <w:rFonts w:hint="eastAsia"/>
        </w:rPr>
        <w:t>的</w:t>
      </w:r>
      <w:r w:rsidRPr="00C67A22">
        <w:t>expression</w:t>
      </w:r>
      <w:r w:rsidRPr="00C67A22">
        <w:rPr>
          <w:rFonts w:hint="eastAsia"/>
        </w:rPr>
        <w:t>、</w:t>
      </w:r>
      <w:r w:rsidRPr="00C67A22">
        <w:t>filter</w:t>
      </w:r>
      <w:r w:rsidRPr="00C67A22">
        <w:rPr>
          <w:rFonts w:hint="eastAsia"/>
        </w:rPr>
        <w:t>、</w:t>
      </w:r>
      <w:r w:rsidRPr="00C67A22">
        <w:t>map</w:t>
      </w:r>
      <w:r w:rsidRPr="00C67A22">
        <w:rPr>
          <w:rFonts w:hint="eastAsia"/>
        </w:rPr>
        <w:t>、</w:t>
      </w:r>
      <w:r w:rsidRPr="00C67A22">
        <w:t>aggregation</w:t>
      </w:r>
      <w:r w:rsidRPr="00C67A22">
        <w:rPr>
          <w:rFonts w:hint="eastAsia"/>
        </w:rPr>
        <w:t>、</w:t>
      </w:r>
      <w:r w:rsidRPr="00C67A22">
        <w:t>average</w:t>
      </w:r>
      <w:r w:rsidRPr="00C67A22">
        <w:rPr>
          <w:rFonts w:hint="eastAsia"/>
        </w:rPr>
        <w:t>、</w:t>
      </w:r>
      <w:r w:rsidRPr="00C67A22">
        <w:t>sum</w:t>
      </w:r>
      <w:r w:rsidRPr="00C67A22">
        <w:rPr>
          <w:rFonts w:hint="eastAsia"/>
        </w:rPr>
        <w:t>、</w:t>
      </w:r>
      <w:r w:rsidRPr="00C67A22">
        <w:t>SQL</w:t>
      </w:r>
      <w:r w:rsidRPr="00C67A22">
        <w:rPr>
          <w:rFonts w:hint="eastAsia"/>
        </w:rPr>
        <w:t>、列式存储、</w:t>
      </w:r>
      <w:r w:rsidRPr="00C67A22">
        <w:t>lambda</w:t>
      </w:r>
      <w:r w:rsidRPr="00C67A22">
        <w:rPr>
          <w:rFonts w:hint="eastAsia"/>
        </w:rPr>
        <w:t>表达式等语义，来处理半结构化，或结构化的数据。</w:t>
      </w:r>
    </w:p>
    <w:p w:rsidR="00C67A22" w:rsidRPr="00C67A22" w:rsidRDefault="00C67A22" w:rsidP="00C67A22">
      <w:pPr>
        <w:pStyle w:val="C503-2"/>
      </w:pPr>
      <w:r w:rsidRPr="00C67A22">
        <w:t>3</w:t>
      </w:r>
      <w:r w:rsidRPr="00C67A22">
        <w:rPr>
          <w:rFonts w:hint="eastAsia"/>
        </w:rPr>
        <w:t>、如果需要高度的编译时以及运行时的类型安全保障。</w:t>
      </w:r>
    </w:p>
    <w:p w:rsidR="00C67A22" w:rsidRPr="00C67A22" w:rsidRDefault="00C67A22" w:rsidP="00C67A22">
      <w:pPr>
        <w:pStyle w:val="C503-2"/>
      </w:pPr>
      <w:r w:rsidRPr="00C67A22">
        <w:t>4</w:t>
      </w:r>
      <w:r w:rsidRPr="00C67A22">
        <w:rPr>
          <w:rFonts w:hint="eastAsia"/>
        </w:rPr>
        <w:t>、如果想要通过</w:t>
      </w:r>
      <w:r w:rsidRPr="00C67A22">
        <w:t>Spark SQL</w:t>
      </w:r>
      <w:r w:rsidRPr="00C67A22">
        <w:rPr>
          <w:rFonts w:hint="eastAsia"/>
        </w:rPr>
        <w:t>的</w:t>
      </w:r>
      <w:r w:rsidRPr="00C67A22">
        <w:t>Catalyst</w:t>
      </w:r>
      <w:r w:rsidRPr="00C67A22">
        <w:rPr>
          <w:rFonts w:hint="eastAsia"/>
        </w:rPr>
        <w:t>和</w:t>
      </w:r>
      <w:r w:rsidRPr="00C67A22">
        <w:t>Spark 2.x</w:t>
      </w:r>
      <w:r w:rsidRPr="00C67A22">
        <w:rPr>
          <w:rFonts w:hint="eastAsia"/>
        </w:rPr>
        <w:t>的第二代</w:t>
      </w:r>
      <w:r w:rsidRPr="00C67A22">
        <w:t>Tungsten</w:t>
      </w:r>
      <w:r w:rsidRPr="00C67A22">
        <w:rPr>
          <w:rFonts w:hint="eastAsia"/>
        </w:rPr>
        <w:t>引擎来提升性能。</w:t>
      </w:r>
    </w:p>
    <w:p w:rsidR="00C67A22" w:rsidRPr="00C67A22" w:rsidRDefault="00C67A22" w:rsidP="00C67A22">
      <w:pPr>
        <w:pStyle w:val="C503-2"/>
      </w:pPr>
      <w:r w:rsidRPr="00C67A22">
        <w:t>5</w:t>
      </w:r>
      <w:r w:rsidRPr="00C67A22">
        <w:rPr>
          <w:rFonts w:hint="eastAsia"/>
        </w:rPr>
        <w:t>、如果想要通过统一的</w:t>
      </w:r>
      <w:r w:rsidRPr="00C67A22">
        <w:t>API</w:t>
      </w:r>
      <w:r w:rsidRPr="00C67A22">
        <w:rPr>
          <w:rFonts w:hint="eastAsia"/>
        </w:rPr>
        <w:t>来进行离线、流式、机器学习等计算操作。</w:t>
      </w:r>
    </w:p>
    <w:p w:rsidR="00C67A22" w:rsidRPr="00C67A22" w:rsidRDefault="00C67A22" w:rsidP="00C67A22">
      <w:pPr>
        <w:pStyle w:val="C503-2"/>
      </w:pPr>
      <w:r w:rsidRPr="00C67A22">
        <w:t>6</w:t>
      </w:r>
      <w:r w:rsidRPr="00C67A22">
        <w:rPr>
          <w:rFonts w:hint="eastAsia"/>
        </w:rPr>
        <w:t>、如果是</w:t>
      </w:r>
      <w:r w:rsidRPr="00C67A22">
        <w:t>R</w:t>
      </w:r>
      <w:r w:rsidRPr="00C67A22">
        <w:rPr>
          <w:rFonts w:hint="eastAsia"/>
        </w:rPr>
        <w:t>或</w:t>
      </w:r>
      <w:r w:rsidRPr="00C67A22">
        <w:t>Python</w:t>
      </w:r>
      <w:r w:rsidRPr="00C67A22">
        <w:rPr>
          <w:rFonts w:hint="eastAsia"/>
        </w:rPr>
        <w:t>的用户，那么只能使用</w:t>
      </w:r>
      <w:r w:rsidRPr="00C67A22">
        <w:t>Dataframe</w:t>
      </w:r>
      <w:r w:rsidRPr="00C67A22">
        <w:rPr>
          <w:rFonts w:hint="eastAsia"/>
        </w:rPr>
        <w:t>。</w:t>
      </w:r>
    </w:p>
    <w:p w:rsidR="00C67A22" w:rsidRPr="00C67A22" w:rsidRDefault="00C67A22" w:rsidP="00C67A22">
      <w:pPr>
        <w:pStyle w:val="C503-2"/>
      </w:pPr>
      <w:r w:rsidRPr="00C67A22">
        <w:rPr>
          <w:rFonts w:hint="eastAsia"/>
        </w:rPr>
        <w:t>最后，实际上，</w:t>
      </w:r>
      <w:r w:rsidRPr="00C67A22">
        <w:t>Spark</w:t>
      </w:r>
      <w:r w:rsidRPr="00C67A22">
        <w:rPr>
          <w:rFonts w:hint="eastAsia"/>
        </w:rPr>
        <w:t>官方社区对</w:t>
      </w:r>
      <w:r w:rsidRPr="00C67A22">
        <w:t>RDD</w:t>
      </w:r>
      <w:r w:rsidRPr="00C67A22">
        <w:rPr>
          <w:rFonts w:hint="eastAsia"/>
        </w:rPr>
        <w:t>和</w:t>
      </w:r>
      <w:r w:rsidRPr="00C67A22">
        <w:t>Dataframe/Dataset</w:t>
      </w:r>
      <w:r w:rsidRPr="00C67A22">
        <w:rPr>
          <w:rFonts w:hint="eastAsia"/>
        </w:rPr>
        <w:t>的建议时，按照各自的特点，根据的需求场景，来灵活的选择最合适的引擎。甚至说，在一个</w:t>
      </w:r>
      <w:r w:rsidRPr="00C67A22">
        <w:t>Spark</w:t>
      </w:r>
      <w:r w:rsidRPr="00C67A22">
        <w:rPr>
          <w:rFonts w:hint="eastAsia"/>
        </w:rPr>
        <w:t>应用中，也可以将两者结合起来一起使用。</w:t>
      </w:r>
    </w:p>
    <w:p w:rsidR="00C67A22" w:rsidRPr="00C67A22" w:rsidRDefault="00C67A22" w:rsidP="00C67A22">
      <w:pPr>
        <w:pStyle w:val="4"/>
      </w:pPr>
      <w:r w:rsidRPr="00C67A22">
        <w:rPr>
          <w:rFonts w:hint="eastAsia"/>
        </w:rPr>
        <w:t>Spark Streaming&amp;Structured Streaming</w:t>
      </w:r>
    </w:p>
    <w:p w:rsidR="00C67A22" w:rsidRPr="00C67A22" w:rsidRDefault="00C67A22" w:rsidP="00C67A22">
      <w:pPr>
        <w:pStyle w:val="C503-2"/>
        <w:ind w:firstLine="420"/>
      </w:pPr>
      <w:r w:rsidRPr="00C67A22">
        <w:t>Spark Streaming</w:t>
      </w:r>
      <w:r w:rsidRPr="00C67A22">
        <w:rPr>
          <w:rFonts w:hint="eastAsia"/>
        </w:rPr>
        <w:t>是老牌的</w:t>
      </w:r>
      <w:r w:rsidRPr="00C67A22">
        <w:t>Spark</w:t>
      </w:r>
      <w:r w:rsidRPr="00C67A22">
        <w:rPr>
          <w:rFonts w:hint="eastAsia"/>
        </w:rPr>
        <w:t>流式计算引擎，底层基于</w:t>
      </w:r>
      <w:r w:rsidRPr="00C67A22">
        <w:t>RDD</w:t>
      </w:r>
      <w:r w:rsidRPr="00C67A22">
        <w:rPr>
          <w:rFonts w:hint="eastAsia"/>
        </w:rPr>
        <w:t>计算引擎。除了类似</w:t>
      </w:r>
      <w:r w:rsidRPr="00C67A22">
        <w:t>RDD</w:t>
      </w:r>
      <w:r w:rsidRPr="00C67A22">
        <w:rPr>
          <w:rFonts w:hint="eastAsia"/>
        </w:rPr>
        <w:t>风格的计算</w:t>
      </w:r>
      <w:r w:rsidRPr="00C67A22">
        <w:t>API</w:t>
      </w:r>
      <w:r w:rsidRPr="00C67A22">
        <w:rPr>
          <w:rFonts w:hint="eastAsia"/>
        </w:rPr>
        <w:t>以外，也提供了更多的流式计算语义，比如</w:t>
      </w:r>
      <w:r w:rsidRPr="00C67A22">
        <w:t>window</w:t>
      </w:r>
      <w:r w:rsidRPr="00C67A22">
        <w:rPr>
          <w:rFonts w:hint="eastAsia"/>
        </w:rPr>
        <w:t>、</w:t>
      </w:r>
      <w:r w:rsidRPr="00C67A22">
        <w:t>updateStateByKey</w:t>
      </w:r>
      <w:r w:rsidRPr="00C67A22">
        <w:rPr>
          <w:rFonts w:hint="eastAsia"/>
        </w:rPr>
        <w:t>、</w:t>
      </w:r>
      <w:r w:rsidRPr="00C67A22">
        <w:t>transform</w:t>
      </w:r>
      <w:r w:rsidRPr="00C67A22">
        <w:rPr>
          <w:rFonts w:hint="eastAsia"/>
        </w:rPr>
        <w:t>等。同时对于流式计算中重要的数据一致性、容错性等也有一定的支持。</w:t>
      </w:r>
    </w:p>
    <w:p w:rsidR="00C67A22" w:rsidRPr="00C67A22" w:rsidRDefault="00C67A22" w:rsidP="00C67A22">
      <w:pPr>
        <w:pStyle w:val="C503-2"/>
        <w:ind w:firstLine="420"/>
      </w:pPr>
      <w:r w:rsidRPr="00C67A22">
        <w:rPr>
          <w:rFonts w:hint="eastAsia"/>
        </w:rPr>
        <w:t>但是</w:t>
      </w:r>
      <w:r w:rsidRPr="00C67A22">
        <w:t>Spark 2.x</w:t>
      </w:r>
      <w:r w:rsidRPr="00C67A22">
        <w:rPr>
          <w:rFonts w:hint="eastAsia"/>
        </w:rPr>
        <w:t>中也推出了全新的</w:t>
      </w:r>
      <w:r w:rsidRPr="00EE1C21">
        <w:rPr>
          <w:rFonts w:hint="eastAsia"/>
          <w:b/>
        </w:rPr>
        <w:t>基于</w:t>
      </w:r>
      <w:r w:rsidRPr="00EE1C21">
        <w:rPr>
          <w:b/>
        </w:rPr>
        <w:t>Dataframe/Dataset</w:t>
      </w:r>
      <w:r w:rsidRPr="00EE1C21">
        <w:rPr>
          <w:rFonts w:hint="eastAsia"/>
          <w:b/>
        </w:rPr>
        <w:t>的</w:t>
      </w:r>
      <w:r w:rsidRPr="00EE1C21">
        <w:rPr>
          <w:b/>
        </w:rPr>
        <w:t>Structured Streaming</w:t>
      </w:r>
      <w:r w:rsidRPr="00C67A22">
        <w:rPr>
          <w:rFonts w:hint="eastAsia"/>
        </w:rPr>
        <w:t>流式计算引擎。相较于</w:t>
      </w:r>
      <w:r w:rsidRPr="00C67A22">
        <w:t>Spark Streaming</w:t>
      </w:r>
      <w:r w:rsidRPr="00C67A22">
        <w:rPr>
          <w:rFonts w:hint="eastAsia"/>
        </w:rPr>
        <w:t>来说，其最大的不同之处在于，</w:t>
      </w:r>
      <w:r w:rsidRPr="00977D7D">
        <w:rPr>
          <w:rFonts w:hint="eastAsia"/>
          <w:b/>
        </w:rPr>
        <w:t>采用了全新的逻辑模型，提出了</w:t>
      </w:r>
      <w:r w:rsidRPr="00977D7D">
        <w:rPr>
          <w:b/>
        </w:rPr>
        <w:t>real-time incremental table</w:t>
      </w:r>
      <w:r w:rsidRPr="00977D7D">
        <w:rPr>
          <w:rFonts w:hint="eastAsia"/>
          <w:b/>
        </w:rPr>
        <w:t>的概念，更加统一了流式计算和离线计算的概念</w:t>
      </w:r>
      <w:r w:rsidRPr="00C67A22">
        <w:rPr>
          <w:rFonts w:hint="eastAsia"/>
        </w:rPr>
        <w:t>，减轻了用户开发的负担。同时还提供了（可能在未来提供）高度封装的特性，比如双流的全量</w:t>
      </w:r>
      <w:r w:rsidRPr="00C67A22">
        <w:t>join</w:t>
      </w:r>
      <w:r w:rsidRPr="00C67A22">
        <w:rPr>
          <w:rFonts w:hint="eastAsia"/>
        </w:rPr>
        <w:t>、与离线数据进行</w:t>
      </w:r>
      <w:r w:rsidRPr="00C67A22">
        <w:t>join</w:t>
      </w:r>
      <w:r w:rsidRPr="00C67A22">
        <w:rPr>
          <w:rFonts w:hint="eastAsia"/>
        </w:rPr>
        <w:t>的语义支持、内置的自动化容错机制、内置的自动化的一次且仅一次的强一致性语义、</w:t>
      </w:r>
      <w:r w:rsidRPr="00C67A22">
        <w:t>time-based processing</w:t>
      </w:r>
      <w:r w:rsidRPr="00C67A22">
        <w:rPr>
          <w:rFonts w:hint="eastAsia"/>
        </w:rPr>
        <w:t>、延迟数据达到的自动处理、与第三方外部存储进行整合的</w:t>
      </w:r>
      <w:r w:rsidRPr="00C67A22">
        <w:t>sink</w:t>
      </w:r>
      <w:r w:rsidRPr="00C67A22">
        <w:rPr>
          <w:rFonts w:hint="eastAsia"/>
        </w:rPr>
        <w:t>概念，等等高级特性。大幅度降低了流式计算应用的开发成本。</w:t>
      </w:r>
    </w:p>
    <w:p w:rsidR="00C67A22" w:rsidRPr="00C67A22" w:rsidRDefault="00C67A22" w:rsidP="00C67A22">
      <w:pPr>
        <w:pStyle w:val="C503-2"/>
        <w:ind w:firstLine="420"/>
      </w:pPr>
      <w:r w:rsidRPr="00C67A22">
        <w:rPr>
          <w:rFonts w:hint="eastAsia"/>
        </w:rPr>
        <w:t>这里要提的一句是，首先，目前暂时建议使用</w:t>
      </w:r>
      <w:r w:rsidRPr="00C67A22">
        <w:t>Spark Streaming</w:t>
      </w:r>
      <w:r w:rsidRPr="00C67A22">
        <w:rPr>
          <w:rFonts w:hint="eastAsia"/>
        </w:rPr>
        <w:t>，因为</w:t>
      </w:r>
      <w:r w:rsidRPr="00C67A22">
        <w:t>Spark Streaming</w:t>
      </w:r>
      <w:r w:rsidRPr="00C67A22">
        <w:rPr>
          <w:rFonts w:hint="eastAsia"/>
        </w:rPr>
        <w:t>基于</w:t>
      </w:r>
      <w:r w:rsidRPr="00C67A22">
        <w:t>RDD</w:t>
      </w:r>
      <w:r w:rsidRPr="00C67A22">
        <w:rPr>
          <w:rFonts w:hint="eastAsia"/>
        </w:rPr>
        <w:t>，而且经过过个版本的考验，已经趋向于稳定。对于</w:t>
      </w:r>
      <w:r w:rsidRPr="00C67A22">
        <w:t>Structured Streaming</w:t>
      </w:r>
      <w:r w:rsidRPr="00C67A22">
        <w:rPr>
          <w:rFonts w:hint="eastAsia"/>
        </w:rPr>
        <w:t>来说，一定要强调，在</w:t>
      </w:r>
      <w:r w:rsidRPr="00C67A22">
        <w:t>Spark 2.0</w:t>
      </w:r>
      <w:r w:rsidRPr="00C67A22">
        <w:rPr>
          <w:rFonts w:hint="eastAsia"/>
        </w:rPr>
        <w:t>版本刚推出的时候，千万别在生产环境使用，因为目前官方定义为</w:t>
      </w:r>
      <w:r w:rsidRPr="00C67A22">
        <w:t>beta</w:t>
      </w:r>
      <w:r w:rsidRPr="00C67A22">
        <w:rPr>
          <w:rFonts w:hint="eastAsia"/>
        </w:rPr>
        <w:t>版，就是测试版，里面可能有很多的</w:t>
      </w:r>
      <w:r w:rsidRPr="00C67A22">
        <w:t>bug</w:t>
      </w:r>
      <w:r w:rsidRPr="00C67A22">
        <w:rPr>
          <w:rFonts w:hint="eastAsia"/>
        </w:rPr>
        <w:t>和问题，而且上述的各种功能还不完全，很多功能还没有。因此</w:t>
      </w:r>
      <w:r w:rsidRPr="00C67A22">
        <w:t>Structured Streaming</w:t>
      </w:r>
      <w:r w:rsidRPr="00C67A22">
        <w:rPr>
          <w:rFonts w:hint="eastAsia"/>
        </w:rPr>
        <w:t>的设计理念虽然非常好，但是个人建议在后续的版本中再考虑使用。目前可以保持关注和学习，并做一些实验即可。</w:t>
      </w:r>
    </w:p>
    <w:p w:rsidR="00C67A22" w:rsidRPr="00C67A22" w:rsidRDefault="00C67A22" w:rsidP="00C67A22">
      <w:pPr>
        <w:pStyle w:val="4"/>
      </w:pPr>
      <w:r w:rsidRPr="00C67A22">
        <w:rPr>
          <w:rFonts w:hint="eastAsia"/>
        </w:rPr>
        <w:lastRenderedPageBreak/>
        <w:t>Spark MLlib&amp;GraphX</w:t>
      </w:r>
    </w:p>
    <w:p w:rsidR="00C67A22" w:rsidRPr="00C67A22" w:rsidRDefault="00C67A22" w:rsidP="00C67A22">
      <w:pPr>
        <w:pStyle w:val="C503-2"/>
      </w:pPr>
      <w:r w:rsidRPr="00C67A22">
        <w:t>Spark MLlib</w:t>
      </w:r>
      <w:r w:rsidRPr="00C67A22">
        <w:rPr>
          <w:rFonts w:hint="eastAsia"/>
        </w:rPr>
        <w:t>未来将主要基于</w:t>
      </w:r>
      <w:r w:rsidRPr="00C67A22">
        <w:t>Dataframe/Dataset API</w:t>
      </w:r>
      <w:r w:rsidRPr="00C67A22">
        <w:rPr>
          <w:rFonts w:hint="eastAsia"/>
        </w:rPr>
        <w:t>来开发。而且还会提供更多的机器学习算法。因此可以主要考虑使用其</w:t>
      </w:r>
      <w:r w:rsidRPr="00C67A22">
        <w:t>spark.ml</w:t>
      </w:r>
      <w:r w:rsidRPr="00C67A22">
        <w:rPr>
          <w:rFonts w:hint="eastAsia"/>
        </w:rPr>
        <w:t>包下的</w:t>
      </w:r>
      <w:r w:rsidRPr="00C67A22">
        <w:t>API</w:t>
      </w:r>
      <w:r w:rsidRPr="00C67A22">
        <w:rPr>
          <w:rFonts w:hint="eastAsia"/>
        </w:rPr>
        <w:t>即可。</w:t>
      </w:r>
    </w:p>
    <w:p w:rsidR="00C67A22" w:rsidRPr="00C67A22" w:rsidRDefault="00C67A22" w:rsidP="00C67A22">
      <w:pPr>
        <w:pStyle w:val="C503-2"/>
      </w:pPr>
      <w:r w:rsidRPr="00C67A22">
        <w:t>Spark GraphX</w:t>
      </w:r>
      <w:r w:rsidRPr="00C67A22">
        <w:rPr>
          <w:rFonts w:hint="eastAsia"/>
        </w:rPr>
        <w:t>，目前发展较为缓慢，如果有图计算相关的应用，可以考虑使用。</w:t>
      </w:r>
    </w:p>
    <w:p w:rsidR="00C67A22" w:rsidRPr="00C67A22" w:rsidRDefault="00C67A22" w:rsidP="00C67A22">
      <w:pPr>
        <w:pStyle w:val="4"/>
      </w:pPr>
      <w:r w:rsidRPr="00C67A22">
        <w:rPr>
          <w:rFonts w:hint="eastAsia"/>
        </w:rPr>
        <w:t>Spark 2.x</w:t>
      </w:r>
      <w:r w:rsidRPr="00C67A22">
        <w:rPr>
          <w:rFonts w:hint="eastAsia"/>
        </w:rPr>
        <w:t>学习建议</w:t>
      </w:r>
    </w:p>
    <w:p w:rsidR="00C67A22" w:rsidRPr="00C67A22" w:rsidRDefault="00C67A22" w:rsidP="00C67A22">
      <w:pPr>
        <w:pStyle w:val="C503-2"/>
      </w:pPr>
      <w:r w:rsidRPr="00C67A22">
        <w:rPr>
          <w:rFonts w:hint="eastAsia"/>
        </w:rPr>
        <w:t>纵观之前讲的内容，</w:t>
      </w:r>
      <w:r w:rsidRPr="00C67A22">
        <w:t>Spark 2.0</w:t>
      </w:r>
      <w:r w:rsidRPr="00C67A22">
        <w:rPr>
          <w:rFonts w:hint="eastAsia"/>
        </w:rPr>
        <w:t>本次，其实主要就是提升了底层的性能，搭载了第二代</w:t>
      </w:r>
      <w:r w:rsidRPr="00C67A22">
        <w:t>Tungsten</w:t>
      </w:r>
      <w:r w:rsidRPr="00C67A22">
        <w:rPr>
          <w:rFonts w:hint="eastAsia"/>
        </w:rPr>
        <w:t>引擎；同时大幅度调整和增强了</w:t>
      </w:r>
      <w:r w:rsidRPr="00C67A22">
        <w:t>ANSI-SQL</w:t>
      </w:r>
      <w:r w:rsidRPr="00C67A22">
        <w:rPr>
          <w:rFonts w:hint="eastAsia"/>
        </w:rPr>
        <w:t>支持和</w:t>
      </w:r>
      <w:r w:rsidRPr="00C67A22">
        <w:t>Dataframe/Dataset API</w:t>
      </w:r>
      <w:r w:rsidRPr="00C67A22">
        <w:rPr>
          <w:rFonts w:hint="eastAsia"/>
        </w:rPr>
        <w:t>，并将该</w:t>
      </w:r>
      <w:r w:rsidRPr="00C67A22">
        <w:t>API</w:t>
      </w:r>
      <w:r w:rsidRPr="00C67A22">
        <w:rPr>
          <w:rFonts w:hint="eastAsia"/>
        </w:rPr>
        <w:t>作为</w:t>
      </w:r>
      <w:r w:rsidRPr="00C67A22">
        <w:t>Spark</w:t>
      </w:r>
      <w:r w:rsidRPr="00C67A22">
        <w:rPr>
          <w:rFonts w:hint="eastAsia"/>
        </w:rPr>
        <w:t>未来重点发展的发现；此外，为了提供更好的流式计算解决方案，发布了一个测试版的</w:t>
      </w:r>
      <w:r w:rsidRPr="00C67A22">
        <w:t>Structured Streaming</w:t>
      </w:r>
      <w:r w:rsidRPr="00C67A22">
        <w:rPr>
          <w:rFonts w:hint="eastAsia"/>
        </w:rPr>
        <w:t>模块。</w:t>
      </w:r>
    </w:p>
    <w:p w:rsidR="00C67A22" w:rsidRPr="00C67A22" w:rsidRDefault="00C67A22" w:rsidP="00C67A22">
      <w:pPr>
        <w:pStyle w:val="C503-2"/>
      </w:pPr>
      <w:r w:rsidRPr="00C67A22">
        <w:rPr>
          <w:rFonts w:hint="eastAsia"/>
        </w:rPr>
        <w:t>而且之前也讲解了</w:t>
      </w:r>
      <w:r w:rsidRPr="00C67A22">
        <w:t>Spark 1.x</w:t>
      </w:r>
      <w:r w:rsidRPr="00C67A22">
        <w:rPr>
          <w:rFonts w:hint="eastAsia"/>
        </w:rPr>
        <w:t>和</w:t>
      </w:r>
      <w:r w:rsidRPr="00C67A22">
        <w:t>Spark 2.x</w:t>
      </w:r>
      <w:r w:rsidRPr="00C67A22">
        <w:rPr>
          <w:rFonts w:hint="eastAsia"/>
        </w:rPr>
        <w:t>中的每一个模块。大家可以明确看到：</w:t>
      </w:r>
    </w:p>
    <w:p w:rsidR="00C67A22" w:rsidRPr="00C67A22" w:rsidRDefault="00C67A22" w:rsidP="00C67A22">
      <w:pPr>
        <w:pStyle w:val="C503-2"/>
      </w:pPr>
      <w:r w:rsidRPr="00C67A22">
        <w:rPr>
          <w:rFonts w:hint="eastAsia"/>
        </w:rPr>
        <w:t>第一，</w:t>
      </w:r>
      <w:r w:rsidRPr="00C67A22">
        <w:t>Spark 1.x</w:t>
      </w:r>
      <w:r w:rsidRPr="00C67A22">
        <w:rPr>
          <w:rFonts w:hint="eastAsia"/>
        </w:rPr>
        <w:t>没有任何一个组件是被淘汰的；</w:t>
      </w:r>
    </w:p>
    <w:p w:rsidR="00C67A22" w:rsidRPr="00C67A22" w:rsidRDefault="00C67A22" w:rsidP="00C67A22">
      <w:pPr>
        <w:pStyle w:val="C503-2"/>
      </w:pPr>
      <w:r w:rsidRPr="00C67A22">
        <w:rPr>
          <w:rFonts w:hint="eastAsia"/>
        </w:rPr>
        <w:t>第二，</w:t>
      </w:r>
      <w:r w:rsidRPr="00C67A22">
        <w:t>Spark</w:t>
      </w:r>
      <w:r w:rsidRPr="00C67A22">
        <w:rPr>
          <w:rFonts w:hint="eastAsia"/>
        </w:rPr>
        <w:t>这次重点改造的是</w:t>
      </w:r>
      <w:r w:rsidRPr="00C67A22">
        <w:t>Tungsten Engine</w:t>
      </w:r>
      <w:r w:rsidRPr="00C67A22">
        <w:rPr>
          <w:rFonts w:hint="eastAsia"/>
        </w:rPr>
        <w:t>、</w:t>
      </w:r>
      <w:r w:rsidRPr="00C67A22">
        <w:t>Dataframe/Dataset</w:t>
      </w:r>
      <w:r w:rsidRPr="00C67A22">
        <w:rPr>
          <w:rFonts w:hint="eastAsia"/>
        </w:rPr>
        <w:t>以及</w:t>
      </w:r>
      <w:r w:rsidRPr="00C67A22">
        <w:t>Structured Streaming</w:t>
      </w:r>
      <w:r w:rsidRPr="00C67A22">
        <w:rPr>
          <w:rFonts w:hint="eastAsia"/>
        </w:rPr>
        <w:t>，对于之前</w:t>
      </w:r>
      <w:r w:rsidRPr="00C67A22">
        <w:t>Spark 1.x</w:t>
      </w:r>
      <w:r w:rsidRPr="00C67A22">
        <w:rPr>
          <w:rFonts w:hint="eastAsia"/>
        </w:rPr>
        <w:t>课程中讲解的</w:t>
      </w:r>
      <w:r w:rsidRPr="00C67A22">
        <w:t>Spark Core</w:t>
      </w:r>
      <w:r w:rsidRPr="00C67A22">
        <w:rPr>
          <w:rFonts w:hint="eastAsia"/>
        </w:rPr>
        <w:t>、</w:t>
      </w:r>
      <w:r w:rsidRPr="00C67A22">
        <w:t>Spark SQL</w:t>
      </w:r>
      <w:r w:rsidRPr="00C67A22">
        <w:rPr>
          <w:rFonts w:hint="eastAsia"/>
        </w:rPr>
        <w:t>以及</w:t>
      </w:r>
      <w:r w:rsidRPr="00C67A22">
        <w:t>Spark Streaming</w:t>
      </w:r>
      <w:r w:rsidRPr="00C67A22">
        <w:rPr>
          <w:rFonts w:hint="eastAsia"/>
        </w:rPr>
        <w:t>，包括</w:t>
      </w:r>
      <w:r w:rsidRPr="00C67A22">
        <w:t>Spark Core</w:t>
      </w:r>
      <w:r w:rsidRPr="00C67A22">
        <w:rPr>
          <w:rFonts w:hint="eastAsia"/>
        </w:rPr>
        <w:t>的性能调优和源码剖析，集群运维管理，几乎没有做太多的调整；</w:t>
      </w:r>
    </w:p>
    <w:p w:rsidR="00C67A22" w:rsidRPr="00C67A22" w:rsidRDefault="00C67A22" w:rsidP="00C67A22">
      <w:pPr>
        <w:pStyle w:val="C503-2"/>
      </w:pPr>
      <w:r w:rsidRPr="00C67A22">
        <w:rPr>
          <w:rFonts w:hint="eastAsia"/>
        </w:rPr>
        <w:t>第三，</w:t>
      </w:r>
      <w:r w:rsidRPr="00C67A22">
        <w:t>Spark Core</w:t>
      </w:r>
      <w:r w:rsidRPr="00C67A22">
        <w:rPr>
          <w:rFonts w:hint="eastAsia"/>
        </w:rPr>
        <w:t>、</w:t>
      </w:r>
      <w:r w:rsidRPr="00C67A22">
        <w:t>Spark SQL</w:t>
      </w:r>
      <w:r w:rsidRPr="00C67A22">
        <w:rPr>
          <w:rFonts w:hint="eastAsia"/>
        </w:rPr>
        <w:t>、</w:t>
      </w:r>
      <w:r w:rsidRPr="00C67A22">
        <w:t>Spark Streaming</w:t>
      </w:r>
      <w:r w:rsidRPr="00C67A22">
        <w:rPr>
          <w:rFonts w:hint="eastAsia"/>
        </w:rPr>
        <w:t>、</w:t>
      </w:r>
      <w:r w:rsidRPr="00C67A22">
        <w:t>Dataframe/Dataset</w:t>
      </w:r>
      <w:r w:rsidRPr="00C67A22">
        <w:rPr>
          <w:rFonts w:hint="eastAsia"/>
        </w:rPr>
        <w:t>、</w:t>
      </w:r>
      <w:r w:rsidRPr="00C67A22">
        <w:t>Structured Streaming</w:t>
      </w:r>
      <w:r w:rsidRPr="00C67A22">
        <w:rPr>
          <w:rFonts w:hint="eastAsia"/>
        </w:rPr>
        <w:t>、</w:t>
      </w:r>
      <w:r w:rsidRPr="00C67A22">
        <w:t>Spark MLlib</w:t>
      </w:r>
      <w:r w:rsidRPr="00C67A22">
        <w:rPr>
          <w:rFonts w:hint="eastAsia"/>
        </w:rPr>
        <w:t>和</w:t>
      </w:r>
      <w:r w:rsidRPr="00C67A22">
        <w:t>GraphX</w:t>
      </w:r>
      <w:r w:rsidRPr="00C67A22">
        <w:rPr>
          <w:rFonts w:hint="eastAsia"/>
        </w:rPr>
        <w:t>，每个组件目前都有其特点和用途，任何一个不是积累和过时的技术；</w:t>
      </w:r>
    </w:p>
    <w:p w:rsidR="00C67A22" w:rsidRPr="00C67A22" w:rsidRDefault="00C67A22" w:rsidP="00C67A22">
      <w:pPr>
        <w:pStyle w:val="C503-2"/>
      </w:pPr>
      <w:r w:rsidRPr="00C67A22">
        <w:rPr>
          <w:rFonts w:hint="eastAsia"/>
        </w:rPr>
        <w:t>第五，</w:t>
      </w:r>
      <w:r w:rsidRPr="00C67A22">
        <w:t>Spark 2.0</w:t>
      </w:r>
      <w:r w:rsidRPr="00C67A22">
        <w:rPr>
          <w:rFonts w:hint="eastAsia"/>
        </w:rPr>
        <w:t>的新东西中，</w:t>
      </w:r>
      <w:r w:rsidRPr="00C67A22">
        <w:t>ANSI-SQL</w:t>
      </w:r>
      <w:r w:rsidRPr="00C67A22">
        <w:rPr>
          <w:rFonts w:hint="eastAsia"/>
        </w:rPr>
        <w:t>和</w:t>
      </w:r>
      <w:r w:rsidRPr="00C67A22">
        <w:t>Dataframe/Dataset API</w:t>
      </w:r>
      <w:r w:rsidRPr="00C67A22">
        <w:rPr>
          <w:rFonts w:hint="eastAsia"/>
        </w:rPr>
        <w:t>是可以重点尝试使用的，但是</w:t>
      </w:r>
      <w:r w:rsidRPr="00C67A22">
        <w:t>Structured Streaming</w:t>
      </w:r>
      <w:r w:rsidRPr="00C67A22">
        <w:rPr>
          <w:rFonts w:hint="eastAsia"/>
        </w:rPr>
        <w:t>还停留在实验阶段，完全不能应用到生产项目中。因此目前流式计算主要还是使用</w:t>
      </w:r>
      <w:r w:rsidRPr="00C67A22">
        <w:t>Spark Streaming</w:t>
      </w:r>
      <w:r w:rsidRPr="00C67A22">
        <w:rPr>
          <w:rFonts w:hint="eastAsia"/>
        </w:rPr>
        <w:t>。个人预计，至少要在</w:t>
      </w:r>
      <w:r w:rsidRPr="00C67A22">
        <w:t>2017</w:t>
      </w:r>
      <w:r w:rsidRPr="00C67A22">
        <w:rPr>
          <w:rFonts w:hint="eastAsia"/>
        </w:rPr>
        <w:t>年春节过后，</w:t>
      </w:r>
      <w:r w:rsidRPr="00C67A22">
        <w:t>Structured Streaming</w:t>
      </w:r>
      <w:r w:rsidRPr="00C67A22">
        <w:rPr>
          <w:rFonts w:hint="eastAsia"/>
        </w:rPr>
        <w:t>才有可能进入稳定状态，可以尝试使用。</w:t>
      </w:r>
    </w:p>
    <w:p w:rsidR="00FD3C61" w:rsidRPr="00C67A22" w:rsidRDefault="00FD3C61" w:rsidP="001A74DD">
      <w:pPr>
        <w:pStyle w:val="C503-2"/>
      </w:pPr>
    </w:p>
    <w:p w:rsidR="004C75F6" w:rsidRDefault="004C75F6" w:rsidP="00DF0DDB">
      <w:pPr>
        <w:pStyle w:val="2"/>
      </w:pPr>
      <w:bookmarkStart w:id="39" w:name="_Toc525034008"/>
      <w:r>
        <w:rPr>
          <w:rFonts w:hint="eastAsia"/>
        </w:rPr>
        <w:t>253_</w:t>
      </w:r>
      <w:r>
        <w:rPr>
          <w:rFonts w:hint="eastAsia"/>
        </w:rPr>
        <w:t>课程环境搭建：虚拟机、</w:t>
      </w:r>
      <w:r>
        <w:rPr>
          <w:rFonts w:hint="eastAsia"/>
        </w:rPr>
        <w:t>CentOS</w:t>
      </w:r>
      <w:r>
        <w:rPr>
          <w:rFonts w:hint="eastAsia"/>
        </w:rPr>
        <w:t>、</w:t>
      </w:r>
      <w:r>
        <w:rPr>
          <w:rFonts w:hint="eastAsia"/>
        </w:rPr>
        <w:t>Hadoop</w:t>
      </w:r>
      <w:r>
        <w:rPr>
          <w:rFonts w:hint="eastAsia"/>
        </w:rPr>
        <w:t>、</w:t>
      </w:r>
      <w:r>
        <w:rPr>
          <w:rFonts w:hint="eastAsia"/>
        </w:rPr>
        <w:t>Spark</w:t>
      </w:r>
      <w:r>
        <w:rPr>
          <w:rFonts w:hint="eastAsia"/>
        </w:rPr>
        <w:t>等</w:t>
      </w:r>
      <w:bookmarkEnd w:id="39"/>
    </w:p>
    <w:p w:rsidR="004C75F6" w:rsidRDefault="004C75F6" w:rsidP="00DF0DDB">
      <w:pPr>
        <w:pStyle w:val="2"/>
      </w:pPr>
      <w:bookmarkStart w:id="40" w:name="_Toc525034009"/>
      <w:r>
        <w:rPr>
          <w:rFonts w:hint="eastAsia"/>
        </w:rPr>
        <w:t>254_</w:t>
      </w:r>
      <w:r>
        <w:rPr>
          <w:rFonts w:hint="eastAsia"/>
        </w:rPr>
        <w:t>开发环境搭建：</w:t>
      </w:r>
      <w:r>
        <w:rPr>
          <w:rFonts w:hint="eastAsia"/>
        </w:rPr>
        <w:t>Eclipse+Maven+Scala+Spark</w:t>
      </w:r>
      <w:bookmarkEnd w:id="40"/>
    </w:p>
    <w:p w:rsidR="00B60CDB" w:rsidRDefault="00B60CDB" w:rsidP="00B60CDB">
      <w:pPr>
        <w:pStyle w:val="C503-2"/>
      </w:pPr>
      <w:r>
        <w:t>Maven</w:t>
      </w:r>
      <w:r>
        <w:t>插件：</w:t>
      </w:r>
    </w:p>
    <w:tbl>
      <w:tblPr>
        <w:tblStyle w:val="afa"/>
        <w:tblW w:w="0" w:type="auto"/>
        <w:tblLook w:val="04A0" w:firstRow="1" w:lastRow="0" w:firstColumn="1" w:lastColumn="0" w:noHBand="0" w:noVBand="1"/>
      </w:tblPr>
      <w:tblGrid>
        <w:gridCol w:w="8296"/>
      </w:tblGrid>
      <w:tr w:rsidR="00B60CDB" w:rsidTr="00B60CDB">
        <w:tc>
          <w:tcPr>
            <w:tcW w:w="8296" w:type="dxa"/>
          </w:tcPr>
          <w:p w:rsidR="00B60CDB" w:rsidRDefault="00B60CDB" w:rsidP="00B60CDB">
            <w:pPr>
              <w:pStyle w:val="C503-2"/>
            </w:pPr>
            <w:r>
              <w:t>&lt;plugin&gt;</w:t>
            </w:r>
          </w:p>
          <w:p w:rsidR="00B60CDB" w:rsidRDefault="00B60CDB" w:rsidP="00B60CDB">
            <w:pPr>
              <w:pStyle w:val="C503-2"/>
            </w:pPr>
            <w:r>
              <w:t xml:space="preserve">        &lt;artifactId&gt;maven-assembly-plugin&lt;/artifactId&gt;</w:t>
            </w:r>
          </w:p>
          <w:p w:rsidR="00B60CDB" w:rsidRDefault="00B60CDB" w:rsidP="00B60CDB">
            <w:pPr>
              <w:pStyle w:val="C503-2"/>
            </w:pPr>
            <w:r>
              <w:t xml:space="preserve">        &lt;configuration&gt;</w:t>
            </w:r>
          </w:p>
          <w:p w:rsidR="00B60CDB" w:rsidRDefault="00B60CDB" w:rsidP="00B60CDB">
            <w:pPr>
              <w:pStyle w:val="C503-2"/>
            </w:pPr>
            <w:r>
              <w:lastRenderedPageBreak/>
              <w:t xml:space="preserve">          &lt;descriptorRefs&gt;</w:t>
            </w:r>
          </w:p>
          <w:p w:rsidR="00B60CDB" w:rsidRDefault="00B60CDB" w:rsidP="00B60CDB">
            <w:pPr>
              <w:pStyle w:val="C503-2"/>
            </w:pPr>
            <w:r>
              <w:t xml:space="preserve">            &lt;descriptorRef&gt;jar-with-dependencies&lt;/descriptorRef&gt;</w:t>
            </w:r>
          </w:p>
          <w:p w:rsidR="00B60CDB" w:rsidRDefault="00B60CDB" w:rsidP="00B60CDB">
            <w:pPr>
              <w:pStyle w:val="C503-2"/>
            </w:pPr>
            <w:r>
              <w:t xml:space="preserve">          &lt;/descriptorRefs&gt;</w:t>
            </w:r>
          </w:p>
          <w:p w:rsidR="00B60CDB" w:rsidRDefault="00B60CDB" w:rsidP="00B60CDB">
            <w:pPr>
              <w:pStyle w:val="C503-2"/>
            </w:pPr>
            <w:r>
              <w:t xml:space="preserve">          &lt;archive&gt;</w:t>
            </w:r>
          </w:p>
          <w:p w:rsidR="00B60CDB" w:rsidRDefault="00B60CDB" w:rsidP="00B60CDB">
            <w:pPr>
              <w:pStyle w:val="C503-2"/>
            </w:pPr>
            <w:r>
              <w:t xml:space="preserve">            &lt;manifest&gt;</w:t>
            </w:r>
          </w:p>
          <w:p w:rsidR="00B60CDB" w:rsidRDefault="00B60CDB" w:rsidP="00B60CDB">
            <w:pPr>
              <w:pStyle w:val="C503-2"/>
            </w:pPr>
            <w:r>
              <w:t xml:space="preserve">              &lt;mainClass&gt;&lt;/mainClass&gt;</w:t>
            </w:r>
          </w:p>
          <w:p w:rsidR="00B60CDB" w:rsidRDefault="00B60CDB" w:rsidP="00B60CDB">
            <w:pPr>
              <w:pStyle w:val="C503-2"/>
            </w:pPr>
            <w:r>
              <w:t xml:space="preserve">            &lt;/manifest&gt;</w:t>
            </w:r>
          </w:p>
          <w:p w:rsidR="00B60CDB" w:rsidRDefault="00B60CDB" w:rsidP="00B60CDB">
            <w:pPr>
              <w:pStyle w:val="C503-2"/>
            </w:pPr>
            <w:r>
              <w:t xml:space="preserve">          &lt;/archive&gt;</w:t>
            </w:r>
          </w:p>
          <w:p w:rsidR="00B60CDB" w:rsidRDefault="00B60CDB" w:rsidP="00B60CDB">
            <w:pPr>
              <w:pStyle w:val="C503-2"/>
            </w:pPr>
            <w:r>
              <w:t xml:space="preserve">        &lt;/configuration&gt;</w:t>
            </w:r>
          </w:p>
          <w:p w:rsidR="00B60CDB" w:rsidRDefault="00B60CDB" w:rsidP="00B60CDB">
            <w:pPr>
              <w:pStyle w:val="C503-2"/>
            </w:pPr>
            <w:r>
              <w:t xml:space="preserve">        &lt;executions&gt;</w:t>
            </w:r>
          </w:p>
          <w:p w:rsidR="00B60CDB" w:rsidRDefault="00B60CDB" w:rsidP="00B60CDB">
            <w:pPr>
              <w:pStyle w:val="C503-2"/>
            </w:pPr>
            <w:r>
              <w:t xml:space="preserve">          &lt;execution&gt;</w:t>
            </w:r>
          </w:p>
          <w:p w:rsidR="00B60CDB" w:rsidRDefault="00B60CDB" w:rsidP="00B60CDB">
            <w:pPr>
              <w:pStyle w:val="C503-2"/>
            </w:pPr>
            <w:r>
              <w:t xml:space="preserve">            &lt;id&gt;make-assembly&lt;/id&gt;</w:t>
            </w:r>
          </w:p>
          <w:p w:rsidR="00B60CDB" w:rsidRDefault="00B60CDB" w:rsidP="00B60CDB">
            <w:pPr>
              <w:pStyle w:val="C503-2"/>
            </w:pPr>
            <w:r>
              <w:t xml:space="preserve">            &lt;phase&gt;package&lt;/phase&gt;</w:t>
            </w:r>
          </w:p>
          <w:p w:rsidR="00B60CDB" w:rsidRDefault="00B60CDB" w:rsidP="00B60CDB">
            <w:pPr>
              <w:pStyle w:val="C503-2"/>
            </w:pPr>
            <w:r>
              <w:t xml:space="preserve">            &lt;goals&gt;</w:t>
            </w:r>
          </w:p>
          <w:p w:rsidR="00B60CDB" w:rsidRDefault="00B60CDB" w:rsidP="00B60CDB">
            <w:pPr>
              <w:pStyle w:val="C503-2"/>
            </w:pPr>
            <w:r>
              <w:t xml:space="preserve">              &lt;goal&gt;single&lt;/goal&gt;</w:t>
            </w:r>
          </w:p>
          <w:p w:rsidR="00B60CDB" w:rsidRDefault="00B60CDB" w:rsidP="00B60CDB">
            <w:pPr>
              <w:pStyle w:val="C503-2"/>
            </w:pPr>
            <w:r>
              <w:t xml:space="preserve">            &lt;/goals&gt;</w:t>
            </w:r>
          </w:p>
          <w:p w:rsidR="00B60CDB" w:rsidRDefault="00B60CDB" w:rsidP="00B60CDB">
            <w:pPr>
              <w:pStyle w:val="C503-2"/>
            </w:pPr>
            <w:r>
              <w:t xml:space="preserve">          &lt;/execution&gt;</w:t>
            </w:r>
          </w:p>
          <w:p w:rsidR="00B60CDB" w:rsidRDefault="00B60CDB" w:rsidP="00B60CDB">
            <w:pPr>
              <w:pStyle w:val="C503-2"/>
            </w:pPr>
            <w:r>
              <w:t xml:space="preserve">        &lt;/executions&gt;</w:t>
            </w:r>
          </w:p>
          <w:p w:rsidR="00B60CDB" w:rsidRDefault="00B60CDB" w:rsidP="00B60CDB">
            <w:pPr>
              <w:pStyle w:val="C503-2"/>
            </w:pPr>
            <w:r>
              <w:t xml:space="preserve">      &lt;/plugin&gt;</w:t>
            </w:r>
          </w:p>
          <w:p w:rsidR="00B60CDB" w:rsidRDefault="00B60CDB" w:rsidP="00B60CDB">
            <w:pPr>
              <w:pStyle w:val="C503-2"/>
            </w:pPr>
          </w:p>
          <w:p w:rsidR="00B60CDB" w:rsidRDefault="00B60CDB" w:rsidP="00B60CDB">
            <w:pPr>
              <w:pStyle w:val="C503-2"/>
            </w:pPr>
            <w:r>
              <w:t xml:space="preserve">      &lt;plugin&gt;</w:t>
            </w:r>
          </w:p>
          <w:p w:rsidR="00B60CDB" w:rsidRDefault="00B60CDB" w:rsidP="00B60CDB">
            <w:pPr>
              <w:pStyle w:val="C503-2"/>
            </w:pPr>
            <w:r>
              <w:t xml:space="preserve">        &lt;groupId&gt;org.codehaus.mojo&lt;/groupId&gt;</w:t>
            </w:r>
          </w:p>
          <w:p w:rsidR="00B60CDB" w:rsidRDefault="00B60CDB" w:rsidP="00B60CDB">
            <w:pPr>
              <w:pStyle w:val="C503-2"/>
            </w:pPr>
            <w:r>
              <w:t xml:space="preserve">        &lt;artifactId&gt;exec-maven-plugin&lt;/artifactId&gt;</w:t>
            </w:r>
          </w:p>
          <w:p w:rsidR="00B60CDB" w:rsidRDefault="00B60CDB" w:rsidP="00B60CDB">
            <w:pPr>
              <w:pStyle w:val="C503-2"/>
            </w:pPr>
            <w:r>
              <w:t xml:space="preserve">        &lt;version&gt;1.2.1&lt;/version&gt;</w:t>
            </w:r>
          </w:p>
          <w:p w:rsidR="00B60CDB" w:rsidRDefault="00B60CDB" w:rsidP="00B60CDB">
            <w:pPr>
              <w:pStyle w:val="C503-2"/>
            </w:pPr>
            <w:r>
              <w:t xml:space="preserve">        &lt;executions&gt;</w:t>
            </w:r>
          </w:p>
          <w:p w:rsidR="00B60CDB" w:rsidRDefault="00B60CDB" w:rsidP="00B60CDB">
            <w:pPr>
              <w:pStyle w:val="C503-2"/>
            </w:pPr>
            <w:r>
              <w:t xml:space="preserve">          &lt;execution&gt;</w:t>
            </w:r>
          </w:p>
          <w:p w:rsidR="00B60CDB" w:rsidRDefault="00B60CDB" w:rsidP="00B60CDB">
            <w:pPr>
              <w:pStyle w:val="C503-2"/>
            </w:pPr>
            <w:r>
              <w:t xml:space="preserve">            &lt;goals&gt;</w:t>
            </w:r>
          </w:p>
          <w:p w:rsidR="00B60CDB" w:rsidRDefault="00B60CDB" w:rsidP="00B60CDB">
            <w:pPr>
              <w:pStyle w:val="C503-2"/>
            </w:pPr>
            <w:r>
              <w:t xml:space="preserve">              &lt;goal&gt;exec&lt;/goal&gt;</w:t>
            </w:r>
          </w:p>
          <w:p w:rsidR="00B60CDB" w:rsidRDefault="00B60CDB" w:rsidP="00B60CDB">
            <w:pPr>
              <w:pStyle w:val="C503-2"/>
            </w:pPr>
            <w:r>
              <w:t xml:space="preserve">            &lt;/goals&gt;</w:t>
            </w:r>
          </w:p>
          <w:p w:rsidR="00B60CDB" w:rsidRDefault="00B60CDB" w:rsidP="00B60CDB">
            <w:pPr>
              <w:pStyle w:val="C503-2"/>
            </w:pPr>
            <w:r>
              <w:lastRenderedPageBreak/>
              <w:t xml:space="preserve">          &lt;/execution&gt;</w:t>
            </w:r>
          </w:p>
          <w:p w:rsidR="00B60CDB" w:rsidRDefault="00B60CDB" w:rsidP="00B60CDB">
            <w:pPr>
              <w:pStyle w:val="C503-2"/>
            </w:pPr>
            <w:r>
              <w:t xml:space="preserve">        &lt;/executions&gt;</w:t>
            </w:r>
          </w:p>
          <w:p w:rsidR="00B60CDB" w:rsidRDefault="00B60CDB" w:rsidP="00B60CDB">
            <w:pPr>
              <w:pStyle w:val="C503-2"/>
            </w:pPr>
            <w:r>
              <w:t xml:space="preserve">        &lt;configuration&gt;</w:t>
            </w:r>
          </w:p>
          <w:p w:rsidR="00B60CDB" w:rsidRDefault="00B60CDB" w:rsidP="00B60CDB">
            <w:pPr>
              <w:pStyle w:val="C503-2"/>
            </w:pPr>
            <w:r>
              <w:t xml:space="preserve">          &lt;executable&gt;java&lt;/executable&gt;</w:t>
            </w:r>
          </w:p>
          <w:p w:rsidR="00B60CDB" w:rsidRDefault="00B60CDB" w:rsidP="00B60CDB">
            <w:pPr>
              <w:pStyle w:val="C503-2"/>
            </w:pPr>
            <w:r>
              <w:t xml:space="preserve">          &lt;includeProjectDependencies&gt;true&lt;/includeProjectDependencies&gt;</w:t>
            </w:r>
          </w:p>
          <w:p w:rsidR="00B60CDB" w:rsidRDefault="00B60CDB" w:rsidP="00B60CDB">
            <w:pPr>
              <w:pStyle w:val="C503-2"/>
            </w:pPr>
            <w:r>
              <w:t xml:space="preserve">          &lt;includePluginDependencies&gt;false&lt;/includePluginDependencies&gt;</w:t>
            </w:r>
          </w:p>
          <w:p w:rsidR="00B60CDB" w:rsidRDefault="00B60CDB" w:rsidP="00B60CDB">
            <w:pPr>
              <w:pStyle w:val="C503-2"/>
            </w:pPr>
            <w:r>
              <w:t xml:space="preserve">          &lt;classpathScope&gt;compile&lt;/classpathScope&gt;</w:t>
            </w:r>
          </w:p>
          <w:p w:rsidR="00B60CDB" w:rsidRDefault="00B60CDB" w:rsidP="00B60CDB">
            <w:pPr>
              <w:pStyle w:val="C503-2"/>
            </w:pPr>
            <w:r>
              <w:t xml:space="preserve">          &lt;mainClass&gt;cn.spark.study.App&lt;/mainClass&gt;</w:t>
            </w:r>
          </w:p>
          <w:p w:rsidR="00B60CDB" w:rsidRDefault="00B60CDB" w:rsidP="00B60CDB">
            <w:pPr>
              <w:pStyle w:val="C503-2"/>
            </w:pPr>
            <w:r>
              <w:t xml:space="preserve">        &lt;/configuration&gt;</w:t>
            </w:r>
          </w:p>
          <w:p w:rsidR="00B60CDB" w:rsidRDefault="00B60CDB" w:rsidP="00B60CDB">
            <w:pPr>
              <w:pStyle w:val="C503-2"/>
            </w:pPr>
            <w:r>
              <w:t xml:space="preserve">      &lt;/plugin&gt;</w:t>
            </w:r>
          </w:p>
          <w:p w:rsidR="00B60CDB" w:rsidRDefault="00B60CDB" w:rsidP="00B60CDB">
            <w:pPr>
              <w:pStyle w:val="C503-2"/>
            </w:pPr>
          </w:p>
          <w:p w:rsidR="00B60CDB" w:rsidRDefault="00B60CDB" w:rsidP="00B60CDB">
            <w:pPr>
              <w:pStyle w:val="C503-2"/>
            </w:pPr>
            <w:r>
              <w:t xml:space="preserve">      &lt;plugin&gt;</w:t>
            </w:r>
          </w:p>
          <w:p w:rsidR="00B60CDB" w:rsidRDefault="00B60CDB" w:rsidP="00B60CDB">
            <w:pPr>
              <w:pStyle w:val="C503-2"/>
            </w:pPr>
            <w:r>
              <w:t xml:space="preserve">        &lt;groupId&gt;org.apache.maven.plugins&lt;/groupId&gt;</w:t>
            </w:r>
          </w:p>
          <w:p w:rsidR="00B60CDB" w:rsidRDefault="00B60CDB" w:rsidP="00B60CDB">
            <w:pPr>
              <w:pStyle w:val="C503-2"/>
            </w:pPr>
            <w:r>
              <w:t xml:space="preserve">        &lt;artifactId&gt;maven-compiler-plugin&lt;/artifactId&gt;</w:t>
            </w:r>
          </w:p>
          <w:p w:rsidR="00B60CDB" w:rsidRDefault="00B60CDB" w:rsidP="00B60CDB">
            <w:pPr>
              <w:pStyle w:val="C503-2"/>
            </w:pPr>
            <w:r>
              <w:t xml:space="preserve">        &lt;configuration&gt;</w:t>
            </w:r>
          </w:p>
          <w:p w:rsidR="00B60CDB" w:rsidRDefault="00B60CDB" w:rsidP="00B60CDB">
            <w:pPr>
              <w:pStyle w:val="C503-2"/>
            </w:pPr>
            <w:r>
              <w:t xml:space="preserve">          &lt;source&gt;1.6&lt;/source&gt;</w:t>
            </w:r>
          </w:p>
          <w:p w:rsidR="00B60CDB" w:rsidRDefault="00B60CDB" w:rsidP="00B60CDB">
            <w:pPr>
              <w:pStyle w:val="C503-2"/>
            </w:pPr>
            <w:r>
              <w:t xml:space="preserve">          &lt;target&gt;1.6&lt;/target&gt;</w:t>
            </w:r>
          </w:p>
          <w:p w:rsidR="00B60CDB" w:rsidRDefault="00B60CDB" w:rsidP="00B60CDB">
            <w:pPr>
              <w:pStyle w:val="C503-2"/>
            </w:pPr>
            <w:r>
              <w:t xml:space="preserve">        &lt;/configuration&gt;</w:t>
            </w:r>
          </w:p>
          <w:p w:rsidR="00B60CDB" w:rsidRDefault="00B60CDB" w:rsidP="00B60CDB">
            <w:pPr>
              <w:pStyle w:val="C503-2"/>
            </w:pPr>
            <w:r>
              <w:t xml:space="preserve">      &lt;/plugin&gt;</w:t>
            </w:r>
          </w:p>
        </w:tc>
      </w:tr>
    </w:tbl>
    <w:p w:rsidR="00B60CDB" w:rsidRPr="00B60CDB" w:rsidRDefault="00B60CDB" w:rsidP="00B60CDB">
      <w:pPr>
        <w:pStyle w:val="C503-2"/>
      </w:pPr>
    </w:p>
    <w:p w:rsidR="004C75F6" w:rsidRDefault="004C75F6" w:rsidP="00DF0DDB">
      <w:pPr>
        <w:pStyle w:val="2"/>
      </w:pPr>
      <w:bookmarkStart w:id="41" w:name="_Toc525034010"/>
      <w:r>
        <w:rPr>
          <w:rFonts w:hint="eastAsia"/>
        </w:rPr>
        <w:t>255_SparkSession</w:t>
      </w:r>
      <w:r>
        <w:rPr>
          <w:rFonts w:hint="eastAsia"/>
        </w:rPr>
        <w:t>、</w:t>
      </w:r>
      <w:r>
        <w:rPr>
          <w:rFonts w:hint="eastAsia"/>
        </w:rPr>
        <w:t>Dataframe</w:t>
      </w:r>
      <w:r>
        <w:rPr>
          <w:rFonts w:hint="eastAsia"/>
        </w:rPr>
        <w:t>、</w:t>
      </w:r>
      <w:r>
        <w:rPr>
          <w:rFonts w:hint="eastAsia"/>
        </w:rPr>
        <w:t>Dataset</w:t>
      </w:r>
      <w:r>
        <w:rPr>
          <w:rFonts w:hint="eastAsia"/>
        </w:rPr>
        <w:t>开发入门</w:t>
      </w:r>
      <w:bookmarkEnd w:id="41"/>
    </w:p>
    <w:p w:rsidR="00067706" w:rsidRPr="00067706" w:rsidRDefault="00067706" w:rsidP="00067706">
      <w:pPr>
        <w:pStyle w:val="3"/>
      </w:pPr>
      <w:bookmarkStart w:id="42" w:name="_Toc525034011"/>
      <w:r w:rsidRPr="00067706">
        <w:rPr>
          <w:rFonts w:hint="eastAsia"/>
        </w:rPr>
        <w:t>SparkSession</w:t>
      </w:r>
      <w:r w:rsidRPr="00067706">
        <w:rPr>
          <w:rFonts w:hint="eastAsia"/>
        </w:rPr>
        <w:t>：新的入口</w:t>
      </w:r>
      <w:bookmarkEnd w:id="42"/>
    </w:p>
    <w:p w:rsidR="00067706" w:rsidRDefault="00067706" w:rsidP="00067706">
      <w:pPr>
        <w:pStyle w:val="C503-2"/>
      </w:pPr>
      <w:r w:rsidRPr="00067706">
        <w:rPr>
          <w:rFonts w:hint="eastAsia"/>
        </w:rPr>
        <w:t>从</w:t>
      </w:r>
      <w:r w:rsidRPr="00067706">
        <w:t>Spark 2.0</w:t>
      </w:r>
      <w:r w:rsidRPr="00067706">
        <w:rPr>
          <w:rFonts w:hint="eastAsia"/>
        </w:rPr>
        <w:t>开始，一个最大的改变就是，</w:t>
      </w:r>
      <w:r w:rsidRPr="00067706">
        <w:t>Spark SQL</w:t>
      </w:r>
      <w:r w:rsidRPr="00067706">
        <w:rPr>
          <w:rFonts w:hint="eastAsia"/>
        </w:rPr>
        <w:t>的统一入口就是</w:t>
      </w:r>
      <w:r w:rsidRPr="00067706">
        <w:t>SparkSession</w:t>
      </w:r>
      <w:r w:rsidRPr="00067706">
        <w:rPr>
          <w:rFonts w:hint="eastAsia"/>
        </w:rPr>
        <w:t>，</w:t>
      </w:r>
      <w:r w:rsidRPr="00067706">
        <w:t>SQLContext</w:t>
      </w:r>
      <w:r w:rsidRPr="00067706">
        <w:rPr>
          <w:rFonts w:hint="eastAsia"/>
        </w:rPr>
        <w:t>和</w:t>
      </w:r>
      <w:r w:rsidRPr="00067706">
        <w:t>HiveContext</w:t>
      </w:r>
      <w:r w:rsidRPr="00067706">
        <w:rPr>
          <w:rFonts w:hint="eastAsia"/>
        </w:rPr>
        <w:t>未来会被淘汰。可以通过</w:t>
      </w:r>
      <w:r w:rsidRPr="00067706">
        <w:t>SparkSession.builder()</w:t>
      </w:r>
      <w:r w:rsidRPr="00067706">
        <w:rPr>
          <w:rFonts w:hint="eastAsia"/>
        </w:rPr>
        <w:t>来创建一个</w:t>
      </w:r>
      <w:r w:rsidRPr="00067706">
        <w:t>SparkSession</w:t>
      </w:r>
      <w:r w:rsidRPr="00067706">
        <w:rPr>
          <w:rFonts w:hint="eastAsia"/>
        </w:rPr>
        <w:t>，如下代码所示。</w:t>
      </w:r>
      <w:r w:rsidRPr="00067706">
        <w:t>SparkSession</w:t>
      </w:r>
      <w:r w:rsidRPr="00067706">
        <w:rPr>
          <w:rFonts w:hint="eastAsia"/>
        </w:rPr>
        <w:t>内置就支持</w:t>
      </w:r>
      <w:r w:rsidRPr="00067706">
        <w:t>Hive</w:t>
      </w:r>
      <w:r w:rsidRPr="00067706">
        <w:rPr>
          <w:rFonts w:hint="eastAsia"/>
        </w:rPr>
        <w:t>，包括使用</w:t>
      </w:r>
      <w:r w:rsidRPr="00067706">
        <w:t>HiveQL</w:t>
      </w:r>
      <w:r w:rsidRPr="00067706">
        <w:rPr>
          <w:rFonts w:hint="eastAsia"/>
        </w:rPr>
        <w:t>语句查询</w:t>
      </w:r>
      <w:r w:rsidRPr="00067706">
        <w:t>Hive</w:t>
      </w:r>
      <w:r w:rsidRPr="00067706">
        <w:rPr>
          <w:rFonts w:hint="eastAsia"/>
        </w:rPr>
        <w:t>中的数据，使用</w:t>
      </w:r>
      <w:r w:rsidRPr="00067706">
        <w:t>Hive</w:t>
      </w:r>
      <w:r w:rsidRPr="00067706">
        <w:rPr>
          <w:rFonts w:hint="eastAsia"/>
        </w:rPr>
        <w:t>的</w:t>
      </w:r>
      <w:r w:rsidRPr="00067706">
        <w:t>UDF</w:t>
      </w:r>
      <w:r w:rsidRPr="00067706">
        <w:rPr>
          <w:rFonts w:hint="eastAsia"/>
        </w:rPr>
        <w:t>函数，以及从</w:t>
      </w:r>
      <w:r w:rsidRPr="00067706">
        <w:t>Hive</w:t>
      </w:r>
      <w:r w:rsidRPr="00067706">
        <w:rPr>
          <w:rFonts w:hint="eastAsia"/>
        </w:rPr>
        <w:t>表中读取数据等。</w:t>
      </w:r>
    </w:p>
    <w:p w:rsidR="0057416C" w:rsidRPr="0057416C" w:rsidRDefault="0057416C" w:rsidP="00067706">
      <w:pPr>
        <w:pStyle w:val="C503-2"/>
      </w:pPr>
      <w:r>
        <w:rPr>
          <w:rFonts w:hint="eastAsia"/>
        </w:rPr>
        <w:t>其中</w:t>
      </w:r>
      <w:r>
        <w:rPr>
          <w:rFonts w:hint="eastAsia"/>
        </w:rPr>
        <w:t>:</w:t>
      </w:r>
      <w:r w:rsidRPr="0057416C">
        <w:t>hive.metastore.warehouse.dir</w:t>
      </w:r>
      <w:r>
        <w:rPr>
          <w:rFonts w:hint="eastAsia"/>
        </w:rPr>
        <w:t>，</w:t>
      </w:r>
      <w:r>
        <w:t>配置的是</w:t>
      </w:r>
      <w:r>
        <w:t>hive</w:t>
      </w:r>
      <w:r>
        <w:rPr>
          <w:rFonts w:hint="eastAsia"/>
        </w:rPr>
        <w:t>本地表</w:t>
      </w:r>
      <w:r>
        <w:t>的位置</w:t>
      </w:r>
      <w:r w:rsidR="00007425">
        <w:rPr>
          <w:rFonts w:hint="eastAsia"/>
        </w:rPr>
        <w:t>（下一小节</w:t>
      </w:r>
      <w:r w:rsidR="00007425">
        <w:t>有讲</w:t>
      </w:r>
      <w:r w:rsidR="00007425">
        <w:rPr>
          <w:rFonts w:hint="eastAsia"/>
        </w:rPr>
        <w:t>）</w:t>
      </w:r>
      <w:r>
        <w:rPr>
          <w:rFonts w:hint="eastAsia"/>
        </w:rPr>
        <w:t>,</w:t>
      </w:r>
      <w:r w:rsidR="00EA3019">
        <w:rPr>
          <w:rFonts w:hint="eastAsia"/>
        </w:rPr>
        <w:t>实际</w:t>
      </w:r>
      <w:r w:rsidR="00EA3019">
        <w:t>未使用</w:t>
      </w:r>
      <w:r w:rsidR="00EA3019">
        <w:t>hive</w:t>
      </w:r>
      <w:r w:rsidR="00EA3019">
        <w:t>，路径下</w:t>
      </w:r>
      <w:r w:rsidR="00EA3019">
        <w:rPr>
          <w:rFonts w:hint="eastAsia"/>
          <w:noProof/>
        </w:rPr>
        <w:t>啥</w:t>
      </w:r>
      <w:r w:rsidR="00EA3019">
        <w:rPr>
          <w:noProof/>
        </w:rPr>
        <w:t>也没有，</w:t>
      </w:r>
      <w:r>
        <w:rPr>
          <w:rFonts w:hint="eastAsia"/>
        </w:rPr>
        <w:t>非必须</w:t>
      </w:r>
      <w:r w:rsidR="00EA3019">
        <w:rPr>
          <w:rFonts w:hint="eastAsia"/>
        </w:rPr>
        <w:t>项</w:t>
      </w:r>
      <w:r w:rsidR="00EA3019">
        <w:t>。</w:t>
      </w:r>
    </w:p>
    <w:p w:rsidR="00067706" w:rsidRPr="00067706" w:rsidRDefault="00067706" w:rsidP="00067706">
      <w:pPr>
        <w:pStyle w:val="C503-2"/>
      </w:pPr>
      <w:r w:rsidRPr="00067706">
        <w:lastRenderedPageBreak/>
        <w:t>val spark = SparkSession</w:t>
      </w:r>
    </w:p>
    <w:p w:rsidR="00067706" w:rsidRPr="00067706" w:rsidRDefault="00067706" w:rsidP="00067706">
      <w:pPr>
        <w:pStyle w:val="C503-2"/>
      </w:pPr>
      <w:r w:rsidRPr="00067706">
        <w:t xml:space="preserve">  .builder()</w:t>
      </w:r>
    </w:p>
    <w:p w:rsidR="00067706" w:rsidRPr="00067706" w:rsidRDefault="00067706" w:rsidP="00067706">
      <w:pPr>
        <w:pStyle w:val="C503-2"/>
      </w:pPr>
      <w:r w:rsidRPr="00067706">
        <w:t xml:space="preserve">  .appName("Spark SQL Example")</w:t>
      </w:r>
    </w:p>
    <w:p w:rsidR="00067706" w:rsidRPr="00067706" w:rsidRDefault="00067706" w:rsidP="00067706">
      <w:pPr>
        <w:pStyle w:val="C503-2"/>
      </w:pPr>
      <w:r w:rsidRPr="00067706">
        <w:t xml:space="preserve">  .master("local") </w:t>
      </w:r>
    </w:p>
    <w:p w:rsidR="00067706" w:rsidRPr="00067706" w:rsidRDefault="00067706" w:rsidP="00067706">
      <w:pPr>
        <w:pStyle w:val="C503-2"/>
      </w:pPr>
      <w:r w:rsidRPr="00067706">
        <w:t xml:space="preserve">  .config("spark.sql.warehouse.dir", "C:\\Users\\Administrator\\Desktop\\spark-warehouse")  </w:t>
      </w:r>
    </w:p>
    <w:p w:rsidR="00067706" w:rsidRPr="00067706" w:rsidRDefault="00067706" w:rsidP="00067706">
      <w:pPr>
        <w:pStyle w:val="C503-2"/>
      </w:pPr>
      <w:r w:rsidRPr="00067706">
        <w:t xml:space="preserve">  .getOrCreate()</w:t>
      </w:r>
    </w:p>
    <w:p w:rsidR="00067706" w:rsidRPr="00067706" w:rsidRDefault="00067706" w:rsidP="00067706">
      <w:pPr>
        <w:pStyle w:val="C503-2"/>
      </w:pPr>
      <w:r w:rsidRPr="00067706">
        <w:t>import spark.implicits._</w:t>
      </w:r>
    </w:p>
    <w:p w:rsidR="00067706" w:rsidRPr="00067706" w:rsidRDefault="00067706" w:rsidP="00067706">
      <w:pPr>
        <w:pStyle w:val="3"/>
      </w:pPr>
      <w:bookmarkStart w:id="43" w:name="_Toc525034012"/>
      <w:r w:rsidRPr="00067706">
        <w:rPr>
          <w:rFonts w:hint="eastAsia"/>
        </w:rPr>
        <w:t>Dataframe</w:t>
      </w:r>
      <w:r w:rsidRPr="00067706">
        <w:rPr>
          <w:rFonts w:hint="eastAsia"/>
        </w:rPr>
        <w:t>：</w:t>
      </w:r>
      <w:r w:rsidRPr="00067706">
        <w:rPr>
          <w:rFonts w:hint="eastAsia"/>
        </w:rPr>
        <w:t>untyped</w:t>
      </w:r>
      <w:r w:rsidRPr="00067706">
        <w:rPr>
          <w:rFonts w:hint="eastAsia"/>
        </w:rPr>
        <w:t>操作</w:t>
      </w:r>
      <w:bookmarkEnd w:id="43"/>
    </w:p>
    <w:p w:rsidR="00067706" w:rsidRPr="00067706" w:rsidRDefault="00067706" w:rsidP="00067706">
      <w:pPr>
        <w:pStyle w:val="C503-2"/>
      </w:pPr>
      <w:r w:rsidRPr="00067706">
        <w:rPr>
          <w:rFonts w:hint="eastAsia"/>
        </w:rPr>
        <w:t>有了</w:t>
      </w:r>
      <w:r w:rsidRPr="00067706">
        <w:t>SparkSession</w:t>
      </w:r>
      <w:r w:rsidRPr="00067706">
        <w:rPr>
          <w:rFonts w:hint="eastAsia"/>
        </w:rPr>
        <w:t>之后，就可以通过已有的</w:t>
      </w:r>
      <w:r w:rsidRPr="00067706">
        <w:t>RDD</w:t>
      </w:r>
      <w:r w:rsidRPr="00067706">
        <w:rPr>
          <w:rFonts w:hint="eastAsia"/>
        </w:rPr>
        <w:t>，</w:t>
      </w:r>
      <w:r w:rsidRPr="00067706">
        <w:t>Hive</w:t>
      </w:r>
      <w:r w:rsidRPr="00067706">
        <w:rPr>
          <w:rFonts w:hint="eastAsia"/>
        </w:rPr>
        <w:t>表，或者其他数据源来创建</w:t>
      </w:r>
      <w:r w:rsidRPr="00067706">
        <w:t>Dataframe</w:t>
      </w:r>
      <w:r w:rsidRPr="00067706">
        <w:rPr>
          <w:rFonts w:hint="eastAsia"/>
        </w:rPr>
        <w:t>，比如说通过</w:t>
      </w:r>
      <w:r w:rsidRPr="00067706">
        <w:t>json</w:t>
      </w:r>
      <w:r w:rsidRPr="00067706">
        <w:rPr>
          <w:rFonts w:hint="eastAsia"/>
        </w:rPr>
        <w:t>文件来创建。</w:t>
      </w:r>
      <w:r w:rsidRPr="00067706">
        <w:t>Dataframe</w:t>
      </w:r>
      <w:r w:rsidRPr="00067706">
        <w:rPr>
          <w:rFonts w:hint="eastAsia"/>
        </w:rPr>
        <w:t>提供了一种</w:t>
      </w:r>
      <w:r w:rsidRPr="00067706">
        <w:t>domain-specific language</w:t>
      </w:r>
      <w:r w:rsidRPr="00067706">
        <w:rPr>
          <w:rFonts w:hint="eastAsia"/>
        </w:rPr>
        <w:t>来进行结构化数据的操作，这种操作也被称之为</w:t>
      </w:r>
      <w:r w:rsidRPr="00067706">
        <w:t>untyped</w:t>
      </w:r>
      <w:r w:rsidRPr="00067706">
        <w:rPr>
          <w:rFonts w:hint="eastAsia"/>
        </w:rPr>
        <w:t>操作，与之相反的是基于强类型的</w:t>
      </w:r>
      <w:r w:rsidRPr="00067706">
        <w:t>typed</w:t>
      </w:r>
      <w:r w:rsidRPr="00067706">
        <w:rPr>
          <w:rFonts w:hint="eastAsia"/>
        </w:rPr>
        <w:t>操作。</w:t>
      </w:r>
    </w:p>
    <w:p w:rsidR="00067706" w:rsidRPr="00067706" w:rsidRDefault="00067706" w:rsidP="00067706">
      <w:pPr>
        <w:pStyle w:val="C503-2"/>
      </w:pPr>
      <w:r w:rsidRPr="00067706">
        <w:t>val df = spark.read.json("people.json")</w:t>
      </w:r>
    </w:p>
    <w:p w:rsidR="00067706" w:rsidRPr="00067706" w:rsidRDefault="00067706" w:rsidP="00067706">
      <w:pPr>
        <w:pStyle w:val="C503-2"/>
      </w:pPr>
      <w:r w:rsidRPr="00067706">
        <w:t>df.show()</w:t>
      </w:r>
    </w:p>
    <w:p w:rsidR="00067706" w:rsidRPr="00067706" w:rsidRDefault="00067706" w:rsidP="00067706">
      <w:pPr>
        <w:pStyle w:val="C503-2"/>
      </w:pPr>
      <w:r w:rsidRPr="00067706">
        <w:t>df.printSchema()</w:t>
      </w:r>
    </w:p>
    <w:p w:rsidR="00067706" w:rsidRPr="00067706" w:rsidRDefault="00067706" w:rsidP="00067706">
      <w:pPr>
        <w:pStyle w:val="C503-2"/>
      </w:pPr>
      <w:r w:rsidRPr="00067706">
        <w:t>df.select("name").show()</w:t>
      </w:r>
    </w:p>
    <w:p w:rsidR="00067706" w:rsidRPr="00067706" w:rsidRDefault="00067706" w:rsidP="00067706">
      <w:pPr>
        <w:pStyle w:val="C503-2"/>
      </w:pPr>
      <w:r w:rsidRPr="00067706">
        <w:t>df.select($"name", $"age" + 1).show()</w:t>
      </w:r>
    </w:p>
    <w:p w:rsidR="00067706" w:rsidRPr="00067706" w:rsidRDefault="00067706" w:rsidP="00067706">
      <w:pPr>
        <w:pStyle w:val="C503-2"/>
      </w:pPr>
      <w:r w:rsidRPr="00067706">
        <w:t>df.filter($"age" &gt; 21).show()</w:t>
      </w:r>
    </w:p>
    <w:p w:rsidR="00067706" w:rsidRPr="00067706" w:rsidRDefault="00067706" w:rsidP="00067706">
      <w:pPr>
        <w:pStyle w:val="C503-2"/>
      </w:pPr>
      <w:r w:rsidRPr="00067706">
        <w:t>df.groupBy("age").count().show()</w:t>
      </w:r>
    </w:p>
    <w:p w:rsidR="002B14B6" w:rsidRPr="002B14B6" w:rsidRDefault="002B14B6" w:rsidP="002B14B6">
      <w:pPr>
        <w:pStyle w:val="3"/>
      </w:pPr>
      <w:bookmarkStart w:id="44" w:name="_Toc525034013"/>
      <w:r w:rsidRPr="002B14B6">
        <w:rPr>
          <w:rFonts w:hint="eastAsia"/>
        </w:rPr>
        <w:t>SparkSession</w:t>
      </w:r>
      <w:r w:rsidRPr="002B14B6">
        <w:rPr>
          <w:rFonts w:hint="eastAsia"/>
        </w:rPr>
        <w:t>：运行</w:t>
      </w:r>
      <w:r w:rsidRPr="002B14B6">
        <w:rPr>
          <w:rFonts w:hint="eastAsia"/>
        </w:rPr>
        <w:t>SQL</w:t>
      </w:r>
      <w:r w:rsidRPr="002B14B6">
        <w:rPr>
          <w:rFonts w:hint="eastAsia"/>
        </w:rPr>
        <w:t>查询</w:t>
      </w:r>
      <w:bookmarkEnd w:id="44"/>
    </w:p>
    <w:p w:rsidR="002B14B6" w:rsidRPr="002B14B6" w:rsidRDefault="002B14B6" w:rsidP="002B14B6">
      <w:pPr>
        <w:pStyle w:val="C503-2"/>
      </w:pPr>
      <w:r w:rsidRPr="002B14B6">
        <w:t>SparkSession</w:t>
      </w:r>
      <w:r w:rsidRPr="002B14B6">
        <w:rPr>
          <w:rFonts w:hint="eastAsia"/>
        </w:rPr>
        <w:t>的</w:t>
      </w:r>
      <w:r w:rsidRPr="002B14B6">
        <w:t>sql()</w:t>
      </w:r>
      <w:r w:rsidRPr="002B14B6">
        <w:rPr>
          <w:rFonts w:hint="eastAsia"/>
        </w:rPr>
        <w:t>函数允许我们执行</w:t>
      </w:r>
      <w:r w:rsidRPr="002B14B6">
        <w:t>SQL</w:t>
      </w:r>
      <w:r w:rsidRPr="002B14B6">
        <w:rPr>
          <w:rFonts w:hint="eastAsia"/>
        </w:rPr>
        <w:t>语句，得到的结果是一个</w:t>
      </w:r>
      <w:r w:rsidRPr="002B14B6">
        <w:t>Dataframe</w:t>
      </w:r>
      <w:r w:rsidRPr="002B14B6">
        <w:rPr>
          <w:rFonts w:hint="eastAsia"/>
        </w:rPr>
        <w:t>。</w:t>
      </w:r>
    </w:p>
    <w:p w:rsidR="002B14B6" w:rsidRPr="002B14B6" w:rsidRDefault="002B14B6" w:rsidP="002B14B6">
      <w:pPr>
        <w:pStyle w:val="C503-2"/>
      </w:pPr>
      <w:r w:rsidRPr="002B14B6">
        <w:t>df.createOrReplaceTempView("people")</w:t>
      </w:r>
    </w:p>
    <w:p w:rsidR="002B14B6" w:rsidRPr="002B14B6" w:rsidRDefault="002B14B6" w:rsidP="002B14B6">
      <w:pPr>
        <w:pStyle w:val="C503-2"/>
      </w:pPr>
      <w:r w:rsidRPr="002B14B6">
        <w:t>val sqlDF = spark.sql("SELECT * FROM people")</w:t>
      </w:r>
    </w:p>
    <w:p w:rsidR="002B14B6" w:rsidRPr="002B14B6" w:rsidRDefault="002B14B6" w:rsidP="002B14B6">
      <w:pPr>
        <w:pStyle w:val="C503-2"/>
      </w:pPr>
      <w:r w:rsidRPr="002B14B6">
        <w:t>sqlDF.show()</w:t>
      </w:r>
    </w:p>
    <w:p w:rsidR="002B14B6" w:rsidRPr="002B14B6" w:rsidRDefault="002B14B6" w:rsidP="002B14B6">
      <w:pPr>
        <w:pStyle w:val="3"/>
      </w:pPr>
      <w:bookmarkStart w:id="45" w:name="_Toc525034014"/>
      <w:r w:rsidRPr="002B14B6">
        <w:rPr>
          <w:rFonts w:hint="eastAsia"/>
        </w:rPr>
        <w:t>Dataset</w:t>
      </w:r>
      <w:r w:rsidRPr="002B14B6">
        <w:rPr>
          <w:rFonts w:hint="eastAsia"/>
        </w:rPr>
        <w:t>：</w:t>
      </w:r>
      <w:r w:rsidRPr="002B14B6">
        <w:rPr>
          <w:rFonts w:hint="eastAsia"/>
        </w:rPr>
        <w:t>typed</w:t>
      </w:r>
      <w:r w:rsidRPr="002B14B6">
        <w:rPr>
          <w:rFonts w:hint="eastAsia"/>
        </w:rPr>
        <w:t>操作</w:t>
      </w:r>
      <w:bookmarkEnd w:id="45"/>
    </w:p>
    <w:p w:rsidR="002B14B6" w:rsidRPr="002B14B6" w:rsidRDefault="002B14B6" w:rsidP="002B14B6">
      <w:pPr>
        <w:pStyle w:val="C503-2"/>
      </w:pPr>
      <w:r w:rsidRPr="002B14B6">
        <w:t>Dataset</w:t>
      </w:r>
      <w:r w:rsidRPr="002B14B6">
        <w:rPr>
          <w:rFonts w:hint="eastAsia"/>
        </w:rPr>
        <w:t>与</w:t>
      </w:r>
      <w:r w:rsidRPr="002B14B6">
        <w:t>RDD</w:t>
      </w:r>
      <w:r w:rsidRPr="002B14B6">
        <w:rPr>
          <w:rFonts w:hint="eastAsia"/>
        </w:rPr>
        <w:t>比较类似，但是非常重要的一点不同是，</w:t>
      </w:r>
      <w:r w:rsidRPr="002B14B6">
        <w:t>RDD</w:t>
      </w:r>
      <w:r w:rsidRPr="002B14B6">
        <w:rPr>
          <w:rFonts w:hint="eastAsia"/>
        </w:rPr>
        <w:t>的序列化机制是基于</w:t>
      </w:r>
      <w:r w:rsidRPr="002B14B6">
        <w:t>Java</w:t>
      </w:r>
      <w:r w:rsidRPr="002B14B6">
        <w:rPr>
          <w:rFonts w:hint="eastAsia"/>
        </w:rPr>
        <w:t>序列化机制或者是</w:t>
      </w:r>
      <w:r w:rsidRPr="002B14B6">
        <w:t>Kryo</w:t>
      </w:r>
      <w:r w:rsidRPr="002B14B6">
        <w:rPr>
          <w:rFonts w:hint="eastAsia"/>
        </w:rPr>
        <w:t>的，而</w:t>
      </w:r>
      <w:r w:rsidRPr="002B14B6">
        <w:t>Dataset</w:t>
      </w:r>
      <w:r w:rsidRPr="002B14B6">
        <w:rPr>
          <w:rFonts w:hint="eastAsia"/>
        </w:rPr>
        <w:t>的序列化机制基于一种特殊的</w:t>
      </w:r>
      <w:r w:rsidRPr="002B14B6">
        <w:t>Encoder</w:t>
      </w:r>
      <w:r w:rsidRPr="002B14B6">
        <w:rPr>
          <w:rFonts w:hint="eastAsia"/>
        </w:rPr>
        <w:t>，来将对象进行高效序列化，以进行高性能处理或者是通过网络进行传输。</w:t>
      </w:r>
      <w:r w:rsidRPr="002B14B6">
        <w:t>Dataset</w:t>
      </w:r>
      <w:r w:rsidRPr="002B14B6">
        <w:rPr>
          <w:rFonts w:hint="eastAsia"/>
        </w:rPr>
        <w:t>除了</w:t>
      </w:r>
      <w:r w:rsidRPr="002B14B6">
        <w:t>Encoder</w:t>
      </w:r>
      <w:r w:rsidRPr="002B14B6">
        <w:rPr>
          <w:rFonts w:hint="eastAsia"/>
        </w:rPr>
        <w:t>，也同时支持</w:t>
      </w:r>
      <w:r w:rsidRPr="002B14B6">
        <w:t>Java</w:t>
      </w:r>
      <w:r w:rsidRPr="002B14B6">
        <w:rPr>
          <w:rFonts w:hint="eastAsia"/>
        </w:rPr>
        <w:t>序列化机制，但是</w:t>
      </w:r>
      <w:r w:rsidRPr="002B14B6">
        <w:t>encoder</w:t>
      </w:r>
      <w:r w:rsidRPr="002B14B6">
        <w:rPr>
          <w:rFonts w:hint="eastAsia"/>
        </w:rPr>
        <w:t>的特点在于动态的代码生成，同时提供一种特殊的数据格</w:t>
      </w:r>
      <w:r w:rsidRPr="002B14B6">
        <w:rPr>
          <w:rFonts w:hint="eastAsia"/>
        </w:rPr>
        <w:lastRenderedPageBreak/>
        <w:t>式，来让</w:t>
      </w:r>
      <w:r w:rsidRPr="002B14B6">
        <w:t>spark</w:t>
      </w:r>
      <w:r w:rsidRPr="002B14B6">
        <w:rPr>
          <w:rFonts w:hint="eastAsia"/>
        </w:rPr>
        <w:t>不将对象进行反序列化，即可直接基于二进制数据执行一些常见的操作，比如</w:t>
      </w:r>
      <w:r w:rsidRPr="002B14B6">
        <w:t>filter</w:t>
      </w:r>
      <w:r w:rsidRPr="002B14B6">
        <w:rPr>
          <w:rFonts w:hint="eastAsia"/>
        </w:rPr>
        <w:t>、</w:t>
      </w:r>
      <w:r w:rsidRPr="002B14B6">
        <w:t>sort</w:t>
      </w:r>
      <w:r w:rsidRPr="002B14B6">
        <w:rPr>
          <w:rFonts w:hint="eastAsia"/>
        </w:rPr>
        <w:t>、</w:t>
      </w:r>
      <w:r w:rsidRPr="002B14B6">
        <w:t>hash</w:t>
      </w:r>
      <w:r w:rsidRPr="002B14B6">
        <w:rPr>
          <w:rFonts w:hint="eastAsia"/>
        </w:rPr>
        <w:t>等。</w:t>
      </w:r>
    </w:p>
    <w:p w:rsidR="002B14B6" w:rsidRPr="002B14B6" w:rsidRDefault="002B14B6" w:rsidP="002B14B6">
      <w:pPr>
        <w:pStyle w:val="C503-2"/>
      </w:pPr>
      <w:r w:rsidRPr="002B14B6">
        <w:t>case class Person(name: String, age: Long)</w:t>
      </w:r>
    </w:p>
    <w:p w:rsidR="002B14B6" w:rsidRPr="002B14B6" w:rsidRDefault="002B14B6" w:rsidP="002B14B6">
      <w:pPr>
        <w:pStyle w:val="C503-2"/>
      </w:pPr>
      <w:r w:rsidRPr="002B14B6">
        <w:t>val caseClassDS = Seq(Person("Andy", 32)).toDS()</w:t>
      </w:r>
    </w:p>
    <w:p w:rsidR="002B14B6" w:rsidRPr="002B14B6" w:rsidRDefault="002B14B6" w:rsidP="002B14B6">
      <w:pPr>
        <w:pStyle w:val="C503-2"/>
      </w:pPr>
      <w:r w:rsidRPr="002B14B6">
        <w:t>caseClassDS.show()</w:t>
      </w:r>
    </w:p>
    <w:p w:rsidR="002B14B6" w:rsidRPr="002B14B6" w:rsidRDefault="002B14B6" w:rsidP="002B14B6">
      <w:pPr>
        <w:pStyle w:val="C503-2"/>
      </w:pPr>
      <w:r w:rsidRPr="002B14B6">
        <w:t>val primitiveDS = Seq(1, 2, 3).toDS()</w:t>
      </w:r>
    </w:p>
    <w:p w:rsidR="002B14B6" w:rsidRPr="002B14B6" w:rsidRDefault="002B14B6" w:rsidP="002B14B6">
      <w:pPr>
        <w:pStyle w:val="C503-2"/>
      </w:pPr>
      <w:r w:rsidRPr="002B14B6">
        <w:t>primitiveDS.map(_ + 1).collect()</w:t>
      </w:r>
    </w:p>
    <w:p w:rsidR="002B14B6" w:rsidRPr="002B14B6" w:rsidRDefault="002B14B6" w:rsidP="002B14B6">
      <w:pPr>
        <w:pStyle w:val="C503-2"/>
      </w:pPr>
      <w:r w:rsidRPr="002B14B6">
        <w:t>val path = "people.json"</w:t>
      </w:r>
    </w:p>
    <w:p w:rsidR="002B14B6" w:rsidRPr="002B14B6" w:rsidRDefault="002B14B6" w:rsidP="002B14B6">
      <w:pPr>
        <w:pStyle w:val="C503-2"/>
      </w:pPr>
      <w:r w:rsidRPr="002B14B6">
        <w:t>val peopleDS = spark.read.json(path).as[Person]</w:t>
      </w:r>
    </w:p>
    <w:p w:rsidR="002B14B6" w:rsidRPr="002B14B6" w:rsidRDefault="002B14B6" w:rsidP="002B14B6">
      <w:pPr>
        <w:pStyle w:val="C503-2"/>
      </w:pPr>
      <w:r w:rsidRPr="002B14B6">
        <w:t>peopleDS.show()</w:t>
      </w:r>
    </w:p>
    <w:p w:rsidR="002B14B6" w:rsidRPr="002B14B6" w:rsidRDefault="002B14B6" w:rsidP="002B14B6">
      <w:pPr>
        <w:pStyle w:val="3"/>
      </w:pPr>
      <w:bookmarkStart w:id="46" w:name="_Toc525034015"/>
      <w:r w:rsidRPr="002B14B6">
        <w:rPr>
          <w:rFonts w:hint="eastAsia"/>
        </w:rPr>
        <w:t>Hive</w:t>
      </w:r>
      <w:r w:rsidRPr="002B14B6">
        <w:rPr>
          <w:rFonts w:hint="eastAsia"/>
        </w:rPr>
        <w:t>操作</w:t>
      </w:r>
      <w:bookmarkEnd w:id="46"/>
    </w:p>
    <w:p w:rsidR="002B14B6" w:rsidRPr="002B14B6" w:rsidRDefault="002B14B6" w:rsidP="002B14B6">
      <w:pPr>
        <w:pStyle w:val="C503-2"/>
      </w:pPr>
      <w:r w:rsidRPr="002B14B6">
        <w:rPr>
          <w:rFonts w:hint="eastAsia"/>
        </w:rPr>
        <w:t>在</w:t>
      </w:r>
      <w:r w:rsidRPr="002B14B6">
        <w:t>Spark 2.0</w:t>
      </w:r>
      <w:r w:rsidRPr="002B14B6">
        <w:rPr>
          <w:rFonts w:hint="eastAsia"/>
        </w:rPr>
        <w:t>中，是支持读写</w:t>
      </w:r>
      <w:r w:rsidRPr="002B14B6">
        <w:t>hive</w:t>
      </w:r>
      <w:r w:rsidRPr="002B14B6">
        <w:rPr>
          <w:rFonts w:hint="eastAsia"/>
        </w:rPr>
        <w:t>中存储的数据的。但是，因为</w:t>
      </w:r>
      <w:r w:rsidRPr="002B14B6">
        <w:t>hive</w:t>
      </w:r>
      <w:r w:rsidRPr="002B14B6">
        <w:rPr>
          <w:rFonts w:hint="eastAsia"/>
        </w:rPr>
        <w:t>有较多的依赖，所以默认情况下，这些依赖没有包含在</w:t>
      </w:r>
      <w:r w:rsidRPr="002B14B6">
        <w:t>spark</w:t>
      </w:r>
      <w:r w:rsidRPr="002B14B6">
        <w:rPr>
          <w:rFonts w:hint="eastAsia"/>
        </w:rPr>
        <w:t>的发布包中。如果</w:t>
      </w:r>
      <w:r w:rsidRPr="002B14B6">
        <w:t>hive</w:t>
      </w:r>
      <w:r w:rsidRPr="002B14B6">
        <w:rPr>
          <w:rFonts w:hint="eastAsia"/>
        </w:rPr>
        <w:t>依赖可以在</w:t>
      </w:r>
      <w:r w:rsidRPr="002B14B6">
        <w:t>classpath</w:t>
      </w:r>
      <w:r w:rsidRPr="002B14B6">
        <w:rPr>
          <w:rFonts w:hint="eastAsia"/>
        </w:rPr>
        <w:t>路径中，那么</w:t>
      </w:r>
      <w:r w:rsidRPr="002B14B6">
        <w:t>spark</w:t>
      </w:r>
      <w:r w:rsidRPr="002B14B6">
        <w:rPr>
          <w:rFonts w:hint="eastAsia"/>
        </w:rPr>
        <w:t>会自动加载这些依赖。这些</w:t>
      </w:r>
      <w:r w:rsidRPr="002B14B6">
        <w:t>hive</w:t>
      </w:r>
      <w:r w:rsidRPr="002B14B6">
        <w:rPr>
          <w:rFonts w:hint="eastAsia"/>
        </w:rPr>
        <w:t>依赖必须在所有的</w:t>
      </w:r>
      <w:r w:rsidRPr="002B14B6">
        <w:t>worker node</w:t>
      </w:r>
      <w:r w:rsidRPr="002B14B6">
        <w:rPr>
          <w:rFonts w:hint="eastAsia"/>
        </w:rPr>
        <w:t>上都放一份，因为</w:t>
      </w:r>
      <w:r w:rsidRPr="002B14B6">
        <w:t>worker node</w:t>
      </w:r>
      <w:r w:rsidRPr="002B14B6">
        <w:rPr>
          <w:rFonts w:hint="eastAsia"/>
        </w:rPr>
        <w:t>上运行的作业都需要使用</w:t>
      </w:r>
      <w:r w:rsidRPr="002B14B6">
        <w:t>hive</w:t>
      </w:r>
      <w:r w:rsidRPr="002B14B6">
        <w:rPr>
          <w:rFonts w:hint="eastAsia"/>
        </w:rPr>
        <w:t>依赖的序列化与反序列化包来访问</w:t>
      </w:r>
      <w:r w:rsidRPr="002B14B6">
        <w:t>hive</w:t>
      </w:r>
      <w:r w:rsidRPr="002B14B6">
        <w:rPr>
          <w:rFonts w:hint="eastAsia"/>
        </w:rPr>
        <w:t>中的数据。</w:t>
      </w:r>
    </w:p>
    <w:p w:rsidR="002B14B6" w:rsidRPr="002B14B6" w:rsidRDefault="002B14B6" w:rsidP="002B14B6">
      <w:pPr>
        <w:pStyle w:val="C503-2"/>
      </w:pPr>
      <w:r w:rsidRPr="002B14B6">
        <w:rPr>
          <w:rFonts w:hint="eastAsia"/>
        </w:rPr>
        <w:t>只要将</w:t>
      </w:r>
      <w:r w:rsidRPr="002B14B6">
        <w:t>hive-site.xml</w:t>
      </w:r>
      <w:r w:rsidRPr="002B14B6">
        <w:rPr>
          <w:rFonts w:hint="eastAsia"/>
        </w:rPr>
        <w:t>、</w:t>
      </w:r>
      <w:r w:rsidRPr="002B14B6">
        <w:t>hdfs-site.xml</w:t>
      </w:r>
      <w:r w:rsidRPr="002B14B6">
        <w:rPr>
          <w:rFonts w:hint="eastAsia"/>
        </w:rPr>
        <w:t>和</w:t>
      </w:r>
      <w:r w:rsidRPr="002B14B6">
        <w:t>core-site.xml</w:t>
      </w:r>
      <w:r w:rsidRPr="002B14B6">
        <w:rPr>
          <w:rFonts w:hint="eastAsia"/>
        </w:rPr>
        <w:t>都放入</w:t>
      </w:r>
      <w:r w:rsidRPr="002B14B6">
        <w:t>spark/conf</w:t>
      </w:r>
      <w:r w:rsidRPr="002B14B6">
        <w:rPr>
          <w:rFonts w:hint="eastAsia"/>
        </w:rPr>
        <w:t>目录下即可。</w:t>
      </w:r>
    </w:p>
    <w:p w:rsidR="002B14B6" w:rsidRPr="002B14B6" w:rsidRDefault="002B14B6" w:rsidP="002B14B6">
      <w:pPr>
        <w:pStyle w:val="C503-2"/>
      </w:pPr>
      <w:r w:rsidRPr="002B14B6">
        <w:rPr>
          <w:rFonts w:hint="eastAsia"/>
        </w:rPr>
        <w:t>如果要操作</w:t>
      </w:r>
      <w:r w:rsidRPr="002B14B6">
        <w:t>Hive</w:t>
      </w:r>
      <w:r w:rsidRPr="002B14B6">
        <w:rPr>
          <w:rFonts w:hint="eastAsia"/>
        </w:rPr>
        <w:t>，那么构建</w:t>
      </w:r>
      <w:r w:rsidRPr="002B14B6">
        <w:t>SparkSession</w:t>
      </w:r>
      <w:r w:rsidRPr="002B14B6">
        <w:rPr>
          <w:rFonts w:hint="eastAsia"/>
        </w:rPr>
        <w:t>的时候，就必须启用</w:t>
      </w:r>
      <w:r w:rsidRPr="002B14B6">
        <w:t>Hive</w:t>
      </w:r>
      <w:r w:rsidRPr="002B14B6">
        <w:rPr>
          <w:rFonts w:hint="eastAsia"/>
        </w:rPr>
        <w:t>支持，包括连接到</w:t>
      </w:r>
      <w:r w:rsidRPr="002B14B6">
        <w:t>hive</w:t>
      </w:r>
      <w:r w:rsidRPr="002B14B6">
        <w:rPr>
          <w:rFonts w:hint="eastAsia"/>
        </w:rPr>
        <w:t>的元数据库，支持使用</w:t>
      </w:r>
      <w:r w:rsidRPr="002B14B6">
        <w:t>hive</w:t>
      </w:r>
      <w:r w:rsidRPr="002B14B6">
        <w:rPr>
          <w:rFonts w:hint="eastAsia"/>
        </w:rPr>
        <w:t>序列化与反序列化包，以及支持</w:t>
      </w:r>
      <w:r w:rsidRPr="002B14B6">
        <w:t>hive udf</w:t>
      </w:r>
      <w:r w:rsidRPr="002B14B6">
        <w:rPr>
          <w:rFonts w:hint="eastAsia"/>
        </w:rPr>
        <w:t>函数。如果我们没有安装</w:t>
      </w:r>
      <w:r w:rsidRPr="002B14B6">
        <w:t>hive</w:t>
      </w:r>
      <w:r w:rsidRPr="002B14B6">
        <w:rPr>
          <w:rFonts w:hint="eastAsia"/>
        </w:rPr>
        <w:t>，也是可以启用</w:t>
      </w:r>
      <w:r w:rsidRPr="002B14B6">
        <w:t>hive</w:t>
      </w:r>
      <w:r w:rsidRPr="002B14B6">
        <w:rPr>
          <w:rFonts w:hint="eastAsia"/>
        </w:rPr>
        <w:t>支持的。如果我们没有放置</w:t>
      </w:r>
      <w:r w:rsidRPr="002B14B6">
        <w:t>hive-site.xml</w:t>
      </w:r>
      <w:r w:rsidRPr="002B14B6">
        <w:rPr>
          <w:rFonts w:hint="eastAsia"/>
        </w:rPr>
        <w:t>到</w:t>
      </w:r>
      <w:r w:rsidRPr="002B14B6">
        <w:t>spark/conf</w:t>
      </w:r>
      <w:r w:rsidRPr="002B14B6">
        <w:rPr>
          <w:rFonts w:hint="eastAsia"/>
        </w:rPr>
        <w:t>目录下，</w:t>
      </w:r>
      <w:r w:rsidRPr="002B14B6">
        <w:t>SparkSession</w:t>
      </w:r>
      <w:r w:rsidRPr="002B14B6">
        <w:rPr>
          <w:rFonts w:hint="eastAsia"/>
        </w:rPr>
        <w:t>就会自动在当前目录创建元数据库，同时创建一个</w:t>
      </w:r>
      <w:r w:rsidRPr="002B14B6">
        <w:t>spark.sql.warehouse.dir</w:t>
      </w:r>
      <w:r w:rsidRPr="002B14B6">
        <w:rPr>
          <w:rFonts w:hint="eastAsia"/>
        </w:rPr>
        <w:t>参数设置的目录，该参数的值默认是当前目录下的</w:t>
      </w:r>
      <w:r w:rsidRPr="002B14B6">
        <w:t>spark-warehouse</w:t>
      </w:r>
      <w:r w:rsidRPr="002B14B6">
        <w:rPr>
          <w:rFonts w:hint="eastAsia"/>
        </w:rPr>
        <w:t>目录。在</w:t>
      </w:r>
      <w:r w:rsidRPr="002B14B6">
        <w:t>spark 2.0</w:t>
      </w:r>
      <w:r w:rsidRPr="002B14B6">
        <w:rPr>
          <w:rFonts w:hint="eastAsia"/>
        </w:rPr>
        <w:t>中，</w:t>
      </w:r>
      <w:r w:rsidRPr="002B14B6">
        <w:rPr>
          <w:rFonts w:hint="eastAsia"/>
        </w:rPr>
        <w:t>hive.metastore.warehouse.dir</w:t>
      </w:r>
      <w:r w:rsidRPr="002B14B6">
        <w:rPr>
          <w:rFonts w:hint="eastAsia"/>
        </w:rPr>
        <w:t>属性已经过时了，现在使用</w:t>
      </w:r>
      <w:r w:rsidRPr="002B14B6">
        <w:rPr>
          <w:rFonts w:hint="eastAsia"/>
        </w:rPr>
        <w:t xml:space="preserve"> spark.sql.warehouse.dir</w:t>
      </w:r>
      <w:r w:rsidRPr="002B14B6">
        <w:rPr>
          <w:rFonts w:hint="eastAsia"/>
        </w:rPr>
        <w:t>属性来指定</w:t>
      </w:r>
      <w:r w:rsidRPr="002B14B6">
        <w:t>hive</w:t>
      </w:r>
      <w:r w:rsidRPr="002B14B6">
        <w:rPr>
          <w:rFonts w:hint="eastAsia"/>
        </w:rPr>
        <w:t>元数据库的位置。</w:t>
      </w:r>
    </w:p>
    <w:tbl>
      <w:tblPr>
        <w:tblStyle w:val="afa"/>
        <w:tblW w:w="0" w:type="auto"/>
        <w:tblLook w:val="04A0" w:firstRow="1" w:lastRow="0" w:firstColumn="1" w:lastColumn="0" w:noHBand="0" w:noVBand="1"/>
      </w:tblPr>
      <w:tblGrid>
        <w:gridCol w:w="8296"/>
      </w:tblGrid>
      <w:tr w:rsidR="002B14B6" w:rsidTr="002B14B6">
        <w:tc>
          <w:tcPr>
            <w:tcW w:w="8296" w:type="dxa"/>
          </w:tcPr>
          <w:p w:rsidR="002B14B6" w:rsidRPr="002B14B6" w:rsidRDefault="002B14B6" w:rsidP="002B14B6">
            <w:pPr>
              <w:pStyle w:val="C503-2"/>
            </w:pPr>
            <w:r w:rsidRPr="002B14B6">
              <w:t>case class Record(key: Int, value: String)</w:t>
            </w:r>
          </w:p>
          <w:p w:rsidR="002B14B6" w:rsidRPr="002B14B6" w:rsidRDefault="002B14B6" w:rsidP="002B14B6">
            <w:pPr>
              <w:pStyle w:val="C503-2"/>
            </w:pPr>
            <w:r w:rsidRPr="002B14B6">
              <w:t>val warehouseLocation = "file:${system:user.dir}/spark-warehouse"</w:t>
            </w:r>
          </w:p>
          <w:p w:rsidR="002B14B6" w:rsidRPr="002B14B6" w:rsidRDefault="002B14B6" w:rsidP="002B14B6">
            <w:pPr>
              <w:pStyle w:val="C503-2"/>
            </w:pPr>
            <w:r w:rsidRPr="002B14B6">
              <w:t>val spark = SparkSession</w:t>
            </w:r>
          </w:p>
          <w:p w:rsidR="002B14B6" w:rsidRPr="002B14B6" w:rsidRDefault="002B14B6" w:rsidP="002B14B6">
            <w:pPr>
              <w:pStyle w:val="C503-2"/>
            </w:pPr>
            <w:r w:rsidRPr="002B14B6">
              <w:t xml:space="preserve">  .builder()</w:t>
            </w:r>
          </w:p>
          <w:p w:rsidR="002B14B6" w:rsidRPr="002B14B6" w:rsidRDefault="002B14B6" w:rsidP="002B14B6">
            <w:pPr>
              <w:pStyle w:val="C503-2"/>
            </w:pPr>
            <w:r w:rsidRPr="002B14B6">
              <w:lastRenderedPageBreak/>
              <w:t xml:space="preserve">  .appName("Spark Hive Example")</w:t>
            </w:r>
          </w:p>
          <w:p w:rsidR="002B14B6" w:rsidRPr="002B14B6" w:rsidRDefault="002B14B6" w:rsidP="002B14B6">
            <w:pPr>
              <w:pStyle w:val="C503-2"/>
            </w:pPr>
            <w:r w:rsidRPr="002B14B6">
              <w:t xml:space="preserve">  .config("spark.sql.warehouse.dir", warehouseLocation)</w:t>
            </w:r>
          </w:p>
          <w:p w:rsidR="002B14B6" w:rsidRPr="002B14B6" w:rsidRDefault="002B14B6" w:rsidP="002B14B6">
            <w:pPr>
              <w:pStyle w:val="C503-2"/>
            </w:pPr>
            <w:r w:rsidRPr="002B14B6">
              <w:t xml:space="preserve">  .enableHiveSupport()</w:t>
            </w:r>
          </w:p>
          <w:p w:rsidR="002B14B6" w:rsidRPr="002B14B6" w:rsidRDefault="002B14B6" w:rsidP="002B14B6">
            <w:pPr>
              <w:pStyle w:val="C503-2"/>
            </w:pPr>
            <w:r w:rsidRPr="002B14B6">
              <w:t xml:space="preserve">  .getOrCreate()</w:t>
            </w:r>
          </w:p>
          <w:p w:rsidR="002B14B6" w:rsidRPr="002B14B6" w:rsidRDefault="002B14B6" w:rsidP="002B14B6">
            <w:pPr>
              <w:pStyle w:val="C503-2"/>
            </w:pPr>
            <w:r w:rsidRPr="002B14B6">
              <w:t>import spark.implicits._</w:t>
            </w:r>
          </w:p>
          <w:p w:rsidR="002B14B6" w:rsidRDefault="002B14B6" w:rsidP="00067706">
            <w:pPr>
              <w:pStyle w:val="C503-2"/>
            </w:pPr>
            <w:r w:rsidRPr="002B14B6">
              <w:t>import spark.sql</w:t>
            </w:r>
          </w:p>
          <w:p w:rsidR="002B14B6" w:rsidRPr="002B14B6" w:rsidRDefault="002B14B6" w:rsidP="00067706">
            <w:pPr>
              <w:pStyle w:val="C503-2"/>
            </w:pPr>
          </w:p>
        </w:tc>
      </w:tr>
    </w:tbl>
    <w:p w:rsidR="00067706" w:rsidRDefault="00067706" w:rsidP="00067706">
      <w:pPr>
        <w:pStyle w:val="C503-2"/>
      </w:pPr>
    </w:p>
    <w:tbl>
      <w:tblPr>
        <w:tblStyle w:val="afa"/>
        <w:tblW w:w="0" w:type="auto"/>
        <w:tblLook w:val="04A0" w:firstRow="1" w:lastRow="0" w:firstColumn="1" w:lastColumn="0" w:noHBand="0" w:noVBand="1"/>
      </w:tblPr>
      <w:tblGrid>
        <w:gridCol w:w="8296"/>
      </w:tblGrid>
      <w:tr w:rsidR="002B14B6" w:rsidTr="002B14B6">
        <w:tc>
          <w:tcPr>
            <w:tcW w:w="8296" w:type="dxa"/>
          </w:tcPr>
          <w:p w:rsidR="002B14B6" w:rsidRPr="002B14B6" w:rsidRDefault="002B14B6" w:rsidP="002B14B6">
            <w:pPr>
              <w:pStyle w:val="C503-2"/>
            </w:pPr>
            <w:r w:rsidRPr="002B14B6">
              <w:t>sql("CREATE TABLE IF NOT EXISTS src (key INT, value STRING)")</w:t>
            </w:r>
          </w:p>
          <w:p w:rsidR="002B14B6" w:rsidRPr="002B14B6" w:rsidRDefault="002B14B6" w:rsidP="002B14B6">
            <w:pPr>
              <w:pStyle w:val="C503-2"/>
            </w:pPr>
            <w:r w:rsidRPr="002B14B6">
              <w:t>sql("LOAD DATA LOCAL INPATH 'kv1.txt' INTO TABLE src")</w:t>
            </w:r>
          </w:p>
          <w:p w:rsidR="002B14B6" w:rsidRPr="002B14B6" w:rsidRDefault="002B14B6" w:rsidP="002B14B6">
            <w:pPr>
              <w:pStyle w:val="C503-2"/>
            </w:pPr>
            <w:r w:rsidRPr="002B14B6">
              <w:t>sql("SELECT * FROM src").show()</w:t>
            </w:r>
          </w:p>
          <w:p w:rsidR="002B14B6" w:rsidRPr="002B14B6" w:rsidRDefault="002B14B6" w:rsidP="002B14B6">
            <w:pPr>
              <w:pStyle w:val="C503-2"/>
            </w:pPr>
            <w:r w:rsidRPr="002B14B6">
              <w:t>sql("SELECT COUNT(*) FROM src").show()</w:t>
            </w:r>
          </w:p>
          <w:p w:rsidR="002B14B6" w:rsidRPr="002B14B6" w:rsidRDefault="002B14B6" w:rsidP="002B14B6">
            <w:pPr>
              <w:pStyle w:val="C503-2"/>
            </w:pPr>
            <w:r w:rsidRPr="002B14B6">
              <w:t>val sqlDF = sql("SELECT key, value FROM src WHERE key &lt; 10 ORDER BY key")</w:t>
            </w:r>
          </w:p>
          <w:p w:rsidR="002B14B6" w:rsidRPr="002B14B6" w:rsidRDefault="002B14B6" w:rsidP="002B14B6">
            <w:pPr>
              <w:pStyle w:val="C503-2"/>
            </w:pPr>
            <w:r w:rsidRPr="002B14B6">
              <w:t>val stringsDS = sqlDF.map {</w:t>
            </w:r>
          </w:p>
          <w:p w:rsidR="002B14B6" w:rsidRPr="002B14B6" w:rsidRDefault="002B14B6" w:rsidP="002B14B6">
            <w:pPr>
              <w:pStyle w:val="C503-2"/>
            </w:pPr>
            <w:r w:rsidRPr="002B14B6">
              <w:t xml:space="preserve">  case Row(key: Int, value: String) =&gt; s"Key: $key, Value: $value"</w:t>
            </w:r>
          </w:p>
          <w:p w:rsidR="002B14B6" w:rsidRPr="002B14B6" w:rsidRDefault="002B14B6" w:rsidP="002B14B6">
            <w:pPr>
              <w:pStyle w:val="C503-2"/>
            </w:pPr>
            <w:r w:rsidRPr="002B14B6">
              <w:t>}</w:t>
            </w:r>
          </w:p>
          <w:p w:rsidR="002B14B6" w:rsidRPr="002B14B6" w:rsidRDefault="002B14B6" w:rsidP="002B14B6">
            <w:pPr>
              <w:pStyle w:val="C503-2"/>
            </w:pPr>
            <w:r w:rsidRPr="002B14B6">
              <w:t>stringsDS.show()</w:t>
            </w:r>
          </w:p>
          <w:p w:rsidR="002B14B6" w:rsidRPr="002B14B6" w:rsidRDefault="002B14B6" w:rsidP="002B14B6">
            <w:pPr>
              <w:pStyle w:val="C503-2"/>
            </w:pPr>
            <w:r w:rsidRPr="002B14B6">
              <w:t>val recordsDF = spark.createDataFrame((1 to 100).map(i =&gt; Record(i, s"val_$i")))</w:t>
            </w:r>
          </w:p>
          <w:p w:rsidR="002B14B6" w:rsidRPr="002B14B6" w:rsidRDefault="002B14B6" w:rsidP="002B14B6">
            <w:pPr>
              <w:pStyle w:val="C503-2"/>
            </w:pPr>
            <w:r w:rsidRPr="002B14B6">
              <w:t>recordsDF.createOrReplaceTempView("records")</w:t>
            </w:r>
          </w:p>
          <w:p w:rsidR="002B14B6" w:rsidRPr="002B14B6" w:rsidRDefault="002B14B6" w:rsidP="00067706">
            <w:pPr>
              <w:pStyle w:val="C503-2"/>
            </w:pPr>
            <w:r w:rsidRPr="002B14B6">
              <w:t>sql("SELECT * FROM records r JOIN src s ON r.key = s.key").show()</w:t>
            </w:r>
          </w:p>
        </w:tc>
      </w:tr>
    </w:tbl>
    <w:p w:rsidR="002B14B6" w:rsidRPr="002B14B6" w:rsidRDefault="002B14B6" w:rsidP="002B14B6">
      <w:pPr>
        <w:pStyle w:val="3"/>
      </w:pPr>
      <w:bookmarkStart w:id="47" w:name="_Toc525034016"/>
      <w:r w:rsidRPr="002B14B6">
        <w:rPr>
          <w:rFonts w:hint="eastAsia"/>
        </w:rPr>
        <w:t>Hive 1.2.1</w:t>
      </w:r>
      <w:r w:rsidRPr="002B14B6">
        <w:rPr>
          <w:rFonts w:hint="eastAsia"/>
        </w:rPr>
        <w:t>安装</w:t>
      </w:r>
      <w:bookmarkEnd w:id="47"/>
    </w:p>
    <w:p w:rsidR="002B14B6" w:rsidRPr="002B14B6" w:rsidRDefault="002B14B6" w:rsidP="002B14B6">
      <w:pPr>
        <w:pStyle w:val="C503-2"/>
      </w:pPr>
      <w:r w:rsidRPr="002B14B6">
        <w:t>spark 2.0</w:t>
      </w:r>
      <w:r w:rsidRPr="002B14B6">
        <w:rPr>
          <w:rFonts w:hint="eastAsia"/>
        </w:rPr>
        <w:t>，默认是跟</w:t>
      </w:r>
      <w:r w:rsidRPr="002B14B6">
        <w:t>hive 1.2.1</w:t>
      </w:r>
      <w:r w:rsidRPr="002B14B6">
        <w:rPr>
          <w:rFonts w:hint="eastAsia"/>
        </w:rPr>
        <w:t>进行整合的，所以之前我们安装的是</w:t>
      </w:r>
      <w:r w:rsidRPr="002B14B6">
        <w:t>hive 0.13.1</w:t>
      </w:r>
      <w:r w:rsidRPr="002B14B6">
        <w:rPr>
          <w:rFonts w:hint="eastAsia"/>
        </w:rPr>
        <w:t>是不</w:t>
      </w:r>
      <w:r w:rsidRPr="002B14B6">
        <w:t>Ok</w:t>
      </w:r>
      <w:r w:rsidRPr="002B14B6">
        <w:rPr>
          <w:rFonts w:hint="eastAsia"/>
        </w:rPr>
        <w:t>的，实际跑的时候会出现</w:t>
      </w:r>
      <w:r w:rsidRPr="002B14B6">
        <w:t>hive 0.13</w:t>
      </w:r>
      <w:r w:rsidRPr="002B14B6">
        <w:rPr>
          <w:rFonts w:hint="eastAsia"/>
        </w:rPr>
        <w:t>支持的一些操作，</w:t>
      </w:r>
      <w:r w:rsidRPr="002B14B6">
        <w:t>spark 2.0</w:t>
      </w:r>
      <w:r w:rsidRPr="002B14B6">
        <w:rPr>
          <w:rFonts w:hint="eastAsia"/>
        </w:rPr>
        <w:t>会用自己内置的</w:t>
      </w:r>
      <w:r w:rsidRPr="002B14B6">
        <w:t>hive 1.2.1 lib</w:t>
      </w:r>
      <w:r w:rsidRPr="002B14B6">
        <w:rPr>
          <w:rFonts w:hint="eastAsia"/>
        </w:rPr>
        <w:t>去操作和访问我们的</w:t>
      </w:r>
      <w:r w:rsidRPr="002B14B6">
        <w:t>hive 0.13</w:t>
      </w:r>
      <w:r w:rsidRPr="002B14B6">
        <w:rPr>
          <w:rFonts w:hint="eastAsia"/>
        </w:rPr>
        <w:t>（包括</w:t>
      </w:r>
      <w:r w:rsidRPr="002B14B6">
        <w:t>metastore service</w:t>
      </w:r>
      <w:r w:rsidRPr="002B14B6">
        <w:rPr>
          <w:rFonts w:hint="eastAsia"/>
        </w:rPr>
        <w:t>），出现版本不一致的问题</w:t>
      </w:r>
    </w:p>
    <w:p w:rsidR="002B14B6" w:rsidRPr="002B14B6" w:rsidRDefault="002B14B6" w:rsidP="002B14B6">
      <w:pPr>
        <w:pStyle w:val="C503-2"/>
      </w:pPr>
      <w:r w:rsidRPr="002B14B6">
        <w:t>1</w:t>
      </w:r>
      <w:r w:rsidRPr="002B14B6">
        <w:rPr>
          <w:rFonts w:hint="eastAsia"/>
        </w:rPr>
        <w:t>、将</w:t>
      </w:r>
      <w:r w:rsidRPr="002B14B6">
        <w:t>/usr/local/hive</w:t>
      </w:r>
      <w:r w:rsidRPr="002B14B6">
        <w:rPr>
          <w:rFonts w:hint="eastAsia"/>
        </w:rPr>
        <w:t>删除</w:t>
      </w:r>
    </w:p>
    <w:p w:rsidR="002B14B6" w:rsidRPr="002B14B6" w:rsidRDefault="002B14B6" w:rsidP="002B14B6">
      <w:pPr>
        <w:pStyle w:val="C503-2"/>
      </w:pPr>
      <w:r w:rsidRPr="002B14B6">
        <w:t>2</w:t>
      </w:r>
      <w:r w:rsidRPr="002B14B6">
        <w:rPr>
          <w:rFonts w:hint="eastAsia"/>
        </w:rPr>
        <w:t>、将</w:t>
      </w:r>
      <w:r w:rsidRPr="002B14B6">
        <w:rPr>
          <w:rFonts w:hint="eastAsia"/>
        </w:rPr>
        <w:t>apache-hive-</w:t>
      </w:r>
      <w:r w:rsidRPr="002B14B6">
        <w:t>1.2.1-bin.tar.gz</w:t>
      </w:r>
      <w:r w:rsidRPr="002B14B6">
        <w:t>使用</w:t>
      </w:r>
      <w:r w:rsidRPr="002B14B6">
        <w:t>WinSCP</w:t>
      </w:r>
      <w:r w:rsidRPr="002B14B6">
        <w:t>上传到</w:t>
      </w:r>
      <w:r w:rsidRPr="002B14B6">
        <w:t>spark1</w:t>
      </w:r>
      <w:r w:rsidRPr="002B14B6">
        <w:t>的</w:t>
      </w:r>
      <w:r w:rsidRPr="002B14B6">
        <w:t>/usr/local</w:t>
      </w:r>
      <w:r w:rsidRPr="002B14B6">
        <w:t>目录下。</w:t>
      </w:r>
    </w:p>
    <w:p w:rsidR="002B14B6" w:rsidRPr="002B14B6" w:rsidRDefault="002B14B6" w:rsidP="002B14B6">
      <w:pPr>
        <w:pStyle w:val="C503-2"/>
      </w:pPr>
      <w:r w:rsidRPr="002B14B6">
        <w:t>3</w:t>
      </w:r>
      <w:r w:rsidRPr="002B14B6">
        <w:rPr>
          <w:rFonts w:hint="eastAsia"/>
        </w:rPr>
        <w:t>、解压缩</w:t>
      </w:r>
      <w:r w:rsidRPr="002B14B6">
        <w:rPr>
          <w:rFonts w:hint="eastAsia"/>
        </w:rPr>
        <w:t>hive</w:t>
      </w:r>
      <w:r w:rsidRPr="002B14B6">
        <w:rPr>
          <w:rFonts w:hint="eastAsia"/>
        </w:rPr>
        <w:t>安装包：</w:t>
      </w:r>
      <w:r w:rsidRPr="002B14B6">
        <w:rPr>
          <w:rFonts w:hint="eastAsia"/>
        </w:rPr>
        <w:t>tar -zxvf apache-hive-</w:t>
      </w:r>
      <w:r w:rsidRPr="002B14B6">
        <w:t>1.2.1-bin.tar.gz</w:t>
      </w:r>
      <w:r w:rsidRPr="002B14B6">
        <w:t>。</w:t>
      </w:r>
    </w:p>
    <w:p w:rsidR="002B14B6" w:rsidRPr="002B14B6" w:rsidRDefault="002B14B6" w:rsidP="002B14B6">
      <w:pPr>
        <w:pStyle w:val="C503-2"/>
      </w:pPr>
      <w:r w:rsidRPr="002B14B6">
        <w:t>4</w:t>
      </w:r>
      <w:r w:rsidRPr="002B14B6">
        <w:rPr>
          <w:rFonts w:hint="eastAsia"/>
        </w:rPr>
        <w:t>、重命名</w:t>
      </w:r>
      <w:r w:rsidRPr="002B14B6">
        <w:rPr>
          <w:rFonts w:hint="eastAsia"/>
        </w:rPr>
        <w:t>hive</w:t>
      </w:r>
      <w:r w:rsidRPr="002B14B6">
        <w:rPr>
          <w:rFonts w:hint="eastAsia"/>
        </w:rPr>
        <w:t>目录：</w:t>
      </w:r>
      <w:r w:rsidRPr="002B14B6">
        <w:rPr>
          <w:rFonts w:hint="eastAsia"/>
        </w:rPr>
        <w:t>mv apache-hive-</w:t>
      </w:r>
      <w:r w:rsidRPr="002B14B6">
        <w:t>1.2.1-bin hive</w:t>
      </w:r>
    </w:p>
    <w:p w:rsidR="002B14B6" w:rsidRDefault="002B14B6" w:rsidP="002B14B6">
      <w:pPr>
        <w:pStyle w:val="C503-2"/>
      </w:pPr>
      <w:r w:rsidRPr="002B14B6">
        <w:t>5</w:t>
      </w:r>
      <w:r w:rsidRPr="002B14B6">
        <w:rPr>
          <w:rFonts w:hint="eastAsia"/>
        </w:rPr>
        <w:t>、</w:t>
      </w:r>
      <w:r w:rsidRPr="002B14B6">
        <w:rPr>
          <w:rFonts w:hint="eastAsia"/>
        </w:rPr>
        <w:t>cp /usr/share/java/mysql-connector-java-5.1.17.jar /usr/local/hive/lib</w:t>
      </w:r>
    </w:p>
    <w:p w:rsidR="002B14B6" w:rsidRPr="002B14B6" w:rsidRDefault="002B14B6" w:rsidP="002B14B6">
      <w:pPr>
        <w:pStyle w:val="C503-2"/>
      </w:pPr>
      <w:r>
        <w:lastRenderedPageBreak/>
        <w:t>6</w:t>
      </w:r>
      <w:r>
        <w:t>、</w:t>
      </w:r>
      <w:r>
        <w:rPr>
          <w:rFonts w:hint="eastAsia"/>
        </w:rPr>
        <w:t>修改配置文件：</w:t>
      </w:r>
    </w:p>
    <w:tbl>
      <w:tblPr>
        <w:tblStyle w:val="afa"/>
        <w:tblW w:w="0" w:type="auto"/>
        <w:tblLook w:val="04A0" w:firstRow="1" w:lastRow="0" w:firstColumn="1" w:lastColumn="0" w:noHBand="0" w:noVBand="1"/>
      </w:tblPr>
      <w:tblGrid>
        <w:gridCol w:w="8296"/>
      </w:tblGrid>
      <w:tr w:rsidR="002B14B6" w:rsidTr="002B14B6">
        <w:tc>
          <w:tcPr>
            <w:tcW w:w="8296" w:type="dxa"/>
          </w:tcPr>
          <w:p w:rsidR="002B14B6" w:rsidRPr="002B14B6" w:rsidRDefault="002B14B6" w:rsidP="002B14B6">
            <w:pPr>
              <w:pStyle w:val="C503-2"/>
            </w:pPr>
            <w:r w:rsidRPr="002B14B6">
              <w:t>mv hive-default.xml.template hive-site.xml</w:t>
            </w:r>
          </w:p>
          <w:p w:rsidR="002B14B6" w:rsidRPr="002B14B6" w:rsidRDefault="002B14B6" w:rsidP="002B14B6">
            <w:pPr>
              <w:pStyle w:val="C503-2"/>
            </w:pPr>
            <w:r w:rsidRPr="002B14B6">
              <w:t>vi hive-site.xml</w:t>
            </w:r>
          </w:p>
          <w:p w:rsidR="002B14B6" w:rsidRPr="002B14B6" w:rsidRDefault="002B14B6" w:rsidP="002B14B6">
            <w:pPr>
              <w:pStyle w:val="C503-2"/>
            </w:pPr>
            <w:r w:rsidRPr="002B14B6">
              <w:t>&lt;property&gt;</w:t>
            </w:r>
          </w:p>
          <w:p w:rsidR="002B14B6" w:rsidRPr="002B14B6" w:rsidRDefault="002B14B6" w:rsidP="002B14B6">
            <w:pPr>
              <w:pStyle w:val="C503-2"/>
            </w:pPr>
            <w:r w:rsidRPr="002B14B6">
              <w:t xml:space="preserve">  &lt;name&gt;javax.jdo.option.ConnectionURL&lt;/name&gt;</w:t>
            </w:r>
          </w:p>
          <w:p w:rsidR="002B14B6" w:rsidRPr="002B14B6" w:rsidRDefault="002B14B6" w:rsidP="002B14B6">
            <w:pPr>
              <w:pStyle w:val="C503-2"/>
            </w:pPr>
            <w:r w:rsidRPr="002B14B6">
              <w:t xml:space="preserve">  &lt;value&gt;jdbc:mysql://spark2upgrade01:3306/hive_metadata?createDatabaseIfNotExist=true&lt;/value&gt;</w:t>
            </w:r>
          </w:p>
          <w:p w:rsidR="002B14B6" w:rsidRPr="002B14B6" w:rsidRDefault="002B14B6" w:rsidP="002B14B6">
            <w:pPr>
              <w:pStyle w:val="C503-2"/>
            </w:pPr>
            <w:r w:rsidRPr="002B14B6">
              <w:t>&lt;/property&gt;</w:t>
            </w:r>
          </w:p>
          <w:p w:rsidR="002B14B6" w:rsidRPr="002B14B6" w:rsidRDefault="002B14B6" w:rsidP="002B14B6">
            <w:pPr>
              <w:pStyle w:val="C503-2"/>
            </w:pPr>
            <w:r w:rsidRPr="002B14B6">
              <w:t>&lt;property&gt;</w:t>
            </w:r>
          </w:p>
          <w:p w:rsidR="002B14B6" w:rsidRPr="002B14B6" w:rsidRDefault="002B14B6" w:rsidP="002B14B6">
            <w:pPr>
              <w:pStyle w:val="C503-2"/>
            </w:pPr>
            <w:r w:rsidRPr="002B14B6">
              <w:t xml:space="preserve">  &lt;name&gt;javax.jdo.option.ConnectionDriverName&lt;/name&gt;</w:t>
            </w:r>
          </w:p>
          <w:p w:rsidR="002B14B6" w:rsidRPr="002B14B6" w:rsidRDefault="002B14B6" w:rsidP="002B14B6">
            <w:pPr>
              <w:pStyle w:val="C503-2"/>
            </w:pPr>
            <w:r w:rsidRPr="002B14B6">
              <w:t xml:space="preserve">  &lt;value&gt;com.mysql.jdbc.Driver&lt;/value&gt;</w:t>
            </w:r>
          </w:p>
          <w:p w:rsidR="002B14B6" w:rsidRPr="002B14B6" w:rsidRDefault="002B14B6" w:rsidP="002B14B6">
            <w:pPr>
              <w:pStyle w:val="C503-2"/>
            </w:pPr>
            <w:r w:rsidRPr="002B14B6">
              <w:t>&lt;/property&gt;</w:t>
            </w:r>
          </w:p>
          <w:p w:rsidR="002B14B6" w:rsidRPr="002B14B6" w:rsidRDefault="002B14B6" w:rsidP="002B14B6">
            <w:pPr>
              <w:pStyle w:val="C503-2"/>
            </w:pPr>
            <w:r w:rsidRPr="002B14B6">
              <w:t>&lt;property&gt;</w:t>
            </w:r>
          </w:p>
          <w:p w:rsidR="002B14B6" w:rsidRPr="002B14B6" w:rsidRDefault="002B14B6" w:rsidP="002B14B6">
            <w:pPr>
              <w:pStyle w:val="C503-2"/>
            </w:pPr>
            <w:r w:rsidRPr="002B14B6">
              <w:t xml:space="preserve">  &lt;name&gt;javax.jdo.option.ConnectionUserName&lt;/name&gt;</w:t>
            </w:r>
          </w:p>
          <w:p w:rsidR="002B14B6" w:rsidRPr="002B14B6" w:rsidRDefault="002B14B6" w:rsidP="002B14B6">
            <w:pPr>
              <w:pStyle w:val="C503-2"/>
            </w:pPr>
            <w:r w:rsidRPr="002B14B6">
              <w:t xml:space="preserve">  &lt;value&gt;hive&lt;/value&gt;</w:t>
            </w:r>
          </w:p>
          <w:p w:rsidR="002B14B6" w:rsidRPr="002B14B6" w:rsidRDefault="002B14B6" w:rsidP="002B14B6">
            <w:pPr>
              <w:pStyle w:val="C503-2"/>
            </w:pPr>
            <w:r w:rsidRPr="002B14B6">
              <w:t>&lt;/property&gt;</w:t>
            </w:r>
          </w:p>
          <w:p w:rsidR="002B14B6" w:rsidRPr="002B14B6" w:rsidRDefault="002B14B6" w:rsidP="002B14B6">
            <w:pPr>
              <w:pStyle w:val="C503-2"/>
            </w:pPr>
            <w:r w:rsidRPr="002B14B6">
              <w:t>&lt;property&gt;</w:t>
            </w:r>
          </w:p>
          <w:p w:rsidR="002B14B6" w:rsidRPr="002B14B6" w:rsidRDefault="002B14B6" w:rsidP="002B14B6">
            <w:pPr>
              <w:pStyle w:val="C503-2"/>
            </w:pPr>
            <w:r w:rsidRPr="002B14B6">
              <w:t xml:space="preserve">  &lt;name&gt;javax.jdo.option.ConnectionPassword&lt;/name&gt;</w:t>
            </w:r>
          </w:p>
          <w:p w:rsidR="002B14B6" w:rsidRPr="002B14B6" w:rsidRDefault="002B14B6" w:rsidP="002B14B6">
            <w:pPr>
              <w:pStyle w:val="C503-2"/>
            </w:pPr>
            <w:r w:rsidRPr="002B14B6">
              <w:t xml:space="preserve">  &lt;value&gt;hive&lt;/value&gt;</w:t>
            </w:r>
          </w:p>
          <w:p w:rsidR="002B14B6" w:rsidRPr="002B14B6" w:rsidRDefault="002B14B6" w:rsidP="002B14B6">
            <w:pPr>
              <w:pStyle w:val="C503-2"/>
            </w:pPr>
            <w:r w:rsidRPr="002B14B6">
              <w:t>&lt;/property&gt;</w:t>
            </w:r>
          </w:p>
          <w:p w:rsidR="002B14B6" w:rsidRPr="002B14B6" w:rsidRDefault="002B14B6" w:rsidP="002B14B6">
            <w:pPr>
              <w:pStyle w:val="C503-2"/>
            </w:pPr>
            <w:r w:rsidRPr="002B14B6">
              <w:t>&lt;property&gt;</w:t>
            </w:r>
          </w:p>
          <w:p w:rsidR="002B14B6" w:rsidRPr="002B14B6" w:rsidRDefault="002B14B6" w:rsidP="002B14B6">
            <w:pPr>
              <w:pStyle w:val="C503-2"/>
            </w:pPr>
            <w:r w:rsidRPr="002B14B6">
              <w:t xml:space="preserve">  &lt;name&gt;hive.metastore.uris&lt;/name&gt;</w:t>
            </w:r>
          </w:p>
          <w:p w:rsidR="002B14B6" w:rsidRPr="002B14B6" w:rsidRDefault="002B14B6" w:rsidP="002B14B6">
            <w:pPr>
              <w:pStyle w:val="C503-2"/>
            </w:pPr>
            <w:r w:rsidRPr="002B14B6">
              <w:t xml:space="preserve">  &lt;value&gt;thrift://spark2upgrade01:9083&lt;/value&gt;</w:t>
            </w:r>
          </w:p>
          <w:p w:rsidR="002B14B6" w:rsidRPr="002B14B6" w:rsidRDefault="002B14B6" w:rsidP="00067706">
            <w:pPr>
              <w:pStyle w:val="C503-2"/>
            </w:pPr>
            <w:r w:rsidRPr="002B14B6">
              <w:t>&lt;/property&gt;</w:t>
            </w:r>
          </w:p>
        </w:tc>
      </w:tr>
    </w:tbl>
    <w:p w:rsidR="00A23917" w:rsidRPr="00A23917" w:rsidRDefault="00A23917" w:rsidP="00A23917">
      <w:pPr>
        <w:pStyle w:val="C503-2"/>
      </w:pPr>
      <w:r w:rsidRPr="00A23917">
        <w:rPr>
          <w:rFonts w:hint="eastAsia"/>
        </w:rPr>
        <w:t>把</w:t>
      </w:r>
      <w:r w:rsidRPr="00A23917">
        <w:t>hive-site.xml</w:t>
      </w:r>
      <w:r w:rsidRPr="00A23917">
        <w:rPr>
          <w:rFonts w:hint="eastAsia"/>
        </w:rPr>
        <w:t>中所有</w:t>
      </w:r>
      <w:r w:rsidRPr="00A23917">
        <w:t>${system:java.io.tmpdir}</w:t>
      </w:r>
      <w:r w:rsidRPr="00A23917">
        <w:rPr>
          <w:rFonts w:hint="eastAsia"/>
        </w:rPr>
        <w:t>全部替换为</w:t>
      </w:r>
      <w:r w:rsidRPr="00A23917">
        <w:t>/usr/local/hive/iotmp</w:t>
      </w:r>
    </w:p>
    <w:p w:rsidR="00A23917" w:rsidRPr="00A23917" w:rsidRDefault="00A23917" w:rsidP="00A23917">
      <w:pPr>
        <w:pStyle w:val="C503-2"/>
      </w:pPr>
      <w:r w:rsidRPr="00A23917">
        <w:rPr>
          <w:rFonts w:hint="eastAsia"/>
        </w:rPr>
        <w:t>把</w:t>
      </w:r>
      <w:r w:rsidRPr="00A23917">
        <w:t>hive-site.xml</w:t>
      </w:r>
      <w:r w:rsidRPr="00A23917">
        <w:rPr>
          <w:rFonts w:hint="eastAsia"/>
        </w:rPr>
        <w:t>中所有</w:t>
      </w:r>
      <w:r w:rsidRPr="00A23917">
        <w:t>${system:user.name}</w:t>
      </w:r>
      <w:r w:rsidRPr="00A23917">
        <w:rPr>
          <w:rFonts w:hint="eastAsia"/>
        </w:rPr>
        <w:t>全部替换为</w:t>
      </w:r>
      <w:r w:rsidRPr="00A23917">
        <w:t>root</w:t>
      </w:r>
    </w:p>
    <w:p w:rsidR="00A23917" w:rsidRPr="00A23917" w:rsidRDefault="00A23917" w:rsidP="00A23917">
      <w:pPr>
        <w:pStyle w:val="C503-2"/>
      </w:pPr>
      <w:r w:rsidRPr="00A23917">
        <w:t>rm -rf /usr/local/hadoop/share/hadoop/yarn/lib/jline-0.9.94.jar</w:t>
      </w:r>
    </w:p>
    <w:p w:rsidR="00A23917" w:rsidRPr="00A23917" w:rsidRDefault="00A23917" w:rsidP="00A23917">
      <w:pPr>
        <w:pStyle w:val="C503-2"/>
      </w:pPr>
      <w:r w:rsidRPr="00A23917">
        <w:t>cp /usr/local/hive/lib/jline-2.12.jar /usr/local/hadoop/share/hadoop/yarn/lib</w:t>
      </w:r>
    </w:p>
    <w:p w:rsidR="00A23917" w:rsidRPr="00A23917" w:rsidRDefault="00A23917" w:rsidP="00A23917">
      <w:pPr>
        <w:pStyle w:val="C503-2"/>
      </w:pPr>
      <w:r w:rsidRPr="00A23917">
        <w:lastRenderedPageBreak/>
        <w:t>mv hive-env.sh.template hive-env.sh</w:t>
      </w:r>
    </w:p>
    <w:p w:rsidR="00A23917" w:rsidRPr="00A23917" w:rsidRDefault="00A23917" w:rsidP="00A23917">
      <w:pPr>
        <w:pStyle w:val="C503-2"/>
      </w:pPr>
      <w:r w:rsidRPr="00A23917">
        <w:t>vi /usr/local/hive/bin/hive-config.sh</w:t>
      </w:r>
    </w:p>
    <w:p w:rsidR="00A23917" w:rsidRPr="00A23917" w:rsidRDefault="00A23917" w:rsidP="00A23917">
      <w:pPr>
        <w:pStyle w:val="C503-2"/>
      </w:pPr>
      <w:r w:rsidRPr="00A23917">
        <w:t>export JAVA_HOME=/usr/java/latest</w:t>
      </w:r>
    </w:p>
    <w:p w:rsidR="00A23917" w:rsidRPr="00A23917" w:rsidRDefault="00A23917" w:rsidP="00A23917">
      <w:pPr>
        <w:pStyle w:val="C503-2"/>
      </w:pPr>
      <w:r w:rsidRPr="00A23917">
        <w:t>export HIVE_HOME=/usr/local/hive</w:t>
      </w:r>
    </w:p>
    <w:p w:rsidR="00A23917" w:rsidRPr="00A23917" w:rsidRDefault="00A23917" w:rsidP="00A23917">
      <w:pPr>
        <w:pStyle w:val="C503-2"/>
      </w:pPr>
      <w:r w:rsidRPr="00A23917">
        <w:t>export HADOOP_HOME=/usr/local/hadoop</w:t>
      </w:r>
    </w:p>
    <w:p w:rsidR="00A23917" w:rsidRPr="00A23917" w:rsidRDefault="00A23917" w:rsidP="00A23917">
      <w:pPr>
        <w:pStyle w:val="C503-2"/>
      </w:pPr>
      <w:r w:rsidRPr="00A23917">
        <w:t>1</w:t>
      </w:r>
      <w:r w:rsidRPr="00A23917">
        <w:rPr>
          <w:rFonts w:hint="eastAsia"/>
        </w:rPr>
        <w:t>、将</w:t>
      </w:r>
      <w:r w:rsidRPr="00A23917">
        <w:t>hive-site.xml</w:t>
      </w:r>
      <w:r w:rsidRPr="00A23917">
        <w:rPr>
          <w:rFonts w:hint="eastAsia"/>
        </w:rPr>
        <w:t>放置到</w:t>
      </w:r>
      <w:r w:rsidRPr="00A23917">
        <w:t>spark</w:t>
      </w:r>
      <w:r w:rsidRPr="00A23917">
        <w:rPr>
          <w:rFonts w:hint="eastAsia"/>
        </w:rPr>
        <w:t>的</w:t>
      </w:r>
      <w:r w:rsidRPr="00A23917">
        <w:t>conf</w:t>
      </w:r>
      <w:r w:rsidRPr="00A23917">
        <w:rPr>
          <w:rFonts w:hint="eastAsia"/>
        </w:rPr>
        <w:t>目录下</w:t>
      </w:r>
    </w:p>
    <w:p w:rsidR="00A23917" w:rsidRPr="00A23917" w:rsidRDefault="00A23917" w:rsidP="00A23917">
      <w:pPr>
        <w:pStyle w:val="C503-2"/>
      </w:pPr>
      <w:r w:rsidRPr="00A23917">
        <w:t>2</w:t>
      </w:r>
      <w:r w:rsidRPr="00A23917">
        <w:rPr>
          <w:rFonts w:hint="eastAsia"/>
        </w:rPr>
        <w:t>、启动</w:t>
      </w:r>
      <w:r w:rsidRPr="00A23917">
        <w:t>hive metastore service</w:t>
      </w:r>
    </w:p>
    <w:p w:rsidR="00A23917" w:rsidRDefault="00A23917" w:rsidP="00A23917">
      <w:pPr>
        <w:pStyle w:val="C503-2"/>
      </w:pPr>
      <w:r w:rsidRPr="00A23917">
        <w:t>hive --service metastore &amp;</w:t>
      </w:r>
    </w:p>
    <w:p w:rsidR="00A23917" w:rsidRPr="00A23917" w:rsidRDefault="00A23917" w:rsidP="00A23917">
      <w:pPr>
        <w:pStyle w:val="C503-2"/>
      </w:pPr>
    </w:p>
    <w:p w:rsidR="00A23917" w:rsidRPr="00A23917" w:rsidRDefault="00A23917" w:rsidP="00A23917">
      <w:pPr>
        <w:pStyle w:val="C503-2"/>
      </w:pPr>
      <w:r w:rsidRPr="00A23917">
        <w:t>1</w:t>
      </w:r>
      <w:r w:rsidRPr="00A23917">
        <w:t>、</w:t>
      </w:r>
      <w:r w:rsidRPr="00A23917">
        <w:rPr>
          <w:rFonts w:hint="eastAsia"/>
        </w:rPr>
        <w:t>创建一份文件，</w:t>
      </w:r>
      <w:r w:rsidRPr="00A23917">
        <w:t>students.txt</w:t>
      </w:r>
      <w:r w:rsidRPr="00A23917">
        <w:rPr>
          <w:rFonts w:hint="eastAsia"/>
        </w:rPr>
        <w:t>，每行是一个学生的信息</w:t>
      </w:r>
    </w:p>
    <w:p w:rsidR="00A23917" w:rsidRPr="00A23917" w:rsidRDefault="00A23917" w:rsidP="00A23917">
      <w:pPr>
        <w:pStyle w:val="C503-2"/>
      </w:pPr>
      <w:r w:rsidRPr="00A23917">
        <w:t>2</w:t>
      </w:r>
      <w:r w:rsidRPr="00A23917">
        <w:rPr>
          <w:rFonts w:hint="eastAsia"/>
        </w:rPr>
        <w:t>、</w:t>
      </w:r>
      <w:r w:rsidRPr="00A23917">
        <w:rPr>
          <w:rFonts w:hint="eastAsia"/>
        </w:rPr>
        <w:t xml:space="preserve">CREATE TABLE </w:t>
      </w:r>
      <w:r w:rsidRPr="00A23917">
        <w:t>students(name string, age int, score double)</w:t>
      </w:r>
    </w:p>
    <w:p w:rsidR="00A23917" w:rsidRPr="00A23917" w:rsidRDefault="00A23917" w:rsidP="00A23917">
      <w:pPr>
        <w:pStyle w:val="C503-2"/>
      </w:pPr>
      <w:r w:rsidRPr="00A23917">
        <w:t>3</w:t>
      </w:r>
      <w:r w:rsidRPr="00A23917">
        <w:rPr>
          <w:rFonts w:hint="eastAsia"/>
        </w:rPr>
        <w:t>、</w:t>
      </w:r>
      <w:r w:rsidRPr="00A23917">
        <w:rPr>
          <w:rFonts w:hint="eastAsia"/>
        </w:rPr>
        <w:t>LOAD DATA LOCAL INPATH '/</w:t>
      </w:r>
      <w:r w:rsidRPr="00A23917">
        <w:t>usr/local/test_data/students.txt' INTO TABLE students</w:t>
      </w:r>
    </w:p>
    <w:p w:rsidR="00A23917" w:rsidRPr="00A23917" w:rsidRDefault="00A23917" w:rsidP="00A23917">
      <w:pPr>
        <w:pStyle w:val="C503-2"/>
      </w:pPr>
      <w:r w:rsidRPr="00A23917">
        <w:t>4</w:t>
      </w:r>
      <w:r w:rsidRPr="00A23917">
        <w:rPr>
          <w:rFonts w:hint="eastAsia"/>
        </w:rPr>
        <w:t>、</w:t>
      </w:r>
      <w:r w:rsidRPr="00A23917">
        <w:t>spark-shell --master spark://spark2upgrade01:7077 --driver-memory 500m --executor-memory 500m</w:t>
      </w:r>
    </w:p>
    <w:p w:rsidR="00A23917" w:rsidRPr="00A23917" w:rsidRDefault="00A23917" w:rsidP="00A23917">
      <w:pPr>
        <w:pStyle w:val="C503-2"/>
      </w:pPr>
      <w:r w:rsidRPr="00A23917">
        <w:t>5</w:t>
      </w:r>
      <w:r w:rsidRPr="00A23917">
        <w:rPr>
          <w:rFonts w:hint="eastAsia"/>
        </w:rPr>
        <w:t>、在</w:t>
      </w:r>
      <w:r w:rsidRPr="00A23917">
        <w:t>spark-shell</w:t>
      </w:r>
      <w:r w:rsidRPr="00A23917">
        <w:rPr>
          <w:rFonts w:hint="eastAsia"/>
        </w:rPr>
        <w:t>中，运行针对</w:t>
      </w:r>
      <w:r w:rsidRPr="00A23917">
        <w:t>hive</w:t>
      </w:r>
      <w:r w:rsidRPr="00A23917">
        <w:rPr>
          <w:rFonts w:hint="eastAsia"/>
        </w:rPr>
        <w:t>的</w:t>
      </w:r>
      <w:r w:rsidRPr="00A23917">
        <w:t>sql</w:t>
      </w:r>
      <w:r w:rsidRPr="00A23917">
        <w:rPr>
          <w:rFonts w:hint="eastAsia"/>
        </w:rPr>
        <w:t>语句</w:t>
      </w:r>
    </w:p>
    <w:p w:rsidR="00A23917" w:rsidRPr="00A23917" w:rsidRDefault="00A23917" w:rsidP="00A23917">
      <w:pPr>
        <w:pStyle w:val="C503-2"/>
      </w:pPr>
      <w:r w:rsidRPr="00A23917">
        <w:t>spark.sql(“select * from students”).show();</w:t>
      </w:r>
    </w:p>
    <w:p w:rsidR="00A23917" w:rsidRPr="00A23917" w:rsidRDefault="00A23917" w:rsidP="00A23917">
      <w:pPr>
        <w:pStyle w:val="C503-2"/>
      </w:pPr>
      <w:r w:rsidRPr="00A23917">
        <w:t>spark.sql(“select name from students where score&gt;=90;”).show();</w:t>
      </w:r>
    </w:p>
    <w:p w:rsidR="00A23917" w:rsidRPr="00A23917" w:rsidRDefault="00A23917" w:rsidP="00A23917">
      <w:pPr>
        <w:pStyle w:val="C503-2"/>
      </w:pPr>
      <w:r w:rsidRPr="00A23917">
        <w:t>spark.sql(“select name from students where age&lt;=15;”).show();</w:t>
      </w:r>
    </w:p>
    <w:p w:rsidR="00A23917" w:rsidRPr="00A23917" w:rsidRDefault="00A23917" w:rsidP="00A23917">
      <w:pPr>
        <w:pStyle w:val="C503-2"/>
      </w:pPr>
      <w:r w:rsidRPr="00A23917">
        <w:t>6</w:t>
      </w:r>
      <w:r w:rsidRPr="00A23917">
        <w:rPr>
          <w:rFonts w:hint="eastAsia"/>
        </w:rPr>
        <w:t>、观察是否有正确的结果</w:t>
      </w:r>
    </w:p>
    <w:p w:rsidR="00A23917" w:rsidRPr="00A23917" w:rsidRDefault="00A23917" w:rsidP="00A23917">
      <w:pPr>
        <w:pStyle w:val="C503-2"/>
      </w:pPr>
      <w:r w:rsidRPr="00A23917">
        <w:t>7</w:t>
      </w:r>
      <w:r w:rsidRPr="00A23917">
        <w:rPr>
          <w:rFonts w:hint="eastAsia"/>
        </w:rPr>
        <w:t>、在</w:t>
      </w:r>
      <w:r w:rsidRPr="00A23917">
        <w:t>spark web ui</w:t>
      </w:r>
      <w:r w:rsidRPr="00A23917">
        <w:rPr>
          <w:rFonts w:hint="eastAsia"/>
        </w:rPr>
        <w:t>中检查是否有运行的作业记录</w:t>
      </w:r>
    </w:p>
    <w:p w:rsidR="002B14B6" w:rsidRPr="00A23917" w:rsidRDefault="002B14B6" w:rsidP="00067706">
      <w:pPr>
        <w:pStyle w:val="C503-2"/>
      </w:pPr>
    </w:p>
    <w:p w:rsidR="002B14B6" w:rsidRPr="002B14B6" w:rsidRDefault="002B14B6" w:rsidP="00067706">
      <w:pPr>
        <w:pStyle w:val="C503-2"/>
      </w:pPr>
    </w:p>
    <w:p w:rsidR="000441A7" w:rsidRDefault="000441A7" w:rsidP="000441A7">
      <w:pPr>
        <w:pStyle w:val="2"/>
      </w:pPr>
      <w:bookmarkStart w:id="48" w:name="_Toc525034017"/>
      <w:r>
        <w:rPr>
          <w:rFonts w:hint="eastAsia"/>
        </w:rPr>
        <w:t>256_Dataset</w:t>
      </w:r>
      <w:r>
        <w:rPr>
          <w:rFonts w:hint="eastAsia"/>
        </w:rPr>
        <w:t>开发详解</w:t>
      </w:r>
      <w:r>
        <w:rPr>
          <w:rFonts w:hint="eastAsia"/>
        </w:rPr>
        <w:t>-</w:t>
      </w:r>
      <w:r>
        <w:rPr>
          <w:rFonts w:hint="eastAsia"/>
        </w:rPr>
        <w:t>初步体验</w:t>
      </w:r>
      <w:r>
        <w:rPr>
          <w:rFonts w:hint="eastAsia"/>
        </w:rPr>
        <w:t>untypd</w:t>
      </w:r>
      <w:r>
        <w:rPr>
          <w:rFonts w:hint="eastAsia"/>
        </w:rPr>
        <w:t>操作案例：计算部门平均年龄与薪资</w:t>
      </w:r>
      <w:bookmarkEnd w:id="48"/>
    </w:p>
    <w:p w:rsidR="00473A7E" w:rsidRPr="00E05478" w:rsidRDefault="00473A7E" w:rsidP="00473A7E">
      <w:pPr>
        <w:pStyle w:val="C503-2"/>
        <w:rPr>
          <w:b/>
        </w:rPr>
      </w:pPr>
      <w:r w:rsidRPr="00E05478">
        <w:rPr>
          <w:b/>
        </w:rPr>
        <w:t>department.json</w:t>
      </w:r>
    </w:p>
    <w:p w:rsidR="00D43A17" w:rsidRDefault="00D43A17" w:rsidP="00D43A17">
      <w:pPr>
        <w:pStyle w:val="C503-2"/>
      </w:pPr>
      <w:r>
        <w:t>{"id": 1, "name": "Technical Department"}</w:t>
      </w:r>
    </w:p>
    <w:p w:rsidR="00D43A17" w:rsidRDefault="00D43A17" w:rsidP="00D43A17">
      <w:pPr>
        <w:pStyle w:val="C503-2"/>
      </w:pPr>
      <w:r>
        <w:t>{"id": 2, "name": "Financial Department"}</w:t>
      </w:r>
    </w:p>
    <w:p w:rsidR="00473A7E" w:rsidRDefault="00D43A17" w:rsidP="00D43A17">
      <w:pPr>
        <w:pStyle w:val="C503-2"/>
      </w:pPr>
      <w:r>
        <w:t>{"id": 3, "name": "HR Department"}</w:t>
      </w:r>
    </w:p>
    <w:p w:rsidR="00D43A17" w:rsidRPr="00E05478" w:rsidRDefault="00D43A17" w:rsidP="008D51D4">
      <w:pPr>
        <w:pStyle w:val="C503-2"/>
        <w:rPr>
          <w:b/>
        </w:rPr>
      </w:pPr>
      <w:r w:rsidRPr="00E05478">
        <w:rPr>
          <w:b/>
        </w:rPr>
        <w:lastRenderedPageBreak/>
        <w:t>employee.json</w:t>
      </w:r>
    </w:p>
    <w:p w:rsidR="00D43A17" w:rsidRDefault="00D43A17" w:rsidP="00D43A17">
      <w:pPr>
        <w:pStyle w:val="C503-2"/>
      </w:pPr>
      <w:r>
        <w:t>{"name": "Leo", "age": 25, "depId": 1, "gender": "male", "salary": 20000}</w:t>
      </w:r>
    </w:p>
    <w:p w:rsidR="00D43A17" w:rsidRDefault="00D43A17" w:rsidP="00D43A17">
      <w:pPr>
        <w:pStyle w:val="C503-2"/>
      </w:pPr>
      <w:r>
        <w:t>{"name": "Marry", "age": 30, "depId": 2, "gender": "female", "salary": 25000}</w:t>
      </w:r>
    </w:p>
    <w:p w:rsidR="00D43A17" w:rsidRDefault="00D43A17" w:rsidP="00D43A17">
      <w:pPr>
        <w:pStyle w:val="C503-2"/>
      </w:pPr>
      <w:r>
        <w:t>{"name": "Jack", "age": 35, "depId": 1, "gender": "male", "salary": 15000}</w:t>
      </w:r>
    </w:p>
    <w:p w:rsidR="00D43A17" w:rsidRDefault="00D43A17" w:rsidP="00D43A17">
      <w:pPr>
        <w:pStyle w:val="C503-2"/>
      </w:pPr>
      <w:r>
        <w:t>{"name": "Tom", "age": 42, "depId": 3, "gender": "male", "salary": 18000}</w:t>
      </w:r>
    </w:p>
    <w:p w:rsidR="00D43A17" w:rsidRDefault="00D43A17" w:rsidP="00D43A17">
      <w:pPr>
        <w:pStyle w:val="C503-2"/>
      </w:pPr>
      <w:r>
        <w:t>{"name": "Kattie", "age": 21, "depId": 3, "gender": "female", "salary": 21000}</w:t>
      </w:r>
    </w:p>
    <w:p w:rsidR="00D43A17" w:rsidRDefault="00D43A17" w:rsidP="00D43A17">
      <w:pPr>
        <w:pStyle w:val="C503-2"/>
      </w:pPr>
      <w:r>
        <w:t>{"name": "Jen", "age": 30, "depId": 2, "gender": "female", "salary": 28000}</w:t>
      </w:r>
    </w:p>
    <w:p w:rsidR="00D43A17" w:rsidRDefault="00D43A17" w:rsidP="00D43A17">
      <w:pPr>
        <w:pStyle w:val="C503-2"/>
      </w:pPr>
      <w:r>
        <w:t>{"name": "Jen", "age": 19, "depId": 2, "gender": "female", "salary": 8000}</w:t>
      </w:r>
    </w:p>
    <w:p w:rsidR="00D43A17" w:rsidRDefault="00D43A17" w:rsidP="00D43A17">
      <w:pPr>
        <w:pStyle w:val="C503-2"/>
      </w:pPr>
    </w:p>
    <w:p w:rsidR="008D51D4" w:rsidRPr="008D51D4" w:rsidRDefault="008D51D4" w:rsidP="008D51D4">
      <w:pPr>
        <w:pStyle w:val="C503-2"/>
        <w:rPr>
          <w:b/>
        </w:rPr>
      </w:pPr>
      <w:r w:rsidRPr="008D51D4">
        <w:rPr>
          <w:b/>
        </w:rPr>
        <w:t>DepartmentAvgSalaryAndAgeStat.scala</w:t>
      </w:r>
    </w:p>
    <w:tbl>
      <w:tblPr>
        <w:tblStyle w:val="afa"/>
        <w:tblW w:w="9357" w:type="dxa"/>
        <w:tblInd w:w="-431" w:type="dxa"/>
        <w:tblLook w:val="04A0" w:firstRow="1" w:lastRow="0" w:firstColumn="1" w:lastColumn="0" w:noHBand="0" w:noVBand="1"/>
      </w:tblPr>
      <w:tblGrid>
        <w:gridCol w:w="9357"/>
      </w:tblGrid>
      <w:tr w:rsidR="003A2E8B" w:rsidTr="003A2E8B">
        <w:tc>
          <w:tcPr>
            <w:tcW w:w="9357" w:type="dxa"/>
          </w:tcPr>
          <w:p w:rsidR="003A2E8B" w:rsidRDefault="003A2E8B" w:rsidP="003A2E8B">
            <w:pPr>
              <w:pStyle w:val="C503-2"/>
              <w:spacing w:line="240" w:lineRule="auto"/>
            </w:pPr>
            <w:r>
              <w:t>import org.apache.spark.sql.SparkSession</w:t>
            </w:r>
          </w:p>
          <w:p w:rsidR="003A2E8B" w:rsidRDefault="003A2E8B" w:rsidP="003A2E8B">
            <w:pPr>
              <w:pStyle w:val="C503-2"/>
              <w:spacing w:line="240" w:lineRule="auto"/>
            </w:pPr>
            <w:r>
              <w:t>/**</w:t>
            </w:r>
          </w:p>
          <w:p w:rsidR="003A2E8B" w:rsidRDefault="003A2E8B" w:rsidP="003A2E8B">
            <w:pPr>
              <w:pStyle w:val="C503-2"/>
              <w:spacing w:line="240" w:lineRule="auto"/>
            </w:pPr>
            <w:r>
              <w:rPr>
                <w:rFonts w:hint="eastAsia"/>
              </w:rPr>
              <w:t xml:space="preserve"> * </w:t>
            </w:r>
            <w:r>
              <w:rPr>
                <w:rFonts w:hint="eastAsia"/>
              </w:rPr>
              <w:t>计算部门的平均薪资和年龄</w:t>
            </w:r>
          </w:p>
          <w:p w:rsidR="003A2E8B" w:rsidRDefault="003A2E8B" w:rsidP="003A2E8B">
            <w:pPr>
              <w:pStyle w:val="C503-2"/>
              <w:spacing w:line="240" w:lineRule="auto"/>
            </w:pPr>
            <w:r>
              <w:rPr>
                <w:rFonts w:hint="eastAsia"/>
              </w:rPr>
              <w:t xml:space="preserve">* </w:t>
            </w:r>
            <w:r>
              <w:rPr>
                <w:rFonts w:hint="eastAsia"/>
              </w:rPr>
              <w:t>需求：</w:t>
            </w:r>
          </w:p>
          <w:p w:rsidR="003A2E8B" w:rsidRDefault="003A2E8B" w:rsidP="003A2E8B">
            <w:pPr>
              <w:pStyle w:val="C503-2"/>
              <w:spacing w:line="240" w:lineRule="auto"/>
            </w:pPr>
            <w:r>
              <w:rPr>
                <w:rFonts w:hint="eastAsia"/>
              </w:rPr>
              <w:t xml:space="preserve"> * </w:t>
            </w:r>
            <w:r>
              <w:rPr>
                <w:rFonts w:hint="eastAsia"/>
              </w:rPr>
              <w:tab/>
            </w:r>
            <w:r>
              <w:rPr>
                <w:rFonts w:hint="eastAsia"/>
              </w:rPr>
              <w:tab/>
              <w:t>1</w:t>
            </w:r>
            <w:r>
              <w:rPr>
                <w:rFonts w:hint="eastAsia"/>
              </w:rPr>
              <w:t>、只统计年龄在</w:t>
            </w:r>
            <w:r>
              <w:rPr>
                <w:rFonts w:hint="eastAsia"/>
              </w:rPr>
              <w:t>20</w:t>
            </w:r>
            <w:r>
              <w:rPr>
                <w:rFonts w:hint="eastAsia"/>
              </w:rPr>
              <w:t>岁以上的员工</w:t>
            </w:r>
          </w:p>
          <w:p w:rsidR="003A2E8B" w:rsidRDefault="003A2E8B" w:rsidP="003A2E8B">
            <w:pPr>
              <w:pStyle w:val="C503-2"/>
              <w:spacing w:line="240" w:lineRule="auto"/>
            </w:pPr>
            <w:r>
              <w:rPr>
                <w:rFonts w:hint="eastAsia"/>
              </w:rPr>
              <w:t xml:space="preserve"> * </w:t>
            </w:r>
            <w:r>
              <w:rPr>
                <w:rFonts w:hint="eastAsia"/>
              </w:rPr>
              <w:tab/>
            </w:r>
            <w:r>
              <w:rPr>
                <w:rFonts w:hint="eastAsia"/>
              </w:rPr>
              <w:tab/>
              <w:t>2</w:t>
            </w:r>
            <w:r>
              <w:rPr>
                <w:rFonts w:hint="eastAsia"/>
              </w:rPr>
              <w:t>、根据部门名称和员工性别为粒度来进行统计</w:t>
            </w:r>
          </w:p>
          <w:p w:rsidR="003A2E8B" w:rsidRDefault="003A2E8B" w:rsidP="003A2E8B">
            <w:pPr>
              <w:pStyle w:val="C503-2"/>
              <w:spacing w:line="240" w:lineRule="auto"/>
            </w:pPr>
            <w:r>
              <w:rPr>
                <w:rFonts w:hint="eastAsia"/>
              </w:rPr>
              <w:t xml:space="preserve"> * </w:t>
            </w:r>
            <w:r>
              <w:rPr>
                <w:rFonts w:hint="eastAsia"/>
              </w:rPr>
              <w:tab/>
            </w:r>
            <w:r>
              <w:rPr>
                <w:rFonts w:hint="eastAsia"/>
              </w:rPr>
              <w:tab/>
              <w:t>3</w:t>
            </w:r>
            <w:r>
              <w:rPr>
                <w:rFonts w:hint="eastAsia"/>
              </w:rPr>
              <w:t>、统计出每个部门分性别的平均薪资和年龄</w:t>
            </w:r>
          </w:p>
          <w:p w:rsidR="003A2E8B" w:rsidRDefault="003A2E8B" w:rsidP="003A2E8B">
            <w:pPr>
              <w:pStyle w:val="C503-2"/>
              <w:spacing w:line="240" w:lineRule="auto"/>
            </w:pPr>
            <w:r>
              <w:t xml:space="preserve"> * </w:t>
            </w:r>
          </w:p>
          <w:p w:rsidR="003A2E8B" w:rsidRDefault="003A2E8B" w:rsidP="003A2E8B">
            <w:pPr>
              <w:pStyle w:val="C503-2"/>
              <w:spacing w:line="240" w:lineRule="auto"/>
            </w:pPr>
            <w:r>
              <w:t xml:space="preserve"> */</w:t>
            </w:r>
          </w:p>
          <w:p w:rsidR="003A2E8B" w:rsidRDefault="003A2E8B" w:rsidP="003A2E8B">
            <w:pPr>
              <w:pStyle w:val="C503-2"/>
              <w:spacing w:line="240" w:lineRule="auto"/>
            </w:pPr>
            <w:r>
              <w:t>object DepartmentAvgSalaryAndAgeStat {</w:t>
            </w:r>
          </w:p>
          <w:p w:rsidR="003A2E8B" w:rsidRDefault="003A2E8B" w:rsidP="003A2E8B">
            <w:pPr>
              <w:pStyle w:val="C503-2"/>
              <w:spacing w:line="240" w:lineRule="auto"/>
            </w:pPr>
            <w:r>
              <w:t xml:space="preserve">  </w:t>
            </w:r>
          </w:p>
          <w:p w:rsidR="003A2E8B" w:rsidRDefault="003A2E8B" w:rsidP="003A2E8B">
            <w:pPr>
              <w:pStyle w:val="C503-2"/>
              <w:spacing w:line="240" w:lineRule="auto"/>
            </w:pPr>
            <w:r>
              <w:t xml:space="preserve">  def main(args: Array[String]) {</w:t>
            </w:r>
          </w:p>
          <w:p w:rsidR="003A2E8B" w:rsidRDefault="003A2E8B" w:rsidP="003A2E8B">
            <w:pPr>
              <w:pStyle w:val="C503-2"/>
              <w:spacing w:line="240" w:lineRule="auto"/>
            </w:pPr>
            <w:r>
              <w:rPr>
                <w:rFonts w:hint="eastAsia"/>
              </w:rPr>
              <w:t xml:space="preserve">    // </w:t>
            </w:r>
            <w:r>
              <w:rPr>
                <w:rFonts w:hint="eastAsia"/>
              </w:rPr>
              <w:t>创建</w:t>
            </w:r>
            <w:r>
              <w:rPr>
                <w:rFonts w:hint="eastAsia"/>
              </w:rPr>
              <w:t>SparkSession</w:t>
            </w:r>
          </w:p>
          <w:p w:rsidR="003A2E8B" w:rsidRDefault="003A2E8B" w:rsidP="003A2E8B">
            <w:pPr>
              <w:pStyle w:val="C503-2"/>
              <w:spacing w:line="240" w:lineRule="auto"/>
            </w:pPr>
            <w:r>
              <w:t xml:space="preserve">    val spark = SparkSession</w:t>
            </w:r>
          </w:p>
          <w:p w:rsidR="003A2E8B" w:rsidRDefault="003A2E8B" w:rsidP="003A2E8B">
            <w:pPr>
              <w:pStyle w:val="C503-2"/>
              <w:spacing w:line="240" w:lineRule="auto"/>
            </w:pPr>
            <w:r>
              <w:t xml:space="preserve">        .builder()</w:t>
            </w:r>
          </w:p>
          <w:p w:rsidR="003A2E8B" w:rsidRDefault="003A2E8B" w:rsidP="003A2E8B">
            <w:pPr>
              <w:pStyle w:val="C503-2"/>
              <w:spacing w:line="240" w:lineRule="auto"/>
            </w:pPr>
            <w:r>
              <w:t xml:space="preserve">        .appName("DepartmentAvgSalaryAndAgeStat") </w:t>
            </w:r>
          </w:p>
          <w:p w:rsidR="003A2E8B" w:rsidRDefault="003A2E8B" w:rsidP="003A2E8B">
            <w:pPr>
              <w:pStyle w:val="C503-2"/>
              <w:spacing w:line="240" w:lineRule="auto"/>
            </w:pPr>
            <w:r>
              <w:t xml:space="preserve">        .master("local") </w:t>
            </w:r>
          </w:p>
          <w:p w:rsidR="003A2E8B" w:rsidRDefault="003A2E8B" w:rsidP="003A2E8B">
            <w:pPr>
              <w:pStyle w:val="C503-2"/>
              <w:spacing w:line="240" w:lineRule="auto"/>
            </w:pPr>
            <w:r>
              <w:t xml:space="preserve">        .config("spark.sql.warehouse.dir", "C:\\Users\\Administrator\\Desktop\\spark-warehouse")</w:t>
            </w:r>
          </w:p>
          <w:p w:rsidR="003A2E8B" w:rsidRDefault="003A2E8B" w:rsidP="003A2E8B">
            <w:pPr>
              <w:pStyle w:val="C503-2"/>
              <w:spacing w:line="240" w:lineRule="auto"/>
            </w:pPr>
            <w:r>
              <w:t xml:space="preserve">        .getOrCreate()</w:t>
            </w:r>
          </w:p>
          <w:p w:rsidR="003A2E8B" w:rsidRDefault="003A2E8B" w:rsidP="003A2E8B">
            <w:pPr>
              <w:pStyle w:val="C503-2"/>
              <w:spacing w:line="240" w:lineRule="auto"/>
            </w:pPr>
            <w:r>
              <w:t xml:space="preserve">    </w:t>
            </w:r>
          </w:p>
          <w:p w:rsidR="003A2E8B" w:rsidRDefault="003A2E8B" w:rsidP="003A2E8B">
            <w:pPr>
              <w:pStyle w:val="C503-2"/>
              <w:spacing w:line="240" w:lineRule="auto"/>
            </w:pPr>
            <w:r>
              <w:rPr>
                <w:rFonts w:hint="eastAsia"/>
              </w:rPr>
              <w:t xml:space="preserve">    // </w:t>
            </w:r>
            <w:r>
              <w:rPr>
                <w:rFonts w:hint="eastAsia"/>
              </w:rPr>
              <w:t>导入</w:t>
            </w:r>
            <w:r>
              <w:rPr>
                <w:rFonts w:hint="eastAsia"/>
              </w:rPr>
              <w:t>spark</w:t>
            </w:r>
            <w:r>
              <w:rPr>
                <w:rFonts w:hint="eastAsia"/>
              </w:rPr>
              <w:t>的隐式转换</w:t>
            </w:r>
          </w:p>
          <w:p w:rsidR="003A2E8B" w:rsidRDefault="003A2E8B" w:rsidP="003A2E8B">
            <w:pPr>
              <w:pStyle w:val="C503-2"/>
              <w:spacing w:line="240" w:lineRule="auto"/>
            </w:pPr>
            <w:r>
              <w:t xml:space="preserve">    import spark.implicits._</w:t>
            </w:r>
          </w:p>
          <w:p w:rsidR="003A2E8B" w:rsidRDefault="003A2E8B" w:rsidP="003A2E8B">
            <w:pPr>
              <w:pStyle w:val="C503-2"/>
              <w:spacing w:line="240" w:lineRule="auto"/>
            </w:pPr>
            <w:r>
              <w:rPr>
                <w:rFonts w:hint="eastAsia"/>
              </w:rPr>
              <w:t xml:space="preserve">    // </w:t>
            </w:r>
            <w:r>
              <w:rPr>
                <w:rFonts w:hint="eastAsia"/>
              </w:rPr>
              <w:t>导入</w:t>
            </w:r>
            <w:r>
              <w:rPr>
                <w:rFonts w:hint="eastAsia"/>
              </w:rPr>
              <w:t>spark sql</w:t>
            </w:r>
            <w:r>
              <w:rPr>
                <w:rFonts w:hint="eastAsia"/>
              </w:rPr>
              <w:t>的</w:t>
            </w:r>
            <w:r>
              <w:rPr>
                <w:rFonts w:hint="eastAsia"/>
              </w:rPr>
              <w:t>functions</w:t>
            </w:r>
          </w:p>
          <w:p w:rsidR="003A2E8B" w:rsidRDefault="003A2E8B" w:rsidP="003A2E8B">
            <w:pPr>
              <w:pStyle w:val="C503-2"/>
              <w:spacing w:line="240" w:lineRule="auto"/>
            </w:pPr>
            <w:r>
              <w:t xml:space="preserve">    import org.apache.spark.sql.functions._</w:t>
            </w:r>
          </w:p>
          <w:p w:rsidR="003A2E8B" w:rsidRDefault="003A2E8B" w:rsidP="003A2E8B">
            <w:pPr>
              <w:pStyle w:val="C503-2"/>
              <w:spacing w:line="240" w:lineRule="auto"/>
            </w:pPr>
            <w:r>
              <w:t xml:space="preserve">    </w:t>
            </w:r>
          </w:p>
          <w:p w:rsidR="003A2E8B" w:rsidRDefault="003A2E8B" w:rsidP="003A2E8B">
            <w:pPr>
              <w:pStyle w:val="C503-2"/>
              <w:spacing w:line="240" w:lineRule="auto"/>
            </w:pPr>
            <w:r>
              <w:rPr>
                <w:rFonts w:hint="eastAsia"/>
              </w:rPr>
              <w:t xml:space="preserve">    // </w:t>
            </w:r>
            <w:r>
              <w:rPr>
                <w:rFonts w:hint="eastAsia"/>
              </w:rPr>
              <w:t>首先将两份数据文件加载进来，形成两个</w:t>
            </w:r>
            <w:r>
              <w:rPr>
                <w:rFonts w:hint="eastAsia"/>
              </w:rPr>
              <w:t>dataframe</w:t>
            </w:r>
            <w:r>
              <w:rPr>
                <w:rFonts w:hint="eastAsia"/>
              </w:rPr>
              <w:t>（讲的是</w:t>
            </w:r>
            <w:r>
              <w:rPr>
                <w:rFonts w:hint="eastAsia"/>
              </w:rPr>
              <w:t>untyped</w:t>
            </w:r>
            <w:r>
              <w:rPr>
                <w:rFonts w:hint="eastAsia"/>
              </w:rPr>
              <w:t>类型的操作入门）</w:t>
            </w:r>
          </w:p>
          <w:p w:rsidR="003A2E8B" w:rsidRDefault="003A2E8B" w:rsidP="003A2E8B">
            <w:pPr>
              <w:pStyle w:val="C503-2"/>
              <w:spacing w:line="240" w:lineRule="auto"/>
            </w:pPr>
            <w:r>
              <w:t xml:space="preserve">    val employee = spark.read.json("C:\\Users\\Administrator\\Desktop\\employee.json")</w:t>
            </w:r>
          </w:p>
          <w:p w:rsidR="003A2E8B" w:rsidRDefault="003A2E8B" w:rsidP="003A2E8B">
            <w:pPr>
              <w:pStyle w:val="C503-2"/>
              <w:spacing w:line="240" w:lineRule="auto"/>
            </w:pPr>
            <w:r>
              <w:t xml:space="preserve">    val department = spark.read.json("C:\\Users\\Administrator\\Desktop\\department.json")</w:t>
            </w:r>
          </w:p>
          <w:p w:rsidR="003A2E8B" w:rsidRDefault="003A2E8B" w:rsidP="003A2E8B">
            <w:pPr>
              <w:pStyle w:val="C503-2"/>
              <w:spacing w:line="240" w:lineRule="auto"/>
            </w:pPr>
            <w:r>
              <w:t xml:space="preserve">    </w:t>
            </w:r>
          </w:p>
          <w:p w:rsidR="003A2E8B" w:rsidRDefault="003A2E8B" w:rsidP="003A2E8B">
            <w:pPr>
              <w:pStyle w:val="C503-2"/>
              <w:spacing w:line="240" w:lineRule="auto"/>
            </w:pPr>
            <w:r>
              <w:rPr>
                <w:rFonts w:hint="eastAsia"/>
              </w:rPr>
              <w:lastRenderedPageBreak/>
              <w:t xml:space="preserve">    // </w:t>
            </w:r>
            <w:r>
              <w:rPr>
                <w:rFonts w:hint="eastAsia"/>
              </w:rPr>
              <w:t>进行计算操作</w:t>
            </w:r>
          </w:p>
          <w:p w:rsidR="003A2E8B" w:rsidRDefault="003A2E8B" w:rsidP="003A2E8B">
            <w:pPr>
              <w:pStyle w:val="C503-2"/>
              <w:spacing w:line="240" w:lineRule="auto"/>
            </w:pPr>
            <w:r>
              <w:t xml:space="preserve">    </w:t>
            </w:r>
          </w:p>
          <w:p w:rsidR="003A2E8B" w:rsidRDefault="003A2E8B" w:rsidP="003A2E8B">
            <w:pPr>
              <w:pStyle w:val="C503-2"/>
              <w:spacing w:line="240" w:lineRule="auto"/>
            </w:pPr>
            <w:r>
              <w:t xml:space="preserve">    </w:t>
            </w:r>
          </w:p>
          <w:p w:rsidR="003A2E8B" w:rsidRDefault="003A2E8B" w:rsidP="003A2E8B">
            <w:pPr>
              <w:pStyle w:val="C503-2"/>
              <w:spacing w:line="240" w:lineRule="auto"/>
            </w:pPr>
            <w:r>
              <w:t xml:space="preserve">    employee</w:t>
            </w:r>
          </w:p>
          <w:p w:rsidR="003A2E8B" w:rsidRDefault="003A2E8B" w:rsidP="003A2E8B">
            <w:pPr>
              <w:pStyle w:val="C503-2"/>
              <w:spacing w:line="240" w:lineRule="auto"/>
            </w:pPr>
            <w:r>
              <w:rPr>
                <w:rFonts w:hint="eastAsia"/>
              </w:rPr>
              <w:t xml:space="preserve">        // </w:t>
            </w:r>
            <w:r>
              <w:rPr>
                <w:rFonts w:hint="eastAsia"/>
              </w:rPr>
              <w:t>先对</w:t>
            </w:r>
            <w:r>
              <w:rPr>
                <w:rFonts w:hint="eastAsia"/>
              </w:rPr>
              <w:t>employee</w:t>
            </w:r>
            <w:r>
              <w:rPr>
                <w:rFonts w:hint="eastAsia"/>
              </w:rPr>
              <w:t>进行过滤，只统计</w:t>
            </w:r>
            <w:r>
              <w:rPr>
                <w:rFonts w:hint="eastAsia"/>
              </w:rPr>
              <w:t>20</w:t>
            </w:r>
            <w:r>
              <w:rPr>
                <w:rFonts w:hint="eastAsia"/>
              </w:rPr>
              <w:t>岁以上的员工</w:t>
            </w:r>
          </w:p>
          <w:p w:rsidR="003A2E8B" w:rsidRDefault="003A2E8B" w:rsidP="003A2E8B">
            <w:pPr>
              <w:pStyle w:val="C503-2"/>
              <w:spacing w:line="240" w:lineRule="auto"/>
            </w:pPr>
            <w:r>
              <w:t xml:space="preserve">        .filter("age &gt; 20")</w:t>
            </w:r>
          </w:p>
          <w:p w:rsidR="003A2E8B" w:rsidRDefault="003A2E8B" w:rsidP="003A2E8B">
            <w:pPr>
              <w:pStyle w:val="C503-2"/>
              <w:spacing w:line="240" w:lineRule="auto"/>
            </w:pPr>
            <w:r>
              <w:rPr>
                <w:rFonts w:hint="eastAsia"/>
              </w:rPr>
              <w:t xml:space="preserve">        // </w:t>
            </w:r>
            <w:r>
              <w:rPr>
                <w:rFonts w:hint="eastAsia"/>
              </w:rPr>
              <w:t>需要跟</w:t>
            </w:r>
            <w:r>
              <w:rPr>
                <w:rFonts w:hint="eastAsia"/>
              </w:rPr>
              <w:t>department</w:t>
            </w:r>
            <w:r>
              <w:rPr>
                <w:rFonts w:hint="eastAsia"/>
              </w:rPr>
              <w:t>数据进行</w:t>
            </w:r>
            <w:r>
              <w:rPr>
                <w:rFonts w:hint="eastAsia"/>
              </w:rPr>
              <w:t>join</w:t>
            </w:r>
            <w:r>
              <w:rPr>
                <w:rFonts w:hint="eastAsia"/>
              </w:rPr>
              <w:t>，然后才能根据部门名称和员工性别进行聚合</w:t>
            </w:r>
          </w:p>
          <w:p w:rsidR="003A2E8B" w:rsidRDefault="003A2E8B" w:rsidP="003A2E8B">
            <w:pPr>
              <w:pStyle w:val="C503-2"/>
              <w:spacing w:line="240" w:lineRule="auto"/>
            </w:pPr>
            <w:r>
              <w:rPr>
                <w:rFonts w:hint="eastAsia"/>
              </w:rPr>
              <w:t xml:space="preserve">        // </w:t>
            </w:r>
            <w:r>
              <w:rPr>
                <w:rFonts w:hint="eastAsia"/>
              </w:rPr>
              <w:t>注意：</w:t>
            </w:r>
            <w:r>
              <w:rPr>
                <w:rFonts w:hint="eastAsia"/>
              </w:rPr>
              <w:t>untyped join</w:t>
            </w:r>
            <w:r>
              <w:rPr>
                <w:rFonts w:hint="eastAsia"/>
              </w:rPr>
              <w:t>，两个表的字段的连接条件，需要使用三个等号</w:t>
            </w:r>
          </w:p>
          <w:p w:rsidR="003A2E8B" w:rsidRDefault="003A2E8B" w:rsidP="003A2E8B">
            <w:pPr>
              <w:pStyle w:val="C503-2"/>
              <w:spacing w:line="240" w:lineRule="auto"/>
            </w:pPr>
            <w:r>
              <w:t xml:space="preserve">        .join(department, $"depId" === $"id")  </w:t>
            </w:r>
          </w:p>
          <w:p w:rsidR="003A2E8B" w:rsidRDefault="003A2E8B" w:rsidP="003A2E8B">
            <w:pPr>
              <w:pStyle w:val="C503-2"/>
              <w:spacing w:line="240" w:lineRule="auto"/>
            </w:pPr>
            <w:r>
              <w:rPr>
                <w:rFonts w:hint="eastAsia"/>
              </w:rPr>
              <w:t xml:space="preserve">        // </w:t>
            </w:r>
            <w:r>
              <w:rPr>
                <w:rFonts w:hint="eastAsia"/>
              </w:rPr>
              <w:t>根据部门名称和员工性别进行分组</w:t>
            </w:r>
          </w:p>
          <w:p w:rsidR="003A2E8B" w:rsidRDefault="003A2E8B" w:rsidP="003A2E8B">
            <w:pPr>
              <w:pStyle w:val="C503-2"/>
              <w:spacing w:line="240" w:lineRule="auto"/>
            </w:pPr>
            <w:r>
              <w:t xml:space="preserve">        .groupBy(department("name"), employee("gender"))  </w:t>
            </w:r>
          </w:p>
          <w:p w:rsidR="003A2E8B" w:rsidRDefault="003A2E8B" w:rsidP="003A2E8B">
            <w:pPr>
              <w:pStyle w:val="C503-2"/>
              <w:spacing w:line="240" w:lineRule="auto"/>
            </w:pPr>
            <w:r>
              <w:rPr>
                <w:rFonts w:hint="eastAsia"/>
              </w:rPr>
              <w:t xml:space="preserve">        // </w:t>
            </w:r>
            <w:r>
              <w:rPr>
                <w:rFonts w:hint="eastAsia"/>
              </w:rPr>
              <w:t>最后执行聚合函数</w:t>
            </w:r>
          </w:p>
          <w:p w:rsidR="003A2E8B" w:rsidRDefault="003A2E8B" w:rsidP="003A2E8B">
            <w:pPr>
              <w:pStyle w:val="C503-2"/>
              <w:spacing w:line="240" w:lineRule="auto"/>
            </w:pPr>
            <w:r>
              <w:t xml:space="preserve">        .agg(avg(employee("salary")), avg(employee("age")))</w:t>
            </w:r>
          </w:p>
          <w:p w:rsidR="003A2E8B" w:rsidRDefault="003A2E8B" w:rsidP="003A2E8B">
            <w:pPr>
              <w:pStyle w:val="C503-2"/>
              <w:spacing w:line="240" w:lineRule="auto"/>
            </w:pPr>
            <w:r>
              <w:rPr>
                <w:rFonts w:hint="eastAsia"/>
              </w:rPr>
              <w:t xml:space="preserve">        // </w:t>
            </w:r>
            <w:r>
              <w:rPr>
                <w:rFonts w:hint="eastAsia"/>
              </w:rPr>
              <w:t>执行</w:t>
            </w:r>
            <w:r>
              <w:rPr>
                <w:rFonts w:hint="eastAsia"/>
              </w:rPr>
              <w:t>action</w:t>
            </w:r>
            <w:r>
              <w:rPr>
                <w:rFonts w:hint="eastAsia"/>
              </w:rPr>
              <w:t>操作，将结果显示出来</w:t>
            </w:r>
          </w:p>
          <w:p w:rsidR="003A2E8B" w:rsidRDefault="003A2E8B" w:rsidP="003A2E8B">
            <w:pPr>
              <w:pStyle w:val="C503-2"/>
              <w:spacing w:line="240" w:lineRule="auto"/>
            </w:pPr>
            <w:r>
              <w:t xml:space="preserve">        .show()  </w:t>
            </w:r>
          </w:p>
          <w:p w:rsidR="003A2E8B" w:rsidRDefault="003A2E8B" w:rsidP="003A2E8B">
            <w:pPr>
              <w:pStyle w:val="C503-2"/>
              <w:spacing w:line="240" w:lineRule="auto"/>
            </w:pPr>
            <w:r>
              <w:t xml:space="preserve">        </w:t>
            </w:r>
          </w:p>
          <w:p w:rsidR="003A2E8B" w:rsidRDefault="003A2E8B" w:rsidP="003A2E8B">
            <w:pPr>
              <w:pStyle w:val="C503-2"/>
              <w:spacing w:line="240" w:lineRule="auto"/>
            </w:pPr>
            <w:r>
              <w:rPr>
                <w:rFonts w:hint="eastAsia"/>
              </w:rPr>
              <w:t xml:space="preserve">    // </w:t>
            </w:r>
            <w:r>
              <w:rPr>
                <w:rFonts w:hint="eastAsia"/>
              </w:rPr>
              <w:t>基础的知识带一下</w:t>
            </w:r>
          </w:p>
          <w:p w:rsidR="003A2E8B" w:rsidRDefault="003A2E8B" w:rsidP="003A2E8B">
            <w:pPr>
              <w:pStyle w:val="C503-2"/>
              <w:spacing w:line="240" w:lineRule="auto"/>
            </w:pPr>
            <w:r>
              <w:t xml:space="preserve">        </w:t>
            </w:r>
          </w:p>
          <w:p w:rsidR="003A2E8B" w:rsidRDefault="003A2E8B" w:rsidP="003A2E8B">
            <w:pPr>
              <w:pStyle w:val="C503-2"/>
              <w:spacing w:line="240" w:lineRule="auto"/>
            </w:pPr>
            <w:r>
              <w:t xml:space="preserve">    // dataframe == dataset[Row]</w:t>
            </w:r>
          </w:p>
          <w:p w:rsidR="003A2E8B" w:rsidRDefault="003A2E8B" w:rsidP="003A2E8B">
            <w:pPr>
              <w:pStyle w:val="C503-2"/>
              <w:spacing w:line="240" w:lineRule="auto"/>
            </w:pPr>
            <w:r>
              <w:rPr>
                <w:rFonts w:hint="eastAsia"/>
              </w:rPr>
              <w:t xml:space="preserve">    // dataframe</w:t>
            </w:r>
            <w:r>
              <w:rPr>
                <w:rFonts w:hint="eastAsia"/>
              </w:rPr>
              <w:t>的类型是</w:t>
            </w:r>
            <w:r>
              <w:rPr>
                <w:rFonts w:hint="eastAsia"/>
              </w:rPr>
              <w:t>Row</w:t>
            </w:r>
            <w:r>
              <w:rPr>
                <w:rFonts w:hint="eastAsia"/>
              </w:rPr>
              <w:t>，所以是</w:t>
            </w:r>
            <w:r>
              <w:rPr>
                <w:rFonts w:hint="eastAsia"/>
              </w:rPr>
              <w:t>untyped</w:t>
            </w:r>
            <w:r>
              <w:rPr>
                <w:rFonts w:hint="eastAsia"/>
              </w:rPr>
              <w:t>类型，弱类型</w:t>
            </w:r>
          </w:p>
          <w:p w:rsidR="003A2E8B" w:rsidRDefault="003A2E8B" w:rsidP="003A2E8B">
            <w:pPr>
              <w:pStyle w:val="C503-2"/>
              <w:spacing w:line="240" w:lineRule="auto"/>
            </w:pPr>
            <w:r>
              <w:rPr>
                <w:rFonts w:hint="eastAsia"/>
              </w:rPr>
              <w:t xml:space="preserve">    // dataset</w:t>
            </w:r>
            <w:r>
              <w:rPr>
                <w:rFonts w:hint="eastAsia"/>
              </w:rPr>
              <w:t>的类型通常是我们自定义的</w:t>
            </w:r>
            <w:r>
              <w:rPr>
                <w:rFonts w:hint="eastAsia"/>
              </w:rPr>
              <w:t>case class</w:t>
            </w:r>
            <w:r>
              <w:rPr>
                <w:rFonts w:hint="eastAsia"/>
              </w:rPr>
              <w:t>，所以是</w:t>
            </w:r>
            <w:r>
              <w:rPr>
                <w:rFonts w:hint="eastAsia"/>
              </w:rPr>
              <w:t>typed</w:t>
            </w:r>
            <w:r>
              <w:rPr>
                <w:rFonts w:hint="eastAsia"/>
              </w:rPr>
              <w:t>类型，强类型</w:t>
            </w:r>
          </w:p>
          <w:p w:rsidR="003A2E8B" w:rsidRDefault="003A2E8B" w:rsidP="003A2E8B">
            <w:pPr>
              <w:pStyle w:val="C503-2"/>
              <w:spacing w:line="240" w:lineRule="auto"/>
            </w:pPr>
            <w:r>
              <w:t xml:space="preserve">    </w:t>
            </w:r>
          </w:p>
          <w:p w:rsidR="003A2E8B" w:rsidRDefault="003A2E8B" w:rsidP="003A2E8B">
            <w:pPr>
              <w:pStyle w:val="C503-2"/>
              <w:spacing w:line="240" w:lineRule="auto"/>
            </w:pPr>
            <w:r>
              <w:rPr>
                <w:rFonts w:hint="eastAsia"/>
              </w:rPr>
              <w:t xml:space="preserve">    // dataset</w:t>
            </w:r>
            <w:r>
              <w:rPr>
                <w:rFonts w:hint="eastAsia"/>
              </w:rPr>
              <w:t>开发，与</w:t>
            </w:r>
            <w:r>
              <w:rPr>
                <w:rFonts w:hint="eastAsia"/>
              </w:rPr>
              <w:t>rdd</w:t>
            </w:r>
            <w:r>
              <w:rPr>
                <w:rFonts w:hint="eastAsia"/>
              </w:rPr>
              <w:t>开发有很多的共同点</w:t>
            </w:r>
          </w:p>
          <w:p w:rsidR="003A2E8B" w:rsidRDefault="003A2E8B" w:rsidP="003A2E8B">
            <w:pPr>
              <w:pStyle w:val="C503-2"/>
              <w:spacing w:line="240" w:lineRule="auto"/>
            </w:pPr>
            <w:r>
              <w:rPr>
                <w:rFonts w:hint="eastAsia"/>
              </w:rPr>
              <w:t xml:space="preserve">    // </w:t>
            </w:r>
            <w:r>
              <w:rPr>
                <w:rFonts w:hint="eastAsia"/>
              </w:rPr>
              <w:t>比如说，</w:t>
            </w:r>
            <w:r>
              <w:rPr>
                <w:rFonts w:hint="eastAsia"/>
              </w:rPr>
              <w:t>dataset api</w:t>
            </w:r>
            <w:r>
              <w:rPr>
                <w:rFonts w:hint="eastAsia"/>
              </w:rPr>
              <w:t>也分成</w:t>
            </w:r>
            <w:r>
              <w:rPr>
                <w:rFonts w:hint="eastAsia"/>
              </w:rPr>
              <w:t>transformation</w:t>
            </w:r>
            <w:r>
              <w:rPr>
                <w:rFonts w:hint="eastAsia"/>
              </w:rPr>
              <w:t>和</w:t>
            </w:r>
            <w:r>
              <w:rPr>
                <w:rFonts w:hint="eastAsia"/>
              </w:rPr>
              <w:t>action</w:t>
            </w:r>
            <w:r>
              <w:rPr>
                <w:rFonts w:hint="eastAsia"/>
              </w:rPr>
              <w:t>，</w:t>
            </w:r>
            <w:r>
              <w:rPr>
                <w:rFonts w:hint="eastAsia"/>
              </w:rPr>
              <w:t>transformation</w:t>
            </w:r>
            <w:r>
              <w:rPr>
                <w:rFonts w:hint="eastAsia"/>
              </w:rPr>
              <w:t>是</w:t>
            </w:r>
            <w:r>
              <w:rPr>
                <w:rFonts w:hint="eastAsia"/>
              </w:rPr>
              <w:t>lazy</w:t>
            </w:r>
            <w:r>
              <w:rPr>
                <w:rFonts w:hint="eastAsia"/>
              </w:rPr>
              <w:t>特性的</w:t>
            </w:r>
          </w:p>
          <w:p w:rsidR="003A2E8B" w:rsidRDefault="003A2E8B" w:rsidP="003A2E8B">
            <w:pPr>
              <w:pStyle w:val="C503-2"/>
              <w:spacing w:line="240" w:lineRule="auto"/>
            </w:pPr>
            <w:r>
              <w:rPr>
                <w:rFonts w:hint="eastAsia"/>
              </w:rPr>
              <w:t xml:space="preserve">    // action</w:t>
            </w:r>
            <w:r>
              <w:rPr>
                <w:rFonts w:hint="eastAsia"/>
              </w:rPr>
              <w:t>会触发实际的计算和操作</w:t>
            </w:r>
          </w:p>
          <w:p w:rsidR="003A2E8B" w:rsidRDefault="003A2E8B" w:rsidP="003A2E8B">
            <w:pPr>
              <w:pStyle w:val="C503-2"/>
              <w:spacing w:line="240" w:lineRule="auto"/>
            </w:pPr>
            <w:r>
              <w:t xml:space="preserve">        </w:t>
            </w:r>
          </w:p>
          <w:p w:rsidR="003A2E8B" w:rsidRDefault="003A2E8B" w:rsidP="003A2E8B">
            <w:pPr>
              <w:pStyle w:val="C503-2"/>
              <w:spacing w:line="240" w:lineRule="auto"/>
            </w:pPr>
            <w:r>
              <w:rPr>
                <w:rFonts w:hint="eastAsia"/>
              </w:rPr>
              <w:t xml:space="preserve">    // dataset</w:t>
            </w:r>
            <w:r>
              <w:rPr>
                <w:rFonts w:hint="eastAsia"/>
              </w:rPr>
              <w:t>也是有持久化的概念的</w:t>
            </w:r>
          </w:p>
          <w:p w:rsidR="003A2E8B" w:rsidRDefault="003A2E8B" w:rsidP="003A2E8B">
            <w:pPr>
              <w:pStyle w:val="C503-2"/>
              <w:spacing w:line="240" w:lineRule="auto"/>
            </w:pPr>
            <w:r>
              <w:t xml:space="preserve">  }</w:t>
            </w:r>
          </w:p>
          <w:p w:rsidR="003A2E8B" w:rsidRDefault="003A2E8B" w:rsidP="003A2E8B">
            <w:pPr>
              <w:pStyle w:val="C503-2"/>
              <w:spacing w:line="240" w:lineRule="auto"/>
            </w:pPr>
            <w:r>
              <w:t>}</w:t>
            </w:r>
          </w:p>
        </w:tc>
      </w:tr>
    </w:tbl>
    <w:p w:rsidR="003A2E8B" w:rsidRPr="003A2E8B" w:rsidRDefault="003A2E8B" w:rsidP="003A2E8B">
      <w:pPr>
        <w:pStyle w:val="C503-2"/>
      </w:pPr>
    </w:p>
    <w:p w:rsidR="000441A7" w:rsidRDefault="000441A7" w:rsidP="000441A7">
      <w:pPr>
        <w:pStyle w:val="2"/>
      </w:pPr>
      <w:bookmarkStart w:id="49" w:name="_Toc525034018"/>
      <w:r>
        <w:rPr>
          <w:rFonts w:hint="eastAsia"/>
        </w:rPr>
        <w:t>257_Dataset</w:t>
      </w:r>
      <w:r>
        <w:rPr>
          <w:rFonts w:hint="eastAsia"/>
        </w:rPr>
        <w:t>开发详解</w:t>
      </w:r>
      <w:r>
        <w:rPr>
          <w:rFonts w:hint="eastAsia"/>
        </w:rPr>
        <w:t>-action</w:t>
      </w:r>
      <w:r>
        <w:rPr>
          <w:rFonts w:hint="eastAsia"/>
        </w:rPr>
        <w:t>操作：</w:t>
      </w:r>
      <w:r>
        <w:rPr>
          <w:rFonts w:hint="eastAsia"/>
        </w:rPr>
        <w:t>collect</w:t>
      </w:r>
      <w:r>
        <w:rPr>
          <w:rFonts w:hint="eastAsia"/>
        </w:rPr>
        <w:t>、</w:t>
      </w:r>
      <w:r>
        <w:rPr>
          <w:rFonts w:hint="eastAsia"/>
        </w:rPr>
        <w:t>count</w:t>
      </w:r>
      <w:r>
        <w:rPr>
          <w:rFonts w:hint="eastAsia"/>
        </w:rPr>
        <w:t>、</w:t>
      </w:r>
      <w:r>
        <w:rPr>
          <w:rFonts w:hint="eastAsia"/>
        </w:rPr>
        <w:t>foreach</w:t>
      </w:r>
      <w:r>
        <w:rPr>
          <w:rFonts w:hint="eastAsia"/>
        </w:rPr>
        <w:t>、</w:t>
      </w:r>
      <w:r>
        <w:rPr>
          <w:rFonts w:hint="eastAsia"/>
        </w:rPr>
        <w:t>reduce</w:t>
      </w:r>
      <w:r>
        <w:rPr>
          <w:rFonts w:hint="eastAsia"/>
        </w:rPr>
        <w:t>等</w:t>
      </w:r>
      <w:bookmarkEnd w:id="49"/>
    </w:p>
    <w:p w:rsidR="005F7FD6" w:rsidRDefault="005F7FD6" w:rsidP="005F7FD6">
      <w:pPr>
        <w:pStyle w:val="C503-2"/>
      </w:pPr>
      <w:r w:rsidRPr="005F7FD6">
        <w:t>ActionOperation.scala</w:t>
      </w:r>
    </w:p>
    <w:tbl>
      <w:tblPr>
        <w:tblStyle w:val="afa"/>
        <w:tblW w:w="9640" w:type="dxa"/>
        <w:tblInd w:w="-714" w:type="dxa"/>
        <w:tblLook w:val="04A0" w:firstRow="1" w:lastRow="0" w:firstColumn="1" w:lastColumn="0" w:noHBand="0" w:noVBand="1"/>
      </w:tblPr>
      <w:tblGrid>
        <w:gridCol w:w="9640"/>
      </w:tblGrid>
      <w:tr w:rsidR="00402475" w:rsidTr="00402475">
        <w:tc>
          <w:tcPr>
            <w:tcW w:w="9640" w:type="dxa"/>
          </w:tcPr>
          <w:p w:rsidR="00BA76CB" w:rsidRDefault="00BA76CB" w:rsidP="00BA76CB">
            <w:pPr>
              <w:pStyle w:val="C503-2"/>
              <w:spacing w:line="240" w:lineRule="auto"/>
            </w:pPr>
            <w:r>
              <w:t>import org.apache.spark.sql.SparkSession</w:t>
            </w:r>
          </w:p>
          <w:p w:rsidR="00BA76CB" w:rsidRDefault="00BA76CB" w:rsidP="00BA76CB">
            <w:pPr>
              <w:pStyle w:val="C503-2"/>
              <w:spacing w:line="240" w:lineRule="auto"/>
            </w:pPr>
            <w:r>
              <w:t>/**</w:t>
            </w:r>
          </w:p>
          <w:p w:rsidR="00BA76CB" w:rsidRDefault="00BA76CB" w:rsidP="00BA76CB">
            <w:pPr>
              <w:pStyle w:val="C503-2"/>
              <w:spacing w:line="240" w:lineRule="auto"/>
            </w:pPr>
            <w:r>
              <w:rPr>
                <w:rFonts w:hint="eastAsia"/>
              </w:rPr>
              <w:t xml:space="preserve"> * action</w:t>
            </w:r>
            <w:r>
              <w:rPr>
                <w:rFonts w:hint="eastAsia"/>
              </w:rPr>
              <w:t>操作详解</w:t>
            </w:r>
          </w:p>
          <w:p w:rsidR="00BA76CB" w:rsidRDefault="00BA76CB" w:rsidP="00BA76CB">
            <w:pPr>
              <w:pStyle w:val="C503-2"/>
              <w:spacing w:line="240" w:lineRule="auto"/>
            </w:pPr>
            <w:r>
              <w:rPr>
                <w:rFonts w:hint="eastAsia"/>
              </w:rPr>
              <w:t>* collect</w:t>
            </w:r>
            <w:r>
              <w:rPr>
                <w:rFonts w:hint="eastAsia"/>
              </w:rPr>
              <w:t>、</w:t>
            </w:r>
            <w:r>
              <w:rPr>
                <w:rFonts w:hint="eastAsia"/>
              </w:rPr>
              <w:t>count</w:t>
            </w:r>
            <w:r>
              <w:rPr>
                <w:rFonts w:hint="eastAsia"/>
              </w:rPr>
              <w:t>、</w:t>
            </w:r>
            <w:r>
              <w:rPr>
                <w:rFonts w:hint="eastAsia"/>
              </w:rPr>
              <w:t>first</w:t>
            </w:r>
            <w:r>
              <w:rPr>
                <w:rFonts w:hint="eastAsia"/>
              </w:rPr>
              <w:t>、</w:t>
            </w:r>
            <w:r>
              <w:rPr>
                <w:rFonts w:hint="eastAsia"/>
              </w:rPr>
              <w:t>foreach</w:t>
            </w:r>
            <w:r>
              <w:rPr>
                <w:rFonts w:hint="eastAsia"/>
              </w:rPr>
              <w:t>、</w:t>
            </w:r>
            <w:r>
              <w:rPr>
                <w:rFonts w:hint="eastAsia"/>
              </w:rPr>
              <w:t>reduce</w:t>
            </w:r>
            <w:r>
              <w:rPr>
                <w:rFonts w:hint="eastAsia"/>
              </w:rPr>
              <w:t>、</w:t>
            </w:r>
            <w:r>
              <w:rPr>
                <w:rFonts w:hint="eastAsia"/>
              </w:rPr>
              <w:t>show</w:t>
            </w:r>
            <w:r>
              <w:rPr>
                <w:rFonts w:hint="eastAsia"/>
              </w:rPr>
              <w:t>、</w:t>
            </w:r>
            <w:r>
              <w:rPr>
                <w:rFonts w:hint="eastAsia"/>
              </w:rPr>
              <w:t>take</w:t>
            </w:r>
          </w:p>
          <w:p w:rsidR="00BA76CB" w:rsidRDefault="00BA76CB" w:rsidP="00BA76CB">
            <w:pPr>
              <w:pStyle w:val="C503-2"/>
              <w:spacing w:line="240" w:lineRule="auto"/>
            </w:pPr>
            <w:r>
              <w:t>*/</w:t>
            </w:r>
          </w:p>
          <w:p w:rsidR="00BA76CB" w:rsidRDefault="00BA76CB" w:rsidP="00BA76CB">
            <w:pPr>
              <w:pStyle w:val="C503-2"/>
              <w:spacing w:line="240" w:lineRule="auto"/>
            </w:pPr>
            <w:r>
              <w:t>object ActionOperation {</w:t>
            </w:r>
          </w:p>
          <w:p w:rsidR="00BA76CB" w:rsidRDefault="00BA76CB" w:rsidP="00BA76CB">
            <w:pPr>
              <w:pStyle w:val="C503-2"/>
              <w:spacing w:line="240" w:lineRule="auto"/>
            </w:pPr>
            <w:r>
              <w:t xml:space="preserve">  </w:t>
            </w:r>
          </w:p>
          <w:p w:rsidR="00BA76CB" w:rsidRDefault="00BA76CB" w:rsidP="00BA76CB">
            <w:pPr>
              <w:pStyle w:val="C503-2"/>
              <w:spacing w:line="240" w:lineRule="auto"/>
            </w:pPr>
            <w:r>
              <w:lastRenderedPageBreak/>
              <w:t xml:space="preserve">  def main(args: Array[String]) {</w:t>
            </w:r>
          </w:p>
          <w:p w:rsidR="00BA76CB" w:rsidRDefault="00BA76CB" w:rsidP="00BA76CB">
            <w:pPr>
              <w:pStyle w:val="C503-2"/>
              <w:spacing w:line="240" w:lineRule="auto"/>
            </w:pPr>
            <w:r>
              <w:t xml:space="preserve">    val spark = SparkSession</w:t>
            </w:r>
          </w:p>
          <w:p w:rsidR="00BA76CB" w:rsidRDefault="00BA76CB" w:rsidP="00BA76CB">
            <w:pPr>
              <w:pStyle w:val="C503-2"/>
              <w:spacing w:line="240" w:lineRule="auto"/>
            </w:pPr>
            <w:r>
              <w:t xml:space="preserve">        .builder()</w:t>
            </w:r>
          </w:p>
          <w:p w:rsidR="00BA76CB" w:rsidRDefault="00BA76CB" w:rsidP="00BA76CB">
            <w:pPr>
              <w:pStyle w:val="C503-2"/>
              <w:spacing w:line="240" w:lineRule="auto"/>
            </w:pPr>
            <w:r>
              <w:t xml:space="preserve">        .appName("ActionOperation") </w:t>
            </w:r>
          </w:p>
          <w:p w:rsidR="00BA76CB" w:rsidRDefault="00BA76CB" w:rsidP="00BA76CB">
            <w:pPr>
              <w:pStyle w:val="C503-2"/>
              <w:spacing w:line="240" w:lineRule="auto"/>
            </w:pPr>
            <w:r>
              <w:t xml:space="preserve">        .master("local") </w:t>
            </w:r>
          </w:p>
          <w:p w:rsidR="00BA76CB" w:rsidRDefault="00BA76CB" w:rsidP="00BA76CB">
            <w:pPr>
              <w:pStyle w:val="C503-2"/>
              <w:spacing w:line="240" w:lineRule="auto"/>
            </w:pPr>
            <w:r>
              <w:t xml:space="preserve">        .config("spark.sql.warehouse.dir", "C:\\Users\\Administrator\\Desktop\\spark-warehouse")</w:t>
            </w:r>
          </w:p>
          <w:p w:rsidR="00BA76CB" w:rsidRDefault="00BA76CB" w:rsidP="00BA76CB">
            <w:pPr>
              <w:pStyle w:val="C503-2"/>
              <w:spacing w:line="240" w:lineRule="auto"/>
            </w:pPr>
            <w:r>
              <w:t xml:space="preserve">        .getOrCreate()</w:t>
            </w:r>
          </w:p>
          <w:p w:rsidR="00BA76CB" w:rsidRDefault="00BA76CB" w:rsidP="00BA76CB">
            <w:pPr>
              <w:pStyle w:val="C503-2"/>
              <w:spacing w:line="240" w:lineRule="auto"/>
            </w:pPr>
            <w:r>
              <w:t xml:space="preserve">    </w:t>
            </w:r>
          </w:p>
          <w:p w:rsidR="00BA76CB" w:rsidRDefault="00BA76CB" w:rsidP="00BA76CB">
            <w:pPr>
              <w:pStyle w:val="C503-2"/>
              <w:spacing w:line="240" w:lineRule="auto"/>
            </w:pPr>
            <w:r>
              <w:t xml:space="preserve">    import spark.implicits._</w:t>
            </w:r>
          </w:p>
          <w:p w:rsidR="00BA76CB" w:rsidRDefault="00BA76CB" w:rsidP="00BA76CB">
            <w:pPr>
              <w:pStyle w:val="C503-2"/>
              <w:spacing w:line="240" w:lineRule="auto"/>
            </w:pPr>
            <w:r>
              <w:t xml:space="preserve">    </w:t>
            </w:r>
          </w:p>
          <w:p w:rsidR="00BA76CB" w:rsidRDefault="00BA76CB" w:rsidP="00BA76CB">
            <w:pPr>
              <w:pStyle w:val="C503-2"/>
              <w:spacing w:line="240" w:lineRule="auto"/>
            </w:pPr>
            <w:r>
              <w:t xml:space="preserve">    val employee = spark.read.json("C:\\Users\\Administrator\\Desktop\\employee.json")</w:t>
            </w:r>
          </w:p>
          <w:p w:rsidR="00BA76CB" w:rsidRDefault="00BA76CB" w:rsidP="00BA76CB">
            <w:pPr>
              <w:pStyle w:val="C503-2"/>
              <w:spacing w:line="240" w:lineRule="auto"/>
            </w:pPr>
            <w:r>
              <w:t xml:space="preserve">    </w:t>
            </w:r>
          </w:p>
          <w:p w:rsidR="00BA76CB" w:rsidRDefault="00BA76CB" w:rsidP="00BA76CB">
            <w:pPr>
              <w:pStyle w:val="C503-2"/>
              <w:spacing w:line="240" w:lineRule="auto"/>
            </w:pPr>
            <w:r>
              <w:rPr>
                <w:rFonts w:hint="eastAsia"/>
              </w:rPr>
              <w:t xml:space="preserve">    // collect</w:t>
            </w:r>
            <w:r>
              <w:rPr>
                <w:rFonts w:hint="eastAsia"/>
              </w:rPr>
              <w:t>：将分布式存储在集群上的分布式数据集（比如</w:t>
            </w:r>
            <w:r>
              <w:rPr>
                <w:rFonts w:hint="eastAsia"/>
              </w:rPr>
              <w:t>dataset</w:t>
            </w:r>
            <w:r>
              <w:rPr>
                <w:rFonts w:hint="eastAsia"/>
              </w:rPr>
              <w:t>），中的所有数据都获取到</w:t>
            </w:r>
            <w:r>
              <w:rPr>
                <w:rFonts w:hint="eastAsia"/>
              </w:rPr>
              <w:t>driver</w:t>
            </w:r>
            <w:r>
              <w:rPr>
                <w:rFonts w:hint="eastAsia"/>
              </w:rPr>
              <w:t>端来</w:t>
            </w:r>
          </w:p>
          <w:p w:rsidR="00BA76CB" w:rsidRDefault="00BA76CB" w:rsidP="00BA76CB">
            <w:pPr>
              <w:pStyle w:val="C503-2"/>
              <w:spacing w:line="240" w:lineRule="auto"/>
            </w:pPr>
            <w:r>
              <w:t xml:space="preserve">    employee.collect().foreach { println(_) }  </w:t>
            </w:r>
          </w:p>
          <w:p w:rsidR="00BA76CB" w:rsidRDefault="00BA76CB" w:rsidP="00BA76CB">
            <w:pPr>
              <w:pStyle w:val="C503-2"/>
              <w:spacing w:line="240" w:lineRule="auto"/>
            </w:pPr>
            <w:r>
              <w:rPr>
                <w:rFonts w:hint="eastAsia"/>
              </w:rPr>
              <w:t xml:space="preserve">    // count</w:t>
            </w:r>
            <w:r>
              <w:rPr>
                <w:rFonts w:hint="eastAsia"/>
              </w:rPr>
              <w:t>：对</w:t>
            </w:r>
            <w:r>
              <w:rPr>
                <w:rFonts w:hint="eastAsia"/>
              </w:rPr>
              <w:t>dataset</w:t>
            </w:r>
            <w:r>
              <w:rPr>
                <w:rFonts w:hint="eastAsia"/>
              </w:rPr>
              <w:t>中的记录数进行统计个数的操作</w:t>
            </w:r>
          </w:p>
          <w:p w:rsidR="00BA76CB" w:rsidRDefault="00BA76CB" w:rsidP="00BA76CB">
            <w:pPr>
              <w:pStyle w:val="C503-2"/>
              <w:spacing w:line="240" w:lineRule="auto"/>
            </w:pPr>
            <w:r>
              <w:t xml:space="preserve">    println(employee.count())</w:t>
            </w:r>
          </w:p>
          <w:p w:rsidR="00BA76CB" w:rsidRDefault="00BA76CB" w:rsidP="00BA76CB">
            <w:pPr>
              <w:pStyle w:val="C503-2"/>
              <w:spacing w:line="240" w:lineRule="auto"/>
            </w:pPr>
            <w:r>
              <w:rPr>
                <w:rFonts w:hint="eastAsia"/>
              </w:rPr>
              <w:t xml:space="preserve">    // first</w:t>
            </w:r>
            <w:r>
              <w:rPr>
                <w:rFonts w:hint="eastAsia"/>
              </w:rPr>
              <w:t>：获取数据集中的第一条数据</w:t>
            </w:r>
          </w:p>
          <w:p w:rsidR="00BA76CB" w:rsidRDefault="00BA76CB" w:rsidP="00BA76CB">
            <w:pPr>
              <w:pStyle w:val="C503-2"/>
              <w:spacing w:line="240" w:lineRule="auto"/>
            </w:pPr>
            <w:r>
              <w:t xml:space="preserve">    println(employee.first())  </w:t>
            </w:r>
          </w:p>
          <w:p w:rsidR="00BA76CB" w:rsidRDefault="00BA76CB" w:rsidP="00BA76CB">
            <w:pPr>
              <w:pStyle w:val="C503-2"/>
              <w:spacing w:line="240" w:lineRule="auto"/>
            </w:pPr>
            <w:r>
              <w:rPr>
                <w:rFonts w:hint="eastAsia"/>
              </w:rPr>
              <w:t xml:space="preserve">    // foreach</w:t>
            </w:r>
            <w:r>
              <w:rPr>
                <w:rFonts w:hint="eastAsia"/>
              </w:rPr>
              <w:t>：遍历数据集中的每一条数据，对数据进行操作，这个跟</w:t>
            </w:r>
            <w:r>
              <w:rPr>
                <w:rFonts w:hint="eastAsia"/>
              </w:rPr>
              <w:t>collect</w:t>
            </w:r>
            <w:r>
              <w:rPr>
                <w:rFonts w:hint="eastAsia"/>
              </w:rPr>
              <w:t>不同，</w:t>
            </w:r>
            <w:r>
              <w:rPr>
                <w:rFonts w:hint="eastAsia"/>
              </w:rPr>
              <w:t>collect</w:t>
            </w:r>
            <w:r>
              <w:rPr>
                <w:rFonts w:hint="eastAsia"/>
              </w:rPr>
              <w:t>是将数据获取到</w:t>
            </w:r>
            <w:r>
              <w:rPr>
                <w:rFonts w:hint="eastAsia"/>
              </w:rPr>
              <w:t>driver</w:t>
            </w:r>
            <w:r>
              <w:rPr>
                <w:rFonts w:hint="eastAsia"/>
              </w:rPr>
              <w:t>端进行操作</w:t>
            </w:r>
          </w:p>
          <w:p w:rsidR="00BA76CB" w:rsidRDefault="00BA76CB" w:rsidP="00BA76CB">
            <w:pPr>
              <w:pStyle w:val="C503-2"/>
              <w:spacing w:line="240" w:lineRule="auto"/>
            </w:pPr>
            <w:r>
              <w:rPr>
                <w:rFonts w:hint="eastAsia"/>
              </w:rPr>
              <w:t xml:space="preserve">    // foreach</w:t>
            </w:r>
            <w:r>
              <w:rPr>
                <w:rFonts w:hint="eastAsia"/>
              </w:rPr>
              <w:t>是将计算操作推到集群上去分布式执行</w:t>
            </w:r>
          </w:p>
          <w:p w:rsidR="00BA76CB" w:rsidRDefault="00BA76CB" w:rsidP="00BA76CB">
            <w:pPr>
              <w:pStyle w:val="C503-2"/>
              <w:spacing w:line="240" w:lineRule="auto"/>
            </w:pPr>
            <w:r>
              <w:rPr>
                <w:rFonts w:hint="eastAsia"/>
              </w:rPr>
              <w:t xml:space="preserve">    // foreach(println(_))</w:t>
            </w:r>
            <w:r>
              <w:rPr>
                <w:rFonts w:hint="eastAsia"/>
              </w:rPr>
              <w:t>这种，真正在集群中执行的时候，是没用的，因为输出的结果是在分布式的集群中的，我们是看不到的</w:t>
            </w:r>
          </w:p>
          <w:p w:rsidR="00BA76CB" w:rsidRDefault="00BA76CB" w:rsidP="00BA76CB">
            <w:pPr>
              <w:pStyle w:val="C503-2"/>
              <w:spacing w:line="240" w:lineRule="auto"/>
            </w:pPr>
            <w:r>
              <w:t xml:space="preserve">    employee.foreach { println(_) }  </w:t>
            </w:r>
          </w:p>
          <w:p w:rsidR="00BA76CB" w:rsidRDefault="00BA76CB" w:rsidP="00BA76CB">
            <w:pPr>
              <w:pStyle w:val="C503-2"/>
              <w:spacing w:line="240" w:lineRule="auto"/>
            </w:pPr>
            <w:r>
              <w:rPr>
                <w:rFonts w:hint="eastAsia"/>
              </w:rPr>
              <w:t xml:space="preserve">    // reduce</w:t>
            </w:r>
            <w:r>
              <w:rPr>
                <w:rFonts w:hint="eastAsia"/>
              </w:rPr>
              <w:t>：对数据集中的所有数据进行归约的操作，多条变成一条</w:t>
            </w:r>
          </w:p>
          <w:p w:rsidR="00BA76CB" w:rsidRDefault="00BA76CB" w:rsidP="00BA76CB">
            <w:pPr>
              <w:pStyle w:val="C503-2"/>
              <w:spacing w:line="240" w:lineRule="auto"/>
            </w:pPr>
            <w:r>
              <w:rPr>
                <w:rFonts w:hint="eastAsia"/>
              </w:rPr>
              <w:t xml:space="preserve">    // </w:t>
            </w:r>
            <w:r>
              <w:rPr>
                <w:rFonts w:hint="eastAsia"/>
              </w:rPr>
              <w:t>用</w:t>
            </w:r>
            <w:r>
              <w:rPr>
                <w:rFonts w:hint="eastAsia"/>
              </w:rPr>
              <w:t>reduce</w:t>
            </w:r>
            <w:r>
              <w:rPr>
                <w:rFonts w:hint="eastAsia"/>
              </w:rPr>
              <w:t>来实现数据集的个数的统计</w:t>
            </w:r>
          </w:p>
          <w:p w:rsidR="00BA76CB" w:rsidRDefault="00BA76CB" w:rsidP="00BA76CB">
            <w:pPr>
              <w:pStyle w:val="C503-2"/>
              <w:spacing w:line="240" w:lineRule="auto"/>
            </w:pPr>
            <w:r>
              <w:t xml:space="preserve">    println(employee.map(employee =&gt; 1).reduce(_ + _))</w:t>
            </w:r>
          </w:p>
          <w:p w:rsidR="00BA76CB" w:rsidRDefault="00BA76CB" w:rsidP="00BA76CB">
            <w:pPr>
              <w:pStyle w:val="C503-2"/>
              <w:spacing w:line="240" w:lineRule="auto"/>
            </w:pPr>
            <w:r>
              <w:rPr>
                <w:rFonts w:hint="eastAsia"/>
              </w:rPr>
              <w:t xml:space="preserve">    // show</w:t>
            </w:r>
            <w:r>
              <w:rPr>
                <w:rFonts w:hint="eastAsia"/>
              </w:rPr>
              <w:t>，默认将</w:t>
            </w:r>
            <w:r>
              <w:rPr>
                <w:rFonts w:hint="eastAsia"/>
              </w:rPr>
              <w:t>dataset</w:t>
            </w:r>
            <w:r>
              <w:rPr>
                <w:rFonts w:hint="eastAsia"/>
              </w:rPr>
              <w:t>数据打印前</w:t>
            </w:r>
            <w:r>
              <w:rPr>
                <w:rFonts w:hint="eastAsia"/>
              </w:rPr>
              <w:t>20</w:t>
            </w:r>
            <w:r>
              <w:rPr>
                <w:rFonts w:hint="eastAsia"/>
              </w:rPr>
              <w:t>条</w:t>
            </w:r>
          </w:p>
          <w:p w:rsidR="00BA76CB" w:rsidRDefault="00BA76CB" w:rsidP="00BA76CB">
            <w:pPr>
              <w:pStyle w:val="C503-2"/>
              <w:spacing w:line="240" w:lineRule="auto"/>
            </w:pPr>
            <w:r>
              <w:t xml:space="preserve">    employee.show()</w:t>
            </w:r>
          </w:p>
          <w:p w:rsidR="00BA76CB" w:rsidRDefault="00BA76CB" w:rsidP="00BA76CB">
            <w:pPr>
              <w:pStyle w:val="C503-2"/>
              <w:spacing w:line="240" w:lineRule="auto"/>
            </w:pPr>
            <w:r>
              <w:rPr>
                <w:rFonts w:hint="eastAsia"/>
              </w:rPr>
              <w:t xml:space="preserve">    // take</w:t>
            </w:r>
            <w:r>
              <w:rPr>
                <w:rFonts w:hint="eastAsia"/>
              </w:rPr>
              <w:t>，从数据集中获取指定条数</w:t>
            </w:r>
          </w:p>
          <w:p w:rsidR="00BA76CB" w:rsidRDefault="00BA76CB" w:rsidP="00BA76CB">
            <w:pPr>
              <w:pStyle w:val="C503-2"/>
              <w:spacing w:line="240" w:lineRule="auto"/>
            </w:pPr>
            <w:r>
              <w:t xml:space="preserve">    employee.take(3).foreach { println(_) } </w:t>
            </w:r>
          </w:p>
          <w:p w:rsidR="00BA76CB" w:rsidRDefault="00BA76CB" w:rsidP="00BA76CB">
            <w:pPr>
              <w:pStyle w:val="C503-2"/>
              <w:spacing w:line="240" w:lineRule="auto"/>
            </w:pPr>
            <w:r>
              <w:t xml:space="preserve">  }</w:t>
            </w:r>
          </w:p>
          <w:p w:rsidR="00402475" w:rsidRDefault="00BA76CB" w:rsidP="00BA76CB">
            <w:pPr>
              <w:pStyle w:val="C503-2"/>
              <w:spacing w:line="240" w:lineRule="auto"/>
            </w:pPr>
            <w:r>
              <w:t>}</w:t>
            </w:r>
          </w:p>
        </w:tc>
      </w:tr>
    </w:tbl>
    <w:p w:rsidR="005F7FD6" w:rsidRPr="005F7FD6" w:rsidRDefault="005F7FD6" w:rsidP="005F7FD6">
      <w:pPr>
        <w:pStyle w:val="C503-2"/>
      </w:pPr>
    </w:p>
    <w:p w:rsidR="000441A7" w:rsidRDefault="000441A7" w:rsidP="000441A7">
      <w:pPr>
        <w:pStyle w:val="2"/>
      </w:pPr>
      <w:bookmarkStart w:id="50" w:name="_Toc525034019"/>
      <w:r>
        <w:rPr>
          <w:rFonts w:hint="eastAsia"/>
        </w:rPr>
        <w:t>258_Dataset</w:t>
      </w:r>
      <w:r>
        <w:rPr>
          <w:rFonts w:hint="eastAsia"/>
        </w:rPr>
        <w:t>开发详解</w:t>
      </w:r>
      <w:r>
        <w:rPr>
          <w:rFonts w:hint="eastAsia"/>
        </w:rPr>
        <w:t>-</w:t>
      </w:r>
      <w:r>
        <w:rPr>
          <w:rFonts w:hint="eastAsia"/>
        </w:rPr>
        <w:t>基础操作：持久化、临时视图、</w:t>
      </w:r>
      <w:r>
        <w:rPr>
          <w:rFonts w:hint="eastAsia"/>
        </w:rPr>
        <w:t>ds</w:t>
      </w:r>
      <w:r>
        <w:rPr>
          <w:rFonts w:hint="eastAsia"/>
        </w:rPr>
        <w:t>与</w:t>
      </w:r>
      <w:r>
        <w:rPr>
          <w:rFonts w:hint="eastAsia"/>
        </w:rPr>
        <w:t>df</w:t>
      </w:r>
      <w:r>
        <w:rPr>
          <w:rFonts w:hint="eastAsia"/>
        </w:rPr>
        <w:t>互转换、写数据等</w:t>
      </w:r>
      <w:bookmarkEnd w:id="50"/>
    </w:p>
    <w:p w:rsidR="006D1757" w:rsidRDefault="006D1757" w:rsidP="006D1757">
      <w:pPr>
        <w:pStyle w:val="C503-2"/>
      </w:pPr>
      <w:r w:rsidRPr="006D1757">
        <w:t>BasicOperation.scala</w:t>
      </w:r>
    </w:p>
    <w:tbl>
      <w:tblPr>
        <w:tblStyle w:val="afa"/>
        <w:tblW w:w="9640" w:type="dxa"/>
        <w:tblInd w:w="-714" w:type="dxa"/>
        <w:tblLayout w:type="fixed"/>
        <w:tblLook w:val="04A0" w:firstRow="1" w:lastRow="0" w:firstColumn="1" w:lastColumn="0" w:noHBand="0" w:noVBand="1"/>
      </w:tblPr>
      <w:tblGrid>
        <w:gridCol w:w="9640"/>
      </w:tblGrid>
      <w:tr w:rsidR="006D1757" w:rsidTr="00534DD8">
        <w:tc>
          <w:tcPr>
            <w:tcW w:w="9640" w:type="dxa"/>
          </w:tcPr>
          <w:p w:rsidR="006D1757" w:rsidRDefault="006D1757" w:rsidP="00534DD8">
            <w:pPr>
              <w:pStyle w:val="C503-2"/>
              <w:spacing w:line="240" w:lineRule="auto"/>
              <w:ind w:rightChars="614" w:right="1289"/>
            </w:pPr>
            <w:r>
              <w:t>import org.apache.spark.sql.SparkSession</w:t>
            </w:r>
          </w:p>
          <w:p w:rsidR="006D1757" w:rsidRDefault="006D1757" w:rsidP="006D1757">
            <w:pPr>
              <w:pStyle w:val="C503-2"/>
              <w:spacing w:line="240" w:lineRule="auto"/>
            </w:pPr>
          </w:p>
          <w:p w:rsidR="006D1757" w:rsidRDefault="006D1757" w:rsidP="006D1757">
            <w:pPr>
              <w:pStyle w:val="C503-2"/>
              <w:spacing w:line="240" w:lineRule="auto"/>
            </w:pPr>
            <w:r>
              <w:lastRenderedPageBreak/>
              <w:t>/**</w:t>
            </w:r>
          </w:p>
          <w:p w:rsidR="006D1757" w:rsidRDefault="006D1757" w:rsidP="006D1757">
            <w:pPr>
              <w:pStyle w:val="C503-2"/>
              <w:spacing w:line="240" w:lineRule="auto"/>
            </w:pPr>
            <w:r>
              <w:rPr>
                <w:rFonts w:hint="eastAsia"/>
              </w:rPr>
              <w:t xml:space="preserve"> * </w:t>
            </w:r>
            <w:r>
              <w:rPr>
                <w:rFonts w:hint="eastAsia"/>
              </w:rPr>
              <w:t>基础操作</w:t>
            </w:r>
          </w:p>
          <w:p w:rsidR="006D1757" w:rsidRDefault="006D1757" w:rsidP="006D1757">
            <w:pPr>
              <w:pStyle w:val="C503-2"/>
              <w:spacing w:line="240" w:lineRule="auto"/>
            </w:pPr>
            <w:r>
              <w:t xml:space="preserve"> * </w:t>
            </w:r>
          </w:p>
          <w:p w:rsidR="006D1757" w:rsidRDefault="006D1757" w:rsidP="006D1757">
            <w:pPr>
              <w:pStyle w:val="C503-2"/>
              <w:spacing w:line="240" w:lineRule="auto"/>
            </w:pPr>
            <w:r>
              <w:rPr>
                <w:rFonts w:hint="eastAsia"/>
              </w:rPr>
              <w:t xml:space="preserve"> * </w:t>
            </w:r>
            <w:r>
              <w:rPr>
                <w:rFonts w:hint="eastAsia"/>
              </w:rPr>
              <w:t>持久化：</w:t>
            </w:r>
            <w:r>
              <w:rPr>
                <w:rFonts w:hint="eastAsia"/>
              </w:rPr>
              <w:t>cache</w:t>
            </w:r>
            <w:r>
              <w:rPr>
                <w:rFonts w:hint="eastAsia"/>
              </w:rPr>
              <w:t>、</w:t>
            </w:r>
            <w:r>
              <w:rPr>
                <w:rFonts w:hint="eastAsia"/>
              </w:rPr>
              <w:t>persist</w:t>
            </w:r>
          </w:p>
          <w:p w:rsidR="006D1757" w:rsidRDefault="006D1757" w:rsidP="006D1757">
            <w:pPr>
              <w:pStyle w:val="C503-2"/>
              <w:spacing w:line="240" w:lineRule="auto"/>
            </w:pPr>
            <w:r>
              <w:rPr>
                <w:rFonts w:hint="eastAsia"/>
              </w:rPr>
              <w:t xml:space="preserve"> * </w:t>
            </w:r>
            <w:r>
              <w:rPr>
                <w:rFonts w:hint="eastAsia"/>
              </w:rPr>
              <w:t>创建临时视图：</w:t>
            </w:r>
            <w:r>
              <w:rPr>
                <w:rFonts w:hint="eastAsia"/>
              </w:rPr>
              <w:t>createTempView</w:t>
            </w:r>
            <w:r>
              <w:rPr>
                <w:rFonts w:hint="eastAsia"/>
              </w:rPr>
              <w:t>、</w:t>
            </w:r>
            <w:r>
              <w:rPr>
                <w:rFonts w:hint="eastAsia"/>
              </w:rPr>
              <w:t>createOrReplaceTempView</w:t>
            </w:r>
          </w:p>
          <w:p w:rsidR="006D1757" w:rsidRDefault="006D1757" w:rsidP="006D1757">
            <w:pPr>
              <w:pStyle w:val="C503-2"/>
              <w:spacing w:line="240" w:lineRule="auto"/>
            </w:pPr>
            <w:r>
              <w:rPr>
                <w:rFonts w:hint="eastAsia"/>
              </w:rPr>
              <w:t xml:space="preserve"> * </w:t>
            </w:r>
            <w:r>
              <w:rPr>
                <w:rFonts w:hint="eastAsia"/>
              </w:rPr>
              <w:t>获取执行计划：</w:t>
            </w:r>
            <w:r>
              <w:rPr>
                <w:rFonts w:hint="eastAsia"/>
              </w:rPr>
              <w:t>explain</w:t>
            </w:r>
          </w:p>
          <w:p w:rsidR="006D1757" w:rsidRDefault="006D1757" w:rsidP="006D1757">
            <w:pPr>
              <w:pStyle w:val="C503-2"/>
              <w:spacing w:line="240" w:lineRule="auto"/>
            </w:pPr>
            <w:r>
              <w:rPr>
                <w:rFonts w:hint="eastAsia"/>
              </w:rPr>
              <w:t xml:space="preserve"> * </w:t>
            </w:r>
            <w:r>
              <w:rPr>
                <w:rFonts w:hint="eastAsia"/>
              </w:rPr>
              <w:t>查看</w:t>
            </w:r>
            <w:r>
              <w:rPr>
                <w:rFonts w:hint="eastAsia"/>
              </w:rPr>
              <w:t>schema</w:t>
            </w:r>
            <w:r>
              <w:rPr>
                <w:rFonts w:hint="eastAsia"/>
              </w:rPr>
              <w:t>：</w:t>
            </w:r>
            <w:r>
              <w:rPr>
                <w:rFonts w:hint="eastAsia"/>
              </w:rPr>
              <w:t>printSchema</w:t>
            </w:r>
          </w:p>
          <w:p w:rsidR="006D1757" w:rsidRDefault="006D1757" w:rsidP="006D1757">
            <w:pPr>
              <w:pStyle w:val="C503-2"/>
              <w:spacing w:line="240" w:lineRule="auto"/>
            </w:pPr>
            <w:r>
              <w:rPr>
                <w:rFonts w:hint="eastAsia"/>
              </w:rPr>
              <w:t xml:space="preserve"> * </w:t>
            </w:r>
            <w:r>
              <w:rPr>
                <w:rFonts w:hint="eastAsia"/>
              </w:rPr>
              <w:t>写数据到外部存储：</w:t>
            </w:r>
            <w:r>
              <w:rPr>
                <w:rFonts w:hint="eastAsia"/>
              </w:rPr>
              <w:t>write</w:t>
            </w:r>
          </w:p>
          <w:p w:rsidR="006D1757" w:rsidRDefault="006D1757" w:rsidP="006D1757">
            <w:pPr>
              <w:pStyle w:val="C503-2"/>
              <w:spacing w:line="240" w:lineRule="auto"/>
            </w:pPr>
            <w:r>
              <w:rPr>
                <w:rFonts w:hint="eastAsia"/>
              </w:rPr>
              <w:t xml:space="preserve"> * dataset</w:t>
            </w:r>
            <w:r>
              <w:rPr>
                <w:rFonts w:hint="eastAsia"/>
              </w:rPr>
              <w:t>与</w:t>
            </w:r>
            <w:r>
              <w:rPr>
                <w:rFonts w:hint="eastAsia"/>
              </w:rPr>
              <w:t>dataframe</w:t>
            </w:r>
            <w:r>
              <w:rPr>
                <w:rFonts w:hint="eastAsia"/>
              </w:rPr>
              <w:t>互相转换：</w:t>
            </w:r>
            <w:r>
              <w:rPr>
                <w:rFonts w:hint="eastAsia"/>
              </w:rPr>
              <w:t>as</w:t>
            </w:r>
            <w:r>
              <w:rPr>
                <w:rFonts w:hint="eastAsia"/>
              </w:rPr>
              <w:t>、</w:t>
            </w:r>
            <w:r>
              <w:rPr>
                <w:rFonts w:hint="eastAsia"/>
              </w:rPr>
              <w:t>toDF</w:t>
            </w:r>
          </w:p>
          <w:p w:rsidR="006D1757" w:rsidRDefault="006D1757" w:rsidP="006D1757">
            <w:pPr>
              <w:pStyle w:val="C503-2"/>
              <w:spacing w:line="240" w:lineRule="auto"/>
            </w:pPr>
            <w:r>
              <w:t xml:space="preserve"> */</w:t>
            </w:r>
          </w:p>
          <w:p w:rsidR="006D1757" w:rsidRDefault="006D1757" w:rsidP="006D1757">
            <w:pPr>
              <w:pStyle w:val="C503-2"/>
              <w:spacing w:line="240" w:lineRule="auto"/>
            </w:pPr>
            <w:r>
              <w:t>object BasicOperation {</w:t>
            </w:r>
          </w:p>
          <w:p w:rsidR="006D1757" w:rsidRDefault="006D1757" w:rsidP="006D1757">
            <w:pPr>
              <w:pStyle w:val="C503-2"/>
              <w:spacing w:line="240" w:lineRule="auto"/>
            </w:pPr>
            <w:r>
              <w:t xml:space="preserve">  </w:t>
            </w:r>
          </w:p>
          <w:p w:rsidR="006D1757" w:rsidRDefault="006D1757" w:rsidP="006D1757">
            <w:pPr>
              <w:pStyle w:val="C503-2"/>
              <w:spacing w:line="240" w:lineRule="auto"/>
            </w:pPr>
            <w:r>
              <w:t xml:space="preserve">  case class Employee(name: String, age: Long, depId: Long, gender: String, salary: Long)</w:t>
            </w:r>
          </w:p>
          <w:p w:rsidR="006D1757" w:rsidRDefault="006D1757" w:rsidP="006D1757">
            <w:pPr>
              <w:pStyle w:val="C503-2"/>
              <w:spacing w:line="240" w:lineRule="auto"/>
            </w:pPr>
            <w:r>
              <w:t xml:space="preserve">  </w:t>
            </w:r>
          </w:p>
          <w:p w:rsidR="006D1757" w:rsidRDefault="006D1757" w:rsidP="006D1757">
            <w:pPr>
              <w:pStyle w:val="C503-2"/>
              <w:spacing w:line="240" w:lineRule="auto"/>
            </w:pPr>
            <w:r>
              <w:t xml:space="preserve">  def main(args: Array[String]) {</w:t>
            </w:r>
          </w:p>
          <w:p w:rsidR="006D1757" w:rsidRDefault="006D1757" w:rsidP="006D1757">
            <w:pPr>
              <w:pStyle w:val="C503-2"/>
              <w:spacing w:line="240" w:lineRule="auto"/>
            </w:pPr>
            <w:r>
              <w:t xml:space="preserve">    val spark = SparkSession</w:t>
            </w:r>
          </w:p>
          <w:p w:rsidR="006D1757" w:rsidRDefault="006D1757" w:rsidP="006D1757">
            <w:pPr>
              <w:pStyle w:val="C503-2"/>
              <w:spacing w:line="240" w:lineRule="auto"/>
            </w:pPr>
            <w:r>
              <w:t xml:space="preserve">        .builder()</w:t>
            </w:r>
          </w:p>
          <w:p w:rsidR="006D1757" w:rsidRDefault="006D1757" w:rsidP="006D1757">
            <w:pPr>
              <w:pStyle w:val="C503-2"/>
              <w:spacing w:line="240" w:lineRule="auto"/>
            </w:pPr>
            <w:r>
              <w:t xml:space="preserve">        .appName("BasicOperation") </w:t>
            </w:r>
          </w:p>
          <w:p w:rsidR="006D1757" w:rsidRDefault="006D1757" w:rsidP="006D1757">
            <w:pPr>
              <w:pStyle w:val="C503-2"/>
              <w:spacing w:line="240" w:lineRule="auto"/>
            </w:pPr>
            <w:r>
              <w:t xml:space="preserve">        .master("local") </w:t>
            </w:r>
          </w:p>
          <w:p w:rsidR="006D1757" w:rsidRDefault="006D1757" w:rsidP="006D1757">
            <w:pPr>
              <w:pStyle w:val="C503-2"/>
              <w:spacing w:line="240" w:lineRule="auto"/>
            </w:pPr>
            <w:r>
              <w:t xml:space="preserve">        .config("spark.sql.warehouse.dir", "C:\\Users\\Administrator\\Desktop\\spark-warehouse")</w:t>
            </w:r>
          </w:p>
          <w:p w:rsidR="006D1757" w:rsidRDefault="006D1757" w:rsidP="006D1757">
            <w:pPr>
              <w:pStyle w:val="C503-2"/>
              <w:spacing w:line="240" w:lineRule="auto"/>
            </w:pPr>
            <w:r>
              <w:t xml:space="preserve">        .getOrCreate()</w:t>
            </w:r>
          </w:p>
          <w:p w:rsidR="006D1757" w:rsidRDefault="006D1757" w:rsidP="006D1757">
            <w:pPr>
              <w:pStyle w:val="C503-2"/>
              <w:spacing w:line="240" w:lineRule="auto"/>
            </w:pPr>
            <w:r>
              <w:t xml:space="preserve">    </w:t>
            </w:r>
          </w:p>
          <w:p w:rsidR="006D1757" w:rsidRDefault="006D1757" w:rsidP="006D1757">
            <w:pPr>
              <w:pStyle w:val="C503-2"/>
              <w:spacing w:line="240" w:lineRule="auto"/>
            </w:pPr>
            <w:r>
              <w:t xml:space="preserve">    import spark.implicits._</w:t>
            </w:r>
          </w:p>
          <w:p w:rsidR="006D1757" w:rsidRDefault="006D1757" w:rsidP="006D1757">
            <w:pPr>
              <w:pStyle w:val="C503-2"/>
              <w:spacing w:line="240" w:lineRule="auto"/>
            </w:pPr>
            <w:r>
              <w:t xml:space="preserve">    </w:t>
            </w:r>
          </w:p>
          <w:p w:rsidR="006D1757" w:rsidRDefault="006D1757" w:rsidP="006D1757">
            <w:pPr>
              <w:pStyle w:val="C503-2"/>
              <w:spacing w:line="240" w:lineRule="auto"/>
            </w:pPr>
            <w:r>
              <w:t xml:space="preserve">    val employee = spark.read.json("C:\\Users\\Administrator\\Desktop\\employee.json")</w:t>
            </w:r>
          </w:p>
          <w:p w:rsidR="006D1757" w:rsidRDefault="006D1757" w:rsidP="006D1757">
            <w:pPr>
              <w:pStyle w:val="C503-2"/>
              <w:spacing w:line="240" w:lineRule="auto"/>
            </w:pPr>
            <w:r>
              <w:t xml:space="preserve">    </w:t>
            </w:r>
          </w:p>
          <w:p w:rsidR="006D1757" w:rsidRDefault="006D1757" w:rsidP="006D1757">
            <w:pPr>
              <w:pStyle w:val="C503-2"/>
              <w:spacing w:line="240" w:lineRule="auto"/>
            </w:pPr>
            <w:r>
              <w:rPr>
                <w:rFonts w:hint="eastAsia"/>
              </w:rPr>
              <w:t xml:space="preserve">    // </w:t>
            </w:r>
            <w:r>
              <w:rPr>
                <w:rFonts w:hint="eastAsia"/>
              </w:rPr>
              <w:t>持久化，在</w:t>
            </w:r>
            <w:r>
              <w:rPr>
                <w:rFonts w:hint="eastAsia"/>
              </w:rPr>
              <w:t>rdd</w:t>
            </w:r>
            <w:r>
              <w:rPr>
                <w:rFonts w:hint="eastAsia"/>
              </w:rPr>
              <w:t>部分仔细讲解过，我们这里就不展开讲了</w:t>
            </w:r>
          </w:p>
          <w:p w:rsidR="006D1757" w:rsidRDefault="006D1757" w:rsidP="006D1757">
            <w:pPr>
              <w:pStyle w:val="C503-2"/>
              <w:spacing w:line="240" w:lineRule="auto"/>
            </w:pPr>
            <w:r>
              <w:rPr>
                <w:rFonts w:hint="eastAsia"/>
              </w:rPr>
              <w:t xml:space="preserve">    // </w:t>
            </w:r>
            <w:r>
              <w:rPr>
                <w:rFonts w:hint="eastAsia"/>
              </w:rPr>
              <w:t>持久化，如果要对一个</w:t>
            </w:r>
            <w:r>
              <w:rPr>
                <w:rFonts w:hint="eastAsia"/>
              </w:rPr>
              <w:t>dataset</w:t>
            </w:r>
            <w:r>
              <w:rPr>
                <w:rFonts w:hint="eastAsia"/>
              </w:rPr>
              <w:t>重复计算两次的话，那么建议先对这个</w:t>
            </w:r>
            <w:r>
              <w:rPr>
                <w:rFonts w:hint="eastAsia"/>
              </w:rPr>
              <w:t>dataset</w:t>
            </w:r>
            <w:r>
              <w:rPr>
                <w:rFonts w:hint="eastAsia"/>
              </w:rPr>
              <w:t>进行持久化再进行操作，避免重复计算</w:t>
            </w:r>
          </w:p>
          <w:p w:rsidR="006D1757" w:rsidRDefault="006D1757" w:rsidP="006D1757">
            <w:pPr>
              <w:pStyle w:val="C503-2"/>
              <w:spacing w:line="240" w:lineRule="auto"/>
            </w:pPr>
            <w:r>
              <w:t>//    employee.cache()</w:t>
            </w:r>
          </w:p>
          <w:p w:rsidR="006D1757" w:rsidRDefault="006D1757" w:rsidP="006D1757">
            <w:pPr>
              <w:pStyle w:val="C503-2"/>
              <w:spacing w:line="240" w:lineRule="auto"/>
            </w:pPr>
            <w:r>
              <w:t>//    println(employee.count())</w:t>
            </w:r>
          </w:p>
          <w:p w:rsidR="006D1757" w:rsidRDefault="006D1757" w:rsidP="006D1757">
            <w:pPr>
              <w:pStyle w:val="C503-2"/>
              <w:spacing w:line="240" w:lineRule="auto"/>
            </w:pPr>
            <w:r>
              <w:t>//    println(employee.count())</w:t>
            </w:r>
          </w:p>
          <w:p w:rsidR="006D1757" w:rsidRDefault="006D1757" w:rsidP="006D1757">
            <w:pPr>
              <w:pStyle w:val="C503-2"/>
              <w:spacing w:line="240" w:lineRule="auto"/>
            </w:pPr>
          </w:p>
          <w:p w:rsidR="006D1757" w:rsidRDefault="006D1757" w:rsidP="006D1757">
            <w:pPr>
              <w:pStyle w:val="C503-2"/>
              <w:spacing w:line="240" w:lineRule="auto"/>
            </w:pPr>
            <w:r>
              <w:rPr>
                <w:rFonts w:hint="eastAsia"/>
              </w:rPr>
              <w:t xml:space="preserve">    // </w:t>
            </w:r>
            <w:r>
              <w:rPr>
                <w:rFonts w:hint="eastAsia"/>
              </w:rPr>
              <w:t>创建临时视图，主要是为了，可以直接对数据执行</w:t>
            </w:r>
            <w:r>
              <w:rPr>
                <w:rFonts w:hint="eastAsia"/>
              </w:rPr>
              <w:t>sql</w:t>
            </w:r>
            <w:r>
              <w:rPr>
                <w:rFonts w:hint="eastAsia"/>
              </w:rPr>
              <w:t>语句</w:t>
            </w:r>
          </w:p>
          <w:p w:rsidR="006D1757" w:rsidRDefault="006D1757" w:rsidP="006D1757">
            <w:pPr>
              <w:pStyle w:val="C503-2"/>
              <w:spacing w:line="240" w:lineRule="auto"/>
            </w:pPr>
            <w:r>
              <w:t xml:space="preserve">//    employee.createOrReplaceTempView("employee") </w:t>
            </w:r>
          </w:p>
          <w:p w:rsidR="006D1757" w:rsidRDefault="006D1757" w:rsidP="006D1757">
            <w:pPr>
              <w:pStyle w:val="C503-2"/>
              <w:spacing w:line="240" w:lineRule="auto"/>
            </w:pPr>
            <w:r>
              <w:t xml:space="preserve">//    spark.sql("select * from employee where age &gt; 30").show()  </w:t>
            </w:r>
          </w:p>
          <w:p w:rsidR="006D1757" w:rsidRDefault="006D1757" w:rsidP="006D1757">
            <w:pPr>
              <w:pStyle w:val="C503-2"/>
              <w:spacing w:line="240" w:lineRule="auto"/>
            </w:pPr>
            <w:r>
              <w:t xml:space="preserve">    </w:t>
            </w:r>
          </w:p>
          <w:p w:rsidR="006D1757" w:rsidRDefault="006D1757" w:rsidP="006D1757">
            <w:pPr>
              <w:pStyle w:val="C503-2"/>
              <w:spacing w:line="240" w:lineRule="auto"/>
            </w:pPr>
            <w:r>
              <w:rPr>
                <w:rFonts w:hint="eastAsia"/>
              </w:rPr>
              <w:t xml:space="preserve">    // </w:t>
            </w:r>
            <w:r>
              <w:rPr>
                <w:rFonts w:hint="eastAsia"/>
              </w:rPr>
              <w:t>获取</w:t>
            </w:r>
            <w:r>
              <w:rPr>
                <w:rFonts w:hint="eastAsia"/>
              </w:rPr>
              <w:t>spark sql</w:t>
            </w:r>
            <w:r>
              <w:rPr>
                <w:rFonts w:hint="eastAsia"/>
              </w:rPr>
              <w:t>的执行计划</w:t>
            </w:r>
          </w:p>
          <w:p w:rsidR="006D1757" w:rsidRDefault="006D1757" w:rsidP="006D1757">
            <w:pPr>
              <w:pStyle w:val="C503-2"/>
              <w:spacing w:line="240" w:lineRule="auto"/>
            </w:pPr>
            <w:r>
              <w:rPr>
                <w:rFonts w:hint="eastAsia"/>
              </w:rPr>
              <w:t xml:space="preserve">    // dataframe/dataset</w:t>
            </w:r>
            <w:r>
              <w:rPr>
                <w:rFonts w:hint="eastAsia"/>
              </w:rPr>
              <w:t>，比如执行了一个</w:t>
            </w:r>
            <w:r>
              <w:rPr>
                <w:rFonts w:hint="eastAsia"/>
              </w:rPr>
              <w:t>sql</w:t>
            </w:r>
            <w:r>
              <w:rPr>
                <w:rFonts w:hint="eastAsia"/>
              </w:rPr>
              <w:t>语句获取的</w:t>
            </w:r>
            <w:r>
              <w:rPr>
                <w:rFonts w:hint="eastAsia"/>
              </w:rPr>
              <w:t>dataframe</w:t>
            </w:r>
            <w:r>
              <w:rPr>
                <w:rFonts w:hint="eastAsia"/>
              </w:rPr>
              <w:t>，实际上内部包含一个</w:t>
            </w:r>
            <w:r>
              <w:rPr>
                <w:rFonts w:hint="eastAsia"/>
              </w:rPr>
              <w:t>logical plan</w:t>
            </w:r>
            <w:r>
              <w:rPr>
                <w:rFonts w:hint="eastAsia"/>
              </w:rPr>
              <w:t>，逻辑执行计划</w:t>
            </w:r>
          </w:p>
          <w:p w:rsidR="006D1757" w:rsidRDefault="006D1757" w:rsidP="006D1757">
            <w:pPr>
              <w:pStyle w:val="C503-2"/>
              <w:spacing w:line="240" w:lineRule="auto"/>
            </w:pPr>
            <w:r>
              <w:rPr>
                <w:rFonts w:hint="eastAsia"/>
              </w:rPr>
              <w:t xml:space="preserve">    // </w:t>
            </w:r>
            <w:r>
              <w:rPr>
                <w:rFonts w:hint="eastAsia"/>
              </w:rPr>
              <w:t>设计执行的时候，首先会通过底层的</w:t>
            </w:r>
            <w:r>
              <w:rPr>
                <w:rFonts w:hint="eastAsia"/>
              </w:rPr>
              <w:t>catalyst optimizer</w:t>
            </w:r>
            <w:r>
              <w:rPr>
                <w:rFonts w:hint="eastAsia"/>
              </w:rPr>
              <w:t>，生成物理执行计划，比如说会做一些优化，比如</w:t>
            </w:r>
            <w:r>
              <w:rPr>
                <w:rFonts w:hint="eastAsia"/>
              </w:rPr>
              <w:t>push filter</w:t>
            </w:r>
          </w:p>
          <w:p w:rsidR="006D1757" w:rsidRDefault="006D1757" w:rsidP="006D1757">
            <w:pPr>
              <w:pStyle w:val="C503-2"/>
              <w:spacing w:line="240" w:lineRule="auto"/>
            </w:pPr>
            <w:r>
              <w:rPr>
                <w:rFonts w:hint="eastAsia"/>
              </w:rPr>
              <w:t xml:space="preserve">    // </w:t>
            </w:r>
            <w:r>
              <w:rPr>
                <w:rFonts w:hint="eastAsia"/>
              </w:rPr>
              <w:t>还会通过</w:t>
            </w:r>
            <w:r>
              <w:rPr>
                <w:rFonts w:hint="eastAsia"/>
              </w:rPr>
              <w:t>whole-stage code generation</w:t>
            </w:r>
            <w:r>
              <w:rPr>
                <w:rFonts w:hint="eastAsia"/>
              </w:rPr>
              <w:t>技术去自动化生成代码，提升执行性能</w:t>
            </w:r>
          </w:p>
          <w:p w:rsidR="006D1757" w:rsidRDefault="006D1757" w:rsidP="006D1757">
            <w:pPr>
              <w:pStyle w:val="C503-2"/>
              <w:spacing w:line="240" w:lineRule="auto"/>
            </w:pPr>
            <w:r>
              <w:t xml:space="preserve">//    spark.sql("select * from employee where age &gt; 30").explain()  </w:t>
            </w:r>
          </w:p>
          <w:p w:rsidR="006D1757" w:rsidRDefault="006D1757" w:rsidP="006D1757">
            <w:pPr>
              <w:pStyle w:val="C503-2"/>
              <w:spacing w:line="240" w:lineRule="auto"/>
            </w:pPr>
            <w:r>
              <w:lastRenderedPageBreak/>
              <w:t xml:space="preserve">    </w:t>
            </w:r>
          </w:p>
          <w:p w:rsidR="006D1757" w:rsidRDefault="006D1757" w:rsidP="006D1757">
            <w:pPr>
              <w:pStyle w:val="C503-2"/>
              <w:spacing w:line="240" w:lineRule="auto"/>
            </w:pPr>
            <w:r>
              <w:t>//    employee.printSchema()</w:t>
            </w:r>
          </w:p>
          <w:p w:rsidR="006D1757" w:rsidRDefault="006D1757" w:rsidP="006D1757">
            <w:pPr>
              <w:pStyle w:val="C503-2"/>
              <w:spacing w:line="240" w:lineRule="auto"/>
            </w:pPr>
            <w:r>
              <w:t xml:space="preserve">    </w:t>
            </w:r>
          </w:p>
          <w:p w:rsidR="006D1757" w:rsidRDefault="006D1757" w:rsidP="006D1757">
            <w:pPr>
              <w:pStyle w:val="C503-2"/>
              <w:spacing w:line="240" w:lineRule="auto"/>
            </w:pPr>
            <w:r>
              <w:rPr>
                <w:rFonts w:hint="eastAsia"/>
              </w:rPr>
              <w:t xml:space="preserve">    // </w:t>
            </w:r>
            <w:r>
              <w:rPr>
                <w:rFonts w:hint="eastAsia"/>
              </w:rPr>
              <w:t>以前给大家演示过，写</w:t>
            </w:r>
            <w:r>
              <w:rPr>
                <w:rFonts w:hint="eastAsia"/>
              </w:rPr>
              <w:t>hdfs</w:t>
            </w:r>
            <w:r>
              <w:rPr>
                <w:rFonts w:hint="eastAsia"/>
              </w:rPr>
              <w:t>是肯定没有问题的</w:t>
            </w:r>
          </w:p>
          <w:p w:rsidR="006D1757" w:rsidRDefault="006D1757" w:rsidP="006D1757">
            <w:pPr>
              <w:pStyle w:val="C503-2"/>
              <w:spacing w:line="240" w:lineRule="auto"/>
            </w:pPr>
            <w:r>
              <w:t>//    val employeeWithAgeGreaterThen30DF = spark.sql("select * from employee where age &gt; 30")</w:t>
            </w:r>
          </w:p>
          <w:p w:rsidR="006D1757" w:rsidRDefault="006D1757" w:rsidP="006D1757">
            <w:pPr>
              <w:pStyle w:val="C503-2"/>
              <w:spacing w:line="240" w:lineRule="auto"/>
            </w:pPr>
            <w:r>
              <w:t>//    employeeWithAgeGreaterThen30DF.write.json("C:\\Users\\Administrator\\Desktop\\employeeWithAgeGreaterThen30DF.json")</w:t>
            </w:r>
          </w:p>
          <w:p w:rsidR="006D1757" w:rsidRDefault="006D1757" w:rsidP="006D1757">
            <w:pPr>
              <w:pStyle w:val="C503-2"/>
              <w:spacing w:line="240" w:lineRule="auto"/>
            </w:pPr>
            <w:r>
              <w:t xml:space="preserve">    </w:t>
            </w:r>
          </w:p>
          <w:p w:rsidR="006D1757" w:rsidRDefault="006D1757" w:rsidP="006D1757">
            <w:pPr>
              <w:pStyle w:val="C503-2"/>
              <w:spacing w:line="240" w:lineRule="auto"/>
            </w:pPr>
            <w:r>
              <w:t xml:space="preserve">    val employeeDS = employee.as[Employee]  </w:t>
            </w:r>
          </w:p>
          <w:p w:rsidR="006D1757" w:rsidRDefault="006D1757" w:rsidP="006D1757">
            <w:pPr>
              <w:pStyle w:val="C503-2"/>
              <w:spacing w:line="240" w:lineRule="auto"/>
            </w:pPr>
            <w:r>
              <w:t xml:space="preserve">    employeeDS.show()</w:t>
            </w:r>
          </w:p>
          <w:p w:rsidR="006D1757" w:rsidRDefault="006D1757" w:rsidP="006D1757">
            <w:pPr>
              <w:pStyle w:val="C503-2"/>
              <w:spacing w:line="240" w:lineRule="auto"/>
            </w:pPr>
            <w:r>
              <w:t xml:space="preserve">    employeeDS.printSchema()</w:t>
            </w:r>
          </w:p>
          <w:p w:rsidR="006D1757" w:rsidRDefault="006D1757" w:rsidP="006D1757">
            <w:pPr>
              <w:pStyle w:val="C503-2"/>
              <w:spacing w:line="240" w:lineRule="auto"/>
            </w:pPr>
            <w:r>
              <w:t xml:space="preserve">    </w:t>
            </w:r>
          </w:p>
          <w:p w:rsidR="006D1757" w:rsidRDefault="006D1757" w:rsidP="006D1757">
            <w:pPr>
              <w:pStyle w:val="C503-2"/>
              <w:spacing w:line="240" w:lineRule="auto"/>
            </w:pPr>
            <w:r>
              <w:t xml:space="preserve">    val employeeDF = employeeDS.toDF()</w:t>
            </w:r>
          </w:p>
          <w:p w:rsidR="006D1757" w:rsidRDefault="006D1757" w:rsidP="006D1757">
            <w:pPr>
              <w:pStyle w:val="C503-2"/>
              <w:spacing w:line="240" w:lineRule="auto"/>
            </w:pPr>
            <w:r>
              <w:t xml:space="preserve">  }</w:t>
            </w:r>
          </w:p>
          <w:p w:rsidR="006D1757" w:rsidRDefault="006D1757" w:rsidP="006D1757">
            <w:pPr>
              <w:pStyle w:val="C503-2"/>
              <w:spacing w:line="240" w:lineRule="auto"/>
            </w:pPr>
            <w:r>
              <w:t>}</w:t>
            </w:r>
          </w:p>
        </w:tc>
      </w:tr>
    </w:tbl>
    <w:p w:rsidR="000441A7" w:rsidRDefault="000441A7" w:rsidP="000441A7">
      <w:pPr>
        <w:pStyle w:val="2"/>
      </w:pPr>
      <w:bookmarkStart w:id="51" w:name="_Toc525034020"/>
      <w:r>
        <w:rPr>
          <w:rFonts w:hint="eastAsia"/>
        </w:rPr>
        <w:lastRenderedPageBreak/>
        <w:t>259_Dataset</w:t>
      </w:r>
      <w:r>
        <w:rPr>
          <w:rFonts w:hint="eastAsia"/>
        </w:rPr>
        <w:t>开发详解</w:t>
      </w:r>
      <w:r>
        <w:rPr>
          <w:rFonts w:hint="eastAsia"/>
        </w:rPr>
        <w:t>-typed</w:t>
      </w:r>
      <w:r>
        <w:rPr>
          <w:rFonts w:hint="eastAsia"/>
        </w:rPr>
        <w:t>操作：</w:t>
      </w:r>
      <w:r>
        <w:rPr>
          <w:rFonts w:hint="eastAsia"/>
        </w:rPr>
        <w:t>coalesce</w:t>
      </w:r>
      <w:r>
        <w:rPr>
          <w:rFonts w:hint="eastAsia"/>
        </w:rPr>
        <w:t>、</w:t>
      </w:r>
      <w:r>
        <w:rPr>
          <w:rFonts w:hint="eastAsia"/>
        </w:rPr>
        <w:t>repartition</w:t>
      </w:r>
      <w:bookmarkEnd w:id="51"/>
    </w:p>
    <w:p w:rsidR="00534DD8" w:rsidRDefault="00534DD8" w:rsidP="00534DD8">
      <w:pPr>
        <w:pStyle w:val="C503-2"/>
      </w:pPr>
      <w:r w:rsidRPr="00534DD8">
        <w:t>TypedOperation.scala</w:t>
      </w:r>
    </w:p>
    <w:tbl>
      <w:tblPr>
        <w:tblStyle w:val="afa"/>
        <w:tblW w:w="9923" w:type="dxa"/>
        <w:tblInd w:w="-856" w:type="dxa"/>
        <w:tblLook w:val="04A0" w:firstRow="1" w:lastRow="0" w:firstColumn="1" w:lastColumn="0" w:noHBand="0" w:noVBand="1"/>
      </w:tblPr>
      <w:tblGrid>
        <w:gridCol w:w="9923"/>
      </w:tblGrid>
      <w:tr w:rsidR="00534DD8" w:rsidTr="00C54306">
        <w:tc>
          <w:tcPr>
            <w:tcW w:w="9923" w:type="dxa"/>
          </w:tcPr>
          <w:p w:rsidR="00534DD8" w:rsidRDefault="00534DD8" w:rsidP="00534DD8">
            <w:pPr>
              <w:pStyle w:val="C503-2"/>
              <w:spacing w:line="240" w:lineRule="auto"/>
            </w:pPr>
            <w:r>
              <w:t>import org.apache.spark.sql.SparkSession</w:t>
            </w:r>
          </w:p>
          <w:p w:rsidR="00534DD8" w:rsidRDefault="00534DD8" w:rsidP="00534DD8">
            <w:pPr>
              <w:pStyle w:val="C503-2"/>
              <w:spacing w:line="240" w:lineRule="auto"/>
            </w:pPr>
          </w:p>
          <w:p w:rsidR="00534DD8" w:rsidRDefault="00534DD8" w:rsidP="00534DD8">
            <w:pPr>
              <w:pStyle w:val="C503-2"/>
              <w:spacing w:line="240" w:lineRule="auto"/>
            </w:pPr>
            <w:r>
              <w:t>/**</w:t>
            </w:r>
          </w:p>
          <w:p w:rsidR="00534DD8" w:rsidRDefault="00534DD8" w:rsidP="00534DD8">
            <w:pPr>
              <w:pStyle w:val="C503-2"/>
              <w:spacing w:line="240" w:lineRule="auto"/>
            </w:pPr>
            <w:r>
              <w:rPr>
                <w:rFonts w:hint="eastAsia"/>
              </w:rPr>
              <w:t xml:space="preserve"> * typed</w:t>
            </w:r>
            <w:r>
              <w:rPr>
                <w:rFonts w:hint="eastAsia"/>
              </w:rPr>
              <w:t>操作</w:t>
            </w:r>
          </w:p>
          <w:p w:rsidR="00534DD8" w:rsidRDefault="00534DD8" w:rsidP="00534DD8">
            <w:pPr>
              <w:pStyle w:val="C503-2"/>
              <w:spacing w:line="240" w:lineRule="auto"/>
            </w:pPr>
            <w:r>
              <w:t xml:space="preserve"> */</w:t>
            </w:r>
          </w:p>
          <w:p w:rsidR="00534DD8" w:rsidRDefault="00534DD8" w:rsidP="00534DD8">
            <w:pPr>
              <w:pStyle w:val="C503-2"/>
              <w:spacing w:line="240" w:lineRule="auto"/>
            </w:pPr>
            <w:r>
              <w:t>object TypedOperation {</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case class Employee(name: String, age: Long, depId: Long, gender: String, salary: Long)</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def main(args: Array[String]) {</w:t>
            </w:r>
          </w:p>
          <w:p w:rsidR="00534DD8" w:rsidRDefault="00534DD8" w:rsidP="00534DD8">
            <w:pPr>
              <w:pStyle w:val="C503-2"/>
              <w:spacing w:line="240" w:lineRule="auto"/>
            </w:pPr>
            <w:r>
              <w:t xml:space="preserve">    val spark = SparkSession</w:t>
            </w:r>
          </w:p>
          <w:p w:rsidR="00534DD8" w:rsidRDefault="00534DD8" w:rsidP="00534DD8">
            <w:pPr>
              <w:pStyle w:val="C503-2"/>
              <w:spacing w:line="240" w:lineRule="auto"/>
            </w:pPr>
            <w:r>
              <w:t xml:space="preserve">        .builder()</w:t>
            </w:r>
          </w:p>
          <w:p w:rsidR="00534DD8" w:rsidRDefault="00534DD8" w:rsidP="00534DD8">
            <w:pPr>
              <w:pStyle w:val="C503-2"/>
              <w:spacing w:line="240" w:lineRule="auto"/>
            </w:pPr>
            <w:r>
              <w:t xml:space="preserve">        .appName("TypedOperation") </w:t>
            </w:r>
          </w:p>
          <w:p w:rsidR="00534DD8" w:rsidRDefault="00534DD8" w:rsidP="00534DD8">
            <w:pPr>
              <w:pStyle w:val="C503-2"/>
              <w:spacing w:line="240" w:lineRule="auto"/>
            </w:pPr>
            <w:r>
              <w:t xml:space="preserve">        .master("local") </w:t>
            </w:r>
          </w:p>
          <w:p w:rsidR="00534DD8" w:rsidRDefault="00534DD8" w:rsidP="00534DD8">
            <w:pPr>
              <w:pStyle w:val="C503-2"/>
              <w:spacing w:line="240" w:lineRule="auto"/>
            </w:pPr>
            <w:r>
              <w:t xml:space="preserve">        .config("spark.sql.warehouse.dir", "C:\\Users\\Administrator\\Desktop\\spark-warehouse")</w:t>
            </w:r>
          </w:p>
          <w:p w:rsidR="00534DD8" w:rsidRDefault="00534DD8" w:rsidP="00534DD8">
            <w:pPr>
              <w:pStyle w:val="C503-2"/>
              <w:spacing w:line="240" w:lineRule="auto"/>
            </w:pPr>
            <w:r>
              <w:t xml:space="preserve">        .getOrCreate()</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import spark.implicits._</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val employee = spark.read.json("C:\\Users\\Administrator\\Desktop\\employee.json")</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val employeeDS = employee.as[Employee]  </w:t>
            </w:r>
          </w:p>
          <w:p w:rsidR="00534DD8" w:rsidRDefault="00534DD8" w:rsidP="00534DD8">
            <w:pPr>
              <w:pStyle w:val="C503-2"/>
              <w:spacing w:line="240" w:lineRule="auto"/>
            </w:pPr>
            <w:r>
              <w:t xml:space="preserve">    </w:t>
            </w:r>
          </w:p>
          <w:p w:rsidR="00534DD8" w:rsidRDefault="00534DD8" w:rsidP="00534DD8">
            <w:pPr>
              <w:pStyle w:val="C503-2"/>
              <w:spacing w:line="240" w:lineRule="auto"/>
            </w:pPr>
            <w:r>
              <w:lastRenderedPageBreak/>
              <w:t xml:space="preserve">    println(employeeDS.rdd.partitions.size)</w:t>
            </w:r>
          </w:p>
          <w:p w:rsidR="00534DD8" w:rsidRDefault="00534DD8" w:rsidP="00534DD8">
            <w:pPr>
              <w:pStyle w:val="C503-2"/>
              <w:spacing w:line="240" w:lineRule="auto"/>
            </w:pPr>
            <w:r>
              <w:t xml:space="preserve">    </w:t>
            </w:r>
          </w:p>
          <w:p w:rsidR="00534DD8" w:rsidRDefault="00534DD8" w:rsidP="00534DD8">
            <w:pPr>
              <w:pStyle w:val="C503-2"/>
              <w:spacing w:line="240" w:lineRule="auto"/>
            </w:pPr>
            <w:r>
              <w:rPr>
                <w:rFonts w:hint="eastAsia"/>
              </w:rPr>
              <w:t xml:space="preserve">    // coalesce</w:t>
            </w:r>
            <w:r>
              <w:rPr>
                <w:rFonts w:hint="eastAsia"/>
              </w:rPr>
              <w:t>和</w:t>
            </w:r>
            <w:r>
              <w:rPr>
                <w:rFonts w:hint="eastAsia"/>
              </w:rPr>
              <w:t>repartition</w:t>
            </w:r>
            <w:r>
              <w:rPr>
                <w:rFonts w:hint="eastAsia"/>
              </w:rPr>
              <w:t>操作</w:t>
            </w:r>
          </w:p>
          <w:p w:rsidR="00534DD8" w:rsidRDefault="00534DD8" w:rsidP="00534DD8">
            <w:pPr>
              <w:pStyle w:val="C503-2"/>
              <w:spacing w:line="240" w:lineRule="auto"/>
            </w:pPr>
            <w:r>
              <w:rPr>
                <w:rFonts w:hint="eastAsia"/>
              </w:rPr>
              <w:t xml:space="preserve">    // </w:t>
            </w:r>
            <w:r>
              <w:rPr>
                <w:rFonts w:hint="eastAsia"/>
              </w:rPr>
              <w:t>都是用来重新定义分区的</w:t>
            </w:r>
          </w:p>
          <w:p w:rsidR="00534DD8" w:rsidRDefault="00534DD8" w:rsidP="00534DD8">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534DD8" w:rsidRDefault="00534DD8" w:rsidP="00534DD8">
            <w:pPr>
              <w:pStyle w:val="C503-2"/>
              <w:spacing w:line="240" w:lineRule="auto"/>
            </w:pPr>
            <w:r>
              <w:rPr>
                <w:rFonts w:hint="eastAsia"/>
              </w:rPr>
              <w:t xml:space="preserve">    // repartiton</w:t>
            </w:r>
            <w:r>
              <w:rPr>
                <w:rFonts w:hint="eastAsia"/>
              </w:rPr>
              <w:t>，可以增加分区，也可以减少分区，必须会发生</w:t>
            </w:r>
            <w:r>
              <w:rPr>
                <w:rFonts w:hint="eastAsia"/>
              </w:rPr>
              <w:t>shuffle</w:t>
            </w:r>
            <w:r>
              <w:rPr>
                <w:rFonts w:hint="eastAsia"/>
              </w:rPr>
              <w:t>，相当于是进行了一次重分区操作</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val employeeDSRepartitioned = employeeDS.repartition(7);</w:t>
            </w:r>
          </w:p>
          <w:p w:rsidR="00534DD8" w:rsidRDefault="00534DD8" w:rsidP="00534DD8">
            <w:pPr>
              <w:pStyle w:val="C503-2"/>
              <w:spacing w:line="240" w:lineRule="auto"/>
            </w:pPr>
            <w:r>
              <w:t xml:space="preserve">    </w:t>
            </w:r>
          </w:p>
          <w:p w:rsidR="00534DD8" w:rsidRDefault="00534DD8" w:rsidP="00534DD8">
            <w:pPr>
              <w:pStyle w:val="C503-2"/>
              <w:spacing w:line="240" w:lineRule="auto"/>
            </w:pPr>
            <w:r>
              <w:rPr>
                <w:rFonts w:hint="eastAsia"/>
              </w:rPr>
              <w:t xml:space="preserve">    // </w:t>
            </w:r>
            <w:r>
              <w:rPr>
                <w:rFonts w:hint="eastAsia"/>
              </w:rPr>
              <w:t>看一下它的分区情况</w:t>
            </w:r>
          </w:p>
          <w:p w:rsidR="00534DD8" w:rsidRDefault="00534DD8" w:rsidP="00534DD8">
            <w:pPr>
              <w:pStyle w:val="C503-2"/>
              <w:spacing w:line="240" w:lineRule="auto"/>
            </w:pPr>
            <w:r>
              <w:t xml:space="preserve">    println(employeeDSRepartitioned.rdd.partitions.size)</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val employeeDSCoalesced = employeeDSRepartitioned.coalesce(3);</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println(employeeDSCoalesced.rdd.partitions.size)</w:t>
            </w:r>
          </w:p>
          <w:p w:rsidR="00534DD8" w:rsidRDefault="00534DD8" w:rsidP="00534DD8">
            <w:pPr>
              <w:pStyle w:val="C503-2"/>
              <w:spacing w:line="240" w:lineRule="auto"/>
            </w:pPr>
            <w:r>
              <w:t xml:space="preserve">    </w:t>
            </w:r>
          </w:p>
          <w:p w:rsidR="00534DD8" w:rsidRDefault="00534DD8" w:rsidP="00534DD8">
            <w:pPr>
              <w:pStyle w:val="C503-2"/>
              <w:spacing w:line="240" w:lineRule="auto"/>
            </w:pPr>
            <w:r>
              <w:t xml:space="preserve">    employeeDSCoalesced.show()</w:t>
            </w:r>
          </w:p>
          <w:p w:rsidR="00534DD8" w:rsidRDefault="00534DD8" w:rsidP="00534DD8">
            <w:pPr>
              <w:pStyle w:val="C503-2"/>
              <w:spacing w:line="240" w:lineRule="auto"/>
            </w:pPr>
            <w:r>
              <w:t xml:space="preserve">  }</w:t>
            </w:r>
          </w:p>
          <w:p w:rsidR="00534DD8" w:rsidRDefault="00534DD8" w:rsidP="00534DD8">
            <w:pPr>
              <w:pStyle w:val="C503-2"/>
              <w:spacing w:line="240" w:lineRule="auto"/>
            </w:pPr>
            <w:r>
              <w:t>}</w:t>
            </w:r>
          </w:p>
        </w:tc>
      </w:tr>
    </w:tbl>
    <w:p w:rsidR="00534DD8" w:rsidRPr="00534DD8" w:rsidRDefault="00534DD8" w:rsidP="00534DD8">
      <w:pPr>
        <w:pStyle w:val="C503-2"/>
      </w:pPr>
    </w:p>
    <w:p w:rsidR="000441A7" w:rsidRDefault="000441A7" w:rsidP="000441A7">
      <w:pPr>
        <w:pStyle w:val="2"/>
      </w:pPr>
      <w:bookmarkStart w:id="52" w:name="_Toc525034021"/>
      <w:r>
        <w:rPr>
          <w:rFonts w:hint="eastAsia"/>
        </w:rPr>
        <w:t>260_Dataset</w:t>
      </w:r>
      <w:r>
        <w:rPr>
          <w:rFonts w:hint="eastAsia"/>
        </w:rPr>
        <w:t>开发详解</w:t>
      </w:r>
      <w:r>
        <w:rPr>
          <w:rFonts w:hint="eastAsia"/>
        </w:rPr>
        <w:t>-typed</w:t>
      </w:r>
      <w:r>
        <w:rPr>
          <w:rFonts w:hint="eastAsia"/>
        </w:rPr>
        <w:t>操作：</w:t>
      </w:r>
      <w:r>
        <w:rPr>
          <w:rFonts w:hint="eastAsia"/>
        </w:rPr>
        <w:t>distinct</w:t>
      </w:r>
      <w:r>
        <w:rPr>
          <w:rFonts w:hint="eastAsia"/>
        </w:rPr>
        <w:t>、</w:t>
      </w:r>
      <w:r>
        <w:rPr>
          <w:rFonts w:hint="eastAsia"/>
        </w:rPr>
        <w:t>dropDuplicates</w:t>
      </w:r>
      <w:bookmarkEnd w:id="52"/>
    </w:p>
    <w:tbl>
      <w:tblPr>
        <w:tblStyle w:val="afa"/>
        <w:tblW w:w="9640" w:type="dxa"/>
        <w:tblInd w:w="-856" w:type="dxa"/>
        <w:tblLook w:val="04A0" w:firstRow="1" w:lastRow="0" w:firstColumn="1" w:lastColumn="0" w:noHBand="0" w:noVBand="1"/>
      </w:tblPr>
      <w:tblGrid>
        <w:gridCol w:w="9640"/>
      </w:tblGrid>
      <w:tr w:rsidR="00CC2064" w:rsidTr="00CC2064">
        <w:tc>
          <w:tcPr>
            <w:tcW w:w="9640" w:type="dxa"/>
          </w:tcPr>
          <w:p w:rsidR="00CC2064" w:rsidRDefault="00CC2064" w:rsidP="00CC2064">
            <w:pPr>
              <w:pStyle w:val="C503-2"/>
              <w:spacing w:line="240" w:lineRule="auto"/>
            </w:pPr>
            <w:r>
              <w:t>import org.apache.spark.sql.SparkSession</w:t>
            </w:r>
          </w:p>
          <w:p w:rsidR="00CC2064" w:rsidRDefault="00CC2064" w:rsidP="00CC2064">
            <w:pPr>
              <w:pStyle w:val="C503-2"/>
              <w:spacing w:line="240" w:lineRule="auto"/>
            </w:pPr>
          </w:p>
          <w:p w:rsidR="00CC2064" w:rsidRDefault="00CC2064" w:rsidP="00CC2064">
            <w:pPr>
              <w:pStyle w:val="C503-2"/>
              <w:spacing w:line="240" w:lineRule="auto"/>
            </w:pPr>
            <w:r>
              <w:t>/**</w:t>
            </w:r>
          </w:p>
          <w:p w:rsidR="00CC2064" w:rsidRDefault="00CC2064" w:rsidP="00CC2064">
            <w:pPr>
              <w:pStyle w:val="C503-2"/>
              <w:spacing w:line="240" w:lineRule="auto"/>
            </w:pPr>
            <w:r>
              <w:rPr>
                <w:rFonts w:hint="eastAsia"/>
              </w:rPr>
              <w:t xml:space="preserve"> * typed</w:t>
            </w:r>
            <w:r>
              <w:rPr>
                <w:rFonts w:hint="eastAsia"/>
              </w:rPr>
              <w:t>操作</w:t>
            </w:r>
          </w:p>
          <w:p w:rsidR="00CC2064" w:rsidRDefault="00CC2064" w:rsidP="00CC2064">
            <w:pPr>
              <w:pStyle w:val="C503-2"/>
              <w:spacing w:line="240" w:lineRule="auto"/>
            </w:pPr>
            <w:r>
              <w:t xml:space="preserve"> */</w:t>
            </w:r>
          </w:p>
          <w:p w:rsidR="00CC2064" w:rsidRDefault="00CC2064" w:rsidP="00CC2064">
            <w:pPr>
              <w:pStyle w:val="C503-2"/>
              <w:spacing w:line="240" w:lineRule="auto"/>
            </w:pPr>
            <w:r>
              <w:t>object TypedOperation {</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case class Employee(name: String, age: Long, depId: Long, gender: String, salary: Long)</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def main(args: Array[String]) {</w:t>
            </w:r>
          </w:p>
          <w:p w:rsidR="00CC2064" w:rsidRDefault="00CC2064" w:rsidP="00CC2064">
            <w:pPr>
              <w:pStyle w:val="C503-2"/>
              <w:spacing w:line="240" w:lineRule="auto"/>
            </w:pPr>
            <w:r>
              <w:t xml:space="preserve">    val spark = SparkSession</w:t>
            </w:r>
          </w:p>
          <w:p w:rsidR="00CC2064" w:rsidRDefault="00CC2064" w:rsidP="00CC2064">
            <w:pPr>
              <w:pStyle w:val="C503-2"/>
              <w:spacing w:line="240" w:lineRule="auto"/>
            </w:pPr>
            <w:r>
              <w:t xml:space="preserve">        .builder()</w:t>
            </w:r>
          </w:p>
          <w:p w:rsidR="00CC2064" w:rsidRDefault="00CC2064" w:rsidP="00CC2064">
            <w:pPr>
              <w:pStyle w:val="C503-2"/>
              <w:spacing w:line="240" w:lineRule="auto"/>
            </w:pPr>
            <w:r>
              <w:t xml:space="preserve">        .appName("TypedOperation") </w:t>
            </w:r>
          </w:p>
          <w:p w:rsidR="00CC2064" w:rsidRDefault="00CC2064" w:rsidP="00CC2064">
            <w:pPr>
              <w:pStyle w:val="C503-2"/>
              <w:spacing w:line="240" w:lineRule="auto"/>
            </w:pPr>
            <w:r>
              <w:t xml:space="preserve">        .master("local") </w:t>
            </w:r>
          </w:p>
          <w:p w:rsidR="00CC2064" w:rsidRDefault="00CC2064" w:rsidP="00CC2064">
            <w:pPr>
              <w:pStyle w:val="C503-2"/>
              <w:spacing w:line="240" w:lineRule="auto"/>
            </w:pPr>
            <w:r>
              <w:t xml:space="preserve">        .config("spark.sql.warehouse.dir", "C:\\Users\\Administrator\\Desktop\\spark-warehouse")</w:t>
            </w:r>
          </w:p>
          <w:p w:rsidR="00CC2064" w:rsidRDefault="00CC2064" w:rsidP="00CC2064">
            <w:pPr>
              <w:pStyle w:val="C503-2"/>
              <w:spacing w:line="240" w:lineRule="auto"/>
            </w:pPr>
            <w:r>
              <w:t xml:space="preserve">        .getOrCreate()</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import spark.implicits._</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val employee = spark.read.json("C:\\Users\\Administrator\\Desktop\\employee.json")</w:t>
            </w:r>
          </w:p>
          <w:p w:rsidR="00CC2064" w:rsidRDefault="00CC2064" w:rsidP="00CC2064">
            <w:pPr>
              <w:pStyle w:val="C503-2"/>
              <w:spacing w:line="240" w:lineRule="auto"/>
            </w:pPr>
            <w:r>
              <w:lastRenderedPageBreak/>
              <w:t xml:space="preserve">    </w:t>
            </w:r>
          </w:p>
          <w:p w:rsidR="00CC2064" w:rsidRDefault="00CC2064" w:rsidP="00CC2064">
            <w:pPr>
              <w:pStyle w:val="C503-2"/>
              <w:spacing w:line="240" w:lineRule="auto"/>
            </w:pPr>
            <w:r>
              <w:t xml:space="preserve">    val employeeDS = employee.as[Employee]  </w:t>
            </w:r>
          </w:p>
          <w:p w:rsidR="00CC2064" w:rsidRDefault="00CC2064" w:rsidP="00CC2064">
            <w:pPr>
              <w:pStyle w:val="C503-2"/>
              <w:spacing w:line="240" w:lineRule="auto"/>
            </w:pPr>
            <w:r>
              <w:t xml:space="preserve">    </w:t>
            </w:r>
          </w:p>
          <w:p w:rsidR="00CC2064" w:rsidRDefault="00CC2064" w:rsidP="00CC2064">
            <w:pPr>
              <w:pStyle w:val="C503-2"/>
              <w:spacing w:line="240" w:lineRule="auto"/>
            </w:pPr>
            <w:r>
              <w:t>//    println(employeeDS.rdd.partitions.size)</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 coalesce</w:t>
            </w:r>
            <w:r>
              <w:rPr>
                <w:rFonts w:hint="eastAsia"/>
              </w:rPr>
              <w:t>和</w:t>
            </w:r>
            <w:r>
              <w:rPr>
                <w:rFonts w:hint="eastAsia"/>
              </w:rPr>
              <w:t>repartition</w:t>
            </w:r>
            <w:r>
              <w:rPr>
                <w:rFonts w:hint="eastAsia"/>
              </w:rPr>
              <w:t>操作</w:t>
            </w:r>
          </w:p>
          <w:p w:rsidR="00CC2064" w:rsidRDefault="00CC2064" w:rsidP="00CC2064">
            <w:pPr>
              <w:pStyle w:val="C503-2"/>
              <w:spacing w:line="240" w:lineRule="auto"/>
            </w:pPr>
            <w:r>
              <w:rPr>
                <w:rFonts w:hint="eastAsia"/>
              </w:rPr>
              <w:t xml:space="preserve">//    // </w:t>
            </w:r>
            <w:r>
              <w:rPr>
                <w:rFonts w:hint="eastAsia"/>
              </w:rPr>
              <w:t>都是用来重新定义分区的</w:t>
            </w:r>
          </w:p>
          <w:p w:rsidR="00CC2064" w:rsidRDefault="00CC2064" w:rsidP="00CC2064">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CC2064" w:rsidRDefault="00CC2064" w:rsidP="00CC2064">
            <w:pPr>
              <w:pStyle w:val="C503-2"/>
              <w:spacing w:line="240" w:lineRule="auto"/>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CC2064" w:rsidRDefault="00CC2064" w:rsidP="00CC2064">
            <w:pPr>
              <w:pStyle w:val="C503-2"/>
              <w:spacing w:line="240" w:lineRule="auto"/>
            </w:pPr>
            <w:r>
              <w:t xml:space="preserve">//    </w:t>
            </w:r>
          </w:p>
          <w:p w:rsidR="00CC2064" w:rsidRDefault="00CC2064" w:rsidP="00CC2064">
            <w:pPr>
              <w:pStyle w:val="C503-2"/>
              <w:spacing w:line="240" w:lineRule="auto"/>
            </w:pPr>
            <w:r>
              <w:t>//    val employeeDSRepartitioned = employeeDS.repartition(7);</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xml:space="preserve">//    // </w:t>
            </w:r>
            <w:r>
              <w:rPr>
                <w:rFonts w:hint="eastAsia"/>
              </w:rPr>
              <w:t>看一下它的分区情况</w:t>
            </w:r>
          </w:p>
          <w:p w:rsidR="00CC2064" w:rsidRDefault="00CC2064" w:rsidP="00CC2064">
            <w:pPr>
              <w:pStyle w:val="C503-2"/>
              <w:spacing w:line="240" w:lineRule="auto"/>
            </w:pPr>
            <w:r>
              <w:t>//    println(employeeDSRepartitioned.rdd.partitions.size)</w:t>
            </w:r>
          </w:p>
          <w:p w:rsidR="00CC2064" w:rsidRDefault="00CC2064" w:rsidP="00CC2064">
            <w:pPr>
              <w:pStyle w:val="C503-2"/>
              <w:spacing w:line="240" w:lineRule="auto"/>
            </w:pPr>
            <w:r>
              <w:t xml:space="preserve">//    </w:t>
            </w:r>
          </w:p>
          <w:p w:rsidR="00CC2064" w:rsidRDefault="00CC2064" w:rsidP="00CC2064">
            <w:pPr>
              <w:pStyle w:val="C503-2"/>
              <w:spacing w:line="240" w:lineRule="auto"/>
            </w:pPr>
            <w:r>
              <w:t>//    val employeeDSCoalesced = employeeDSRepartitioned.coalesce(3);</w:t>
            </w:r>
          </w:p>
          <w:p w:rsidR="00CC2064" w:rsidRDefault="00CC2064" w:rsidP="00CC2064">
            <w:pPr>
              <w:pStyle w:val="C503-2"/>
              <w:spacing w:line="240" w:lineRule="auto"/>
            </w:pPr>
            <w:r>
              <w:t xml:space="preserve">//    </w:t>
            </w:r>
          </w:p>
          <w:p w:rsidR="00CC2064" w:rsidRDefault="00CC2064" w:rsidP="00CC2064">
            <w:pPr>
              <w:pStyle w:val="C503-2"/>
              <w:spacing w:line="240" w:lineRule="auto"/>
            </w:pPr>
            <w:r>
              <w:t>//    println(employeeDSCoalesced.rdd.partitions.size)</w:t>
            </w:r>
          </w:p>
          <w:p w:rsidR="00CC2064" w:rsidRDefault="00CC2064" w:rsidP="00CC2064">
            <w:pPr>
              <w:pStyle w:val="C503-2"/>
              <w:spacing w:line="240" w:lineRule="auto"/>
            </w:pPr>
            <w:r>
              <w:t xml:space="preserve">//    </w:t>
            </w:r>
          </w:p>
          <w:p w:rsidR="00CC2064" w:rsidRDefault="00CC2064" w:rsidP="00CC2064">
            <w:pPr>
              <w:pStyle w:val="C503-2"/>
              <w:spacing w:line="240" w:lineRule="auto"/>
            </w:pPr>
            <w:r>
              <w:t>//    employeeDSCoalesced.show()</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xml:space="preserve">    // distinct</w:t>
            </w:r>
            <w:r>
              <w:rPr>
                <w:rFonts w:hint="eastAsia"/>
              </w:rPr>
              <w:t>和</w:t>
            </w:r>
            <w:r>
              <w:rPr>
                <w:rFonts w:hint="eastAsia"/>
              </w:rPr>
              <w:t>dropDuplicates</w:t>
            </w:r>
          </w:p>
          <w:p w:rsidR="00CC2064" w:rsidRDefault="00CC2064" w:rsidP="00CC2064">
            <w:pPr>
              <w:pStyle w:val="C503-2"/>
              <w:spacing w:line="240" w:lineRule="auto"/>
            </w:pPr>
            <w:r>
              <w:rPr>
                <w:rFonts w:hint="eastAsia"/>
              </w:rPr>
              <w:t xml:space="preserve">    // </w:t>
            </w:r>
            <w:r>
              <w:rPr>
                <w:rFonts w:hint="eastAsia"/>
              </w:rPr>
              <w:t>都是用来进行去重的，区别在哪儿呢？</w:t>
            </w:r>
          </w:p>
          <w:p w:rsidR="00CC2064" w:rsidRDefault="00CC2064" w:rsidP="00CC2064">
            <w:pPr>
              <w:pStyle w:val="C503-2"/>
              <w:spacing w:line="240" w:lineRule="auto"/>
            </w:pPr>
            <w:r>
              <w:rPr>
                <w:rFonts w:hint="eastAsia"/>
              </w:rPr>
              <w:t xml:space="preserve">    // distinct</w:t>
            </w:r>
            <w:r>
              <w:rPr>
                <w:rFonts w:hint="eastAsia"/>
              </w:rPr>
              <w:t>，是根据每一条数据，进行完整内容的比对和去重</w:t>
            </w:r>
          </w:p>
          <w:p w:rsidR="00CC2064" w:rsidRDefault="00CC2064" w:rsidP="00CC2064">
            <w:pPr>
              <w:pStyle w:val="C503-2"/>
              <w:spacing w:line="240" w:lineRule="auto"/>
            </w:pPr>
            <w:r>
              <w:rPr>
                <w:rFonts w:hint="eastAsia"/>
              </w:rPr>
              <w:t xml:space="preserve">    // dropDuplicates</w:t>
            </w:r>
            <w:r>
              <w:rPr>
                <w:rFonts w:hint="eastAsia"/>
              </w:rPr>
              <w:t>，可以根据指定的字段进行去重</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val distinctEmployeeDS = employeeDS.distinct();</w:t>
            </w:r>
          </w:p>
          <w:p w:rsidR="00CC2064" w:rsidRDefault="00CC2064" w:rsidP="00CC2064">
            <w:pPr>
              <w:pStyle w:val="C503-2"/>
              <w:spacing w:line="240" w:lineRule="auto"/>
            </w:pPr>
            <w:r>
              <w:t xml:space="preserve">    distinctEmployeeDS.show()</w:t>
            </w:r>
          </w:p>
          <w:p w:rsidR="00CC2064" w:rsidRDefault="00CC2064" w:rsidP="00CC2064">
            <w:pPr>
              <w:pStyle w:val="C503-2"/>
              <w:spacing w:line="240" w:lineRule="auto"/>
            </w:pPr>
            <w:r>
              <w:t xml:space="preserve">    val dropDuplicatesEmployeeDS = employeeDS.dropDuplicates(Seq("name"))  </w:t>
            </w:r>
          </w:p>
          <w:p w:rsidR="00CC2064" w:rsidRDefault="00CC2064" w:rsidP="00CC2064">
            <w:pPr>
              <w:pStyle w:val="C503-2"/>
              <w:spacing w:line="240" w:lineRule="auto"/>
            </w:pPr>
            <w:r>
              <w:t xml:space="preserve">    dropDuplicatesEmployeeDS.show()  </w:t>
            </w:r>
          </w:p>
          <w:p w:rsidR="00CC2064" w:rsidRDefault="00CC2064" w:rsidP="00CC2064">
            <w:pPr>
              <w:pStyle w:val="C503-2"/>
              <w:spacing w:line="240" w:lineRule="auto"/>
            </w:pPr>
            <w:r>
              <w:t xml:space="preserve">  }</w:t>
            </w:r>
          </w:p>
          <w:p w:rsidR="00CC2064" w:rsidRDefault="00CC2064" w:rsidP="00CC2064">
            <w:pPr>
              <w:pStyle w:val="C503-2"/>
              <w:spacing w:line="240" w:lineRule="auto"/>
            </w:pPr>
            <w:r>
              <w:t>}</w:t>
            </w:r>
          </w:p>
        </w:tc>
      </w:tr>
    </w:tbl>
    <w:p w:rsidR="00CC2064" w:rsidRPr="00CC2064" w:rsidRDefault="00CC2064" w:rsidP="00CC2064">
      <w:pPr>
        <w:pStyle w:val="C503-2"/>
      </w:pPr>
    </w:p>
    <w:p w:rsidR="000441A7" w:rsidRDefault="000441A7" w:rsidP="000441A7">
      <w:pPr>
        <w:pStyle w:val="2"/>
      </w:pPr>
      <w:bookmarkStart w:id="53" w:name="_Toc525034022"/>
      <w:r>
        <w:rPr>
          <w:rFonts w:hint="eastAsia"/>
        </w:rPr>
        <w:t>261_Dataset</w:t>
      </w:r>
      <w:r>
        <w:rPr>
          <w:rFonts w:hint="eastAsia"/>
        </w:rPr>
        <w:t>开发详解</w:t>
      </w:r>
      <w:r>
        <w:rPr>
          <w:rFonts w:hint="eastAsia"/>
        </w:rPr>
        <w:t>-typed</w:t>
      </w:r>
      <w:r>
        <w:rPr>
          <w:rFonts w:hint="eastAsia"/>
        </w:rPr>
        <w:t>操作：</w:t>
      </w:r>
      <w:r>
        <w:rPr>
          <w:rFonts w:hint="eastAsia"/>
        </w:rPr>
        <w:t>except</w:t>
      </w:r>
      <w:r>
        <w:rPr>
          <w:rFonts w:hint="eastAsia"/>
        </w:rPr>
        <w:t>、</w:t>
      </w:r>
      <w:r>
        <w:rPr>
          <w:rFonts w:hint="eastAsia"/>
        </w:rPr>
        <w:t>filter</w:t>
      </w:r>
      <w:r>
        <w:rPr>
          <w:rFonts w:hint="eastAsia"/>
        </w:rPr>
        <w:t>、</w:t>
      </w:r>
      <w:r>
        <w:rPr>
          <w:rFonts w:hint="eastAsia"/>
        </w:rPr>
        <w:t>intersect</w:t>
      </w:r>
      <w:bookmarkEnd w:id="53"/>
    </w:p>
    <w:tbl>
      <w:tblPr>
        <w:tblStyle w:val="afa"/>
        <w:tblW w:w="9782" w:type="dxa"/>
        <w:tblInd w:w="-856" w:type="dxa"/>
        <w:tblLook w:val="04A0" w:firstRow="1" w:lastRow="0" w:firstColumn="1" w:lastColumn="0" w:noHBand="0" w:noVBand="1"/>
      </w:tblPr>
      <w:tblGrid>
        <w:gridCol w:w="9782"/>
      </w:tblGrid>
      <w:tr w:rsidR="00CC2064" w:rsidTr="00CC2064">
        <w:tc>
          <w:tcPr>
            <w:tcW w:w="9782" w:type="dxa"/>
          </w:tcPr>
          <w:p w:rsidR="00CC2064" w:rsidRDefault="00CC2064" w:rsidP="00CC2064">
            <w:pPr>
              <w:pStyle w:val="C503-2"/>
              <w:spacing w:line="240" w:lineRule="auto"/>
            </w:pPr>
            <w:r>
              <w:t>import org.apache.spark.sql.SparkSession</w:t>
            </w:r>
          </w:p>
          <w:p w:rsidR="00CC2064" w:rsidRDefault="00CC2064" w:rsidP="00CC2064">
            <w:pPr>
              <w:pStyle w:val="C503-2"/>
              <w:spacing w:line="240" w:lineRule="auto"/>
            </w:pPr>
          </w:p>
          <w:p w:rsidR="00CC2064" w:rsidRDefault="00CC2064" w:rsidP="00CC2064">
            <w:pPr>
              <w:pStyle w:val="C503-2"/>
              <w:spacing w:line="240" w:lineRule="auto"/>
            </w:pPr>
            <w:r>
              <w:t>/**</w:t>
            </w:r>
          </w:p>
          <w:p w:rsidR="00CC2064" w:rsidRDefault="00CC2064" w:rsidP="00CC2064">
            <w:pPr>
              <w:pStyle w:val="C503-2"/>
              <w:spacing w:line="240" w:lineRule="auto"/>
            </w:pPr>
            <w:r>
              <w:rPr>
                <w:rFonts w:hint="eastAsia"/>
              </w:rPr>
              <w:t xml:space="preserve"> * typed</w:t>
            </w:r>
            <w:r>
              <w:rPr>
                <w:rFonts w:hint="eastAsia"/>
              </w:rPr>
              <w:t>操作</w:t>
            </w:r>
          </w:p>
          <w:p w:rsidR="00CC2064" w:rsidRDefault="00CC2064" w:rsidP="00CC2064">
            <w:pPr>
              <w:pStyle w:val="C503-2"/>
              <w:spacing w:line="240" w:lineRule="auto"/>
            </w:pPr>
            <w:r>
              <w:t xml:space="preserve"> */</w:t>
            </w:r>
          </w:p>
          <w:p w:rsidR="00CC2064" w:rsidRDefault="00CC2064" w:rsidP="00CC2064">
            <w:pPr>
              <w:pStyle w:val="C503-2"/>
              <w:spacing w:line="240" w:lineRule="auto"/>
            </w:pPr>
            <w:r>
              <w:t>object TypedOperation {</w:t>
            </w:r>
          </w:p>
          <w:p w:rsidR="00CC2064" w:rsidRDefault="00CC2064" w:rsidP="00CC2064">
            <w:pPr>
              <w:pStyle w:val="C503-2"/>
              <w:spacing w:line="240" w:lineRule="auto"/>
            </w:pPr>
            <w:r>
              <w:lastRenderedPageBreak/>
              <w:t xml:space="preserve">  </w:t>
            </w:r>
          </w:p>
          <w:p w:rsidR="00CC2064" w:rsidRDefault="00CC2064" w:rsidP="00CC2064">
            <w:pPr>
              <w:pStyle w:val="C503-2"/>
              <w:spacing w:line="240" w:lineRule="auto"/>
            </w:pPr>
            <w:r>
              <w:t xml:space="preserve">  case class Employee(name: String, age: Long, depId: Long, gender: String, salary: Long)</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def main(args: Array[String]) {</w:t>
            </w:r>
          </w:p>
          <w:p w:rsidR="00CC2064" w:rsidRDefault="00CC2064" w:rsidP="00CC2064">
            <w:pPr>
              <w:pStyle w:val="C503-2"/>
              <w:spacing w:line="240" w:lineRule="auto"/>
            </w:pPr>
            <w:r>
              <w:t xml:space="preserve">    val spark = SparkSession</w:t>
            </w:r>
          </w:p>
          <w:p w:rsidR="00CC2064" w:rsidRDefault="00CC2064" w:rsidP="00CC2064">
            <w:pPr>
              <w:pStyle w:val="C503-2"/>
              <w:spacing w:line="240" w:lineRule="auto"/>
            </w:pPr>
            <w:r>
              <w:t xml:space="preserve">        .builder()</w:t>
            </w:r>
          </w:p>
          <w:p w:rsidR="00CC2064" w:rsidRDefault="00CC2064" w:rsidP="00CC2064">
            <w:pPr>
              <w:pStyle w:val="C503-2"/>
              <w:spacing w:line="240" w:lineRule="auto"/>
            </w:pPr>
            <w:r>
              <w:t xml:space="preserve">        .appName("TypedOperation") </w:t>
            </w:r>
          </w:p>
          <w:p w:rsidR="00CC2064" w:rsidRDefault="00CC2064" w:rsidP="00CC2064">
            <w:pPr>
              <w:pStyle w:val="C503-2"/>
              <w:spacing w:line="240" w:lineRule="auto"/>
            </w:pPr>
            <w:r>
              <w:t xml:space="preserve">        .master("local") </w:t>
            </w:r>
          </w:p>
          <w:p w:rsidR="00CC2064" w:rsidRDefault="00CC2064" w:rsidP="00CC2064">
            <w:pPr>
              <w:pStyle w:val="C503-2"/>
              <w:spacing w:line="240" w:lineRule="auto"/>
            </w:pPr>
            <w:r>
              <w:t xml:space="preserve">        .config("spark.sql.warehouse.dir", "C:\\Users\\Administrator\\Desktop\\spark-warehouse")</w:t>
            </w:r>
          </w:p>
          <w:p w:rsidR="00CC2064" w:rsidRDefault="00CC2064" w:rsidP="00CC2064">
            <w:pPr>
              <w:pStyle w:val="C503-2"/>
              <w:spacing w:line="240" w:lineRule="auto"/>
            </w:pPr>
            <w:r>
              <w:t xml:space="preserve">        .getOrCreate()</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import spark.implicits._</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val employee = spark.read.json("C:\\Users\\Administrator\\Desktop\\employee.json")</w:t>
            </w:r>
          </w:p>
          <w:p w:rsidR="00CC2064" w:rsidRDefault="00CC2064" w:rsidP="00CC2064">
            <w:pPr>
              <w:pStyle w:val="C503-2"/>
              <w:spacing w:line="240" w:lineRule="auto"/>
            </w:pPr>
            <w:r>
              <w:t xml:space="preserve">    val employee2 = spark.read.json("C:\\Users\\Administrator\\Desktop\\employee2.json")</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val employeeDS = employee.as[Employee]  </w:t>
            </w:r>
          </w:p>
          <w:p w:rsidR="00CC2064" w:rsidRDefault="00CC2064" w:rsidP="00CC2064">
            <w:pPr>
              <w:pStyle w:val="C503-2"/>
              <w:spacing w:line="240" w:lineRule="auto"/>
            </w:pPr>
            <w:r>
              <w:t xml:space="preserve">    val employeeDS2 = employee2.as[Employee]  </w:t>
            </w:r>
          </w:p>
          <w:p w:rsidR="00CC2064" w:rsidRDefault="00CC2064" w:rsidP="00CC2064">
            <w:pPr>
              <w:pStyle w:val="C503-2"/>
              <w:spacing w:line="240" w:lineRule="auto"/>
            </w:pPr>
            <w:r>
              <w:t xml:space="preserve">    </w:t>
            </w:r>
          </w:p>
          <w:p w:rsidR="00CC2064" w:rsidRDefault="00CC2064" w:rsidP="00CC2064">
            <w:pPr>
              <w:pStyle w:val="C503-2"/>
              <w:spacing w:line="240" w:lineRule="auto"/>
            </w:pPr>
            <w:r>
              <w:t>//    println(employeeDS.rdd.partitions.size)</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 coalesce</w:t>
            </w:r>
            <w:r>
              <w:rPr>
                <w:rFonts w:hint="eastAsia"/>
              </w:rPr>
              <w:t>和</w:t>
            </w:r>
            <w:r>
              <w:rPr>
                <w:rFonts w:hint="eastAsia"/>
              </w:rPr>
              <w:t>repartition</w:t>
            </w:r>
            <w:r>
              <w:rPr>
                <w:rFonts w:hint="eastAsia"/>
              </w:rPr>
              <w:t>操作</w:t>
            </w:r>
          </w:p>
          <w:p w:rsidR="00CC2064" w:rsidRDefault="00CC2064" w:rsidP="00CC2064">
            <w:pPr>
              <w:pStyle w:val="C503-2"/>
              <w:spacing w:line="240" w:lineRule="auto"/>
            </w:pPr>
            <w:r>
              <w:rPr>
                <w:rFonts w:hint="eastAsia"/>
              </w:rPr>
              <w:t xml:space="preserve">//    // </w:t>
            </w:r>
            <w:r>
              <w:rPr>
                <w:rFonts w:hint="eastAsia"/>
              </w:rPr>
              <w:t>都是用来重新定义分区的</w:t>
            </w:r>
          </w:p>
          <w:p w:rsidR="00CC2064" w:rsidRDefault="00CC2064" w:rsidP="00CC2064">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CC2064" w:rsidRDefault="00CC2064" w:rsidP="00CC2064">
            <w:pPr>
              <w:pStyle w:val="C503-2"/>
              <w:spacing w:line="240" w:lineRule="auto"/>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CC2064" w:rsidRDefault="00CC2064" w:rsidP="00CC2064">
            <w:pPr>
              <w:pStyle w:val="C503-2"/>
              <w:spacing w:line="240" w:lineRule="auto"/>
            </w:pPr>
            <w:r>
              <w:t xml:space="preserve">//    </w:t>
            </w:r>
          </w:p>
          <w:p w:rsidR="00CC2064" w:rsidRDefault="00CC2064" w:rsidP="00CC2064">
            <w:pPr>
              <w:pStyle w:val="C503-2"/>
              <w:spacing w:line="240" w:lineRule="auto"/>
            </w:pPr>
            <w:r>
              <w:t>//    val employeeDSRepartitioned = employeeDS.repartition(7);</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xml:space="preserve">//    // </w:t>
            </w:r>
            <w:r>
              <w:rPr>
                <w:rFonts w:hint="eastAsia"/>
              </w:rPr>
              <w:t>看一下它的分区情况</w:t>
            </w:r>
          </w:p>
          <w:p w:rsidR="00CC2064" w:rsidRDefault="00CC2064" w:rsidP="00CC2064">
            <w:pPr>
              <w:pStyle w:val="C503-2"/>
              <w:spacing w:line="240" w:lineRule="auto"/>
            </w:pPr>
            <w:r>
              <w:t>//    println(employeeDSRepartitioned.rdd.partitions.size)</w:t>
            </w:r>
          </w:p>
          <w:p w:rsidR="00CC2064" w:rsidRDefault="00CC2064" w:rsidP="00CC2064">
            <w:pPr>
              <w:pStyle w:val="C503-2"/>
              <w:spacing w:line="240" w:lineRule="auto"/>
            </w:pPr>
            <w:r>
              <w:t xml:space="preserve">//    </w:t>
            </w:r>
          </w:p>
          <w:p w:rsidR="00CC2064" w:rsidRDefault="00CC2064" w:rsidP="00CC2064">
            <w:pPr>
              <w:pStyle w:val="C503-2"/>
              <w:spacing w:line="240" w:lineRule="auto"/>
            </w:pPr>
            <w:r>
              <w:t>//    val employeeDSCoalesced = employeeDSRepartitioned.coalesce(3);</w:t>
            </w:r>
          </w:p>
          <w:p w:rsidR="00CC2064" w:rsidRDefault="00CC2064" w:rsidP="00CC2064">
            <w:pPr>
              <w:pStyle w:val="C503-2"/>
              <w:spacing w:line="240" w:lineRule="auto"/>
            </w:pPr>
            <w:r>
              <w:t xml:space="preserve">//    </w:t>
            </w:r>
          </w:p>
          <w:p w:rsidR="00CC2064" w:rsidRDefault="00CC2064" w:rsidP="00CC2064">
            <w:pPr>
              <w:pStyle w:val="C503-2"/>
              <w:spacing w:line="240" w:lineRule="auto"/>
            </w:pPr>
            <w:r>
              <w:t>//    println(employeeDSCoalesced.rdd.partitions.size)</w:t>
            </w:r>
          </w:p>
          <w:p w:rsidR="00CC2064" w:rsidRDefault="00CC2064" w:rsidP="00CC2064">
            <w:pPr>
              <w:pStyle w:val="C503-2"/>
              <w:spacing w:line="240" w:lineRule="auto"/>
            </w:pPr>
            <w:r>
              <w:t xml:space="preserve">//    </w:t>
            </w:r>
          </w:p>
          <w:p w:rsidR="00CC2064" w:rsidRDefault="00CC2064" w:rsidP="00CC2064">
            <w:pPr>
              <w:pStyle w:val="C503-2"/>
              <w:spacing w:line="240" w:lineRule="auto"/>
            </w:pPr>
            <w:r>
              <w:t>//    employeeDSCoalesced.show()</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xml:space="preserve">    // distinct</w:t>
            </w:r>
            <w:r>
              <w:rPr>
                <w:rFonts w:hint="eastAsia"/>
              </w:rPr>
              <w:t>和</w:t>
            </w:r>
            <w:r>
              <w:rPr>
                <w:rFonts w:hint="eastAsia"/>
              </w:rPr>
              <w:t>dropDuplicates</w:t>
            </w:r>
          </w:p>
          <w:p w:rsidR="00CC2064" w:rsidRDefault="00CC2064" w:rsidP="00CC2064">
            <w:pPr>
              <w:pStyle w:val="C503-2"/>
              <w:spacing w:line="240" w:lineRule="auto"/>
            </w:pPr>
            <w:r>
              <w:rPr>
                <w:rFonts w:hint="eastAsia"/>
              </w:rPr>
              <w:t xml:space="preserve">    // </w:t>
            </w:r>
            <w:r>
              <w:rPr>
                <w:rFonts w:hint="eastAsia"/>
              </w:rPr>
              <w:t>都是用来进行去重的，区别在哪儿呢？</w:t>
            </w:r>
          </w:p>
          <w:p w:rsidR="00CC2064" w:rsidRDefault="00CC2064" w:rsidP="00CC2064">
            <w:pPr>
              <w:pStyle w:val="C503-2"/>
              <w:spacing w:line="240" w:lineRule="auto"/>
            </w:pPr>
            <w:r>
              <w:rPr>
                <w:rFonts w:hint="eastAsia"/>
              </w:rPr>
              <w:t xml:space="preserve">    // distinct</w:t>
            </w:r>
            <w:r>
              <w:rPr>
                <w:rFonts w:hint="eastAsia"/>
              </w:rPr>
              <w:t>，是根据每一条数据，进行完整内容的比对和去重</w:t>
            </w:r>
          </w:p>
          <w:p w:rsidR="00CC2064" w:rsidRDefault="00CC2064" w:rsidP="00CC2064">
            <w:pPr>
              <w:pStyle w:val="C503-2"/>
              <w:spacing w:line="240" w:lineRule="auto"/>
            </w:pPr>
            <w:r>
              <w:rPr>
                <w:rFonts w:hint="eastAsia"/>
              </w:rPr>
              <w:t xml:space="preserve">    // dropDuplicates</w:t>
            </w:r>
            <w:r>
              <w:rPr>
                <w:rFonts w:hint="eastAsia"/>
              </w:rPr>
              <w:t>，可以根据指定的字段进行去重</w:t>
            </w:r>
          </w:p>
          <w:p w:rsidR="00CC2064" w:rsidRDefault="00CC2064" w:rsidP="00CC2064">
            <w:pPr>
              <w:pStyle w:val="C503-2"/>
              <w:spacing w:line="240" w:lineRule="auto"/>
            </w:pPr>
            <w:r>
              <w:t xml:space="preserve">    </w:t>
            </w:r>
          </w:p>
          <w:p w:rsidR="00CC2064" w:rsidRDefault="00CC2064" w:rsidP="00CC2064">
            <w:pPr>
              <w:pStyle w:val="C503-2"/>
              <w:spacing w:line="240" w:lineRule="auto"/>
            </w:pPr>
            <w:r>
              <w:t>//    val distinctEmployeeDS = employeeDS.distinct();</w:t>
            </w:r>
          </w:p>
          <w:p w:rsidR="00CC2064" w:rsidRDefault="00CC2064" w:rsidP="00CC2064">
            <w:pPr>
              <w:pStyle w:val="C503-2"/>
              <w:spacing w:line="240" w:lineRule="auto"/>
            </w:pPr>
            <w:r>
              <w:lastRenderedPageBreak/>
              <w:t>//    distinctEmployeeDS.show()</w:t>
            </w:r>
          </w:p>
          <w:p w:rsidR="00CC2064" w:rsidRDefault="00CC2064" w:rsidP="00CC2064">
            <w:pPr>
              <w:pStyle w:val="C503-2"/>
              <w:spacing w:line="240" w:lineRule="auto"/>
            </w:pPr>
            <w:r>
              <w:t xml:space="preserve">//    val dropDuplicatesEmployeeDS = employeeDS.dropDuplicates(Seq("name"))  </w:t>
            </w:r>
          </w:p>
          <w:p w:rsidR="00CC2064" w:rsidRDefault="00CC2064" w:rsidP="00CC2064">
            <w:pPr>
              <w:pStyle w:val="C503-2"/>
              <w:spacing w:line="240" w:lineRule="auto"/>
            </w:pPr>
            <w:r>
              <w:t xml:space="preserve">//    dropDuplicatesEmployeeDS.show()  </w:t>
            </w:r>
          </w:p>
          <w:p w:rsidR="00CC2064" w:rsidRDefault="00CC2064" w:rsidP="00CC2064">
            <w:pPr>
              <w:pStyle w:val="C503-2"/>
              <w:spacing w:line="240" w:lineRule="auto"/>
            </w:pPr>
            <w:r>
              <w:t xml:space="preserve">    </w:t>
            </w:r>
          </w:p>
          <w:p w:rsidR="00CC2064" w:rsidRDefault="00CC2064" w:rsidP="00CC2064">
            <w:pPr>
              <w:pStyle w:val="C503-2"/>
              <w:spacing w:line="240" w:lineRule="auto"/>
            </w:pPr>
            <w:r>
              <w:rPr>
                <w:rFonts w:hint="eastAsia"/>
              </w:rPr>
              <w:t xml:space="preserve">    // except</w:t>
            </w:r>
            <w:r>
              <w:rPr>
                <w:rFonts w:hint="eastAsia"/>
              </w:rPr>
              <w:t>：获取在当前</w:t>
            </w:r>
            <w:r>
              <w:rPr>
                <w:rFonts w:hint="eastAsia"/>
              </w:rPr>
              <w:t>dataset</w:t>
            </w:r>
            <w:r>
              <w:rPr>
                <w:rFonts w:hint="eastAsia"/>
              </w:rPr>
              <w:t>中有，但是在另外一个</w:t>
            </w:r>
            <w:r>
              <w:rPr>
                <w:rFonts w:hint="eastAsia"/>
              </w:rPr>
              <w:t>dataset</w:t>
            </w:r>
            <w:r>
              <w:rPr>
                <w:rFonts w:hint="eastAsia"/>
              </w:rPr>
              <w:t>中没有的元素</w:t>
            </w:r>
          </w:p>
          <w:p w:rsidR="00CC2064" w:rsidRDefault="00CC2064" w:rsidP="00CC2064">
            <w:pPr>
              <w:pStyle w:val="C503-2"/>
              <w:spacing w:line="240" w:lineRule="auto"/>
            </w:pPr>
            <w:r>
              <w:rPr>
                <w:rFonts w:hint="eastAsia"/>
              </w:rPr>
              <w:t xml:space="preserve">    // filter</w:t>
            </w:r>
            <w:r>
              <w:rPr>
                <w:rFonts w:hint="eastAsia"/>
              </w:rPr>
              <w:t>：根据我们自己的逻辑，如果返回</w:t>
            </w:r>
            <w:r>
              <w:rPr>
                <w:rFonts w:hint="eastAsia"/>
              </w:rPr>
              <w:t>true</w:t>
            </w:r>
            <w:r>
              <w:rPr>
                <w:rFonts w:hint="eastAsia"/>
              </w:rPr>
              <w:t>，那么就保留该元素，否则就过滤掉该元素</w:t>
            </w:r>
          </w:p>
          <w:p w:rsidR="00CC2064" w:rsidRDefault="00CC2064" w:rsidP="00CC2064">
            <w:pPr>
              <w:pStyle w:val="C503-2"/>
              <w:spacing w:line="240" w:lineRule="auto"/>
            </w:pPr>
            <w:r>
              <w:rPr>
                <w:rFonts w:hint="eastAsia"/>
              </w:rPr>
              <w:t xml:space="preserve">    // intersect</w:t>
            </w:r>
            <w:r>
              <w:rPr>
                <w:rFonts w:hint="eastAsia"/>
              </w:rPr>
              <w:t>：获取两个数据集的交集</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employeeDS.except(employeeDS2).show()  </w:t>
            </w:r>
          </w:p>
          <w:p w:rsidR="00CC2064" w:rsidRDefault="00CC2064" w:rsidP="00CC2064">
            <w:pPr>
              <w:pStyle w:val="C503-2"/>
              <w:spacing w:line="240" w:lineRule="auto"/>
            </w:pPr>
            <w:r>
              <w:t xml:space="preserve">//    employeeDS.filter { employee =&gt; employee.age &gt; 30 }.show() </w:t>
            </w:r>
          </w:p>
          <w:p w:rsidR="00CC2064" w:rsidRDefault="00CC2064" w:rsidP="00CC2064">
            <w:pPr>
              <w:pStyle w:val="C503-2"/>
              <w:spacing w:line="240" w:lineRule="auto"/>
            </w:pPr>
            <w:r>
              <w:t xml:space="preserve">//    employeeDS.intersect(employeeDS2).show()  </w:t>
            </w:r>
          </w:p>
          <w:p w:rsidR="00CC2064" w:rsidRDefault="00CC2064" w:rsidP="00CC2064">
            <w:pPr>
              <w:pStyle w:val="C503-2"/>
              <w:spacing w:line="240" w:lineRule="auto"/>
            </w:pPr>
            <w:r>
              <w:t xml:space="preserve">  }</w:t>
            </w:r>
          </w:p>
          <w:p w:rsidR="00CC2064" w:rsidRDefault="00CC2064" w:rsidP="00CC2064">
            <w:pPr>
              <w:pStyle w:val="C503-2"/>
              <w:spacing w:line="240" w:lineRule="auto"/>
            </w:pPr>
            <w:r>
              <w:t xml:space="preserve">  </w:t>
            </w:r>
          </w:p>
          <w:p w:rsidR="00CC2064" w:rsidRDefault="00CC2064" w:rsidP="00CC2064">
            <w:pPr>
              <w:pStyle w:val="C503-2"/>
              <w:spacing w:line="240" w:lineRule="auto"/>
            </w:pPr>
            <w:r>
              <w:t>}</w:t>
            </w:r>
          </w:p>
        </w:tc>
      </w:tr>
    </w:tbl>
    <w:p w:rsidR="00CC2064" w:rsidRPr="00CC2064" w:rsidRDefault="00CC2064" w:rsidP="00CC2064">
      <w:pPr>
        <w:pStyle w:val="C503-2"/>
      </w:pPr>
    </w:p>
    <w:p w:rsidR="000441A7" w:rsidRDefault="000441A7" w:rsidP="000441A7">
      <w:pPr>
        <w:pStyle w:val="2"/>
      </w:pPr>
      <w:bookmarkStart w:id="54" w:name="_Toc525034023"/>
      <w:r>
        <w:rPr>
          <w:rFonts w:hint="eastAsia"/>
        </w:rPr>
        <w:t>262_Dataset</w:t>
      </w:r>
      <w:r>
        <w:rPr>
          <w:rFonts w:hint="eastAsia"/>
        </w:rPr>
        <w:t>开发详解</w:t>
      </w:r>
      <w:r>
        <w:rPr>
          <w:rFonts w:hint="eastAsia"/>
        </w:rPr>
        <w:t>-typed</w:t>
      </w:r>
      <w:r>
        <w:rPr>
          <w:rFonts w:hint="eastAsia"/>
        </w:rPr>
        <w:t>操作：</w:t>
      </w:r>
      <w:r>
        <w:rPr>
          <w:rFonts w:hint="eastAsia"/>
        </w:rPr>
        <w:t>map</w:t>
      </w:r>
      <w:r>
        <w:rPr>
          <w:rFonts w:hint="eastAsia"/>
        </w:rPr>
        <w:t>、</w:t>
      </w:r>
      <w:r>
        <w:rPr>
          <w:rFonts w:hint="eastAsia"/>
        </w:rPr>
        <w:t>flatMap</w:t>
      </w:r>
      <w:r>
        <w:rPr>
          <w:rFonts w:hint="eastAsia"/>
        </w:rPr>
        <w:t>、</w:t>
      </w:r>
      <w:r>
        <w:rPr>
          <w:rFonts w:hint="eastAsia"/>
        </w:rPr>
        <w:t>mapPartitions</w:t>
      </w:r>
      <w:bookmarkEnd w:id="54"/>
    </w:p>
    <w:tbl>
      <w:tblPr>
        <w:tblStyle w:val="afa"/>
        <w:tblW w:w="9782" w:type="dxa"/>
        <w:tblInd w:w="-856" w:type="dxa"/>
        <w:tblLook w:val="04A0" w:firstRow="1" w:lastRow="0" w:firstColumn="1" w:lastColumn="0" w:noHBand="0" w:noVBand="1"/>
      </w:tblPr>
      <w:tblGrid>
        <w:gridCol w:w="9782"/>
      </w:tblGrid>
      <w:tr w:rsidR="00BA59B0" w:rsidTr="00BA59B0">
        <w:tc>
          <w:tcPr>
            <w:tcW w:w="9782" w:type="dxa"/>
          </w:tcPr>
          <w:p w:rsidR="00BA59B0" w:rsidRDefault="00BA59B0" w:rsidP="002E1C9C">
            <w:pPr>
              <w:pStyle w:val="C503-2"/>
              <w:spacing w:line="240" w:lineRule="auto"/>
            </w:pPr>
            <w:r>
              <w:t>import org.apache.spark.sql.SparkSession</w:t>
            </w:r>
          </w:p>
          <w:p w:rsidR="00BA59B0" w:rsidRDefault="002E1C9C" w:rsidP="002E1C9C">
            <w:pPr>
              <w:pStyle w:val="C503-2"/>
              <w:spacing w:line="240" w:lineRule="auto"/>
            </w:pPr>
            <w:r>
              <w:t>/*</w:t>
            </w:r>
            <w:r w:rsidR="00BA59B0">
              <w:rPr>
                <w:rFonts w:hint="eastAsia"/>
              </w:rPr>
              <w:t>* typed</w:t>
            </w:r>
            <w:r w:rsidR="00BA59B0">
              <w:rPr>
                <w:rFonts w:hint="eastAsia"/>
              </w:rPr>
              <w:t>操作</w:t>
            </w:r>
            <w:r w:rsidR="00BA59B0">
              <w:t>*/</w:t>
            </w:r>
          </w:p>
          <w:p w:rsidR="00BA59B0" w:rsidRDefault="00BA59B0" w:rsidP="002E1C9C">
            <w:pPr>
              <w:pStyle w:val="C503-2"/>
              <w:spacing w:line="240" w:lineRule="auto"/>
            </w:pPr>
            <w:r>
              <w:t>object TypedOperation {</w:t>
            </w:r>
          </w:p>
          <w:p w:rsidR="00BA59B0" w:rsidRDefault="00BA59B0" w:rsidP="002E1C9C">
            <w:pPr>
              <w:pStyle w:val="C503-2"/>
              <w:spacing w:line="240" w:lineRule="auto"/>
            </w:pPr>
            <w:r>
              <w:t xml:space="preserve">  case class Employee(name: String, age: Long, depId: Long, gender: String, salary: Long)</w:t>
            </w:r>
          </w:p>
          <w:p w:rsidR="00BA59B0" w:rsidRDefault="00BA59B0" w:rsidP="002E1C9C">
            <w:pPr>
              <w:pStyle w:val="C503-2"/>
              <w:spacing w:line="240" w:lineRule="auto"/>
            </w:pPr>
            <w:r>
              <w:t xml:space="preserve">  case class Department(id: Long, name: String)</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def main(args: Array[String]) {</w:t>
            </w:r>
          </w:p>
          <w:p w:rsidR="00BA59B0" w:rsidRDefault="00BA59B0" w:rsidP="002E1C9C">
            <w:pPr>
              <w:pStyle w:val="C503-2"/>
              <w:spacing w:line="240" w:lineRule="auto"/>
            </w:pPr>
            <w:r>
              <w:t xml:space="preserve">    val spark = SparkSession</w:t>
            </w:r>
          </w:p>
          <w:p w:rsidR="00BA59B0" w:rsidRDefault="00BA59B0" w:rsidP="002E1C9C">
            <w:pPr>
              <w:pStyle w:val="C503-2"/>
              <w:spacing w:line="240" w:lineRule="auto"/>
            </w:pPr>
            <w:r>
              <w:t xml:space="preserve">        .builder()</w:t>
            </w:r>
          </w:p>
          <w:p w:rsidR="00BA59B0" w:rsidRDefault="00BA59B0" w:rsidP="002E1C9C">
            <w:pPr>
              <w:pStyle w:val="C503-2"/>
              <w:spacing w:line="240" w:lineRule="auto"/>
            </w:pPr>
            <w:r>
              <w:t xml:space="preserve">        .appName("TypedOperation") </w:t>
            </w:r>
          </w:p>
          <w:p w:rsidR="00BA59B0" w:rsidRDefault="00BA59B0" w:rsidP="002E1C9C">
            <w:pPr>
              <w:pStyle w:val="C503-2"/>
              <w:spacing w:line="240" w:lineRule="auto"/>
            </w:pPr>
            <w:r>
              <w:t xml:space="preserve">        .master("local") </w:t>
            </w:r>
          </w:p>
          <w:p w:rsidR="00BA59B0" w:rsidRDefault="00BA59B0" w:rsidP="002E1C9C">
            <w:pPr>
              <w:pStyle w:val="C503-2"/>
              <w:spacing w:line="240" w:lineRule="auto"/>
            </w:pPr>
            <w:r>
              <w:t xml:space="preserve">        .config("spark.sql.warehouse.dir", "C:\\Users\\Administrator\\Desktop\\spark-warehouse")</w:t>
            </w:r>
          </w:p>
          <w:p w:rsidR="00BA59B0" w:rsidRDefault="00BA59B0" w:rsidP="002E1C9C">
            <w:pPr>
              <w:pStyle w:val="C503-2"/>
              <w:spacing w:line="240" w:lineRule="auto"/>
            </w:pPr>
            <w:r>
              <w:t xml:space="preserve">        .getOrCreate()</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import spark.implicits._</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val employee = spark.read.json("C:\\Users\\Administrator\\Desktop\\employee.json")</w:t>
            </w:r>
          </w:p>
          <w:p w:rsidR="00BA59B0" w:rsidRDefault="00BA59B0" w:rsidP="002E1C9C">
            <w:pPr>
              <w:pStyle w:val="C503-2"/>
              <w:spacing w:line="240" w:lineRule="auto"/>
            </w:pPr>
            <w:r>
              <w:t xml:space="preserve">    val employee2 = spark.read.json("C:\\Users\\Administrator\\Desktop\\employee2.json")</w:t>
            </w:r>
          </w:p>
          <w:p w:rsidR="00BA59B0" w:rsidRDefault="00BA59B0" w:rsidP="002E1C9C">
            <w:pPr>
              <w:pStyle w:val="C503-2"/>
              <w:spacing w:line="240" w:lineRule="auto"/>
            </w:pPr>
            <w:r>
              <w:t xml:space="preserve">    val department = spark.read.json("C:\\Users\\Administrator\\Desktop\\department.json")</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val employeeDS = employee.as[Employee]  </w:t>
            </w:r>
          </w:p>
          <w:p w:rsidR="00BA59B0" w:rsidRDefault="00BA59B0" w:rsidP="002E1C9C">
            <w:pPr>
              <w:pStyle w:val="C503-2"/>
              <w:spacing w:line="240" w:lineRule="auto"/>
            </w:pPr>
            <w:r>
              <w:t xml:space="preserve">    val employeeDS2 = employee2.as[Employee]  </w:t>
            </w:r>
          </w:p>
          <w:p w:rsidR="00BA59B0" w:rsidRDefault="00BA59B0" w:rsidP="002E1C9C">
            <w:pPr>
              <w:pStyle w:val="C503-2"/>
              <w:spacing w:line="240" w:lineRule="auto"/>
            </w:pPr>
            <w:r>
              <w:t xml:space="preserve">    val departmentDS = department.as[Department]</w:t>
            </w:r>
          </w:p>
          <w:p w:rsidR="00BA59B0" w:rsidRDefault="00BA59B0" w:rsidP="002E1C9C">
            <w:pPr>
              <w:pStyle w:val="C503-2"/>
              <w:spacing w:line="240" w:lineRule="auto"/>
            </w:pPr>
            <w:r>
              <w:lastRenderedPageBreak/>
              <w:t xml:space="preserve">    </w:t>
            </w:r>
          </w:p>
          <w:p w:rsidR="00BA59B0" w:rsidRDefault="00BA59B0" w:rsidP="002E1C9C">
            <w:pPr>
              <w:pStyle w:val="C503-2"/>
              <w:spacing w:line="240" w:lineRule="auto"/>
            </w:pPr>
            <w:r>
              <w:t>//    println(employeeDS.rdd.partitions.size)</w:t>
            </w:r>
          </w:p>
          <w:p w:rsidR="00BA59B0" w:rsidRDefault="00BA59B0" w:rsidP="002E1C9C">
            <w:pPr>
              <w:pStyle w:val="C503-2"/>
              <w:spacing w:line="240" w:lineRule="auto"/>
            </w:pPr>
            <w:r>
              <w:t xml:space="preserve">//    </w:t>
            </w:r>
          </w:p>
          <w:p w:rsidR="00BA59B0" w:rsidRDefault="00BA59B0" w:rsidP="002E1C9C">
            <w:pPr>
              <w:pStyle w:val="C503-2"/>
              <w:spacing w:line="240" w:lineRule="auto"/>
            </w:pPr>
            <w:r>
              <w:rPr>
                <w:rFonts w:hint="eastAsia"/>
              </w:rPr>
              <w:t>//    // coalesce</w:t>
            </w:r>
            <w:r>
              <w:rPr>
                <w:rFonts w:hint="eastAsia"/>
              </w:rPr>
              <w:t>和</w:t>
            </w:r>
            <w:r>
              <w:rPr>
                <w:rFonts w:hint="eastAsia"/>
              </w:rPr>
              <w:t>repartition</w:t>
            </w:r>
            <w:r>
              <w:rPr>
                <w:rFonts w:hint="eastAsia"/>
              </w:rPr>
              <w:t>操作</w:t>
            </w:r>
          </w:p>
          <w:p w:rsidR="00BA59B0" w:rsidRDefault="00BA59B0" w:rsidP="002E1C9C">
            <w:pPr>
              <w:pStyle w:val="C503-2"/>
              <w:spacing w:line="240" w:lineRule="auto"/>
            </w:pPr>
            <w:r>
              <w:rPr>
                <w:rFonts w:hint="eastAsia"/>
              </w:rPr>
              <w:t xml:space="preserve">//    // </w:t>
            </w:r>
            <w:r>
              <w:rPr>
                <w:rFonts w:hint="eastAsia"/>
              </w:rPr>
              <w:t>都是用来重新定义分区的</w:t>
            </w:r>
          </w:p>
          <w:p w:rsidR="00BA59B0" w:rsidRDefault="00BA59B0" w:rsidP="002E1C9C">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BA59B0" w:rsidRDefault="00BA59B0" w:rsidP="002E1C9C">
            <w:pPr>
              <w:pStyle w:val="C503-2"/>
              <w:spacing w:line="240" w:lineRule="auto"/>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BA59B0" w:rsidRDefault="00BA59B0" w:rsidP="002E1C9C">
            <w:pPr>
              <w:pStyle w:val="C503-2"/>
              <w:spacing w:line="240" w:lineRule="auto"/>
            </w:pPr>
            <w:r>
              <w:t xml:space="preserve">//    </w:t>
            </w:r>
          </w:p>
          <w:p w:rsidR="00BA59B0" w:rsidRDefault="00BA59B0" w:rsidP="002E1C9C">
            <w:pPr>
              <w:pStyle w:val="C503-2"/>
              <w:spacing w:line="240" w:lineRule="auto"/>
            </w:pPr>
            <w:r>
              <w:t>//    val employeeDSRepartitioned = employeeDS.repartition(7);</w:t>
            </w:r>
          </w:p>
          <w:p w:rsidR="00BA59B0" w:rsidRDefault="00BA59B0" w:rsidP="002E1C9C">
            <w:pPr>
              <w:pStyle w:val="C503-2"/>
              <w:spacing w:line="240" w:lineRule="auto"/>
            </w:pPr>
            <w:r>
              <w:t xml:space="preserve">//    </w:t>
            </w:r>
          </w:p>
          <w:p w:rsidR="00BA59B0" w:rsidRDefault="00BA59B0" w:rsidP="002E1C9C">
            <w:pPr>
              <w:pStyle w:val="C503-2"/>
              <w:spacing w:line="240" w:lineRule="auto"/>
            </w:pPr>
            <w:r>
              <w:rPr>
                <w:rFonts w:hint="eastAsia"/>
              </w:rPr>
              <w:t xml:space="preserve">//    // </w:t>
            </w:r>
            <w:r>
              <w:rPr>
                <w:rFonts w:hint="eastAsia"/>
              </w:rPr>
              <w:t>看一下它的分区情况</w:t>
            </w:r>
          </w:p>
          <w:p w:rsidR="00BA59B0" w:rsidRDefault="00BA59B0" w:rsidP="002E1C9C">
            <w:pPr>
              <w:pStyle w:val="C503-2"/>
              <w:spacing w:line="240" w:lineRule="auto"/>
            </w:pPr>
            <w:r>
              <w:t>//    println(employeeDSRepartitioned.rdd.partitions.size)</w:t>
            </w:r>
          </w:p>
          <w:p w:rsidR="00BA59B0" w:rsidRDefault="00BA59B0" w:rsidP="002E1C9C">
            <w:pPr>
              <w:pStyle w:val="C503-2"/>
              <w:spacing w:line="240" w:lineRule="auto"/>
            </w:pPr>
            <w:r>
              <w:t xml:space="preserve">//    </w:t>
            </w:r>
          </w:p>
          <w:p w:rsidR="00BA59B0" w:rsidRDefault="00BA59B0" w:rsidP="002E1C9C">
            <w:pPr>
              <w:pStyle w:val="C503-2"/>
              <w:spacing w:line="240" w:lineRule="auto"/>
            </w:pPr>
            <w:r>
              <w:t>//    val employeeDSCoalesced = employeeDSRepartitioned.coalesce(3);</w:t>
            </w:r>
          </w:p>
          <w:p w:rsidR="00BA59B0" w:rsidRDefault="00BA59B0" w:rsidP="002E1C9C">
            <w:pPr>
              <w:pStyle w:val="C503-2"/>
              <w:spacing w:line="240" w:lineRule="auto"/>
            </w:pPr>
            <w:r>
              <w:t xml:space="preserve">//    </w:t>
            </w:r>
          </w:p>
          <w:p w:rsidR="00BA59B0" w:rsidRDefault="00BA59B0" w:rsidP="002E1C9C">
            <w:pPr>
              <w:pStyle w:val="C503-2"/>
              <w:spacing w:line="240" w:lineRule="auto"/>
            </w:pPr>
            <w:r>
              <w:t>//    println(employeeDSCoalesced.rdd.partitions.size)</w:t>
            </w:r>
          </w:p>
          <w:p w:rsidR="00BA59B0" w:rsidRDefault="00BA59B0" w:rsidP="002E1C9C">
            <w:pPr>
              <w:pStyle w:val="C503-2"/>
              <w:spacing w:line="240" w:lineRule="auto"/>
            </w:pPr>
            <w:r>
              <w:t xml:space="preserve">//    </w:t>
            </w:r>
          </w:p>
          <w:p w:rsidR="00BA59B0" w:rsidRDefault="00BA59B0" w:rsidP="002E1C9C">
            <w:pPr>
              <w:pStyle w:val="C503-2"/>
              <w:spacing w:line="240" w:lineRule="auto"/>
            </w:pPr>
            <w:r>
              <w:t>//    employeeDSCoalesced.show()</w:t>
            </w:r>
          </w:p>
          <w:p w:rsidR="00BA59B0" w:rsidRDefault="00BA59B0" w:rsidP="002E1C9C">
            <w:pPr>
              <w:pStyle w:val="C503-2"/>
              <w:spacing w:line="240" w:lineRule="auto"/>
            </w:pPr>
            <w:r>
              <w:t xml:space="preserve">    </w:t>
            </w:r>
          </w:p>
          <w:p w:rsidR="00BA59B0" w:rsidRDefault="00BA59B0" w:rsidP="002E1C9C">
            <w:pPr>
              <w:pStyle w:val="C503-2"/>
              <w:spacing w:line="240" w:lineRule="auto"/>
            </w:pPr>
            <w:r>
              <w:rPr>
                <w:rFonts w:hint="eastAsia"/>
              </w:rPr>
              <w:t xml:space="preserve">    // distinct</w:t>
            </w:r>
            <w:r>
              <w:rPr>
                <w:rFonts w:hint="eastAsia"/>
              </w:rPr>
              <w:t>和</w:t>
            </w:r>
            <w:r>
              <w:rPr>
                <w:rFonts w:hint="eastAsia"/>
              </w:rPr>
              <w:t>dropDuplicates</w:t>
            </w:r>
          </w:p>
          <w:p w:rsidR="00BA59B0" w:rsidRDefault="00BA59B0" w:rsidP="002E1C9C">
            <w:pPr>
              <w:pStyle w:val="C503-2"/>
              <w:spacing w:line="240" w:lineRule="auto"/>
            </w:pPr>
            <w:r>
              <w:rPr>
                <w:rFonts w:hint="eastAsia"/>
              </w:rPr>
              <w:t xml:space="preserve">    // </w:t>
            </w:r>
            <w:r>
              <w:rPr>
                <w:rFonts w:hint="eastAsia"/>
              </w:rPr>
              <w:t>都是用来进行去重的，区别在哪儿呢？</w:t>
            </w:r>
          </w:p>
          <w:p w:rsidR="00BA59B0" w:rsidRDefault="00BA59B0" w:rsidP="002E1C9C">
            <w:pPr>
              <w:pStyle w:val="C503-2"/>
              <w:spacing w:line="240" w:lineRule="auto"/>
            </w:pPr>
            <w:r>
              <w:rPr>
                <w:rFonts w:hint="eastAsia"/>
              </w:rPr>
              <w:t xml:space="preserve">    // distinct</w:t>
            </w:r>
            <w:r>
              <w:rPr>
                <w:rFonts w:hint="eastAsia"/>
              </w:rPr>
              <w:t>，是根据每一条数据，进行完整内容的比对和去重</w:t>
            </w:r>
          </w:p>
          <w:p w:rsidR="00BA59B0" w:rsidRDefault="00BA59B0" w:rsidP="002E1C9C">
            <w:pPr>
              <w:pStyle w:val="C503-2"/>
              <w:spacing w:line="240" w:lineRule="auto"/>
            </w:pPr>
            <w:r>
              <w:rPr>
                <w:rFonts w:hint="eastAsia"/>
              </w:rPr>
              <w:t xml:space="preserve">    // dropDuplicates</w:t>
            </w:r>
            <w:r>
              <w:rPr>
                <w:rFonts w:hint="eastAsia"/>
              </w:rPr>
              <w:t>，可以根据指定的字段进行去重</w:t>
            </w:r>
          </w:p>
          <w:p w:rsidR="00BA59B0" w:rsidRDefault="00BA59B0" w:rsidP="002E1C9C">
            <w:pPr>
              <w:pStyle w:val="C503-2"/>
              <w:spacing w:line="240" w:lineRule="auto"/>
            </w:pPr>
            <w:r>
              <w:t xml:space="preserve">    </w:t>
            </w:r>
          </w:p>
          <w:p w:rsidR="00BA59B0" w:rsidRDefault="00BA59B0" w:rsidP="002E1C9C">
            <w:pPr>
              <w:pStyle w:val="C503-2"/>
              <w:spacing w:line="240" w:lineRule="auto"/>
            </w:pPr>
            <w:r>
              <w:t>//    val distinctEmployeeDS = employeeDS.distinct();</w:t>
            </w:r>
          </w:p>
          <w:p w:rsidR="00BA59B0" w:rsidRDefault="00BA59B0" w:rsidP="002E1C9C">
            <w:pPr>
              <w:pStyle w:val="C503-2"/>
              <w:spacing w:line="240" w:lineRule="auto"/>
            </w:pPr>
            <w:r>
              <w:t>//    distinctEmployeeDS.show()</w:t>
            </w:r>
          </w:p>
          <w:p w:rsidR="00BA59B0" w:rsidRDefault="00BA59B0" w:rsidP="002E1C9C">
            <w:pPr>
              <w:pStyle w:val="C503-2"/>
              <w:spacing w:line="240" w:lineRule="auto"/>
            </w:pPr>
            <w:r>
              <w:t xml:space="preserve">//    val dropDuplicatesEmployeeDS = employeeDS.dropDuplicates(Seq("name"))  </w:t>
            </w:r>
          </w:p>
          <w:p w:rsidR="00BA59B0" w:rsidRDefault="00BA59B0" w:rsidP="002E1C9C">
            <w:pPr>
              <w:pStyle w:val="C503-2"/>
              <w:spacing w:line="240" w:lineRule="auto"/>
            </w:pPr>
            <w:r>
              <w:t xml:space="preserve">//    dropDuplicatesEmployeeDS.show()  </w:t>
            </w:r>
          </w:p>
          <w:p w:rsidR="00BA59B0" w:rsidRDefault="00BA59B0" w:rsidP="002E1C9C">
            <w:pPr>
              <w:pStyle w:val="C503-2"/>
              <w:spacing w:line="240" w:lineRule="auto"/>
            </w:pPr>
            <w:r>
              <w:t xml:space="preserve">    </w:t>
            </w:r>
          </w:p>
          <w:p w:rsidR="00BA59B0" w:rsidRDefault="00BA59B0" w:rsidP="002E1C9C">
            <w:pPr>
              <w:pStyle w:val="C503-2"/>
              <w:spacing w:line="240" w:lineRule="auto"/>
            </w:pPr>
            <w:r>
              <w:rPr>
                <w:rFonts w:hint="eastAsia"/>
              </w:rPr>
              <w:t xml:space="preserve">    // except</w:t>
            </w:r>
            <w:r>
              <w:rPr>
                <w:rFonts w:hint="eastAsia"/>
              </w:rPr>
              <w:t>：获取在当前</w:t>
            </w:r>
            <w:r>
              <w:rPr>
                <w:rFonts w:hint="eastAsia"/>
              </w:rPr>
              <w:t>dataset</w:t>
            </w:r>
            <w:r>
              <w:rPr>
                <w:rFonts w:hint="eastAsia"/>
              </w:rPr>
              <w:t>中有，但是在另外一个</w:t>
            </w:r>
            <w:r>
              <w:rPr>
                <w:rFonts w:hint="eastAsia"/>
              </w:rPr>
              <w:t>dataset</w:t>
            </w:r>
            <w:r>
              <w:rPr>
                <w:rFonts w:hint="eastAsia"/>
              </w:rPr>
              <w:t>中没有的元素</w:t>
            </w:r>
          </w:p>
          <w:p w:rsidR="00BA59B0" w:rsidRDefault="00BA59B0" w:rsidP="002E1C9C">
            <w:pPr>
              <w:pStyle w:val="C503-2"/>
              <w:spacing w:line="240" w:lineRule="auto"/>
            </w:pPr>
            <w:r>
              <w:rPr>
                <w:rFonts w:hint="eastAsia"/>
              </w:rPr>
              <w:t xml:space="preserve">    // filter</w:t>
            </w:r>
            <w:r>
              <w:rPr>
                <w:rFonts w:hint="eastAsia"/>
              </w:rPr>
              <w:t>：根据我们自己的逻辑，如果返回</w:t>
            </w:r>
            <w:r>
              <w:rPr>
                <w:rFonts w:hint="eastAsia"/>
              </w:rPr>
              <w:t>true</w:t>
            </w:r>
            <w:r>
              <w:rPr>
                <w:rFonts w:hint="eastAsia"/>
              </w:rPr>
              <w:t>，那么就保留该元素，否则就过滤掉该元素</w:t>
            </w:r>
          </w:p>
          <w:p w:rsidR="00BA59B0" w:rsidRDefault="00BA59B0" w:rsidP="002E1C9C">
            <w:pPr>
              <w:pStyle w:val="C503-2"/>
              <w:spacing w:line="240" w:lineRule="auto"/>
            </w:pPr>
            <w:r>
              <w:rPr>
                <w:rFonts w:hint="eastAsia"/>
              </w:rPr>
              <w:t xml:space="preserve">    // intersect</w:t>
            </w:r>
            <w:r>
              <w:rPr>
                <w:rFonts w:hint="eastAsia"/>
              </w:rPr>
              <w:t>：获取两个数据集的交集</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employeeDS.except(employeeDS2).show()  </w:t>
            </w:r>
          </w:p>
          <w:p w:rsidR="00BA59B0" w:rsidRDefault="00BA59B0" w:rsidP="002E1C9C">
            <w:pPr>
              <w:pStyle w:val="C503-2"/>
              <w:spacing w:line="240" w:lineRule="auto"/>
            </w:pPr>
            <w:r>
              <w:t xml:space="preserve">//    employeeDS.filter { employee =&gt; employee.age &gt; 30 }.show() </w:t>
            </w:r>
          </w:p>
          <w:p w:rsidR="00BA59B0" w:rsidRDefault="00BA59B0" w:rsidP="002E1C9C">
            <w:pPr>
              <w:pStyle w:val="C503-2"/>
              <w:spacing w:line="240" w:lineRule="auto"/>
            </w:pPr>
            <w:r>
              <w:t xml:space="preserve">//    employeeDS.intersect(employeeDS2).show()  </w:t>
            </w:r>
          </w:p>
          <w:p w:rsidR="00BA59B0" w:rsidRDefault="00BA59B0" w:rsidP="002E1C9C">
            <w:pPr>
              <w:pStyle w:val="C503-2"/>
              <w:spacing w:line="240" w:lineRule="auto"/>
            </w:pPr>
            <w:r>
              <w:t xml:space="preserve">    </w:t>
            </w:r>
          </w:p>
          <w:p w:rsidR="00BA59B0" w:rsidRDefault="00BA59B0" w:rsidP="002E1C9C">
            <w:pPr>
              <w:pStyle w:val="C503-2"/>
              <w:spacing w:line="240" w:lineRule="auto"/>
            </w:pPr>
            <w:r>
              <w:rPr>
                <w:rFonts w:hint="eastAsia"/>
              </w:rPr>
              <w:t xml:space="preserve">    // map</w:t>
            </w:r>
            <w:r>
              <w:rPr>
                <w:rFonts w:hint="eastAsia"/>
              </w:rPr>
              <w:t>：将数据集中的每条数据都做一个映射，返回一条新数据</w:t>
            </w:r>
          </w:p>
          <w:p w:rsidR="00BA59B0" w:rsidRDefault="00BA59B0" w:rsidP="002E1C9C">
            <w:pPr>
              <w:pStyle w:val="C503-2"/>
              <w:spacing w:line="240" w:lineRule="auto"/>
            </w:pPr>
            <w:r>
              <w:rPr>
                <w:rFonts w:hint="eastAsia"/>
              </w:rPr>
              <w:t xml:space="preserve">    // flatMap</w:t>
            </w:r>
            <w:r>
              <w:rPr>
                <w:rFonts w:hint="eastAsia"/>
              </w:rPr>
              <w:t>：数据集中的每条数据都可以返回多条数据</w:t>
            </w:r>
          </w:p>
          <w:p w:rsidR="00BA59B0" w:rsidRDefault="00BA59B0" w:rsidP="002E1C9C">
            <w:pPr>
              <w:pStyle w:val="C503-2"/>
              <w:spacing w:line="240" w:lineRule="auto"/>
            </w:pPr>
            <w:r>
              <w:rPr>
                <w:rFonts w:hint="eastAsia"/>
              </w:rPr>
              <w:t xml:space="preserve">    // mapPartitions</w:t>
            </w:r>
            <w:r>
              <w:rPr>
                <w:rFonts w:hint="eastAsia"/>
              </w:rPr>
              <w:t>：一次性对一个</w:t>
            </w:r>
            <w:r>
              <w:rPr>
                <w:rFonts w:hint="eastAsia"/>
              </w:rPr>
              <w:t>partition</w:t>
            </w:r>
            <w:r>
              <w:rPr>
                <w:rFonts w:hint="eastAsia"/>
              </w:rPr>
              <w:t>中的数据进行处理</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employeeDS.map { employee =&gt; (employee.name, employee.salary + 1000) }.show()  </w:t>
            </w:r>
          </w:p>
          <w:p w:rsidR="00BA59B0" w:rsidRDefault="00BA59B0" w:rsidP="002E1C9C">
            <w:pPr>
              <w:pStyle w:val="C503-2"/>
              <w:spacing w:line="240" w:lineRule="auto"/>
            </w:pPr>
            <w:r>
              <w:t xml:space="preserve">    departmentDS.flatMap { </w:t>
            </w:r>
          </w:p>
          <w:p w:rsidR="00BA59B0" w:rsidRDefault="00BA59B0" w:rsidP="002E1C9C">
            <w:pPr>
              <w:pStyle w:val="C503-2"/>
              <w:spacing w:line="240" w:lineRule="auto"/>
            </w:pPr>
            <w:r>
              <w:lastRenderedPageBreak/>
              <w:t xml:space="preserve">      department =&gt; Seq(Department(department.id + 1, department.name + "_1"), Department(department.id + 2, department.name + "_2"))</w:t>
            </w:r>
          </w:p>
          <w:p w:rsidR="00BA59B0" w:rsidRDefault="00BA59B0" w:rsidP="002E1C9C">
            <w:pPr>
              <w:pStyle w:val="C503-2"/>
              <w:spacing w:line="240" w:lineRule="auto"/>
            </w:pPr>
            <w:r>
              <w:t xml:space="preserve">    }.show()</w:t>
            </w:r>
          </w:p>
          <w:p w:rsidR="00BA59B0" w:rsidRDefault="00BA59B0" w:rsidP="002E1C9C">
            <w:pPr>
              <w:pStyle w:val="C503-2"/>
              <w:spacing w:line="240" w:lineRule="auto"/>
            </w:pPr>
            <w:r>
              <w:t xml:space="preserve">    employeeDS.mapPartitions { employees =&gt; {</w:t>
            </w:r>
          </w:p>
          <w:p w:rsidR="00BA59B0" w:rsidRDefault="00BA59B0" w:rsidP="002E1C9C">
            <w:pPr>
              <w:pStyle w:val="C503-2"/>
              <w:spacing w:line="240" w:lineRule="auto"/>
            </w:pPr>
            <w:r>
              <w:t xml:space="preserve">        val result = scala.collection.mutable.ArrayBuffer[(String, Long)]() </w:t>
            </w:r>
          </w:p>
          <w:p w:rsidR="00BA59B0" w:rsidRDefault="00BA59B0" w:rsidP="002E1C9C">
            <w:pPr>
              <w:pStyle w:val="C503-2"/>
              <w:spacing w:line="240" w:lineRule="auto"/>
            </w:pPr>
            <w:r>
              <w:t xml:space="preserve">        while(employees.hasNext) {  </w:t>
            </w:r>
          </w:p>
          <w:p w:rsidR="00BA59B0" w:rsidRDefault="00BA59B0" w:rsidP="002E1C9C">
            <w:pPr>
              <w:pStyle w:val="C503-2"/>
              <w:spacing w:line="240" w:lineRule="auto"/>
            </w:pPr>
            <w:r>
              <w:t xml:space="preserve">          var emp = employees.next()  </w:t>
            </w:r>
          </w:p>
          <w:p w:rsidR="00BA59B0" w:rsidRDefault="00BA59B0" w:rsidP="002E1C9C">
            <w:pPr>
              <w:pStyle w:val="C503-2"/>
              <w:spacing w:line="240" w:lineRule="auto"/>
            </w:pPr>
            <w:r>
              <w:t xml:space="preserve">          result += ((emp.name, emp.salary + 1000))</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result.iterator</w:t>
            </w:r>
          </w:p>
          <w:p w:rsidR="00BA59B0" w:rsidRDefault="00BA59B0" w:rsidP="002E1C9C">
            <w:pPr>
              <w:pStyle w:val="C503-2"/>
              <w:spacing w:line="240" w:lineRule="auto"/>
            </w:pPr>
            <w:r>
              <w:t xml:space="preserve">      }</w:t>
            </w:r>
          </w:p>
          <w:p w:rsidR="00BA59B0" w:rsidRDefault="00BA59B0" w:rsidP="002E1C9C">
            <w:pPr>
              <w:pStyle w:val="C503-2"/>
              <w:spacing w:line="240" w:lineRule="auto"/>
            </w:pPr>
            <w:r>
              <w:t xml:space="preserve">    }.show()   </w:t>
            </w:r>
          </w:p>
          <w:p w:rsidR="00BA59B0" w:rsidRDefault="00BA59B0" w:rsidP="002E1C9C">
            <w:pPr>
              <w:pStyle w:val="C503-2"/>
              <w:spacing w:line="240" w:lineRule="auto"/>
            </w:pPr>
            <w:r>
              <w:t xml:space="preserve">  }</w:t>
            </w:r>
          </w:p>
          <w:p w:rsidR="00BA59B0" w:rsidRDefault="00BA59B0" w:rsidP="002E1C9C">
            <w:pPr>
              <w:pStyle w:val="C503-2"/>
              <w:spacing w:line="240" w:lineRule="auto"/>
            </w:pPr>
            <w:r>
              <w:t>}</w:t>
            </w:r>
          </w:p>
        </w:tc>
      </w:tr>
    </w:tbl>
    <w:p w:rsidR="00BA59B0" w:rsidRPr="00BA59B0" w:rsidRDefault="00BA59B0" w:rsidP="00BA59B0">
      <w:pPr>
        <w:pStyle w:val="C503-2"/>
      </w:pPr>
    </w:p>
    <w:p w:rsidR="000441A7" w:rsidRDefault="000441A7" w:rsidP="000441A7">
      <w:pPr>
        <w:pStyle w:val="2"/>
      </w:pPr>
      <w:bookmarkStart w:id="55" w:name="_Toc525034024"/>
      <w:r>
        <w:rPr>
          <w:rFonts w:hint="eastAsia"/>
        </w:rPr>
        <w:t>263_Dataset</w:t>
      </w:r>
      <w:r>
        <w:rPr>
          <w:rFonts w:hint="eastAsia"/>
        </w:rPr>
        <w:t>开发详解</w:t>
      </w:r>
      <w:r>
        <w:rPr>
          <w:rFonts w:hint="eastAsia"/>
        </w:rPr>
        <w:t>-typed</w:t>
      </w:r>
      <w:r>
        <w:rPr>
          <w:rFonts w:hint="eastAsia"/>
        </w:rPr>
        <w:t>操作：</w:t>
      </w:r>
      <w:r>
        <w:rPr>
          <w:rFonts w:hint="eastAsia"/>
        </w:rPr>
        <w:t>joinWith</w:t>
      </w:r>
      <w:bookmarkEnd w:id="55"/>
    </w:p>
    <w:tbl>
      <w:tblPr>
        <w:tblStyle w:val="afa"/>
        <w:tblW w:w="9782" w:type="dxa"/>
        <w:tblInd w:w="-856" w:type="dxa"/>
        <w:tblLook w:val="04A0" w:firstRow="1" w:lastRow="0" w:firstColumn="1" w:lastColumn="0" w:noHBand="0" w:noVBand="1"/>
      </w:tblPr>
      <w:tblGrid>
        <w:gridCol w:w="9782"/>
      </w:tblGrid>
      <w:tr w:rsidR="002A0EF8" w:rsidTr="002A0EF8">
        <w:tc>
          <w:tcPr>
            <w:tcW w:w="9782" w:type="dxa"/>
          </w:tcPr>
          <w:p w:rsidR="002A0EF8" w:rsidRPr="00A651C4" w:rsidRDefault="002A0EF8" w:rsidP="002E1C9C">
            <w:pPr>
              <w:pStyle w:val="C503-2"/>
              <w:spacing w:line="240" w:lineRule="auto"/>
            </w:pPr>
            <w:r>
              <w:t>import org.apache.spark.sql.SparkSession</w:t>
            </w:r>
          </w:p>
          <w:p w:rsidR="002A0EF8" w:rsidRDefault="002A0EF8" w:rsidP="002E1C9C">
            <w:pPr>
              <w:pStyle w:val="C503-2"/>
              <w:spacing w:line="240" w:lineRule="auto"/>
            </w:pPr>
            <w:r>
              <w:t>/**</w:t>
            </w:r>
          </w:p>
          <w:p w:rsidR="002A0EF8" w:rsidRDefault="002A0EF8" w:rsidP="002E1C9C">
            <w:pPr>
              <w:pStyle w:val="C503-2"/>
              <w:spacing w:line="240" w:lineRule="auto"/>
            </w:pPr>
            <w:r>
              <w:rPr>
                <w:rFonts w:hint="eastAsia"/>
              </w:rPr>
              <w:t xml:space="preserve"> * typed</w:t>
            </w:r>
            <w:r>
              <w:rPr>
                <w:rFonts w:hint="eastAsia"/>
              </w:rPr>
              <w:t>操作</w:t>
            </w:r>
          </w:p>
          <w:p w:rsidR="002A0EF8" w:rsidRDefault="002A0EF8" w:rsidP="002E1C9C">
            <w:pPr>
              <w:pStyle w:val="C503-2"/>
              <w:spacing w:line="240" w:lineRule="auto"/>
            </w:pPr>
            <w:r>
              <w:t xml:space="preserve"> */</w:t>
            </w:r>
          </w:p>
          <w:p w:rsidR="002A0EF8" w:rsidRDefault="002A0EF8" w:rsidP="002E1C9C">
            <w:pPr>
              <w:pStyle w:val="C503-2"/>
              <w:spacing w:line="240" w:lineRule="auto"/>
            </w:pPr>
            <w:r>
              <w:t>object TypedOperation {</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case class Employee(name: String, age: Long, depId: Long, gender: String, salary: Long)</w:t>
            </w:r>
          </w:p>
          <w:p w:rsidR="002A0EF8" w:rsidRDefault="002A0EF8" w:rsidP="002E1C9C">
            <w:pPr>
              <w:pStyle w:val="C503-2"/>
              <w:spacing w:line="240" w:lineRule="auto"/>
            </w:pPr>
            <w:r>
              <w:t xml:space="preserve">  case class Department(id: Long, name: String)</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def main(args: Array[String]) {</w:t>
            </w:r>
          </w:p>
          <w:p w:rsidR="002A0EF8" w:rsidRDefault="002A0EF8" w:rsidP="002E1C9C">
            <w:pPr>
              <w:pStyle w:val="C503-2"/>
              <w:spacing w:line="240" w:lineRule="auto"/>
            </w:pPr>
            <w:r>
              <w:t xml:space="preserve">    val spark = SparkSession</w:t>
            </w:r>
          </w:p>
          <w:p w:rsidR="002A0EF8" w:rsidRDefault="002A0EF8" w:rsidP="002E1C9C">
            <w:pPr>
              <w:pStyle w:val="C503-2"/>
              <w:spacing w:line="240" w:lineRule="auto"/>
            </w:pPr>
            <w:r>
              <w:t xml:space="preserve">        .builder()</w:t>
            </w:r>
          </w:p>
          <w:p w:rsidR="002A0EF8" w:rsidRDefault="002A0EF8" w:rsidP="002E1C9C">
            <w:pPr>
              <w:pStyle w:val="C503-2"/>
              <w:spacing w:line="240" w:lineRule="auto"/>
            </w:pPr>
            <w:r>
              <w:t xml:space="preserve">        .appName("TypedOperation") </w:t>
            </w:r>
          </w:p>
          <w:p w:rsidR="002A0EF8" w:rsidRDefault="002A0EF8" w:rsidP="002E1C9C">
            <w:pPr>
              <w:pStyle w:val="C503-2"/>
              <w:spacing w:line="240" w:lineRule="auto"/>
            </w:pPr>
            <w:r>
              <w:t xml:space="preserve">        .master("local") </w:t>
            </w:r>
          </w:p>
          <w:p w:rsidR="002A0EF8" w:rsidRDefault="002A0EF8" w:rsidP="002E1C9C">
            <w:pPr>
              <w:pStyle w:val="C503-2"/>
              <w:spacing w:line="240" w:lineRule="auto"/>
            </w:pPr>
            <w:r>
              <w:t xml:space="preserve">        .config("spark.sql.warehouse.dir", "C:\\Users\\Administrator\\Desktop\\spark-warehouse")</w:t>
            </w:r>
          </w:p>
          <w:p w:rsidR="002A0EF8" w:rsidRDefault="002A0EF8" w:rsidP="002E1C9C">
            <w:pPr>
              <w:pStyle w:val="C503-2"/>
              <w:spacing w:line="240" w:lineRule="auto"/>
            </w:pPr>
            <w:r>
              <w:t xml:space="preserve">        .getOrCreate()</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import spark.implicits._</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val employee = spark.read.json("C:\\Users\\Administrator\\Desktop\\employee.json")</w:t>
            </w:r>
          </w:p>
          <w:p w:rsidR="002A0EF8" w:rsidRDefault="002A0EF8" w:rsidP="002E1C9C">
            <w:pPr>
              <w:pStyle w:val="C503-2"/>
              <w:spacing w:line="240" w:lineRule="auto"/>
            </w:pPr>
            <w:r>
              <w:t xml:space="preserve">    val employee2 = spark.read.json("C:\\Users\\Administrator\\Desktop\\employee2.json")</w:t>
            </w:r>
          </w:p>
          <w:p w:rsidR="002A0EF8" w:rsidRDefault="002A0EF8" w:rsidP="002E1C9C">
            <w:pPr>
              <w:pStyle w:val="C503-2"/>
              <w:spacing w:line="240" w:lineRule="auto"/>
            </w:pPr>
            <w:r>
              <w:t xml:space="preserve">    val department = spark.read.json("C:\\Users\\Administrator\\Desktop\\department.json")</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val employeeDS = employee.as[Employee]  </w:t>
            </w:r>
          </w:p>
          <w:p w:rsidR="002A0EF8" w:rsidRDefault="002A0EF8" w:rsidP="002E1C9C">
            <w:pPr>
              <w:pStyle w:val="C503-2"/>
              <w:spacing w:line="240" w:lineRule="auto"/>
            </w:pPr>
            <w:r>
              <w:t xml:space="preserve">    val employeeDS2 = employee2.as[Employee]  </w:t>
            </w:r>
          </w:p>
          <w:p w:rsidR="002A0EF8" w:rsidRDefault="002A0EF8" w:rsidP="002E1C9C">
            <w:pPr>
              <w:pStyle w:val="C503-2"/>
              <w:spacing w:line="240" w:lineRule="auto"/>
            </w:pPr>
            <w:r>
              <w:lastRenderedPageBreak/>
              <w:t xml:space="preserve">    val departmentDS = department.as[Department]</w:t>
            </w:r>
          </w:p>
          <w:p w:rsidR="002A0EF8" w:rsidRDefault="002A0EF8" w:rsidP="002E1C9C">
            <w:pPr>
              <w:pStyle w:val="C503-2"/>
              <w:spacing w:line="240" w:lineRule="auto"/>
            </w:pPr>
            <w:r>
              <w:t xml:space="preserve">    </w:t>
            </w:r>
          </w:p>
          <w:p w:rsidR="002A0EF8" w:rsidRDefault="002A0EF8" w:rsidP="002E1C9C">
            <w:pPr>
              <w:pStyle w:val="C503-2"/>
              <w:spacing w:line="240" w:lineRule="auto"/>
            </w:pPr>
            <w:r>
              <w:t>//    println(employeeDS.rdd.partitions.size)</w:t>
            </w:r>
          </w:p>
          <w:p w:rsidR="002A0EF8" w:rsidRDefault="002A0EF8" w:rsidP="002E1C9C">
            <w:pPr>
              <w:pStyle w:val="C503-2"/>
              <w:spacing w:line="240" w:lineRule="auto"/>
            </w:pPr>
            <w:r>
              <w:t xml:space="preserve">//    </w:t>
            </w:r>
          </w:p>
          <w:p w:rsidR="002A0EF8" w:rsidRDefault="002A0EF8" w:rsidP="002E1C9C">
            <w:pPr>
              <w:pStyle w:val="C503-2"/>
              <w:spacing w:line="240" w:lineRule="auto"/>
            </w:pPr>
            <w:r>
              <w:rPr>
                <w:rFonts w:hint="eastAsia"/>
              </w:rPr>
              <w:t>//    // coalesce</w:t>
            </w:r>
            <w:r>
              <w:rPr>
                <w:rFonts w:hint="eastAsia"/>
              </w:rPr>
              <w:t>和</w:t>
            </w:r>
            <w:r>
              <w:rPr>
                <w:rFonts w:hint="eastAsia"/>
              </w:rPr>
              <w:t>repartition</w:t>
            </w:r>
            <w:r>
              <w:rPr>
                <w:rFonts w:hint="eastAsia"/>
              </w:rPr>
              <w:t>操作</w:t>
            </w:r>
          </w:p>
          <w:p w:rsidR="002A0EF8" w:rsidRDefault="002A0EF8" w:rsidP="002E1C9C">
            <w:pPr>
              <w:pStyle w:val="C503-2"/>
              <w:spacing w:line="240" w:lineRule="auto"/>
            </w:pPr>
            <w:r>
              <w:rPr>
                <w:rFonts w:hint="eastAsia"/>
              </w:rPr>
              <w:t xml:space="preserve">//    // </w:t>
            </w:r>
            <w:r>
              <w:rPr>
                <w:rFonts w:hint="eastAsia"/>
              </w:rPr>
              <w:t>都是用来重新定义分区的</w:t>
            </w:r>
          </w:p>
          <w:p w:rsidR="002A0EF8" w:rsidRDefault="002A0EF8" w:rsidP="002E1C9C">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2A0EF8" w:rsidRDefault="002A0EF8" w:rsidP="002E1C9C">
            <w:pPr>
              <w:pStyle w:val="C503-2"/>
              <w:spacing w:line="240" w:lineRule="auto"/>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2A0EF8" w:rsidRDefault="002A0EF8" w:rsidP="002E1C9C">
            <w:pPr>
              <w:pStyle w:val="C503-2"/>
              <w:spacing w:line="240" w:lineRule="auto"/>
            </w:pPr>
            <w:r>
              <w:t xml:space="preserve">//    </w:t>
            </w:r>
          </w:p>
          <w:p w:rsidR="002A0EF8" w:rsidRDefault="002A0EF8" w:rsidP="002E1C9C">
            <w:pPr>
              <w:pStyle w:val="C503-2"/>
              <w:spacing w:line="240" w:lineRule="auto"/>
            </w:pPr>
            <w:r>
              <w:t>//    val employeeDSRepartitioned = employeeDS.repartition(7);</w:t>
            </w:r>
          </w:p>
          <w:p w:rsidR="002A0EF8" w:rsidRDefault="002A0EF8" w:rsidP="002E1C9C">
            <w:pPr>
              <w:pStyle w:val="C503-2"/>
              <w:spacing w:line="240" w:lineRule="auto"/>
            </w:pPr>
            <w:r>
              <w:t xml:space="preserve">//    </w:t>
            </w:r>
          </w:p>
          <w:p w:rsidR="002A0EF8" w:rsidRDefault="002A0EF8" w:rsidP="002E1C9C">
            <w:pPr>
              <w:pStyle w:val="C503-2"/>
              <w:spacing w:line="240" w:lineRule="auto"/>
            </w:pPr>
            <w:r>
              <w:rPr>
                <w:rFonts w:hint="eastAsia"/>
              </w:rPr>
              <w:t xml:space="preserve">//    // </w:t>
            </w:r>
            <w:r>
              <w:rPr>
                <w:rFonts w:hint="eastAsia"/>
              </w:rPr>
              <w:t>看一下它的分区情况</w:t>
            </w:r>
          </w:p>
          <w:p w:rsidR="002A0EF8" w:rsidRDefault="002A0EF8" w:rsidP="002E1C9C">
            <w:pPr>
              <w:pStyle w:val="C503-2"/>
              <w:spacing w:line="240" w:lineRule="auto"/>
            </w:pPr>
            <w:r>
              <w:t>//    println(employeeDSRepartitioned.rdd.partitions.size)</w:t>
            </w:r>
          </w:p>
          <w:p w:rsidR="002A0EF8" w:rsidRDefault="002A0EF8" w:rsidP="002E1C9C">
            <w:pPr>
              <w:pStyle w:val="C503-2"/>
              <w:spacing w:line="240" w:lineRule="auto"/>
            </w:pPr>
            <w:r>
              <w:t xml:space="preserve">//    </w:t>
            </w:r>
          </w:p>
          <w:p w:rsidR="002A0EF8" w:rsidRDefault="002A0EF8" w:rsidP="002E1C9C">
            <w:pPr>
              <w:pStyle w:val="C503-2"/>
              <w:spacing w:line="240" w:lineRule="auto"/>
            </w:pPr>
            <w:r>
              <w:t>//    val employeeDSCoalesced = employeeDSRepartitioned.coalesce(3);</w:t>
            </w:r>
          </w:p>
          <w:p w:rsidR="002A0EF8" w:rsidRDefault="002A0EF8" w:rsidP="002E1C9C">
            <w:pPr>
              <w:pStyle w:val="C503-2"/>
              <w:spacing w:line="240" w:lineRule="auto"/>
            </w:pPr>
            <w:r>
              <w:t xml:space="preserve">//    </w:t>
            </w:r>
          </w:p>
          <w:p w:rsidR="002A0EF8" w:rsidRDefault="002A0EF8" w:rsidP="002E1C9C">
            <w:pPr>
              <w:pStyle w:val="C503-2"/>
              <w:spacing w:line="240" w:lineRule="auto"/>
            </w:pPr>
            <w:r>
              <w:t>//    println(employeeDSCoalesced.rdd.partitions.size)</w:t>
            </w:r>
          </w:p>
          <w:p w:rsidR="002A0EF8" w:rsidRDefault="002A0EF8" w:rsidP="002E1C9C">
            <w:pPr>
              <w:pStyle w:val="C503-2"/>
              <w:spacing w:line="240" w:lineRule="auto"/>
            </w:pPr>
            <w:r>
              <w:t xml:space="preserve">//    </w:t>
            </w:r>
          </w:p>
          <w:p w:rsidR="002A0EF8" w:rsidRDefault="002A0EF8" w:rsidP="002E1C9C">
            <w:pPr>
              <w:pStyle w:val="C503-2"/>
              <w:spacing w:line="240" w:lineRule="auto"/>
            </w:pPr>
            <w:r>
              <w:t>//    employeeDSCoalesced.show()</w:t>
            </w:r>
          </w:p>
          <w:p w:rsidR="002A0EF8" w:rsidRDefault="002A0EF8" w:rsidP="002E1C9C">
            <w:pPr>
              <w:pStyle w:val="C503-2"/>
              <w:spacing w:line="240" w:lineRule="auto"/>
            </w:pPr>
            <w:r>
              <w:t xml:space="preserve">    </w:t>
            </w:r>
          </w:p>
          <w:p w:rsidR="002A0EF8" w:rsidRDefault="002A0EF8" w:rsidP="002E1C9C">
            <w:pPr>
              <w:pStyle w:val="C503-2"/>
              <w:spacing w:line="240" w:lineRule="auto"/>
            </w:pPr>
            <w:r>
              <w:rPr>
                <w:rFonts w:hint="eastAsia"/>
              </w:rPr>
              <w:t xml:space="preserve">    // distinct</w:t>
            </w:r>
            <w:r>
              <w:rPr>
                <w:rFonts w:hint="eastAsia"/>
              </w:rPr>
              <w:t>和</w:t>
            </w:r>
            <w:r>
              <w:rPr>
                <w:rFonts w:hint="eastAsia"/>
              </w:rPr>
              <w:t>dropDuplicates</w:t>
            </w:r>
          </w:p>
          <w:p w:rsidR="002A0EF8" w:rsidRDefault="002A0EF8" w:rsidP="002E1C9C">
            <w:pPr>
              <w:pStyle w:val="C503-2"/>
              <w:spacing w:line="240" w:lineRule="auto"/>
            </w:pPr>
            <w:r>
              <w:rPr>
                <w:rFonts w:hint="eastAsia"/>
              </w:rPr>
              <w:t xml:space="preserve">    // </w:t>
            </w:r>
            <w:r>
              <w:rPr>
                <w:rFonts w:hint="eastAsia"/>
              </w:rPr>
              <w:t>都是用来进行去重的，区别在哪儿呢？</w:t>
            </w:r>
          </w:p>
          <w:p w:rsidR="002A0EF8" w:rsidRDefault="002A0EF8" w:rsidP="002E1C9C">
            <w:pPr>
              <w:pStyle w:val="C503-2"/>
              <w:spacing w:line="240" w:lineRule="auto"/>
            </w:pPr>
            <w:r>
              <w:rPr>
                <w:rFonts w:hint="eastAsia"/>
              </w:rPr>
              <w:t xml:space="preserve">    // distinct</w:t>
            </w:r>
            <w:r>
              <w:rPr>
                <w:rFonts w:hint="eastAsia"/>
              </w:rPr>
              <w:t>，是根据每一条数据，进行完整内容的比对和去重</w:t>
            </w:r>
          </w:p>
          <w:p w:rsidR="002A0EF8" w:rsidRDefault="002A0EF8" w:rsidP="002E1C9C">
            <w:pPr>
              <w:pStyle w:val="C503-2"/>
              <w:spacing w:line="240" w:lineRule="auto"/>
            </w:pPr>
            <w:r>
              <w:rPr>
                <w:rFonts w:hint="eastAsia"/>
              </w:rPr>
              <w:t xml:space="preserve">    // dropDuplicates</w:t>
            </w:r>
            <w:r>
              <w:rPr>
                <w:rFonts w:hint="eastAsia"/>
              </w:rPr>
              <w:t>，可以根据指定的字段进行去重</w:t>
            </w:r>
          </w:p>
          <w:p w:rsidR="002A0EF8" w:rsidRDefault="002A0EF8" w:rsidP="002E1C9C">
            <w:pPr>
              <w:pStyle w:val="C503-2"/>
              <w:spacing w:line="240" w:lineRule="auto"/>
            </w:pPr>
            <w:r>
              <w:t xml:space="preserve">    </w:t>
            </w:r>
          </w:p>
          <w:p w:rsidR="002A0EF8" w:rsidRDefault="002A0EF8" w:rsidP="002E1C9C">
            <w:pPr>
              <w:pStyle w:val="C503-2"/>
              <w:spacing w:line="240" w:lineRule="auto"/>
            </w:pPr>
            <w:r>
              <w:t>//    val distinctEmployeeDS = employeeDS.distinct();</w:t>
            </w:r>
          </w:p>
          <w:p w:rsidR="002A0EF8" w:rsidRDefault="002A0EF8" w:rsidP="002E1C9C">
            <w:pPr>
              <w:pStyle w:val="C503-2"/>
              <w:spacing w:line="240" w:lineRule="auto"/>
            </w:pPr>
            <w:r>
              <w:t>//    distinctEmployeeDS.show()</w:t>
            </w:r>
          </w:p>
          <w:p w:rsidR="002A0EF8" w:rsidRDefault="002A0EF8" w:rsidP="002E1C9C">
            <w:pPr>
              <w:pStyle w:val="C503-2"/>
              <w:spacing w:line="240" w:lineRule="auto"/>
            </w:pPr>
            <w:r>
              <w:t xml:space="preserve">//    val dropDuplicatesEmployeeDS = employeeDS.dropDuplicates(Seq("name"))  </w:t>
            </w:r>
          </w:p>
          <w:p w:rsidR="002A0EF8" w:rsidRDefault="002A0EF8" w:rsidP="002E1C9C">
            <w:pPr>
              <w:pStyle w:val="C503-2"/>
              <w:spacing w:line="240" w:lineRule="auto"/>
            </w:pPr>
            <w:r>
              <w:t xml:space="preserve">//    dropDuplicatesEmployeeDS.show()  </w:t>
            </w:r>
          </w:p>
          <w:p w:rsidR="002A0EF8" w:rsidRDefault="002A0EF8" w:rsidP="002E1C9C">
            <w:pPr>
              <w:pStyle w:val="C503-2"/>
              <w:spacing w:line="240" w:lineRule="auto"/>
            </w:pPr>
            <w:r>
              <w:t xml:space="preserve">    </w:t>
            </w:r>
          </w:p>
          <w:p w:rsidR="002A0EF8" w:rsidRDefault="002A0EF8" w:rsidP="002E1C9C">
            <w:pPr>
              <w:pStyle w:val="C503-2"/>
              <w:spacing w:line="240" w:lineRule="auto"/>
            </w:pPr>
            <w:r>
              <w:rPr>
                <w:rFonts w:hint="eastAsia"/>
              </w:rPr>
              <w:t xml:space="preserve">    // except</w:t>
            </w:r>
            <w:r>
              <w:rPr>
                <w:rFonts w:hint="eastAsia"/>
              </w:rPr>
              <w:t>：获取在当前</w:t>
            </w:r>
            <w:r>
              <w:rPr>
                <w:rFonts w:hint="eastAsia"/>
              </w:rPr>
              <w:t>dataset</w:t>
            </w:r>
            <w:r>
              <w:rPr>
                <w:rFonts w:hint="eastAsia"/>
              </w:rPr>
              <w:t>中有，但是在另外一个</w:t>
            </w:r>
            <w:r>
              <w:rPr>
                <w:rFonts w:hint="eastAsia"/>
              </w:rPr>
              <w:t>dataset</w:t>
            </w:r>
            <w:r>
              <w:rPr>
                <w:rFonts w:hint="eastAsia"/>
              </w:rPr>
              <w:t>中没有的元素</w:t>
            </w:r>
          </w:p>
          <w:p w:rsidR="002A0EF8" w:rsidRDefault="002A0EF8" w:rsidP="002E1C9C">
            <w:pPr>
              <w:pStyle w:val="C503-2"/>
              <w:spacing w:line="240" w:lineRule="auto"/>
            </w:pPr>
            <w:r>
              <w:rPr>
                <w:rFonts w:hint="eastAsia"/>
              </w:rPr>
              <w:t xml:space="preserve">    // filter</w:t>
            </w:r>
            <w:r>
              <w:rPr>
                <w:rFonts w:hint="eastAsia"/>
              </w:rPr>
              <w:t>：根据我们自己的逻辑，如果返回</w:t>
            </w:r>
            <w:r>
              <w:rPr>
                <w:rFonts w:hint="eastAsia"/>
              </w:rPr>
              <w:t>true</w:t>
            </w:r>
            <w:r>
              <w:rPr>
                <w:rFonts w:hint="eastAsia"/>
              </w:rPr>
              <w:t>，那么就保留该元素，否则就过滤掉该元素</w:t>
            </w:r>
          </w:p>
          <w:p w:rsidR="002A0EF8" w:rsidRDefault="002A0EF8" w:rsidP="002E1C9C">
            <w:pPr>
              <w:pStyle w:val="C503-2"/>
              <w:spacing w:line="240" w:lineRule="auto"/>
            </w:pPr>
            <w:r>
              <w:rPr>
                <w:rFonts w:hint="eastAsia"/>
              </w:rPr>
              <w:t xml:space="preserve">    // intersect</w:t>
            </w:r>
            <w:r>
              <w:rPr>
                <w:rFonts w:hint="eastAsia"/>
              </w:rPr>
              <w:t>：获取两个数据集的交集</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employeeDS.except(employeeDS2).show()  </w:t>
            </w:r>
          </w:p>
          <w:p w:rsidR="002A0EF8" w:rsidRDefault="002A0EF8" w:rsidP="002E1C9C">
            <w:pPr>
              <w:pStyle w:val="C503-2"/>
              <w:spacing w:line="240" w:lineRule="auto"/>
            </w:pPr>
            <w:r>
              <w:t xml:space="preserve">//    employeeDS.filter { employee =&gt; employee.age &gt; 30 }.show() </w:t>
            </w:r>
          </w:p>
          <w:p w:rsidR="002A0EF8" w:rsidRDefault="002A0EF8" w:rsidP="002E1C9C">
            <w:pPr>
              <w:pStyle w:val="C503-2"/>
              <w:spacing w:line="240" w:lineRule="auto"/>
            </w:pPr>
            <w:r>
              <w:t xml:space="preserve">//    employeeDS.intersect(employeeDS2).show()  </w:t>
            </w:r>
          </w:p>
          <w:p w:rsidR="002A0EF8" w:rsidRDefault="002A0EF8" w:rsidP="002E1C9C">
            <w:pPr>
              <w:pStyle w:val="C503-2"/>
              <w:spacing w:line="240" w:lineRule="auto"/>
            </w:pPr>
            <w:r>
              <w:t xml:space="preserve">    </w:t>
            </w:r>
          </w:p>
          <w:p w:rsidR="002A0EF8" w:rsidRDefault="002A0EF8" w:rsidP="002E1C9C">
            <w:pPr>
              <w:pStyle w:val="C503-2"/>
              <w:spacing w:line="240" w:lineRule="auto"/>
            </w:pPr>
            <w:r>
              <w:rPr>
                <w:rFonts w:hint="eastAsia"/>
              </w:rPr>
              <w:t xml:space="preserve">    // map</w:t>
            </w:r>
            <w:r>
              <w:rPr>
                <w:rFonts w:hint="eastAsia"/>
              </w:rPr>
              <w:t>：将数据集中的每条数据都做一个映射，返回一条新数据</w:t>
            </w:r>
          </w:p>
          <w:p w:rsidR="002A0EF8" w:rsidRDefault="002A0EF8" w:rsidP="002E1C9C">
            <w:pPr>
              <w:pStyle w:val="C503-2"/>
              <w:spacing w:line="240" w:lineRule="auto"/>
            </w:pPr>
            <w:r>
              <w:rPr>
                <w:rFonts w:hint="eastAsia"/>
              </w:rPr>
              <w:t xml:space="preserve">    // flatMap</w:t>
            </w:r>
            <w:r>
              <w:rPr>
                <w:rFonts w:hint="eastAsia"/>
              </w:rPr>
              <w:t>：数据集中的每条数据都可以返回多条数据</w:t>
            </w:r>
          </w:p>
          <w:p w:rsidR="002A0EF8" w:rsidRDefault="002A0EF8" w:rsidP="002E1C9C">
            <w:pPr>
              <w:pStyle w:val="C503-2"/>
              <w:spacing w:line="240" w:lineRule="auto"/>
            </w:pPr>
            <w:r>
              <w:rPr>
                <w:rFonts w:hint="eastAsia"/>
              </w:rPr>
              <w:t xml:space="preserve">    // mapPartitions</w:t>
            </w:r>
            <w:r>
              <w:rPr>
                <w:rFonts w:hint="eastAsia"/>
              </w:rPr>
              <w:t>：一次性对一个</w:t>
            </w:r>
            <w:r>
              <w:rPr>
                <w:rFonts w:hint="eastAsia"/>
              </w:rPr>
              <w:t>partition</w:t>
            </w:r>
            <w:r>
              <w:rPr>
                <w:rFonts w:hint="eastAsia"/>
              </w:rPr>
              <w:t>中的数据进行处理</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employeeDS.map { employee =&gt; (employee.name, employee.salary + 1000) }.show()  </w:t>
            </w:r>
          </w:p>
          <w:p w:rsidR="002A0EF8" w:rsidRDefault="002A0EF8" w:rsidP="002E1C9C">
            <w:pPr>
              <w:pStyle w:val="C503-2"/>
              <w:spacing w:line="240" w:lineRule="auto"/>
            </w:pPr>
            <w:r>
              <w:lastRenderedPageBreak/>
              <w:t xml:space="preserve">//    departmentDS.flatMap { </w:t>
            </w:r>
          </w:p>
          <w:p w:rsidR="002A0EF8" w:rsidRDefault="002A0EF8" w:rsidP="002E1C9C">
            <w:pPr>
              <w:pStyle w:val="C503-2"/>
              <w:spacing w:line="240" w:lineRule="auto"/>
            </w:pPr>
            <w:r>
              <w:t>//      department =&gt; Seq(Department(department.id + 1, department.name + "_1"), Department(department.id + 2, department.name + "_2"))</w:t>
            </w:r>
          </w:p>
          <w:p w:rsidR="002A0EF8" w:rsidRDefault="002A0EF8" w:rsidP="002E1C9C">
            <w:pPr>
              <w:pStyle w:val="C503-2"/>
              <w:spacing w:line="240" w:lineRule="auto"/>
            </w:pPr>
            <w:r>
              <w:t>//    }.show()</w:t>
            </w:r>
          </w:p>
          <w:p w:rsidR="002A0EF8" w:rsidRDefault="002A0EF8" w:rsidP="002E1C9C">
            <w:pPr>
              <w:pStyle w:val="C503-2"/>
              <w:spacing w:line="240" w:lineRule="auto"/>
            </w:pPr>
            <w:r>
              <w:t>//    employeeDS.mapPartitions { employees =&gt; {</w:t>
            </w:r>
          </w:p>
          <w:p w:rsidR="002A0EF8" w:rsidRDefault="002A0EF8" w:rsidP="002E1C9C">
            <w:pPr>
              <w:pStyle w:val="C503-2"/>
              <w:spacing w:line="240" w:lineRule="auto"/>
            </w:pPr>
            <w:r>
              <w:t xml:space="preserve">//        val result = scala.collection.mutable.ArrayBuffer[(String, Long)]() </w:t>
            </w:r>
          </w:p>
          <w:p w:rsidR="002A0EF8" w:rsidRDefault="002A0EF8" w:rsidP="002E1C9C">
            <w:pPr>
              <w:pStyle w:val="C503-2"/>
              <w:spacing w:line="240" w:lineRule="auto"/>
            </w:pPr>
            <w:r>
              <w:t xml:space="preserve">//        while(employees.hasNext) {  </w:t>
            </w:r>
          </w:p>
          <w:p w:rsidR="002A0EF8" w:rsidRDefault="002A0EF8" w:rsidP="002E1C9C">
            <w:pPr>
              <w:pStyle w:val="C503-2"/>
              <w:spacing w:line="240" w:lineRule="auto"/>
            </w:pPr>
            <w:r>
              <w:t xml:space="preserve">//          var emp = employees.next()  </w:t>
            </w:r>
          </w:p>
          <w:p w:rsidR="002A0EF8" w:rsidRDefault="002A0EF8" w:rsidP="002E1C9C">
            <w:pPr>
              <w:pStyle w:val="C503-2"/>
              <w:spacing w:line="240" w:lineRule="auto"/>
            </w:pPr>
            <w:r>
              <w:t>//          result += ((emp.name, emp.salary + 1000))</w:t>
            </w:r>
          </w:p>
          <w:p w:rsidR="002A0EF8" w:rsidRDefault="002A0EF8" w:rsidP="002E1C9C">
            <w:pPr>
              <w:pStyle w:val="C503-2"/>
              <w:spacing w:line="240" w:lineRule="auto"/>
            </w:pPr>
            <w:r>
              <w:t>//        }</w:t>
            </w:r>
          </w:p>
          <w:p w:rsidR="002A0EF8" w:rsidRDefault="002A0EF8" w:rsidP="002E1C9C">
            <w:pPr>
              <w:pStyle w:val="C503-2"/>
              <w:spacing w:line="240" w:lineRule="auto"/>
            </w:pPr>
            <w:r>
              <w:t>//        result.iterator</w:t>
            </w:r>
          </w:p>
          <w:p w:rsidR="002A0EF8" w:rsidRDefault="002A0EF8" w:rsidP="002E1C9C">
            <w:pPr>
              <w:pStyle w:val="C503-2"/>
              <w:spacing w:line="240" w:lineRule="auto"/>
            </w:pPr>
            <w:r>
              <w:t>//      }</w:t>
            </w:r>
          </w:p>
          <w:p w:rsidR="002A0EF8" w:rsidRDefault="002A0EF8" w:rsidP="002E1C9C">
            <w:pPr>
              <w:pStyle w:val="C503-2"/>
              <w:spacing w:line="240" w:lineRule="auto"/>
            </w:pPr>
            <w:r>
              <w:t xml:space="preserve">//    }.show()   </w:t>
            </w:r>
          </w:p>
          <w:p w:rsidR="002A0EF8" w:rsidRDefault="002A0EF8" w:rsidP="002E1C9C">
            <w:pPr>
              <w:pStyle w:val="C503-2"/>
              <w:spacing w:line="240" w:lineRule="auto"/>
            </w:pPr>
            <w:r>
              <w:t xml:space="preserve">    </w:t>
            </w:r>
          </w:p>
          <w:p w:rsidR="002A0EF8" w:rsidRDefault="002A0EF8" w:rsidP="002E1C9C">
            <w:pPr>
              <w:pStyle w:val="C503-2"/>
              <w:spacing w:line="240" w:lineRule="auto"/>
            </w:pPr>
            <w:r>
              <w:t xml:space="preserve">    employeeDS.joinWith(departmentDS, $"depId" === $"id").show()    </w:t>
            </w:r>
          </w:p>
          <w:p w:rsidR="002A0EF8" w:rsidRDefault="002A0EF8" w:rsidP="002E1C9C">
            <w:pPr>
              <w:pStyle w:val="C503-2"/>
              <w:spacing w:line="240" w:lineRule="auto"/>
            </w:pPr>
            <w:r>
              <w:t xml:space="preserve">  }</w:t>
            </w:r>
          </w:p>
          <w:p w:rsidR="002A0EF8" w:rsidRDefault="002A0EF8" w:rsidP="002E1C9C">
            <w:pPr>
              <w:pStyle w:val="C503-2"/>
              <w:spacing w:line="240" w:lineRule="auto"/>
            </w:pPr>
            <w:r>
              <w:t>}</w:t>
            </w:r>
          </w:p>
        </w:tc>
      </w:tr>
    </w:tbl>
    <w:p w:rsidR="002A0EF8" w:rsidRPr="002A0EF8" w:rsidRDefault="002A0EF8" w:rsidP="002A0EF8">
      <w:pPr>
        <w:pStyle w:val="C503-2"/>
      </w:pPr>
    </w:p>
    <w:p w:rsidR="000441A7" w:rsidRDefault="000441A7" w:rsidP="000441A7">
      <w:pPr>
        <w:pStyle w:val="2"/>
      </w:pPr>
      <w:bookmarkStart w:id="56" w:name="_Toc525034025"/>
      <w:r>
        <w:rPr>
          <w:rFonts w:hint="eastAsia"/>
        </w:rPr>
        <w:t>264_Dataset</w:t>
      </w:r>
      <w:r>
        <w:rPr>
          <w:rFonts w:hint="eastAsia"/>
        </w:rPr>
        <w:t>开发详解</w:t>
      </w:r>
      <w:r>
        <w:rPr>
          <w:rFonts w:hint="eastAsia"/>
        </w:rPr>
        <w:t>-typed</w:t>
      </w:r>
      <w:r>
        <w:rPr>
          <w:rFonts w:hint="eastAsia"/>
        </w:rPr>
        <w:t>操作：</w:t>
      </w:r>
      <w:r>
        <w:rPr>
          <w:rFonts w:hint="eastAsia"/>
        </w:rPr>
        <w:t>sort</w:t>
      </w:r>
      <w:bookmarkEnd w:id="56"/>
    </w:p>
    <w:tbl>
      <w:tblPr>
        <w:tblStyle w:val="afa"/>
        <w:tblW w:w="9923" w:type="dxa"/>
        <w:tblInd w:w="-856" w:type="dxa"/>
        <w:tblLook w:val="04A0" w:firstRow="1" w:lastRow="0" w:firstColumn="1" w:lastColumn="0" w:noHBand="0" w:noVBand="1"/>
      </w:tblPr>
      <w:tblGrid>
        <w:gridCol w:w="9923"/>
      </w:tblGrid>
      <w:tr w:rsidR="000809B7" w:rsidTr="000809B7">
        <w:tc>
          <w:tcPr>
            <w:tcW w:w="9923" w:type="dxa"/>
          </w:tcPr>
          <w:p w:rsidR="000809B7" w:rsidRDefault="000809B7" w:rsidP="0016354B">
            <w:pPr>
              <w:pStyle w:val="C503-2"/>
              <w:spacing w:line="240" w:lineRule="auto"/>
            </w:pPr>
            <w:r>
              <w:t>import org.apache.spark.sql.SparkSession</w:t>
            </w:r>
          </w:p>
          <w:p w:rsidR="000809B7" w:rsidRDefault="000809B7" w:rsidP="0016354B">
            <w:pPr>
              <w:pStyle w:val="C503-2"/>
              <w:spacing w:line="240" w:lineRule="auto"/>
            </w:pPr>
          </w:p>
          <w:p w:rsidR="000809B7" w:rsidRDefault="000809B7" w:rsidP="0016354B">
            <w:pPr>
              <w:pStyle w:val="C503-2"/>
              <w:spacing w:line="240" w:lineRule="auto"/>
            </w:pPr>
            <w:r>
              <w:t>/**</w:t>
            </w:r>
          </w:p>
          <w:p w:rsidR="000809B7" w:rsidRDefault="000809B7" w:rsidP="0016354B">
            <w:pPr>
              <w:pStyle w:val="C503-2"/>
              <w:spacing w:line="240" w:lineRule="auto"/>
            </w:pPr>
            <w:r>
              <w:rPr>
                <w:rFonts w:hint="eastAsia"/>
              </w:rPr>
              <w:t xml:space="preserve"> * typed</w:t>
            </w:r>
            <w:r>
              <w:rPr>
                <w:rFonts w:hint="eastAsia"/>
              </w:rPr>
              <w:t>操作</w:t>
            </w:r>
          </w:p>
          <w:p w:rsidR="000809B7" w:rsidRDefault="000809B7" w:rsidP="0016354B">
            <w:pPr>
              <w:pStyle w:val="C503-2"/>
              <w:spacing w:line="240" w:lineRule="auto"/>
            </w:pPr>
            <w:r>
              <w:t xml:space="preserve"> */</w:t>
            </w:r>
          </w:p>
          <w:p w:rsidR="000809B7" w:rsidRDefault="000809B7" w:rsidP="0016354B">
            <w:pPr>
              <w:pStyle w:val="C503-2"/>
              <w:spacing w:line="240" w:lineRule="auto"/>
            </w:pPr>
            <w:r>
              <w:t>object TypedOperation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case class Employee(name: String, age: Long, depId: Long, gender: String, salary: Long)</w:t>
            </w:r>
          </w:p>
          <w:p w:rsidR="000809B7" w:rsidRDefault="000809B7" w:rsidP="0016354B">
            <w:pPr>
              <w:pStyle w:val="C503-2"/>
              <w:spacing w:line="240" w:lineRule="auto"/>
            </w:pPr>
            <w:r>
              <w:t xml:space="preserve">  case class Department(id: Long, name: String)</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def main(args: Array[String]) {</w:t>
            </w:r>
          </w:p>
          <w:p w:rsidR="000809B7" w:rsidRDefault="000809B7" w:rsidP="0016354B">
            <w:pPr>
              <w:pStyle w:val="C503-2"/>
              <w:spacing w:line="240" w:lineRule="auto"/>
            </w:pPr>
            <w:r>
              <w:t xml:space="preserve">    val spark = SparkSession</w:t>
            </w:r>
          </w:p>
          <w:p w:rsidR="000809B7" w:rsidRDefault="000809B7" w:rsidP="0016354B">
            <w:pPr>
              <w:pStyle w:val="C503-2"/>
              <w:spacing w:line="240" w:lineRule="auto"/>
            </w:pPr>
            <w:r>
              <w:t xml:space="preserve">        .builder()</w:t>
            </w:r>
          </w:p>
          <w:p w:rsidR="000809B7" w:rsidRDefault="000809B7" w:rsidP="0016354B">
            <w:pPr>
              <w:pStyle w:val="C503-2"/>
              <w:spacing w:line="240" w:lineRule="auto"/>
            </w:pPr>
            <w:r>
              <w:t xml:space="preserve">        .appName("TypedOperation") </w:t>
            </w:r>
          </w:p>
          <w:p w:rsidR="000809B7" w:rsidRDefault="000809B7" w:rsidP="0016354B">
            <w:pPr>
              <w:pStyle w:val="C503-2"/>
              <w:spacing w:line="240" w:lineRule="auto"/>
            </w:pPr>
            <w:r>
              <w:t xml:space="preserve">        .master("local") </w:t>
            </w:r>
          </w:p>
          <w:p w:rsidR="000809B7" w:rsidRDefault="000809B7" w:rsidP="0016354B">
            <w:pPr>
              <w:pStyle w:val="C503-2"/>
              <w:spacing w:line="240" w:lineRule="auto"/>
            </w:pPr>
            <w:r>
              <w:t xml:space="preserve">        .config("spark.sql.warehouse.dir", "C:\\Users\\Administrator\\Desktop\\spark-warehouse")</w:t>
            </w:r>
          </w:p>
          <w:p w:rsidR="000809B7" w:rsidRDefault="000809B7" w:rsidP="0016354B">
            <w:pPr>
              <w:pStyle w:val="C503-2"/>
              <w:spacing w:line="240" w:lineRule="auto"/>
            </w:pPr>
            <w:r>
              <w:t xml:space="preserve">        .getOrCreate()</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import spark.implicits._</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val employee = spark.read.json("C:\\Users\\Administrator\\Desktop\\employee.json")</w:t>
            </w:r>
          </w:p>
          <w:p w:rsidR="000809B7" w:rsidRDefault="000809B7" w:rsidP="0016354B">
            <w:pPr>
              <w:pStyle w:val="C503-2"/>
              <w:spacing w:line="240" w:lineRule="auto"/>
            </w:pPr>
            <w:r>
              <w:t xml:space="preserve">    val employee2 = spark.read.json("C:\\Users\\Administrator\\Desktop\\employee2.json")</w:t>
            </w:r>
          </w:p>
          <w:p w:rsidR="000809B7" w:rsidRDefault="000809B7" w:rsidP="0016354B">
            <w:pPr>
              <w:pStyle w:val="C503-2"/>
              <w:spacing w:line="240" w:lineRule="auto"/>
            </w:pPr>
            <w:r>
              <w:lastRenderedPageBreak/>
              <w:t xml:space="preserve">    val department = spark.read.json("C:\\Users\\Administrator\\Desktop\\department.json")</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val employeeDS = employee.as[Employee]  </w:t>
            </w:r>
          </w:p>
          <w:p w:rsidR="000809B7" w:rsidRDefault="000809B7" w:rsidP="0016354B">
            <w:pPr>
              <w:pStyle w:val="C503-2"/>
              <w:spacing w:line="240" w:lineRule="auto"/>
            </w:pPr>
            <w:r>
              <w:t xml:space="preserve">    val employeeDS2 = employee2.as[Employee]  </w:t>
            </w:r>
          </w:p>
          <w:p w:rsidR="000809B7" w:rsidRDefault="000809B7" w:rsidP="0016354B">
            <w:pPr>
              <w:pStyle w:val="C503-2"/>
              <w:spacing w:line="240" w:lineRule="auto"/>
            </w:pPr>
            <w:r>
              <w:t xml:space="preserve">    val departmentDS = department.as[Department]</w:t>
            </w:r>
          </w:p>
          <w:p w:rsidR="000809B7" w:rsidRDefault="000809B7" w:rsidP="0016354B">
            <w:pPr>
              <w:pStyle w:val="C503-2"/>
              <w:spacing w:line="240" w:lineRule="auto"/>
            </w:pPr>
            <w:r>
              <w:t xml:space="preserve">    </w:t>
            </w:r>
          </w:p>
          <w:p w:rsidR="000809B7" w:rsidRDefault="000809B7" w:rsidP="0016354B">
            <w:pPr>
              <w:pStyle w:val="C503-2"/>
              <w:spacing w:line="240" w:lineRule="auto"/>
            </w:pPr>
            <w:r>
              <w:t>//    println(employeeDS.rdd.partitions.size)</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 coalesce</w:t>
            </w:r>
            <w:r>
              <w:rPr>
                <w:rFonts w:hint="eastAsia"/>
              </w:rPr>
              <w:t>和</w:t>
            </w:r>
            <w:r>
              <w:rPr>
                <w:rFonts w:hint="eastAsia"/>
              </w:rPr>
              <w:t>repartition</w:t>
            </w:r>
            <w:r>
              <w:rPr>
                <w:rFonts w:hint="eastAsia"/>
              </w:rPr>
              <w:t>操作</w:t>
            </w:r>
          </w:p>
          <w:p w:rsidR="000809B7" w:rsidRDefault="000809B7" w:rsidP="0016354B">
            <w:pPr>
              <w:pStyle w:val="C503-2"/>
              <w:spacing w:line="240" w:lineRule="auto"/>
            </w:pPr>
            <w:r>
              <w:rPr>
                <w:rFonts w:hint="eastAsia"/>
              </w:rPr>
              <w:t xml:space="preserve">//    // </w:t>
            </w:r>
            <w:r>
              <w:rPr>
                <w:rFonts w:hint="eastAsia"/>
              </w:rPr>
              <w:t>都是用来重新定义分区的</w:t>
            </w:r>
          </w:p>
          <w:p w:rsidR="000809B7" w:rsidRDefault="000809B7" w:rsidP="0016354B">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0809B7" w:rsidRDefault="000809B7" w:rsidP="0016354B">
            <w:pPr>
              <w:pStyle w:val="C503-2"/>
              <w:spacing w:line="240" w:lineRule="auto"/>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0809B7" w:rsidRDefault="000809B7" w:rsidP="0016354B">
            <w:pPr>
              <w:pStyle w:val="C503-2"/>
              <w:spacing w:line="240" w:lineRule="auto"/>
            </w:pPr>
            <w:r>
              <w:t xml:space="preserve">//    </w:t>
            </w:r>
          </w:p>
          <w:p w:rsidR="000809B7" w:rsidRDefault="000809B7" w:rsidP="0016354B">
            <w:pPr>
              <w:pStyle w:val="C503-2"/>
              <w:spacing w:line="240" w:lineRule="auto"/>
            </w:pPr>
            <w:r>
              <w:t>//    val employeeDSRepartitioned = employeeDS.repartition(7);</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w:t>
            </w:r>
            <w:r>
              <w:rPr>
                <w:rFonts w:hint="eastAsia"/>
              </w:rPr>
              <w:t>看一下它的分区情况</w:t>
            </w:r>
          </w:p>
          <w:p w:rsidR="000809B7" w:rsidRDefault="000809B7" w:rsidP="0016354B">
            <w:pPr>
              <w:pStyle w:val="C503-2"/>
              <w:spacing w:line="240" w:lineRule="auto"/>
            </w:pPr>
            <w:r>
              <w:t>//    println(employeeDSRepartitioned.rdd.partitions.size)</w:t>
            </w:r>
          </w:p>
          <w:p w:rsidR="000809B7" w:rsidRDefault="000809B7" w:rsidP="0016354B">
            <w:pPr>
              <w:pStyle w:val="C503-2"/>
              <w:spacing w:line="240" w:lineRule="auto"/>
            </w:pPr>
            <w:r>
              <w:t xml:space="preserve">//    </w:t>
            </w:r>
          </w:p>
          <w:p w:rsidR="000809B7" w:rsidRDefault="000809B7" w:rsidP="0016354B">
            <w:pPr>
              <w:pStyle w:val="C503-2"/>
              <w:spacing w:line="240" w:lineRule="auto"/>
            </w:pPr>
            <w:r>
              <w:t>//    val employeeDSCoalesced = employeeDSRepartitioned.coalesce(3);</w:t>
            </w:r>
          </w:p>
          <w:p w:rsidR="000809B7" w:rsidRDefault="000809B7" w:rsidP="0016354B">
            <w:pPr>
              <w:pStyle w:val="C503-2"/>
              <w:spacing w:line="240" w:lineRule="auto"/>
            </w:pPr>
            <w:r>
              <w:t xml:space="preserve">//    </w:t>
            </w:r>
          </w:p>
          <w:p w:rsidR="000809B7" w:rsidRDefault="000809B7" w:rsidP="0016354B">
            <w:pPr>
              <w:pStyle w:val="C503-2"/>
              <w:spacing w:line="240" w:lineRule="auto"/>
            </w:pPr>
            <w:r>
              <w:t>//    println(employeeDSCoalesced.rdd.partitions.size)</w:t>
            </w:r>
          </w:p>
          <w:p w:rsidR="000809B7" w:rsidRDefault="000809B7" w:rsidP="0016354B">
            <w:pPr>
              <w:pStyle w:val="C503-2"/>
              <w:spacing w:line="240" w:lineRule="auto"/>
            </w:pPr>
            <w:r>
              <w:t xml:space="preserve">//    </w:t>
            </w:r>
          </w:p>
          <w:p w:rsidR="000809B7" w:rsidRDefault="000809B7" w:rsidP="0016354B">
            <w:pPr>
              <w:pStyle w:val="C503-2"/>
              <w:spacing w:line="240" w:lineRule="auto"/>
            </w:pPr>
            <w:r>
              <w:t>//    employeeDSCoalesced.show()</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distinct</w:t>
            </w:r>
            <w:r>
              <w:rPr>
                <w:rFonts w:hint="eastAsia"/>
              </w:rPr>
              <w:t>和</w:t>
            </w:r>
            <w:r>
              <w:rPr>
                <w:rFonts w:hint="eastAsia"/>
              </w:rPr>
              <w:t>dropDuplicates</w:t>
            </w:r>
          </w:p>
          <w:p w:rsidR="000809B7" w:rsidRDefault="000809B7" w:rsidP="0016354B">
            <w:pPr>
              <w:pStyle w:val="C503-2"/>
              <w:spacing w:line="240" w:lineRule="auto"/>
            </w:pPr>
            <w:r>
              <w:rPr>
                <w:rFonts w:hint="eastAsia"/>
              </w:rPr>
              <w:t xml:space="preserve">    // </w:t>
            </w:r>
            <w:r>
              <w:rPr>
                <w:rFonts w:hint="eastAsia"/>
              </w:rPr>
              <w:t>都是用来进行去重的，区别在哪儿呢？</w:t>
            </w:r>
          </w:p>
          <w:p w:rsidR="000809B7" w:rsidRDefault="000809B7" w:rsidP="0016354B">
            <w:pPr>
              <w:pStyle w:val="C503-2"/>
              <w:spacing w:line="240" w:lineRule="auto"/>
            </w:pPr>
            <w:r>
              <w:rPr>
                <w:rFonts w:hint="eastAsia"/>
              </w:rPr>
              <w:t xml:space="preserve">    // distinct</w:t>
            </w:r>
            <w:r>
              <w:rPr>
                <w:rFonts w:hint="eastAsia"/>
              </w:rPr>
              <w:t>，是根据每一条数据，进行完整内容的比对和去重</w:t>
            </w:r>
          </w:p>
          <w:p w:rsidR="000809B7" w:rsidRDefault="000809B7" w:rsidP="0016354B">
            <w:pPr>
              <w:pStyle w:val="C503-2"/>
              <w:spacing w:line="240" w:lineRule="auto"/>
            </w:pPr>
            <w:r>
              <w:rPr>
                <w:rFonts w:hint="eastAsia"/>
              </w:rPr>
              <w:t xml:space="preserve">    // dropDuplicates</w:t>
            </w:r>
            <w:r>
              <w:rPr>
                <w:rFonts w:hint="eastAsia"/>
              </w:rPr>
              <w:t>，可以根据指定的字段进行去重</w:t>
            </w:r>
          </w:p>
          <w:p w:rsidR="000809B7" w:rsidRDefault="000809B7" w:rsidP="0016354B">
            <w:pPr>
              <w:pStyle w:val="C503-2"/>
              <w:spacing w:line="240" w:lineRule="auto"/>
            </w:pPr>
            <w:r>
              <w:t xml:space="preserve">    </w:t>
            </w:r>
          </w:p>
          <w:p w:rsidR="000809B7" w:rsidRDefault="000809B7" w:rsidP="0016354B">
            <w:pPr>
              <w:pStyle w:val="C503-2"/>
              <w:spacing w:line="240" w:lineRule="auto"/>
            </w:pPr>
            <w:r>
              <w:t>//    val distinctEmployeeDS = employeeDS.distinct();</w:t>
            </w:r>
          </w:p>
          <w:p w:rsidR="000809B7" w:rsidRDefault="000809B7" w:rsidP="0016354B">
            <w:pPr>
              <w:pStyle w:val="C503-2"/>
              <w:spacing w:line="240" w:lineRule="auto"/>
            </w:pPr>
            <w:r>
              <w:t>//    distinctEmployeeDS.show()</w:t>
            </w:r>
          </w:p>
          <w:p w:rsidR="000809B7" w:rsidRDefault="000809B7" w:rsidP="0016354B">
            <w:pPr>
              <w:pStyle w:val="C503-2"/>
              <w:spacing w:line="240" w:lineRule="auto"/>
            </w:pPr>
            <w:r>
              <w:t xml:space="preserve">//    val dropDuplicatesEmployeeDS = employeeDS.dropDuplicates(Seq("name"))  </w:t>
            </w:r>
          </w:p>
          <w:p w:rsidR="000809B7" w:rsidRDefault="000809B7" w:rsidP="0016354B">
            <w:pPr>
              <w:pStyle w:val="C503-2"/>
              <w:spacing w:line="240" w:lineRule="auto"/>
            </w:pPr>
            <w:r>
              <w:t xml:space="preserve">//    dropDuplicatesEmployeeDS.show()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except</w:t>
            </w:r>
            <w:r>
              <w:rPr>
                <w:rFonts w:hint="eastAsia"/>
              </w:rPr>
              <w:t>：获取在当前</w:t>
            </w:r>
            <w:r>
              <w:rPr>
                <w:rFonts w:hint="eastAsia"/>
              </w:rPr>
              <w:t>dataset</w:t>
            </w:r>
            <w:r>
              <w:rPr>
                <w:rFonts w:hint="eastAsia"/>
              </w:rPr>
              <w:t>中有，但是在另外一个</w:t>
            </w:r>
            <w:r>
              <w:rPr>
                <w:rFonts w:hint="eastAsia"/>
              </w:rPr>
              <w:t>dataset</w:t>
            </w:r>
            <w:r>
              <w:rPr>
                <w:rFonts w:hint="eastAsia"/>
              </w:rPr>
              <w:t>中没有的元素</w:t>
            </w:r>
          </w:p>
          <w:p w:rsidR="000809B7" w:rsidRDefault="000809B7" w:rsidP="0016354B">
            <w:pPr>
              <w:pStyle w:val="C503-2"/>
              <w:spacing w:line="240" w:lineRule="auto"/>
            </w:pPr>
            <w:r>
              <w:rPr>
                <w:rFonts w:hint="eastAsia"/>
              </w:rPr>
              <w:t xml:space="preserve">    // filter</w:t>
            </w:r>
            <w:r>
              <w:rPr>
                <w:rFonts w:hint="eastAsia"/>
              </w:rPr>
              <w:t>：根据我们自己的逻辑，如果返回</w:t>
            </w:r>
            <w:r>
              <w:rPr>
                <w:rFonts w:hint="eastAsia"/>
              </w:rPr>
              <w:t>true</w:t>
            </w:r>
            <w:r>
              <w:rPr>
                <w:rFonts w:hint="eastAsia"/>
              </w:rPr>
              <w:t>，那么就保留该元素，否则就过滤掉该元素</w:t>
            </w:r>
          </w:p>
          <w:p w:rsidR="000809B7" w:rsidRDefault="000809B7" w:rsidP="0016354B">
            <w:pPr>
              <w:pStyle w:val="C503-2"/>
              <w:spacing w:line="240" w:lineRule="auto"/>
            </w:pPr>
            <w:r>
              <w:rPr>
                <w:rFonts w:hint="eastAsia"/>
              </w:rPr>
              <w:t xml:space="preserve">    // intersect</w:t>
            </w:r>
            <w:r>
              <w:rPr>
                <w:rFonts w:hint="eastAsia"/>
              </w:rPr>
              <w:t>：获取两个数据集的交集</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employeeDS.except(employeeDS2).show()  </w:t>
            </w:r>
          </w:p>
          <w:p w:rsidR="000809B7" w:rsidRDefault="000809B7" w:rsidP="0016354B">
            <w:pPr>
              <w:pStyle w:val="C503-2"/>
              <w:spacing w:line="240" w:lineRule="auto"/>
            </w:pPr>
            <w:r>
              <w:t xml:space="preserve">//    employeeDS.filter { employee =&gt; employee.age &gt; 30 }.show() </w:t>
            </w:r>
          </w:p>
          <w:p w:rsidR="000809B7" w:rsidRDefault="000809B7" w:rsidP="0016354B">
            <w:pPr>
              <w:pStyle w:val="C503-2"/>
              <w:spacing w:line="240" w:lineRule="auto"/>
            </w:pPr>
            <w:r>
              <w:t xml:space="preserve">//    employeeDS.intersect(employeeDS2).show()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map</w:t>
            </w:r>
            <w:r>
              <w:rPr>
                <w:rFonts w:hint="eastAsia"/>
              </w:rPr>
              <w:t>：将数据集中的每条数据都做一个映射，返回一条新数据</w:t>
            </w:r>
          </w:p>
          <w:p w:rsidR="000809B7" w:rsidRDefault="000809B7" w:rsidP="0016354B">
            <w:pPr>
              <w:pStyle w:val="C503-2"/>
              <w:spacing w:line="240" w:lineRule="auto"/>
            </w:pPr>
            <w:r>
              <w:rPr>
                <w:rFonts w:hint="eastAsia"/>
              </w:rPr>
              <w:t xml:space="preserve">    // flatMap</w:t>
            </w:r>
            <w:r>
              <w:rPr>
                <w:rFonts w:hint="eastAsia"/>
              </w:rPr>
              <w:t>：数据集中的每条数据都可以返回多条数据</w:t>
            </w:r>
          </w:p>
          <w:p w:rsidR="000809B7" w:rsidRDefault="000809B7" w:rsidP="0016354B">
            <w:pPr>
              <w:pStyle w:val="C503-2"/>
              <w:spacing w:line="240" w:lineRule="auto"/>
            </w:pPr>
            <w:r>
              <w:rPr>
                <w:rFonts w:hint="eastAsia"/>
              </w:rPr>
              <w:lastRenderedPageBreak/>
              <w:t xml:space="preserve">    // mapPartitions</w:t>
            </w:r>
            <w:r>
              <w:rPr>
                <w:rFonts w:hint="eastAsia"/>
              </w:rPr>
              <w:t>：一次性对一个</w:t>
            </w:r>
            <w:r>
              <w:rPr>
                <w:rFonts w:hint="eastAsia"/>
              </w:rPr>
              <w:t>partition</w:t>
            </w:r>
            <w:r>
              <w:rPr>
                <w:rFonts w:hint="eastAsia"/>
              </w:rPr>
              <w:t>中的数据进行处理</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employeeDS.map { employee =&gt; (employee.name, employee.salary + 1000) }.show()  </w:t>
            </w:r>
          </w:p>
          <w:p w:rsidR="000809B7" w:rsidRDefault="000809B7" w:rsidP="0016354B">
            <w:pPr>
              <w:pStyle w:val="C503-2"/>
              <w:spacing w:line="240" w:lineRule="auto"/>
            </w:pPr>
            <w:r>
              <w:t xml:space="preserve">//    departmentDS.flatMap { </w:t>
            </w:r>
          </w:p>
          <w:p w:rsidR="000809B7" w:rsidRDefault="000809B7" w:rsidP="0016354B">
            <w:pPr>
              <w:pStyle w:val="C503-2"/>
              <w:spacing w:line="240" w:lineRule="auto"/>
            </w:pPr>
            <w:r>
              <w:t>//      department =&gt; Seq(Department(department.id + 1, department.name + "_1"), Department(department.id + 2, department.name + "_2"))</w:t>
            </w:r>
          </w:p>
          <w:p w:rsidR="000809B7" w:rsidRDefault="000809B7" w:rsidP="0016354B">
            <w:pPr>
              <w:pStyle w:val="C503-2"/>
              <w:spacing w:line="240" w:lineRule="auto"/>
            </w:pPr>
            <w:r>
              <w:t>//    }.show()</w:t>
            </w:r>
          </w:p>
          <w:p w:rsidR="000809B7" w:rsidRDefault="000809B7" w:rsidP="0016354B">
            <w:pPr>
              <w:pStyle w:val="C503-2"/>
              <w:spacing w:line="240" w:lineRule="auto"/>
            </w:pPr>
            <w:r>
              <w:t>//    employeeDS.mapPartitions { employees =&gt; {</w:t>
            </w:r>
          </w:p>
          <w:p w:rsidR="000809B7" w:rsidRDefault="000809B7" w:rsidP="0016354B">
            <w:pPr>
              <w:pStyle w:val="C503-2"/>
              <w:spacing w:line="240" w:lineRule="auto"/>
            </w:pPr>
            <w:r>
              <w:t xml:space="preserve">//        val result = scala.collection.mutable.ArrayBuffer[(String, Long)]() </w:t>
            </w:r>
          </w:p>
          <w:p w:rsidR="000809B7" w:rsidRDefault="000809B7" w:rsidP="0016354B">
            <w:pPr>
              <w:pStyle w:val="C503-2"/>
              <w:spacing w:line="240" w:lineRule="auto"/>
            </w:pPr>
            <w:r>
              <w:t xml:space="preserve">//        while(employees.hasNext) {  </w:t>
            </w:r>
          </w:p>
          <w:p w:rsidR="000809B7" w:rsidRDefault="000809B7" w:rsidP="0016354B">
            <w:pPr>
              <w:pStyle w:val="C503-2"/>
              <w:spacing w:line="240" w:lineRule="auto"/>
            </w:pPr>
            <w:r>
              <w:t xml:space="preserve">//          var emp = employees.next()  </w:t>
            </w:r>
          </w:p>
          <w:p w:rsidR="000809B7" w:rsidRDefault="000809B7" w:rsidP="0016354B">
            <w:pPr>
              <w:pStyle w:val="C503-2"/>
              <w:spacing w:line="240" w:lineRule="auto"/>
            </w:pPr>
            <w:r>
              <w:t>//          result += ((emp.name, emp.salary + 1000))</w:t>
            </w:r>
          </w:p>
          <w:p w:rsidR="000809B7" w:rsidRDefault="000809B7" w:rsidP="0016354B">
            <w:pPr>
              <w:pStyle w:val="C503-2"/>
              <w:spacing w:line="240" w:lineRule="auto"/>
            </w:pPr>
            <w:r>
              <w:t>//        }</w:t>
            </w:r>
          </w:p>
          <w:p w:rsidR="000809B7" w:rsidRDefault="000809B7" w:rsidP="0016354B">
            <w:pPr>
              <w:pStyle w:val="C503-2"/>
              <w:spacing w:line="240" w:lineRule="auto"/>
            </w:pPr>
            <w:r>
              <w:t>//        result.iterator</w:t>
            </w:r>
          </w:p>
          <w:p w:rsidR="000809B7" w:rsidRDefault="000809B7" w:rsidP="0016354B">
            <w:pPr>
              <w:pStyle w:val="C503-2"/>
              <w:spacing w:line="240" w:lineRule="auto"/>
            </w:pPr>
            <w:r>
              <w:t>//      }</w:t>
            </w:r>
          </w:p>
          <w:p w:rsidR="000809B7" w:rsidRDefault="000809B7" w:rsidP="0016354B">
            <w:pPr>
              <w:pStyle w:val="C503-2"/>
              <w:spacing w:line="240" w:lineRule="auto"/>
            </w:pPr>
            <w:r>
              <w:t xml:space="preserve">//    }.show()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employeeDS.joinWith(departmentDS, $"depId" === $"id").show()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employeeDS.sort($"salary".desc).show()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t>}</w:t>
            </w:r>
          </w:p>
        </w:tc>
      </w:tr>
    </w:tbl>
    <w:p w:rsidR="000809B7" w:rsidRPr="000809B7" w:rsidRDefault="000809B7" w:rsidP="000809B7">
      <w:pPr>
        <w:pStyle w:val="C503-2"/>
      </w:pPr>
    </w:p>
    <w:p w:rsidR="000441A7" w:rsidRDefault="000441A7" w:rsidP="000441A7">
      <w:pPr>
        <w:pStyle w:val="2"/>
      </w:pPr>
      <w:bookmarkStart w:id="57" w:name="_Toc525034026"/>
      <w:r>
        <w:rPr>
          <w:rFonts w:hint="eastAsia"/>
        </w:rPr>
        <w:t>265_Dataset</w:t>
      </w:r>
      <w:r>
        <w:rPr>
          <w:rFonts w:hint="eastAsia"/>
        </w:rPr>
        <w:t>开发详解</w:t>
      </w:r>
      <w:r>
        <w:rPr>
          <w:rFonts w:hint="eastAsia"/>
        </w:rPr>
        <w:t>-typed</w:t>
      </w:r>
      <w:r>
        <w:rPr>
          <w:rFonts w:hint="eastAsia"/>
        </w:rPr>
        <w:t>操作：</w:t>
      </w:r>
      <w:r>
        <w:rPr>
          <w:rFonts w:hint="eastAsia"/>
        </w:rPr>
        <w:t>randomSplit</w:t>
      </w:r>
      <w:r>
        <w:rPr>
          <w:rFonts w:hint="eastAsia"/>
        </w:rPr>
        <w:t>、</w:t>
      </w:r>
      <w:r>
        <w:rPr>
          <w:rFonts w:hint="eastAsia"/>
        </w:rPr>
        <w:t>sample</w:t>
      </w:r>
      <w:bookmarkEnd w:id="57"/>
    </w:p>
    <w:tbl>
      <w:tblPr>
        <w:tblStyle w:val="afa"/>
        <w:tblW w:w="9923" w:type="dxa"/>
        <w:tblInd w:w="-856" w:type="dxa"/>
        <w:tblLook w:val="04A0" w:firstRow="1" w:lastRow="0" w:firstColumn="1" w:lastColumn="0" w:noHBand="0" w:noVBand="1"/>
      </w:tblPr>
      <w:tblGrid>
        <w:gridCol w:w="9923"/>
      </w:tblGrid>
      <w:tr w:rsidR="000809B7" w:rsidTr="000809B7">
        <w:tc>
          <w:tcPr>
            <w:tcW w:w="9923" w:type="dxa"/>
          </w:tcPr>
          <w:p w:rsidR="000809B7" w:rsidRDefault="000809B7" w:rsidP="000809B7">
            <w:pPr>
              <w:pStyle w:val="C503-2"/>
            </w:pPr>
            <w:r>
              <w:t>import org.apache.spark.sql.SparkSession</w:t>
            </w:r>
          </w:p>
          <w:p w:rsidR="000809B7" w:rsidRDefault="000809B7" w:rsidP="000809B7">
            <w:pPr>
              <w:pStyle w:val="C503-2"/>
            </w:pPr>
          </w:p>
          <w:p w:rsidR="000809B7" w:rsidRDefault="000809B7" w:rsidP="000809B7">
            <w:pPr>
              <w:pStyle w:val="C503-2"/>
            </w:pPr>
            <w:r>
              <w:t>/**</w:t>
            </w:r>
          </w:p>
          <w:p w:rsidR="000809B7" w:rsidRDefault="000809B7" w:rsidP="000809B7">
            <w:pPr>
              <w:pStyle w:val="C503-2"/>
            </w:pPr>
            <w:r>
              <w:rPr>
                <w:rFonts w:hint="eastAsia"/>
              </w:rPr>
              <w:t xml:space="preserve"> * typed</w:t>
            </w:r>
            <w:r>
              <w:rPr>
                <w:rFonts w:hint="eastAsia"/>
              </w:rPr>
              <w:t>操作</w:t>
            </w:r>
          </w:p>
          <w:p w:rsidR="000809B7" w:rsidRDefault="000809B7" w:rsidP="000809B7">
            <w:pPr>
              <w:pStyle w:val="C503-2"/>
            </w:pPr>
            <w:r>
              <w:t xml:space="preserve"> */</w:t>
            </w:r>
          </w:p>
          <w:p w:rsidR="000809B7" w:rsidRDefault="000809B7" w:rsidP="000809B7">
            <w:pPr>
              <w:pStyle w:val="C503-2"/>
            </w:pPr>
            <w:r>
              <w:t>object TypedOperation {</w:t>
            </w:r>
          </w:p>
          <w:p w:rsidR="000809B7" w:rsidRDefault="000809B7" w:rsidP="000809B7">
            <w:pPr>
              <w:pStyle w:val="C503-2"/>
            </w:pPr>
            <w:r>
              <w:t xml:space="preserve">  </w:t>
            </w:r>
          </w:p>
          <w:p w:rsidR="000809B7" w:rsidRDefault="000809B7" w:rsidP="000809B7">
            <w:pPr>
              <w:pStyle w:val="C503-2"/>
            </w:pPr>
            <w:r>
              <w:t xml:space="preserve">  case class Employee(name: String, age: Long, depId: Long, gender: String, salary: Long)</w:t>
            </w:r>
          </w:p>
          <w:p w:rsidR="000809B7" w:rsidRDefault="000809B7" w:rsidP="000809B7">
            <w:pPr>
              <w:pStyle w:val="C503-2"/>
            </w:pPr>
            <w:r>
              <w:t xml:space="preserve">  case class Department(id: Long, name: String)</w:t>
            </w:r>
          </w:p>
          <w:p w:rsidR="000809B7" w:rsidRDefault="000809B7" w:rsidP="000809B7">
            <w:pPr>
              <w:pStyle w:val="C503-2"/>
            </w:pPr>
            <w:r>
              <w:t xml:space="preserve">  </w:t>
            </w:r>
          </w:p>
          <w:p w:rsidR="000809B7" w:rsidRDefault="000809B7" w:rsidP="000809B7">
            <w:pPr>
              <w:pStyle w:val="C503-2"/>
            </w:pPr>
            <w:r>
              <w:t xml:space="preserve">  def main(args: Array[String]) {</w:t>
            </w:r>
          </w:p>
          <w:p w:rsidR="000809B7" w:rsidRDefault="000809B7" w:rsidP="000809B7">
            <w:pPr>
              <w:pStyle w:val="C503-2"/>
            </w:pPr>
            <w:r>
              <w:lastRenderedPageBreak/>
              <w:t xml:space="preserve">    val spark = SparkSession</w:t>
            </w:r>
          </w:p>
          <w:p w:rsidR="000809B7" w:rsidRDefault="000809B7" w:rsidP="000809B7">
            <w:pPr>
              <w:pStyle w:val="C503-2"/>
            </w:pPr>
            <w:r>
              <w:t xml:space="preserve">        .builder()</w:t>
            </w:r>
          </w:p>
          <w:p w:rsidR="000809B7" w:rsidRDefault="000809B7" w:rsidP="000809B7">
            <w:pPr>
              <w:pStyle w:val="C503-2"/>
            </w:pPr>
            <w:r>
              <w:t xml:space="preserve">        .appName("TypedOperation") </w:t>
            </w:r>
          </w:p>
          <w:p w:rsidR="000809B7" w:rsidRDefault="000809B7" w:rsidP="000809B7">
            <w:pPr>
              <w:pStyle w:val="C503-2"/>
            </w:pPr>
            <w:r>
              <w:t xml:space="preserve">        .master("local") </w:t>
            </w:r>
          </w:p>
          <w:p w:rsidR="000809B7" w:rsidRDefault="000809B7" w:rsidP="000809B7">
            <w:pPr>
              <w:pStyle w:val="C503-2"/>
            </w:pPr>
            <w:r>
              <w:t xml:space="preserve">        .config("spark.sql.warehouse.dir", "C:\\Users\\Administrator\\Desktop\\spark-warehouse")</w:t>
            </w:r>
          </w:p>
          <w:p w:rsidR="000809B7" w:rsidRDefault="000809B7" w:rsidP="000809B7">
            <w:pPr>
              <w:pStyle w:val="C503-2"/>
            </w:pPr>
            <w:r>
              <w:t xml:space="preserve">        .getOrCreate()</w:t>
            </w:r>
          </w:p>
          <w:p w:rsidR="000809B7" w:rsidRDefault="000809B7" w:rsidP="000809B7">
            <w:pPr>
              <w:pStyle w:val="C503-2"/>
            </w:pPr>
            <w:r>
              <w:t xml:space="preserve">    </w:t>
            </w:r>
          </w:p>
          <w:p w:rsidR="000809B7" w:rsidRDefault="000809B7" w:rsidP="000809B7">
            <w:pPr>
              <w:pStyle w:val="C503-2"/>
            </w:pPr>
            <w:r>
              <w:t xml:space="preserve">    import spark.implicits._</w:t>
            </w:r>
          </w:p>
          <w:p w:rsidR="000809B7" w:rsidRDefault="000809B7" w:rsidP="000809B7">
            <w:pPr>
              <w:pStyle w:val="C503-2"/>
            </w:pPr>
            <w:r>
              <w:t xml:space="preserve">    </w:t>
            </w:r>
          </w:p>
          <w:p w:rsidR="000809B7" w:rsidRDefault="000809B7" w:rsidP="000809B7">
            <w:pPr>
              <w:pStyle w:val="C503-2"/>
            </w:pPr>
            <w:r>
              <w:t xml:space="preserve">    val employee = spark.read.json("C:\\Users\\Administrator\\Desktop\\employee.json")</w:t>
            </w:r>
          </w:p>
          <w:p w:rsidR="000809B7" w:rsidRDefault="000809B7" w:rsidP="000809B7">
            <w:pPr>
              <w:pStyle w:val="C503-2"/>
            </w:pPr>
            <w:r>
              <w:t xml:space="preserve">    val employee2 = spark.read.json("C:\\Users\\Administrator\\Desktop\\employee2.json")</w:t>
            </w:r>
          </w:p>
          <w:p w:rsidR="000809B7" w:rsidRDefault="000809B7" w:rsidP="000809B7">
            <w:pPr>
              <w:pStyle w:val="C503-2"/>
            </w:pPr>
            <w:r>
              <w:t xml:space="preserve">    val department = spark.read.json("C:\\Users\\Administrator\\Desktop\\department.json")</w:t>
            </w:r>
          </w:p>
          <w:p w:rsidR="000809B7" w:rsidRDefault="000809B7" w:rsidP="000809B7">
            <w:pPr>
              <w:pStyle w:val="C503-2"/>
            </w:pPr>
            <w:r>
              <w:t xml:space="preserve">    </w:t>
            </w:r>
          </w:p>
          <w:p w:rsidR="000809B7" w:rsidRDefault="000809B7" w:rsidP="000809B7">
            <w:pPr>
              <w:pStyle w:val="C503-2"/>
            </w:pPr>
            <w:r>
              <w:t xml:space="preserve">    val employeeDS = employee.as[Employee]  </w:t>
            </w:r>
          </w:p>
          <w:p w:rsidR="000809B7" w:rsidRDefault="000809B7" w:rsidP="000809B7">
            <w:pPr>
              <w:pStyle w:val="C503-2"/>
            </w:pPr>
            <w:r>
              <w:t xml:space="preserve">    val employeeDS2 = employee2.as[Employee]  </w:t>
            </w:r>
          </w:p>
          <w:p w:rsidR="000809B7" w:rsidRDefault="000809B7" w:rsidP="000809B7">
            <w:pPr>
              <w:pStyle w:val="C503-2"/>
            </w:pPr>
            <w:r>
              <w:t xml:space="preserve">    val departmentDS = department.as[Department]</w:t>
            </w:r>
          </w:p>
          <w:p w:rsidR="000809B7" w:rsidRDefault="000809B7" w:rsidP="000809B7">
            <w:pPr>
              <w:pStyle w:val="C503-2"/>
            </w:pPr>
            <w:r>
              <w:t xml:space="preserve">    </w:t>
            </w:r>
          </w:p>
          <w:p w:rsidR="000809B7" w:rsidRDefault="000809B7" w:rsidP="000809B7">
            <w:pPr>
              <w:pStyle w:val="C503-2"/>
            </w:pPr>
            <w:r>
              <w:t>//    println(employeeDS.rdd.partitions.size)</w:t>
            </w:r>
          </w:p>
          <w:p w:rsidR="000809B7" w:rsidRDefault="000809B7" w:rsidP="000809B7">
            <w:pPr>
              <w:pStyle w:val="C503-2"/>
            </w:pPr>
            <w:r>
              <w:t xml:space="preserve">//    </w:t>
            </w:r>
          </w:p>
          <w:p w:rsidR="000809B7" w:rsidRDefault="000809B7" w:rsidP="000809B7">
            <w:pPr>
              <w:pStyle w:val="C503-2"/>
            </w:pPr>
            <w:r>
              <w:rPr>
                <w:rFonts w:hint="eastAsia"/>
              </w:rPr>
              <w:t>//    // coalesce</w:t>
            </w:r>
            <w:r>
              <w:rPr>
                <w:rFonts w:hint="eastAsia"/>
              </w:rPr>
              <w:t>和</w:t>
            </w:r>
            <w:r>
              <w:rPr>
                <w:rFonts w:hint="eastAsia"/>
              </w:rPr>
              <w:t>repartition</w:t>
            </w:r>
            <w:r>
              <w:rPr>
                <w:rFonts w:hint="eastAsia"/>
              </w:rPr>
              <w:t>操作</w:t>
            </w:r>
          </w:p>
          <w:p w:rsidR="000809B7" w:rsidRDefault="000809B7" w:rsidP="000809B7">
            <w:pPr>
              <w:pStyle w:val="C503-2"/>
            </w:pPr>
            <w:r>
              <w:rPr>
                <w:rFonts w:hint="eastAsia"/>
              </w:rPr>
              <w:t xml:space="preserve">//    // </w:t>
            </w:r>
            <w:r>
              <w:rPr>
                <w:rFonts w:hint="eastAsia"/>
              </w:rPr>
              <w:t>都是用来重新定义分区的</w:t>
            </w:r>
          </w:p>
          <w:p w:rsidR="000809B7" w:rsidRDefault="000809B7" w:rsidP="000809B7">
            <w:pPr>
              <w:pStyle w:val="C503-2"/>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0809B7" w:rsidRDefault="000809B7" w:rsidP="000809B7">
            <w:pPr>
              <w:pStyle w:val="C503-2"/>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0809B7" w:rsidRDefault="000809B7" w:rsidP="000809B7">
            <w:pPr>
              <w:pStyle w:val="C503-2"/>
            </w:pPr>
            <w:r>
              <w:t xml:space="preserve">//    </w:t>
            </w:r>
          </w:p>
          <w:p w:rsidR="000809B7" w:rsidRDefault="000809B7" w:rsidP="000809B7">
            <w:pPr>
              <w:pStyle w:val="C503-2"/>
            </w:pPr>
            <w:r>
              <w:t>//    val employeeDSRepartitioned = employeeDS.repartition(7);</w:t>
            </w:r>
          </w:p>
          <w:p w:rsidR="000809B7" w:rsidRDefault="000809B7" w:rsidP="000809B7">
            <w:pPr>
              <w:pStyle w:val="C503-2"/>
            </w:pPr>
            <w:r>
              <w:t xml:space="preserve">//    </w:t>
            </w:r>
          </w:p>
          <w:p w:rsidR="000809B7" w:rsidRDefault="000809B7" w:rsidP="000809B7">
            <w:pPr>
              <w:pStyle w:val="C503-2"/>
            </w:pPr>
            <w:r>
              <w:rPr>
                <w:rFonts w:hint="eastAsia"/>
              </w:rPr>
              <w:t xml:space="preserve">//    // </w:t>
            </w:r>
            <w:r>
              <w:rPr>
                <w:rFonts w:hint="eastAsia"/>
              </w:rPr>
              <w:t>看一下它的分区情况</w:t>
            </w:r>
          </w:p>
          <w:p w:rsidR="000809B7" w:rsidRDefault="000809B7" w:rsidP="000809B7">
            <w:pPr>
              <w:pStyle w:val="C503-2"/>
            </w:pPr>
            <w:r>
              <w:t>//    println(employeeDSRepartitioned.rdd.partitions.size)</w:t>
            </w:r>
          </w:p>
          <w:p w:rsidR="000809B7" w:rsidRDefault="000809B7" w:rsidP="000809B7">
            <w:pPr>
              <w:pStyle w:val="C503-2"/>
            </w:pPr>
            <w:r>
              <w:t xml:space="preserve">//    </w:t>
            </w:r>
          </w:p>
          <w:p w:rsidR="000809B7" w:rsidRDefault="000809B7" w:rsidP="000809B7">
            <w:pPr>
              <w:pStyle w:val="C503-2"/>
            </w:pPr>
            <w:r>
              <w:lastRenderedPageBreak/>
              <w:t>//    val employeeDSCoalesced = employeeDSRepartitioned.coalesce(3);</w:t>
            </w:r>
          </w:p>
          <w:p w:rsidR="000809B7" w:rsidRDefault="000809B7" w:rsidP="000809B7">
            <w:pPr>
              <w:pStyle w:val="C503-2"/>
            </w:pPr>
            <w:r>
              <w:t xml:space="preserve">//    </w:t>
            </w:r>
          </w:p>
          <w:p w:rsidR="000809B7" w:rsidRDefault="000809B7" w:rsidP="000809B7">
            <w:pPr>
              <w:pStyle w:val="C503-2"/>
            </w:pPr>
            <w:r>
              <w:t>//    println(employeeDSCoalesced.rdd.partitions.size)</w:t>
            </w:r>
          </w:p>
          <w:p w:rsidR="000809B7" w:rsidRDefault="000809B7" w:rsidP="000809B7">
            <w:pPr>
              <w:pStyle w:val="C503-2"/>
            </w:pPr>
            <w:r>
              <w:t xml:space="preserve">//    </w:t>
            </w:r>
          </w:p>
          <w:p w:rsidR="000809B7" w:rsidRDefault="000809B7" w:rsidP="000809B7">
            <w:pPr>
              <w:pStyle w:val="C503-2"/>
            </w:pPr>
            <w:r>
              <w:t>//    employeeDSCoalesced.show()</w:t>
            </w:r>
          </w:p>
          <w:p w:rsidR="000809B7" w:rsidRDefault="000809B7" w:rsidP="000809B7">
            <w:pPr>
              <w:pStyle w:val="C503-2"/>
            </w:pPr>
            <w:r>
              <w:t xml:space="preserve">    </w:t>
            </w:r>
          </w:p>
          <w:p w:rsidR="000809B7" w:rsidRDefault="000809B7" w:rsidP="000809B7">
            <w:pPr>
              <w:pStyle w:val="C503-2"/>
            </w:pPr>
            <w:r>
              <w:rPr>
                <w:rFonts w:hint="eastAsia"/>
              </w:rPr>
              <w:t xml:space="preserve">    // distinct</w:t>
            </w:r>
            <w:r>
              <w:rPr>
                <w:rFonts w:hint="eastAsia"/>
              </w:rPr>
              <w:t>和</w:t>
            </w:r>
            <w:r>
              <w:rPr>
                <w:rFonts w:hint="eastAsia"/>
              </w:rPr>
              <w:t>dropDuplicates</w:t>
            </w:r>
          </w:p>
          <w:p w:rsidR="000809B7" w:rsidRDefault="000809B7" w:rsidP="000809B7">
            <w:pPr>
              <w:pStyle w:val="C503-2"/>
            </w:pPr>
            <w:r>
              <w:rPr>
                <w:rFonts w:hint="eastAsia"/>
              </w:rPr>
              <w:t xml:space="preserve">    // </w:t>
            </w:r>
            <w:r>
              <w:rPr>
                <w:rFonts w:hint="eastAsia"/>
              </w:rPr>
              <w:t>都是用来进行去重的，区别在哪儿呢？</w:t>
            </w:r>
          </w:p>
          <w:p w:rsidR="000809B7" w:rsidRDefault="000809B7" w:rsidP="000809B7">
            <w:pPr>
              <w:pStyle w:val="C503-2"/>
            </w:pPr>
            <w:r>
              <w:rPr>
                <w:rFonts w:hint="eastAsia"/>
              </w:rPr>
              <w:t xml:space="preserve">    // distinct</w:t>
            </w:r>
            <w:r>
              <w:rPr>
                <w:rFonts w:hint="eastAsia"/>
              </w:rPr>
              <w:t>，是根据每一条数据，进行完整内容的比对和去重</w:t>
            </w:r>
          </w:p>
          <w:p w:rsidR="000809B7" w:rsidRDefault="000809B7" w:rsidP="000809B7">
            <w:pPr>
              <w:pStyle w:val="C503-2"/>
            </w:pPr>
            <w:r>
              <w:rPr>
                <w:rFonts w:hint="eastAsia"/>
              </w:rPr>
              <w:t xml:space="preserve">    // dropDuplicates</w:t>
            </w:r>
            <w:r>
              <w:rPr>
                <w:rFonts w:hint="eastAsia"/>
              </w:rPr>
              <w:t>，可以根据指定的字段进行去重</w:t>
            </w:r>
          </w:p>
          <w:p w:rsidR="000809B7" w:rsidRDefault="000809B7" w:rsidP="000809B7">
            <w:pPr>
              <w:pStyle w:val="C503-2"/>
            </w:pPr>
            <w:r>
              <w:t xml:space="preserve">    </w:t>
            </w:r>
          </w:p>
          <w:p w:rsidR="000809B7" w:rsidRDefault="000809B7" w:rsidP="000809B7">
            <w:pPr>
              <w:pStyle w:val="C503-2"/>
            </w:pPr>
            <w:r>
              <w:t>//    val distinctEmployeeDS = employeeDS.distinct();</w:t>
            </w:r>
          </w:p>
          <w:p w:rsidR="000809B7" w:rsidRDefault="000809B7" w:rsidP="000809B7">
            <w:pPr>
              <w:pStyle w:val="C503-2"/>
            </w:pPr>
            <w:r>
              <w:t>//    distinctEmployeeDS.show()</w:t>
            </w:r>
          </w:p>
          <w:p w:rsidR="000809B7" w:rsidRDefault="000809B7" w:rsidP="000809B7">
            <w:pPr>
              <w:pStyle w:val="C503-2"/>
            </w:pPr>
            <w:r>
              <w:t xml:space="preserve">//    val dropDuplicatesEmployeeDS = employeeDS.dropDuplicates(Seq("name"))  </w:t>
            </w:r>
          </w:p>
          <w:p w:rsidR="000809B7" w:rsidRDefault="000809B7" w:rsidP="000809B7">
            <w:pPr>
              <w:pStyle w:val="C503-2"/>
            </w:pPr>
            <w:r>
              <w:t xml:space="preserve">//    dropDuplicatesEmployeeDS.show()  </w:t>
            </w:r>
          </w:p>
          <w:p w:rsidR="000809B7" w:rsidRDefault="000809B7" w:rsidP="000809B7">
            <w:pPr>
              <w:pStyle w:val="C503-2"/>
            </w:pPr>
            <w:r>
              <w:t xml:space="preserve">    </w:t>
            </w:r>
          </w:p>
          <w:p w:rsidR="000809B7" w:rsidRDefault="000809B7" w:rsidP="000809B7">
            <w:pPr>
              <w:pStyle w:val="C503-2"/>
            </w:pPr>
            <w:r>
              <w:rPr>
                <w:rFonts w:hint="eastAsia"/>
              </w:rPr>
              <w:t xml:space="preserve">    // except</w:t>
            </w:r>
            <w:r>
              <w:rPr>
                <w:rFonts w:hint="eastAsia"/>
              </w:rPr>
              <w:t>：获取在当前</w:t>
            </w:r>
            <w:r>
              <w:rPr>
                <w:rFonts w:hint="eastAsia"/>
              </w:rPr>
              <w:t>dataset</w:t>
            </w:r>
            <w:r>
              <w:rPr>
                <w:rFonts w:hint="eastAsia"/>
              </w:rPr>
              <w:t>中有，但是在另外一个</w:t>
            </w:r>
            <w:r>
              <w:rPr>
                <w:rFonts w:hint="eastAsia"/>
              </w:rPr>
              <w:t>dataset</w:t>
            </w:r>
            <w:r>
              <w:rPr>
                <w:rFonts w:hint="eastAsia"/>
              </w:rPr>
              <w:t>中没有的元素</w:t>
            </w:r>
          </w:p>
          <w:p w:rsidR="000809B7" w:rsidRDefault="000809B7" w:rsidP="000809B7">
            <w:pPr>
              <w:pStyle w:val="C503-2"/>
            </w:pPr>
            <w:r>
              <w:rPr>
                <w:rFonts w:hint="eastAsia"/>
              </w:rPr>
              <w:t xml:space="preserve">    // filter</w:t>
            </w:r>
            <w:r>
              <w:rPr>
                <w:rFonts w:hint="eastAsia"/>
              </w:rPr>
              <w:t>：根据我们自己的逻辑，如果返回</w:t>
            </w:r>
            <w:r>
              <w:rPr>
                <w:rFonts w:hint="eastAsia"/>
              </w:rPr>
              <w:t>true</w:t>
            </w:r>
            <w:r>
              <w:rPr>
                <w:rFonts w:hint="eastAsia"/>
              </w:rPr>
              <w:t>，那么就保留该元素，否则就过滤掉该元素</w:t>
            </w:r>
          </w:p>
          <w:p w:rsidR="000809B7" w:rsidRDefault="000809B7" w:rsidP="000809B7">
            <w:pPr>
              <w:pStyle w:val="C503-2"/>
            </w:pPr>
            <w:r>
              <w:rPr>
                <w:rFonts w:hint="eastAsia"/>
              </w:rPr>
              <w:t xml:space="preserve">    // intersect</w:t>
            </w:r>
            <w:r>
              <w:rPr>
                <w:rFonts w:hint="eastAsia"/>
              </w:rPr>
              <w:t>：获取两个数据集的交集</w:t>
            </w:r>
          </w:p>
          <w:p w:rsidR="000809B7" w:rsidRDefault="000809B7" w:rsidP="000809B7">
            <w:pPr>
              <w:pStyle w:val="C503-2"/>
            </w:pPr>
            <w:r>
              <w:t xml:space="preserve">    </w:t>
            </w:r>
          </w:p>
          <w:p w:rsidR="000809B7" w:rsidRDefault="000809B7" w:rsidP="000809B7">
            <w:pPr>
              <w:pStyle w:val="C503-2"/>
            </w:pPr>
            <w:r>
              <w:t xml:space="preserve">//    employeeDS.except(employeeDS2).show()  </w:t>
            </w:r>
          </w:p>
          <w:p w:rsidR="000809B7" w:rsidRDefault="000809B7" w:rsidP="000809B7">
            <w:pPr>
              <w:pStyle w:val="C503-2"/>
            </w:pPr>
            <w:r>
              <w:t xml:space="preserve">//    employeeDS.filter { employee =&gt; employee.age &gt; 30 }.show() </w:t>
            </w:r>
          </w:p>
          <w:p w:rsidR="000809B7" w:rsidRDefault="000809B7" w:rsidP="000809B7">
            <w:pPr>
              <w:pStyle w:val="C503-2"/>
            </w:pPr>
            <w:r>
              <w:t xml:space="preserve">//    employeeDS.intersect(employeeDS2).show()  </w:t>
            </w:r>
          </w:p>
          <w:p w:rsidR="000809B7" w:rsidRDefault="000809B7" w:rsidP="000809B7">
            <w:pPr>
              <w:pStyle w:val="C503-2"/>
            </w:pPr>
            <w:r>
              <w:t xml:space="preserve">    </w:t>
            </w:r>
          </w:p>
          <w:p w:rsidR="000809B7" w:rsidRDefault="000809B7" w:rsidP="000809B7">
            <w:pPr>
              <w:pStyle w:val="C503-2"/>
            </w:pPr>
            <w:r>
              <w:rPr>
                <w:rFonts w:hint="eastAsia"/>
              </w:rPr>
              <w:t xml:space="preserve">    // map</w:t>
            </w:r>
            <w:r>
              <w:rPr>
                <w:rFonts w:hint="eastAsia"/>
              </w:rPr>
              <w:t>：将数据集中的每条数据都做一个映射，返回一条新数据</w:t>
            </w:r>
          </w:p>
          <w:p w:rsidR="000809B7" w:rsidRDefault="000809B7" w:rsidP="000809B7">
            <w:pPr>
              <w:pStyle w:val="C503-2"/>
            </w:pPr>
            <w:r>
              <w:rPr>
                <w:rFonts w:hint="eastAsia"/>
              </w:rPr>
              <w:t xml:space="preserve">    // flatMap</w:t>
            </w:r>
            <w:r>
              <w:rPr>
                <w:rFonts w:hint="eastAsia"/>
              </w:rPr>
              <w:t>：数据集中的每条数据都可以返回多条数据</w:t>
            </w:r>
          </w:p>
          <w:p w:rsidR="000809B7" w:rsidRDefault="000809B7" w:rsidP="000809B7">
            <w:pPr>
              <w:pStyle w:val="C503-2"/>
            </w:pPr>
            <w:r>
              <w:rPr>
                <w:rFonts w:hint="eastAsia"/>
              </w:rPr>
              <w:t xml:space="preserve">    // mapPartitions</w:t>
            </w:r>
            <w:r>
              <w:rPr>
                <w:rFonts w:hint="eastAsia"/>
              </w:rPr>
              <w:t>：一次性对一个</w:t>
            </w:r>
            <w:r>
              <w:rPr>
                <w:rFonts w:hint="eastAsia"/>
              </w:rPr>
              <w:t>partition</w:t>
            </w:r>
            <w:r>
              <w:rPr>
                <w:rFonts w:hint="eastAsia"/>
              </w:rPr>
              <w:t>中的数据进行处理</w:t>
            </w:r>
          </w:p>
          <w:p w:rsidR="000809B7" w:rsidRDefault="000809B7" w:rsidP="000809B7">
            <w:pPr>
              <w:pStyle w:val="C503-2"/>
            </w:pPr>
            <w:r>
              <w:t xml:space="preserve">    </w:t>
            </w:r>
          </w:p>
          <w:p w:rsidR="000809B7" w:rsidRDefault="000809B7" w:rsidP="000809B7">
            <w:pPr>
              <w:pStyle w:val="C503-2"/>
            </w:pPr>
            <w:r>
              <w:t xml:space="preserve">//    employeeDS.map { employee =&gt; (employee.name, employee.salary + 1000) }.show()  </w:t>
            </w:r>
          </w:p>
          <w:p w:rsidR="000809B7" w:rsidRDefault="000809B7" w:rsidP="000809B7">
            <w:pPr>
              <w:pStyle w:val="C503-2"/>
            </w:pPr>
            <w:r>
              <w:lastRenderedPageBreak/>
              <w:t xml:space="preserve">//    departmentDS.flatMap { </w:t>
            </w:r>
          </w:p>
          <w:p w:rsidR="000809B7" w:rsidRDefault="000809B7" w:rsidP="000809B7">
            <w:pPr>
              <w:pStyle w:val="C503-2"/>
            </w:pPr>
            <w:r>
              <w:t>//      department =&gt; Seq(Department(department.id + 1, department.name + "_1"), Department(department.id + 2, department.name + "_2"))</w:t>
            </w:r>
          </w:p>
          <w:p w:rsidR="000809B7" w:rsidRDefault="000809B7" w:rsidP="000809B7">
            <w:pPr>
              <w:pStyle w:val="C503-2"/>
            </w:pPr>
            <w:r>
              <w:t>//    }.show()</w:t>
            </w:r>
          </w:p>
          <w:p w:rsidR="000809B7" w:rsidRDefault="000809B7" w:rsidP="000809B7">
            <w:pPr>
              <w:pStyle w:val="C503-2"/>
            </w:pPr>
            <w:r>
              <w:t>//    employeeDS.mapPartitions { employees =&gt; {</w:t>
            </w:r>
          </w:p>
          <w:p w:rsidR="000809B7" w:rsidRDefault="000809B7" w:rsidP="000809B7">
            <w:pPr>
              <w:pStyle w:val="C503-2"/>
            </w:pPr>
            <w:r>
              <w:t xml:space="preserve">//        val result = scala.collection.mutable.ArrayBuffer[(String, Long)]() </w:t>
            </w:r>
          </w:p>
          <w:p w:rsidR="000809B7" w:rsidRDefault="000809B7" w:rsidP="000809B7">
            <w:pPr>
              <w:pStyle w:val="C503-2"/>
            </w:pPr>
            <w:r>
              <w:t xml:space="preserve">//        while(employees.hasNext) {  </w:t>
            </w:r>
          </w:p>
          <w:p w:rsidR="000809B7" w:rsidRDefault="000809B7" w:rsidP="000809B7">
            <w:pPr>
              <w:pStyle w:val="C503-2"/>
            </w:pPr>
            <w:r>
              <w:t xml:space="preserve">//          var emp = employees.next()  </w:t>
            </w:r>
          </w:p>
          <w:p w:rsidR="000809B7" w:rsidRDefault="000809B7" w:rsidP="000809B7">
            <w:pPr>
              <w:pStyle w:val="C503-2"/>
            </w:pPr>
            <w:r>
              <w:t>//          result += ((emp.name, emp.salary + 1000))</w:t>
            </w:r>
          </w:p>
          <w:p w:rsidR="000809B7" w:rsidRDefault="000809B7" w:rsidP="000809B7">
            <w:pPr>
              <w:pStyle w:val="C503-2"/>
            </w:pPr>
            <w:r>
              <w:t>//        }</w:t>
            </w:r>
          </w:p>
          <w:p w:rsidR="000809B7" w:rsidRDefault="000809B7" w:rsidP="000809B7">
            <w:pPr>
              <w:pStyle w:val="C503-2"/>
            </w:pPr>
            <w:r>
              <w:t>//        result.iterator</w:t>
            </w:r>
          </w:p>
          <w:p w:rsidR="000809B7" w:rsidRDefault="000809B7" w:rsidP="000809B7">
            <w:pPr>
              <w:pStyle w:val="C503-2"/>
            </w:pPr>
            <w:r>
              <w:t>//      }</w:t>
            </w:r>
          </w:p>
          <w:p w:rsidR="000809B7" w:rsidRDefault="000809B7" w:rsidP="000809B7">
            <w:pPr>
              <w:pStyle w:val="C503-2"/>
            </w:pPr>
            <w:r>
              <w:t xml:space="preserve">//    }.show()   </w:t>
            </w:r>
          </w:p>
          <w:p w:rsidR="000809B7" w:rsidRDefault="000809B7" w:rsidP="000809B7">
            <w:pPr>
              <w:pStyle w:val="C503-2"/>
            </w:pPr>
            <w:r>
              <w:t xml:space="preserve">    </w:t>
            </w:r>
          </w:p>
          <w:p w:rsidR="000809B7" w:rsidRDefault="000809B7" w:rsidP="000809B7">
            <w:pPr>
              <w:pStyle w:val="C503-2"/>
            </w:pPr>
            <w:r>
              <w:t xml:space="preserve">//    employeeDS.joinWith(departmentDS, $"depId" === $"id").show() </w:t>
            </w:r>
          </w:p>
          <w:p w:rsidR="000809B7" w:rsidRDefault="000809B7" w:rsidP="000809B7">
            <w:pPr>
              <w:pStyle w:val="C503-2"/>
            </w:pPr>
            <w:r>
              <w:t xml:space="preserve">    </w:t>
            </w:r>
          </w:p>
          <w:p w:rsidR="000809B7" w:rsidRDefault="000809B7" w:rsidP="000809B7">
            <w:pPr>
              <w:pStyle w:val="C503-2"/>
            </w:pPr>
            <w:r>
              <w:t xml:space="preserve">//    employeeDS.sort($"salary".desc).show()  </w:t>
            </w:r>
          </w:p>
          <w:p w:rsidR="0045468C" w:rsidRDefault="000809B7" w:rsidP="000809B7">
            <w:pPr>
              <w:pStyle w:val="C503-2"/>
            </w:pPr>
            <w:r>
              <w:t xml:space="preserve">    </w:t>
            </w:r>
            <w:r w:rsidR="0045468C">
              <w:rPr>
                <w:rFonts w:hint="eastAsia"/>
              </w:rPr>
              <w:t>//</w:t>
            </w:r>
          </w:p>
          <w:p w:rsidR="000809B7" w:rsidRDefault="000809B7" w:rsidP="000809B7">
            <w:pPr>
              <w:pStyle w:val="C503-2"/>
            </w:pPr>
            <w:r>
              <w:t xml:space="preserve">    val employeeDSArr = employeeDS.randomSplit(Array(3, 10, 20))  </w:t>
            </w:r>
          </w:p>
          <w:p w:rsidR="000809B7" w:rsidRDefault="000809B7" w:rsidP="000809B7">
            <w:pPr>
              <w:pStyle w:val="C503-2"/>
            </w:pPr>
            <w:r>
              <w:t xml:space="preserve">    employeeDSArr.foreach { ds =&gt; ds.show() }  </w:t>
            </w:r>
          </w:p>
          <w:p w:rsidR="000809B7" w:rsidRDefault="000809B7" w:rsidP="000809B7">
            <w:pPr>
              <w:pStyle w:val="C503-2"/>
            </w:pPr>
            <w:r>
              <w:t xml:space="preserve">    </w:t>
            </w:r>
          </w:p>
          <w:p w:rsidR="000809B7" w:rsidRDefault="000809B7" w:rsidP="000809B7">
            <w:pPr>
              <w:pStyle w:val="C503-2"/>
            </w:pPr>
            <w:r>
              <w:t xml:space="preserve">    employeeDS.sample(false, 0.3).show()  </w:t>
            </w:r>
          </w:p>
          <w:p w:rsidR="000809B7" w:rsidRDefault="000809B7" w:rsidP="000809B7">
            <w:pPr>
              <w:pStyle w:val="C503-2"/>
            </w:pPr>
            <w:r>
              <w:t xml:space="preserve">  }</w:t>
            </w:r>
          </w:p>
          <w:p w:rsidR="000809B7" w:rsidRDefault="000809B7" w:rsidP="000809B7">
            <w:pPr>
              <w:pStyle w:val="C503-2"/>
            </w:pPr>
            <w:r>
              <w:t>}</w:t>
            </w:r>
          </w:p>
        </w:tc>
      </w:tr>
    </w:tbl>
    <w:p w:rsidR="000809B7" w:rsidRPr="000809B7" w:rsidRDefault="000809B7" w:rsidP="000809B7">
      <w:pPr>
        <w:pStyle w:val="C503-2"/>
      </w:pPr>
    </w:p>
    <w:p w:rsidR="000441A7" w:rsidRDefault="000441A7" w:rsidP="000441A7">
      <w:pPr>
        <w:pStyle w:val="2"/>
      </w:pPr>
      <w:bookmarkStart w:id="58" w:name="_Toc525034027"/>
      <w:r>
        <w:rPr>
          <w:rFonts w:hint="eastAsia"/>
        </w:rPr>
        <w:t>266_Dataset</w:t>
      </w:r>
      <w:r>
        <w:rPr>
          <w:rFonts w:hint="eastAsia"/>
        </w:rPr>
        <w:t>开发详解</w:t>
      </w:r>
      <w:r>
        <w:rPr>
          <w:rFonts w:hint="eastAsia"/>
        </w:rPr>
        <w:t>-untyped</w:t>
      </w:r>
      <w:r>
        <w:rPr>
          <w:rFonts w:hint="eastAsia"/>
        </w:rPr>
        <w:t>操作：</w:t>
      </w:r>
      <w:r>
        <w:rPr>
          <w:rFonts w:hint="eastAsia"/>
        </w:rPr>
        <w:t>select</w:t>
      </w:r>
      <w:r>
        <w:rPr>
          <w:rFonts w:hint="eastAsia"/>
        </w:rPr>
        <w:t>、</w:t>
      </w:r>
      <w:r>
        <w:rPr>
          <w:rFonts w:hint="eastAsia"/>
        </w:rPr>
        <w:t>where</w:t>
      </w:r>
      <w:r>
        <w:rPr>
          <w:rFonts w:hint="eastAsia"/>
        </w:rPr>
        <w:t>、</w:t>
      </w:r>
      <w:r>
        <w:rPr>
          <w:rFonts w:hint="eastAsia"/>
        </w:rPr>
        <w:t>groupBy</w:t>
      </w:r>
      <w:r>
        <w:rPr>
          <w:rFonts w:hint="eastAsia"/>
        </w:rPr>
        <w:t>、</w:t>
      </w:r>
      <w:r>
        <w:rPr>
          <w:rFonts w:hint="eastAsia"/>
        </w:rPr>
        <w:t>agg</w:t>
      </w:r>
      <w:r>
        <w:rPr>
          <w:rFonts w:hint="eastAsia"/>
        </w:rPr>
        <w:t>、</w:t>
      </w:r>
      <w:r>
        <w:rPr>
          <w:rFonts w:hint="eastAsia"/>
        </w:rPr>
        <w:t>col</w:t>
      </w:r>
      <w:r>
        <w:rPr>
          <w:rFonts w:hint="eastAsia"/>
        </w:rPr>
        <w:t>、</w:t>
      </w:r>
      <w:r>
        <w:rPr>
          <w:rFonts w:hint="eastAsia"/>
        </w:rPr>
        <w:t>join</w:t>
      </w:r>
      <w:bookmarkEnd w:id="58"/>
    </w:p>
    <w:tbl>
      <w:tblPr>
        <w:tblStyle w:val="afa"/>
        <w:tblW w:w="9923" w:type="dxa"/>
        <w:tblInd w:w="-856" w:type="dxa"/>
        <w:tblLook w:val="04A0" w:firstRow="1" w:lastRow="0" w:firstColumn="1" w:lastColumn="0" w:noHBand="0" w:noVBand="1"/>
      </w:tblPr>
      <w:tblGrid>
        <w:gridCol w:w="9923"/>
      </w:tblGrid>
      <w:tr w:rsidR="000809B7" w:rsidTr="000809B7">
        <w:tc>
          <w:tcPr>
            <w:tcW w:w="9923" w:type="dxa"/>
          </w:tcPr>
          <w:p w:rsidR="000809B7" w:rsidRDefault="000809B7" w:rsidP="0016354B">
            <w:pPr>
              <w:pStyle w:val="C503-2"/>
              <w:spacing w:line="240" w:lineRule="auto"/>
            </w:pPr>
            <w:r>
              <w:t>import org.apache.spark.sql.SparkSession</w:t>
            </w:r>
          </w:p>
          <w:p w:rsidR="000809B7" w:rsidRDefault="000809B7" w:rsidP="0016354B">
            <w:pPr>
              <w:pStyle w:val="C503-2"/>
              <w:spacing w:line="240" w:lineRule="auto"/>
            </w:pPr>
          </w:p>
          <w:p w:rsidR="000809B7" w:rsidRDefault="000809B7" w:rsidP="0016354B">
            <w:pPr>
              <w:pStyle w:val="C503-2"/>
              <w:spacing w:line="240" w:lineRule="auto"/>
            </w:pPr>
            <w:r>
              <w:t>/**</w:t>
            </w:r>
          </w:p>
          <w:p w:rsidR="000809B7" w:rsidRDefault="000809B7" w:rsidP="0016354B">
            <w:pPr>
              <w:pStyle w:val="C503-2"/>
              <w:spacing w:line="240" w:lineRule="auto"/>
            </w:pPr>
            <w:r>
              <w:rPr>
                <w:rFonts w:hint="eastAsia"/>
              </w:rPr>
              <w:t xml:space="preserve"> * typed</w:t>
            </w:r>
            <w:r>
              <w:rPr>
                <w:rFonts w:hint="eastAsia"/>
              </w:rPr>
              <w:t>操作</w:t>
            </w:r>
          </w:p>
          <w:p w:rsidR="000809B7" w:rsidRDefault="000809B7" w:rsidP="0016354B">
            <w:pPr>
              <w:pStyle w:val="C503-2"/>
              <w:spacing w:line="240" w:lineRule="auto"/>
            </w:pPr>
            <w:r>
              <w:t xml:space="preserve"> */</w:t>
            </w:r>
          </w:p>
          <w:p w:rsidR="000809B7" w:rsidRDefault="000809B7" w:rsidP="0016354B">
            <w:pPr>
              <w:pStyle w:val="C503-2"/>
              <w:spacing w:line="240" w:lineRule="auto"/>
            </w:pPr>
            <w:r>
              <w:t>object TypedOperation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case class Employee(name: String, age: Long, depId: Long, gender: String, salary: Long)</w:t>
            </w:r>
          </w:p>
          <w:p w:rsidR="000809B7" w:rsidRDefault="000809B7" w:rsidP="0016354B">
            <w:pPr>
              <w:pStyle w:val="C503-2"/>
              <w:spacing w:line="240" w:lineRule="auto"/>
            </w:pPr>
            <w:r>
              <w:t xml:space="preserve">  case class Department(id: Long, name: String)</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def main(args: Array[String]) {</w:t>
            </w:r>
          </w:p>
          <w:p w:rsidR="000809B7" w:rsidRDefault="000809B7" w:rsidP="0016354B">
            <w:pPr>
              <w:pStyle w:val="C503-2"/>
              <w:spacing w:line="240" w:lineRule="auto"/>
            </w:pPr>
            <w:r>
              <w:t xml:space="preserve">    val spark = SparkSession</w:t>
            </w:r>
          </w:p>
          <w:p w:rsidR="000809B7" w:rsidRDefault="000809B7" w:rsidP="0016354B">
            <w:pPr>
              <w:pStyle w:val="C503-2"/>
              <w:spacing w:line="240" w:lineRule="auto"/>
            </w:pPr>
            <w:r>
              <w:t xml:space="preserve">        .builder()</w:t>
            </w:r>
          </w:p>
          <w:p w:rsidR="000809B7" w:rsidRDefault="000809B7" w:rsidP="0016354B">
            <w:pPr>
              <w:pStyle w:val="C503-2"/>
              <w:spacing w:line="240" w:lineRule="auto"/>
            </w:pPr>
            <w:r>
              <w:t xml:space="preserve">        .appName("TypedOperation") </w:t>
            </w:r>
          </w:p>
          <w:p w:rsidR="000809B7" w:rsidRDefault="000809B7" w:rsidP="0016354B">
            <w:pPr>
              <w:pStyle w:val="C503-2"/>
              <w:spacing w:line="240" w:lineRule="auto"/>
            </w:pPr>
            <w:r>
              <w:t xml:space="preserve">        .master("local") </w:t>
            </w:r>
          </w:p>
          <w:p w:rsidR="000809B7" w:rsidRDefault="000809B7" w:rsidP="0016354B">
            <w:pPr>
              <w:pStyle w:val="C503-2"/>
              <w:spacing w:line="240" w:lineRule="auto"/>
            </w:pPr>
            <w:r>
              <w:t xml:space="preserve">        .config("spark.sql.warehouse.dir", "C:\\Users\\Administrator\\Desktop\\spark-warehouse")</w:t>
            </w:r>
          </w:p>
          <w:p w:rsidR="000809B7" w:rsidRDefault="000809B7" w:rsidP="0016354B">
            <w:pPr>
              <w:pStyle w:val="C503-2"/>
              <w:spacing w:line="240" w:lineRule="auto"/>
            </w:pPr>
            <w:r>
              <w:t xml:space="preserve">        .getOrCreate()</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import spark.implicits._</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val employee = spark.read.json("C:\\Users\\Administrator\\Desktop\\employee.json")</w:t>
            </w:r>
          </w:p>
          <w:p w:rsidR="000809B7" w:rsidRDefault="000809B7" w:rsidP="0016354B">
            <w:pPr>
              <w:pStyle w:val="C503-2"/>
              <w:spacing w:line="240" w:lineRule="auto"/>
            </w:pPr>
            <w:r>
              <w:t xml:space="preserve">    val employee2 = spark.read.json("C:\\Users\\Administrator\\Desktop\\employee2.json")</w:t>
            </w:r>
          </w:p>
          <w:p w:rsidR="000809B7" w:rsidRDefault="000809B7" w:rsidP="0016354B">
            <w:pPr>
              <w:pStyle w:val="C503-2"/>
              <w:spacing w:line="240" w:lineRule="auto"/>
            </w:pPr>
            <w:r>
              <w:t xml:space="preserve">    val department = spark.read.json("C:\\Users\\Administrator\\Desktop\\department.json")</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val employeeDS = employee.as[Employee]  </w:t>
            </w:r>
          </w:p>
          <w:p w:rsidR="000809B7" w:rsidRDefault="000809B7" w:rsidP="0016354B">
            <w:pPr>
              <w:pStyle w:val="C503-2"/>
              <w:spacing w:line="240" w:lineRule="auto"/>
            </w:pPr>
            <w:r>
              <w:t xml:space="preserve">    val employeeDS2 = employee2.as[Employee]  </w:t>
            </w:r>
          </w:p>
          <w:p w:rsidR="000809B7" w:rsidRDefault="000809B7" w:rsidP="0016354B">
            <w:pPr>
              <w:pStyle w:val="C503-2"/>
              <w:spacing w:line="240" w:lineRule="auto"/>
            </w:pPr>
            <w:r>
              <w:t xml:space="preserve">    val departmentDS = department.as[Department]</w:t>
            </w:r>
          </w:p>
          <w:p w:rsidR="000809B7" w:rsidRDefault="000809B7" w:rsidP="0016354B">
            <w:pPr>
              <w:pStyle w:val="C503-2"/>
              <w:spacing w:line="240" w:lineRule="auto"/>
            </w:pPr>
            <w:r>
              <w:t xml:space="preserve">    </w:t>
            </w:r>
          </w:p>
          <w:p w:rsidR="000809B7" w:rsidRDefault="000809B7" w:rsidP="0016354B">
            <w:pPr>
              <w:pStyle w:val="C503-2"/>
              <w:spacing w:line="240" w:lineRule="auto"/>
            </w:pPr>
            <w:r>
              <w:t>//    println(employeeDS.rdd.partitions.size)</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 coalesce</w:t>
            </w:r>
            <w:r>
              <w:rPr>
                <w:rFonts w:hint="eastAsia"/>
              </w:rPr>
              <w:t>和</w:t>
            </w:r>
            <w:r>
              <w:rPr>
                <w:rFonts w:hint="eastAsia"/>
              </w:rPr>
              <w:t>repartition</w:t>
            </w:r>
            <w:r>
              <w:rPr>
                <w:rFonts w:hint="eastAsia"/>
              </w:rPr>
              <w:t>操作</w:t>
            </w:r>
          </w:p>
          <w:p w:rsidR="000809B7" w:rsidRDefault="000809B7" w:rsidP="0016354B">
            <w:pPr>
              <w:pStyle w:val="C503-2"/>
              <w:spacing w:line="240" w:lineRule="auto"/>
            </w:pPr>
            <w:r>
              <w:rPr>
                <w:rFonts w:hint="eastAsia"/>
              </w:rPr>
              <w:t xml:space="preserve">//    // </w:t>
            </w:r>
            <w:r>
              <w:rPr>
                <w:rFonts w:hint="eastAsia"/>
              </w:rPr>
              <w:t>都是用来重新定义分区的</w:t>
            </w:r>
          </w:p>
          <w:p w:rsidR="000809B7" w:rsidRDefault="000809B7" w:rsidP="0016354B">
            <w:pPr>
              <w:pStyle w:val="C503-2"/>
              <w:spacing w:line="240" w:lineRule="auto"/>
            </w:pPr>
            <w:r>
              <w:rPr>
                <w:rFonts w:hint="eastAsia"/>
              </w:rPr>
              <w:t xml:space="preserve">//    // </w:t>
            </w:r>
            <w:r>
              <w:rPr>
                <w:rFonts w:hint="eastAsia"/>
              </w:rPr>
              <w:t>区别在于：</w:t>
            </w:r>
            <w:r>
              <w:rPr>
                <w:rFonts w:hint="eastAsia"/>
              </w:rPr>
              <w:t>coalesce</w:t>
            </w:r>
            <w:r>
              <w:rPr>
                <w:rFonts w:hint="eastAsia"/>
              </w:rPr>
              <w:t>，只能用于减少分区数量，而且可以选择不发生</w:t>
            </w:r>
            <w:r>
              <w:rPr>
                <w:rFonts w:hint="eastAsia"/>
              </w:rPr>
              <w:t>shuffle</w:t>
            </w:r>
          </w:p>
          <w:p w:rsidR="000809B7" w:rsidRDefault="000809B7" w:rsidP="0016354B">
            <w:pPr>
              <w:pStyle w:val="C503-2"/>
              <w:spacing w:line="240" w:lineRule="auto"/>
            </w:pPr>
            <w:r>
              <w:rPr>
                <w:rFonts w:hint="eastAsia"/>
              </w:rPr>
              <w:t>//    // repartiton</w:t>
            </w:r>
            <w:r>
              <w:rPr>
                <w:rFonts w:hint="eastAsia"/>
              </w:rPr>
              <w:t>，可以增加分区，也可以减少分区，必须会发生</w:t>
            </w:r>
            <w:r>
              <w:rPr>
                <w:rFonts w:hint="eastAsia"/>
              </w:rPr>
              <w:t>shuffle</w:t>
            </w:r>
            <w:r>
              <w:rPr>
                <w:rFonts w:hint="eastAsia"/>
              </w:rPr>
              <w:t>，相当于是进行了一次重分区操作</w:t>
            </w:r>
          </w:p>
          <w:p w:rsidR="000809B7" w:rsidRDefault="000809B7" w:rsidP="0016354B">
            <w:pPr>
              <w:pStyle w:val="C503-2"/>
              <w:spacing w:line="240" w:lineRule="auto"/>
            </w:pPr>
            <w:r>
              <w:t xml:space="preserve">//    </w:t>
            </w:r>
          </w:p>
          <w:p w:rsidR="000809B7" w:rsidRDefault="000809B7" w:rsidP="0016354B">
            <w:pPr>
              <w:pStyle w:val="C503-2"/>
              <w:spacing w:line="240" w:lineRule="auto"/>
            </w:pPr>
            <w:r>
              <w:t>//    val employeeDSRepartitioned = employeeDS.repartition(7);</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w:t>
            </w:r>
            <w:r>
              <w:rPr>
                <w:rFonts w:hint="eastAsia"/>
              </w:rPr>
              <w:t>看一下它的分区情况</w:t>
            </w:r>
          </w:p>
          <w:p w:rsidR="000809B7" w:rsidRDefault="000809B7" w:rsidP="0016354B">
            <w:pPr>
              <w:pStyle w:val="C503-2"/>
              <w:spacing w:line="240" w:lineRule="auto"/>
            </w:pPr>
            <w:r>
              <w:t>//    println(employeeDSRepartitioned.rdd.partitions.size)</w:t>
            </w:r>
          </w:p>
          <w:p w:rsidR="000809B7" w:rsidRDefault="000809B7" w:rsidP="0016354B">
            <w:pPr>
              <w:pStyle w:val="C503-2"/>
              <w:spacing w:line="240" w:lineRule="auto"/>
            </w:pPr>
            <w:r>
              <w:t xml:space="preserve">//    </w:t>
            </w:r>
          </w:p>
          <w:p w:rsidR="000809B7" w:rsidRDefault="000809B7" w:rsidP="0016354B">
            <w:pPr>
              <w:pStyle w:val="C503-2"/>
              <w:spacing w:line="240" w:lineRule="auto"/>
            </w:pPr>
            <w:r>
              <w:t>//    val employeeDSCoalesced = employeeDSRepartitioned.coalesce(3);</w:t>
            </w:r>
          </w:p>
          <w:p w:rsidR="000809B7" w:rsidRDefault="000809B7" w:rsidP="0016354B">
            <w:pPr>
              <w:pStyle w:val="C503-2"/>
              <w:spacing w:line="240" w:lineRule="auto"/>
            </w:pPr>
            <w:r>
              <w:t xml:space="preserve">//    </w:t>
            </w:r>
          </w:p>
          <w:p w:rsidR="000809B7" w:rsidRDefault="000809B7" w:rsidP="0016354B">
            <w:pPr>
              <w:pStyle w:val="C503-2"/>
              <w:spacing w:line="240" w:lineRule="auto"/>
            </w:pPr>
            <w:r>
              <w:t>//    println(employeeDSCoalesced.rdd.partitions.size)</w:t>
            </w:r>
          </w:p>
          <w:p w:rsidR="000809B7" w:rsidRDefault="000809B7" w:rsidP="0016354B">
            <w:pPr>
              <w:pStyle w:val="C503-2"/>
              <w:spacing w:line="240" w:lineRule="auto"/>
            </w:pPr>
            <w:r>
              <w:t xml:space="preserve">//    </w:t>
            </w:r>
          </w:p>
          <w:p w:rsidR="000809B7" w:rsidRDefault="000809B7" w:rsidP="0016354B">
            <w:pPr>
              <w:pStyle w:val="C503-2"/>
              <w:spacing w:line="240" w:lineRule="auto"/>
            </w:pPr>
            <w:r>
              <w:t>//    employeeDSCoalesced.show()</w:t>
            </w:r>
          </w:p>
          <w:p w:rsidR="000809B7" w:rsidRDefault="000809B7" w:rsidP="0016354B">
            <w:pPr>
              <w:pStyle w:val="C503-2"/>
              <w:spacing w:line="240" w:lineRule="auto"/>
            </w:pPr>
            <w:r>
              <w:lastRenderedPageBreak/>
              <w:t xml:space="preserve">    </w:t>
            </w:r>
          </w:p>
          <w:p w:rsidR="000809B7" w:rsidRDefault="000809B7" w:rsidP="0016354B">
            <w:pPr>
              <w:pStyle w:val="C503-2"/>
              <w:spacing w:line="240" w:lineRule="auto"/>
            </w:pPr>
            <w:r>
              <w:rPr>
                <w:rFonts w:hint="eastAsia"/>
              </w:rPr>
              <w:t xml:space="preserve">    // distinct</w:t>
            </w:r>
            <w:r>
              <w:rPr>
                <w:rFonts w:hint="eastAsia"/>
              </w:rPr>
              <w:t>和</w:t>
            </w:r>
            <w:r>
              <w:rPr>
                <w:rFonts w:hint="eastAsia"/>
              </w:rPr>
              <w:t>dropDuplicates</w:t>
            </w:r>
          </w:p>
          <w:p w:rsidR="000809B7" w:rsidRDefault="000809B7" w:rsidP="0016354B">
            <w:pPr>
              <w:pStyle w:val="C503-2"/>
              <w:spacing w:line="240" w:lineRule="auto"/>
            </w:pPr>
            <w:r>
              <w:rPr>
                <w:rFonts w:hint="eastAsia"/>
              </w:rPr>
              <w:t xml:space="preserve">    // </w:t>
            </w:r>
            <w:r>
              <w:rPr>
                <w:rFonts w:hint="eastAsia"/>
              </w:rPr>
              <w:t>都是用来进行去重的，区别在哪儿呢？</w:t>
            </w:r>
          </w:p>
          <w:p w:rsidR="000809B7" w:rsidRDefault="000809B7" w:rsidP="0016354B">
            <w:pPr>
              <w:pStyle w:val="C503-2"/>
              <w:spacing w:line="240" w:lineRule="auto"/>
            </w:pPr>
            <w:r>
              <w:rPr>
                <w:rFonts w:hint="eastAsia"/>
              </w:rPr>
              <w:t xml:space="preserve">    // distinct</w:t>
            </w:r>
            <w:r>
              <w:rPr>
                <w:rFonts w:hint="eastAsia"/>
              </w:rPr>
              <w:t>，是根据每一条数据，进行完整内容的比对和去重</w:t>
            </w:r>
          </w:p>
          <w:p w:rsidR="000809B7" w:rsidRDefault="000809B7" w:rsidP="0016354B">
            <w:pPr>
              <w:pStyle w:val="C503-2"/>
              <w:spacing w:line="240" w:lineRule="auto"/>
            </w:pPr>
            <w:r>
              <w:rPr>
                <w:rFonts w:hint="eastAsia"/>
              </w:rPr>
              <w:t xml:space="preserve">    // dropDuplicates</w:t>
            </w:r>
            <w:r>
              <w:rPr>
                <w:rFonts w:hint="eastAsia"/>
              </w:rPr>
              <w:t>，可以根据指定的字段进行去重</w:t>
            </w:r>
          </w:p>
          <w:p w:rsidR="000809B7" w:rsidRDefault="000809B7" w:rsidP="0016354B">
            <w:pPr>
              <w:pStyle w:val="C503-2"/>
              <w:spacing w:line="240" w:lineRule="auto"/>
            </w:pPr>
            <w:r>
              <w:t xml:space="preserve">    </w:t>
            </w:r>
          </w:p>
          <w:p w:rsidR="000809B7" w:rsidRDefault="000809B7" w:rsidP="0016354B">
            <w:pPr>
              <w:pStyle w:val="C503-2"/>
              <w:spacing w:line="240" w:lineRule="auto"/>
            </w:pPr>
            <w:r>
              <w:t>//    val distinctEmployeeDS = employeeDS.distinct();</w:t>
            </w:r>
          </w:p>
          <w:p w:rsidR="000809B7" w:rsidRDefault="000809B7" w:rsidP="0016354B">
            <w:pPr>
              <w:pStyle w:val="C503-2"/>
              <w:spacing w:line="240" w:lineRule="auto"/>
            </w:pPr>
            <w:r>
              <w:t>//    distinctEmployeeDS.show()</w:t>
            </w:r>
          </w:p>
          <w:p w:rsidR="000809B7" w:rsidRDefault="000809B7" w:rsidP="0016354B">
            <w:pPr>
              <w:pStyle w:val="C503-2"/>
              <w:spacing w:line="240" w:lineRule="auto"/>
            </w:pPr>
            <w:r>
              <w:t xml:space="preserve">//    val dropDuplicatesEmployeeDS = employeeDS.dropDuplicates(Seq("name"))  </w:t>
            </w:r>
          </w:p>
          <w:p w:rsidR="000809B7" w:rsidRDefault="000809B7" w:rsidP="0016354B">
            <w:pPr>
              <w:pStyle w:val="C503-2"/>
              <w:spacing w:line="240" w:lineRule="auto"/>
            </w:pPr>
            <w:r>
              <w:t xml:space="preserve">//    dropDuplicatesEmployeeDS.show()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except</w:t>
            </w:r>
            <w:r>
              <w:rPr>
                <w:rFonts w:hint="eastAsia"/>
              </w:rPr>
              <w:t>：获取在当前</w:t>
            </w:r>
            <w:r>
              <w:rPr>
                <w:rFonts w:hint="eastAsia"/>
              </w:rPr>
              <w:t>dataset</w:t>
            </w:r>
            <w:r>
              <w:rPr>
                <w:rFonts w:hint="eastAsia"/>
              </w:rPr>
              <w:t>中有，但是在另外一个</w:t>
            </w:r>
            <w:r>
              <w:rPr>
                <w:rFonts w:hint="eastAsia"/>
              </w:rPr>
              <w:t>dataset</w:t>
            </w:r>
            <w:r>
              <w:rPr>
                <w:rFonts w:hint="eastAsia"/>
              </w:rPr>
              <w:t>中没有的元素</w:t>
            </w:r>
          </w:p>
          <w:p w:rsidR="000809B7" w:rsidRDefault="000809B7" w:rsidP="0016354B">
            <w:pPr>
              <w:pStyle w:val="C503-2"/>
              <w:spacing w:line="240" w:lineRule="auto"/>
            </w:pPr>
            <w:r>
              <w:rPr>
                <w:rFonts w:hint="eastAsia"/>
              </w:rPr>
              <w:t xml:space="preserve">    // filter</w:t>
            </w:r>
            <w:r>
              <w:rPr>
                <w:rFonts w:hint="eastAsia"/>
              </w:rPr>
              <w:t>：根据我们自己的逻辑，如果返回</w:t>
            </w:r>
            <w:r>
              <w:rPr>
                <w:rFonts w:hint="eastAsia"/>
              </w:rPr>
              <w:t>true</w:t>
            </w:r>
            <w:r>
              <w:rPr>
                <w:rFonts w:hint="eastAsia"/>
              </w:rPr>
              <w:t>，那么就保留该元素，否则就过滤掉该元素</w:t>
            </w:r>
          </w:p>
          <w:p w:rsidR="000809B7" w:rsidRDefault="000809B7" w:rsidP="0016354B">
            <w:pPr>
              <w:pStyle w:val="C503-2"/>
              <w:spacing w:line="240" w:lineRule="auto"/>
            </w:pPr>
            <w:r>
              <w:rPr>
                <w:rFonts w:hint="eastAsia"/>
              </w:rPr>
              <w:t xml:space="preserve">    // intersect</w:t>
            </w:r>
            <w:r>
              <w:rPr>
                <w:rFonts w:hint="eastAsia"/>
              </w:rPr>
              <w:t>：获取两个数据集的交集</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employeeDS.except(employeeDS2).show()  </w:t>
            </w:r>
          </w:p>
          <w:p w:rsidR="000809B7" w:rsidRDefault="000809B7" w:rsidP="0016354B">
            <w:pPr>
              <w:pStyle w:val="C503-2"/>
              <w:spacing w:line="240" w:lineRule="auto"/>
            </w:pPr>
            <w:r>
              <w:t xml:space="preserve">//    employeeDS.filter { employee =&gt; employee.age &gt; 30 }.show() </w:t>
            </w:r>
          </w:p>
          <w:p w:rsidR="000809B7" w:rsidRDefault="000809B7" w:rsidP="0016354B">
            <w:pPr>
              <w:pStyle w:val="C503-2"/>
              <w:spacing w:line="240" w:lineRule="auto"/>
            </w:pPr>
            <w:r>
              <w:t xml:space="preserve">//    employeeDS.intersect(employeeDS2).show()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rPr>
                <w:rFonts w:hint="eastAsia"/>
              </w:rPr>
              <w:t xml:space="preserve">    // map</w:t>
            </w:r>
            <w:r>
              <w:rPr>
                <w:rFonts w:hint="eastAsia"/>
              </w:rPr>
              <w:t>：将数据集中的每条数据都做一个映射，返回一条新数据</w:t>
            </w:r>
          </w:p>
          <w:p w:rsidR="000809B7" w:rsidRDefault="000809B7" w:rsidP="0016354B">
            <w:pPr>
              <w:pStyle w:val="C503-2"/>
              <w:spacing w:line="240" w:lineRule="auto"/>
            </w:pPr>
            <w:r>
              <w:rPr>
                <w:rFonts w:hint="eastAsia"/>
              </w:rPr>
              <w:t xml:space="preserve">    // flatMap</w:t>
            </w:r>
            <w:r>
              <w:rPr>
                <w:rFonts w:hint="eastAsia"/>
              </w:rPr>
              <w:t>：数据集中的每条数据都可以返回多条数据</w:t>
            </w:r>
          </w:p>
          <w:p w:rsidR="000809B7" w:rsidRDefault="000809B7" w:rsidP="0016354B">
            <w:pPr>
              <w:pStyle w:val="C503-2"/>
              <w:spacing w:line="240" w:lineRule="auto"/>
            </w:pPr>
            <w:r>
              <w:rPr>
                <w:rFonts w:hint="eastAsia"/>
              </w:rPr>
              <w:t xml:space="preserve">    // mapPartitions</w:t>
            </w:r>
            <w:r>
              <w:rPr>
                <w:rFonts w:hint="eastAsia"/>
              </w:rPr>
              <w:t>：一次性对一个</w:t>
            </w:r>
            <w:r>
              <w:rPr>
                <w:rFonts w:hint="eastAsia"/>
              </w:rPr>
              <w:t>partition</w:t>
            </w:r>
            <w:r>
              <w:rPr>
                <w:rFonts w:hint="eastAsia"/>
              </w:rPr>
              <w:t>中的数据进行处理</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employeeDS.map { employee =&gt; (employee.name, employee.salary + 1000) }.show()  </w:t>
            </w:r>
          </w:p>
          <w:p w:rsidR="000809B7" w:rsidRDefault="000809B7" w:rsidP="0016354B">
            <w:pPr>
              <w:pStyle w:val="C503-2"/>
              <w:spacing w:line="240" w:lineRule="auto"/>
            </w:pPr>
            <w:r>
              <w:t xml:space="preserve">//    departmentDS.flatMap { </w:t>
            </w:r>
          </w:p>
          <w:p w:rsidR="000809B7" w:rsidRDefault="000809B7" w:rsidP="0016354B">
            <w:pPr>
              <w:pStyle w:val="C503-2"/>
              <w:spacing w:line="240" w:lineRule="auto"/>
            </w:pPr>
            <w:r>
              <w:t>//      department =&gt; Seq(Department(department.id + 1, department.name + "_1"), Department(department.id + 2, department.name + "_2"))</w:t>
            </w:r>
          </w:p>
          <w:p w:rsidR="000809B7" w:rsidRDefault="000809B7" w:rsidP="0016354B">
            <w:pPr>
              <w:pStyle w:val="C503-2"/>
              <w:spacing w:line="240" w:lineRule="auto"/>
            </w:pPr>
            <w:r>
              <w:t>//    }.show()</w:t>
            </w:r>
          </w:p>
          <w:p w:rsidR="000809B7" w:rsidRDefault="000809B7" w:rsidP="0016354B">
            <w:pPr>
              <w:pStyle w:val="C503-2"/>
              <w:spacing w:line="240" w:lineRule="auto"/>
            </w:pPr>
            <w:r>
              <w:t>//    employeeDS.mapPartitions { employees =&gt; {</w:t>
            </w:r>
          </w:p>
          <w:p w:rsidR="000809B7" w:rsidRDefault="000809B7" w:rsidP="0016354B">
            <w:pPr>
              <w:pStyle w:val="C503-2"/>
              <w:spacing w:line="240" w:lineRule="auto"/>
            </w:pPr>
            <w:r>
              <w:t xml:space="preserve">//        val result = scala.collection.mutable.ArrayBuffer[(String, Long)]() </w:t>
            </w:r>
          </w:p>
          <w:p w:rsidR="000809B7" w:rsidRDefault="000809B7" w:rsidP="0016354B">
            <w:pPr>
              <w:pStyle w:val="C503-2"/>
              <w:spacing w:line="240" w:lineRule="auto"/>
            </w:pPr>
            <w:r>
              <w:t xml:space="preserve">//        while(employees.hasNext) {  </w:t>
            </w:r>
          </w:p>
          <w:p w:rsidR="000809B7" w:rsidRDefault="000809B7" w:rsidP="0016354B">
            <w:pPr>
              <w:pStyle w:val="C503-2"/>
              <w:spacing w:line="240" w:lineRule="auto"/>
            </w:pPr>
            <w:r>
              <w:t xml:space="preserve">//          var emp = employees.next()  </w:t>
            </w:r>
          </w:p>
          <w:p w:rsidR="000809B7" w:rsidRDefault="000809B7" w:rsidP="0016354B">
            <w:pPr>
              <w:pStyle w:val="C503-2"/>
              <w:spacing w:line="240" w:lineRule="auto"/>
            </w:pPr>
            <w:r>
              <w:t>//          result += ((emp.name, emp.salary + 1000))</w:t>
            </w:r>
          </w:p>
          <w:p w:rsidR="000809B7" w:rsidRDefault="000809B7" w:rsidP="0016354B">
            <w:pPr>
              <w:pStyle w:val="C503-2"/>
              <w:spacing w:line="240" w:lineRule="auto"/>
            </w:pPr>
            <w:r>
              <w:t>//        }</w:t>
            </w:r>
          </w:p>
          <w:p w:rsidR="000809B7" w:rsidRDefault="000809B7" w:rsidP="0016354B">
            <w:pPr>
              <w:pStyle w:val="C503-2"/>
              <w:spacing w:line="240" w:lineRule="auto"/>
            </w:pPr>
            <w:r>
              <w:t>//        result.iterator</w:t>
            </w:r>
          </w:p>
          <w:p w:rsidR="000809B7" w:rsidRDefault="000809B7" w:rsidP="0016354B">
            <w:pPr>
              <w:pStyle w:val="C503-2"/>
              <w:spacing w:line="240" w:lineRule="auto"/>
            </w:pPr>
            <w:r>
              <w:t>//      }</w:t>
            </w:r>
          </w:p>
          <w:p w:rsidR="000809B7" w:rsidRDefault="000809B7" w:rsidP="0016354B">
            <w:pPr>
              <w:pStyle w:val="C503-2"/>
              <w:spacing w:line="240" w:lineRule="auto"/>
            </w:pPr>
            <w:r>
              <w:t xml:space="preserve">//    }.show()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employeeDS.joinWith(departmentDS, $"depId" === $"id").show()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employeeDS.sort($"salary".desc).show()  </w:t>
            </w:r>
          </w:p>
          <w:p w:rsidR="0016354B" w:rsidRDefault="000809B7" w:rsidP="0016354B">
            <w:pPr>
              <w:pStyle w:val="C503-2"/>
              <w:spacing w:line="240" w:lineRule="auto"/>
            </w:pPr>
            <w:r>
              <w:t xml:space="preserve">    </w:t>
            </w:r>
            <w:r w:rsidR="0016354B">
              <w:t>//</w:t>
            </w:r>
            <w:r w:rsidR="0016354B">
              <w:t>这里</w:t>
            </w:r>
            <w:r w:rsidR="0016354B">
              <w:rPr>
                <w:rFonts w:hint="eastAsia"/>
              </w:rPr>
              <w:t>表示分三个</w:t>
            </w:r>
            <w:r w:rsidR="0016354B">
              <w:rPr>
                <w:rFonts w:hint="eastAsia"/>
              </w:rPr>
              <w:t>Dataset</w:t>
            </w:r>
            <w:r w:rsidR="0016354B">
              <w:rPr>
                <w:rFonts w:hint="eastAsia"/>
              </w:rPr>
              <w:t>，每个</w:t>
            </w:r>
            <w:r w:rsidR="0016354B">
              <w:rPr>
                <w:rFonts w:hint="eastAsia"/>
              </w:rPr>
              <w:t>DS</w:t>
            </w:r>
            <w:r w:rsidR="0016354B">
              <w:rPr>
                <w:rFonts w:hint="eastAsia"/>
              </w:rPr>
              <w:t>的权重按照</w:t>
            </w:r>
            <w:r w:rsidR="0016354B">
              <w:rPr>
                <w:rFonts w:hint="eastAsia"/>
              </w:rPr>
              <w:t>A</w:t>
            </w:r>
            <w:r w:rsidR="0016354B">
              <w:t>rray</w:t>
            </w:r>
            <w:r w:rsidR="0016354B">
              <w:t>中设定，</w:t>
            </w:r>
            <w:r w:rsidR="0016354B">
              <w:t>Array</w:t>
            </w:r>
            <w:r w:rsidR="0016354B">
              <w:t>内数字和为</w:t>
            </w:r>
            <w:r w:rsidR="0016354B">
              <w:rPr>
                <w:rFonts w:hint="eastAsia"/>
              </w:rPr>
              <w:t>1</w:t>
            </w:r>
          </w:p>
          <w:p w:rsidR="000809B7" w:rsidRDefault="000809B7" w:rsidP="0016354B">
            <w:pPr>
              <w:pStyle w:val="C503-2"/>
              <w:spacing w:line="240" w:lineRule="auto"/>
            </w:pPr>
            <w:r>
              <w:t xml:space="preserve">    val employeeDSArr </w:t>
            </w:r>
            <w:r w:rsidR="00561FFD">
              <w:t>= employeeDS.randomSplit(Array(0.1,0.6, 0.3</w:t>
            </w:r>
            <w:r>
              <w:t>))</w:t>
            </w:r>
            <w:r w:rsidR="00561FFD">
              <w:t xml:space="preserve">// </w:t>
            </w:r>
            <w:r w:rsidR="00561FFD">
              <w:rPr>
                <w:rFonts w:hint="eastAsia"/>
              </w:rPr>
              <w:t>如果</w:t>
            </w:r>
            <w:r w:rsidR="00561FFD">
              <w:t>和不为</w:t>
            </w:r>
            <w:r w:rsidR="00561FFD">
              <w:rPr>
                <w:rFonts w:hint="eastAsia"/>
              </w:rPr>
              <w:t>1</w:t>
            </w:r>
            <w:r w:rsidR="00561FFD">
              <w:rPr>
                <w:rFonts w:hint="eastAsia"/>
              </w:rPr>
              <w:t>可能</w:t>
            </w:r>
            <w:r w:rsidR="00561FFD">
              <w:t>会出现非预期结果</w:t>
            </w:r>
            <w:r>
              <w:t xml:space="preserve">  </w:t>
            </w:r>
          </w:p>
          <w:p w:rsidR="000809B7" w:rsidRPr="0016354B" w:rsidRDefault="000809B7" w:rsidP="0016354B">
            <w:pPr>
              <w:pStyle w:val="C503-2"/>
              <w:spacing w:line="240" w:lineRule="auto"/>
            </w:pPr>
            <w:r>
              <w:lastRenderedPageBreak/>
              <w:t xml:space="preserve">    employeeDSArr.foreach { ds =&gt; ds.show() }  </w:t>
            </w:r>
          </w:p>
          <w:p w:rsidR="000809B7" w:rsidRDefault="000809B7" w:rsidP="00D74F18">
            <w:pPr>
              <w:pStyle w:val="C503-2"/>
              <w:spacing w:line="240" w:lineRule="auto"/>
              <w:ind w:firstLine="435"/>
            </w:pPr>
            <w:r>
              <w:t xml:space="preserve">employeeDS.sample(false, 0.3).show()  </w:t>
            </w:r>
          </w:p>
          <w:p w:rsidR="00D74F18" w:rsidRDefault="00D74F18" w:rsidP="00D74F18">
            <w:pPr>
              <w:pStyle w:val="C503-2"/>
              <w:spacing w:line="240" w:lineRule="auto"/>
              <w:ind w:firstLine="435"/>
            </w:pPr>
          </w:p>
          <w:p w:rsidR="00D74F18" w:rsidRDefault="00D74F18" w:rsidP="00D74F18">
            <w:pPr>
              <w:pStyle w:val="C503-2"/>
              <w:spacing w:line="240" w:lineRule="auto"/>
              <w:ind w:firstLine="435"/>
            </w:pPr>
            <w:r>
              <w:t xml:space="preserve">// </w:t>
            </w:r>
            <w:r>
              <w:rPr>
                <w:rFonts w:hint="eastAsia"/>
              </w:rPr>
              <w:t>单独</w:t>
            </w:r>
            <w:r>
              <w:t>的</w:t>
            </w:r>
            <w:r>
              <w:t>untype</w:t>
            </w:r>
            <w:r>
              <w:rPr>
                <w:rFonts w:hint="eastAsia"/>
              </w:rPr>
              <w:t>想</w:t>
            </w:r>
            <w:r>
              <w:t>对某一列去重，</w:t>
            </w:r>
            <w:r>
              <w:rPr>
                <w:rFonts w:hint="eastAsia"/>
              </w:rPr>
              <w:t>可以</w:t>
            </w:r>
            <w:r>
              <w:t>使用</w:t>
            </w:r>
            <w:r>
              <w:t>dropDuplicates</w:t>
            </w:r>
            <w:r>
              <w:rPr>
                <w:rFonts w:hint="eastAsia"/>
              </w:rPr>
              <w:t>实现</w:t>
            </w:r>
            <w:r>
              <w:t>类似：</w:t>
            </w:r>
            <w:r>
              <w:t>select* from T groupby name</w:t>
            </w:r>
          </w:p>
          <w:p w:rsidR="000809B7" w:rsidRDefault="000809B7" w:rsidP="0016354B">
            <w:pPr>
              <w:pStyle w:val="C503-2"/>
              <w:spacing w:line="240" w:lineRule="auto"/>
            </w:pPr>
            <w:r>
              <w:t xml:space="preserve">  }</w:t>
            </w:r>
          </w:p>
          <w:p w:rsidR="000809B7" w:rsidRDefault="000809B7" w:rsidP="0016354B">
            <w:pPr>
              <w:pStyle w:val="C503-2"/>
              <w:spacing w:line="240" w:lineRule="auto"/>
            </w:pPr>
            <w:r>
              <w:t>}</w:t>
            </w:r>
          </w:p>
        </w:tc>
      </w:tr>
    </w:tbl>
    <w:p w:rsidR="000809B7" w:rsidRPr="000809B7" w:rsidRDefault="000809B7" w:rsidP="000809B7">
      <w:pPr>
        <w:pStyle w:val="C503-2"/>
      </w:pPr>
    </w:p>
    <w:p w:rsidR="000441A7" w:rsidRDefault="000441A7" w:rsidP="000441A7">
      <w:pPr>
        <w:pStyle w:val="2"/>
      </w:pPr>
      <w:bookmarkStart w:id="59" w:name="_Toc525034028"/>
      <w:r>
        <w:rPr>
          <w:rFonts w:hint="eastAsia"/>
        </w:rPr>
        <w:t>267_Dataset</w:t>
      </w:r>
      <w:r>
        <w:rPr>
          <w:rFonts w:hint="eastAsia"/>
        </w:rPr>
        <w:t>开发详解</w:t>
      </w:r>
      <w:r>
        <w:rPr>
          <w:rFonts w:hint="eastAsia"/>
        </w:rPr>
        <w:t>-</w:t>
      </w:r>
      <w:r>
        <w:rPr>
          <w:rFonts w:hint="eastAsia"/>
        </w:rPr>
        <w:t>聚合函数：</w:t>
      </w:r>
      <w:r>
        <w:rPr>
          <w:rFonts w:hint="eastAsia"/>
        </w:rPr>
        <w:t>avg</w:t>
      </w:r>
      <w:r>
        <w:rPr>
          <w:rFonts w:hint="eastAsia"/>
        </w:rPr>
        <w:t>、</w:t>
      </w:r>
      <w:r>
        <w:rPr>
          <w:rFonts w:hint="eastAsia"/>
        </w:rPr>
        <w:t>sum</w:t>
      </w:r>
      <w:r>
        <w:rPr>
          <w:rFonts w:hint="eastAsia"/>
        </w:rPr>
        <w:t>、</w:t>
      </w:r>
      <w:r>
        <w:rPr>
          <w:rFonts w:hint="eastAsia"/>
        </w:rPr>
        <w:t>max</w:t>
      </w:r>
      <w:r>
        <w:rPr>
          <w:rFonts w:hint="eastAsia"/>
        </w:rPr>
        <w:t>、</w:t>
      </w:r>
      <w:r>
        <w:rPr>
          <w:rFonts w:hint="eastAsia"/>
        </w:rPr>
        <w:t>min</w:t>
      </w:r>
      <w:r>
        <w:rPr>
          <w:rFonts w:hint="eastAsia"/>
        </w:rPr>
        <w:t>、</w:t>
      </w:r>
      <w:r>
        <w:rPr>
          <w:rFonts w:hint="eastAsia"/>
        </w:rPr>
        <w:t>count</w:t>
      </w:r>
      <w:r>
        <w:rPr>
          <w:rFonts w:hint="eastAsia"/>
        </w:rPr>
        <w:t>、</w:t>
      </w:r>
      <w:r>
        <w:rPr>
          <w:rFonts w:hint="eastAsia"/>
        </w:rPr>
        <w:t>countDistinct</w:t>
      </w:r>
      <w:bookmarkEnd w:id="59"/>
    </w:p>
    <w:tbl>
      <w:tblPr>
        <w:tblStyle w:val="afa"/>
        <w:tblW w:w="10065" w:type="dxa"/>
        <w:tblInd w:w="-998" w:type="dxa"/>
        <w:tblLook w:val="04A0" w:firstRow="1" w:lastRow="0" w:firstColumn="1" w:lastColumn="0" w:noHBand="0" w:noVBand="1"/>
      </w:tblPr>
      <w:tblGrid>
        <w:gridCol w:w="10065"/>
      </w:tblGrid>
      <w:tr w:rsidR="000809B7" w:rsidTr="000809B7">
        <w:tc>
          <w:tcPr>
            <w:tcW w:w="10065" w:type="dxa"/>
          </w:tcPr>
          <w:p w:rsidR="000809B7" w:rsidRDefault="000809B7" w:rsidP="0016354B">
            <w:pPr>
              <w:pStyle w:val="C503-2"/>
              <w:spacing w:line="240" w:lineRule="auto"/>
            </w:pPr>
            <w:r>
              <w:t>import org.apache.spark.sql.SparkSession</w:t>
            </w:r>
          </w:p>
          <w:p w:rsidR="000809B7" w:rsidRDefault="000809B7" w:rsidP="0016354B">
            <w:pPr>
              <w:pStyle w:val="C503-2"/>
              <w:spacing w:line="240" w:lineRule="auto"/>
            </w:pPr>
          </w:p>
          <w:p w:rsidR="000809B7" w:rsidRDefault="000809B7" w:rsidP="0016354B">
            <w:pPr>
              <w:pStyle w:val="C503-2"/>
              <w:spacing w:line="240" w:lineRule="auto"/>
            </w:pPr>
            <w:r>
              <w:t>object AggregateFunction {</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def main(args: Array[String]) {</w:t>
            </w:r>
          </w:p>
          <w:p w:rsidR="000809B7" w:rsidRDefault="000809B7" w:rsidP="0016354B">
            <w:pPr>
              <w:pStyle w:val="C503-2"/>
              <w:spacing w:line="240" w:lineRule="auto"/>
            </w:pPr>
            <w:r>
              <w:t xml:space="preserve">    val spark = SparkSession</w:t>
            </w:r>
          </w:p>
          <w:p w:rsidR="000809B7" w:rsidRDefault="000809B7" w:rsidP="0016354B">
            <w:pPr>
              <w:pStyle w:val="C503-2"/>
              <w:spacing w:line="240" w:lineRule="auto"/>
            </w:pPr>
            <w:r>
              <w:t xml:space="preserve">        .builder()</w:t>
            </w:r>
          </w:p>
          <w:p w:rsidR="000809B7" w:rsidRDefault="000809B7" w:rsidP="0016354B">
            <w:pPr>
              <w:pStyle w:val="C503-2"/>
              <w:spacing w:line="240" w:lineRule="auto"/>
            </w:pPr>
            <w:r>
              <w:t xml:space="preserve">        .appName("AggregateFunction") </w:t>
            </w:r>
          </w:p>
          <w:p w:rsidR="000809B7" w:rsidRDefault="000809B7" w:rsidP="0016354B">
            <w:pPr>
              <w:pStyle w:val="C503-2"/>
              <w:spacing w:line="240" w:lineRule="auto"/>
            </w:pPr>
            <w:r>
              <w:t xml:space="preserve">        .master("local") </w:t>
            </w:r>
          </w:p>
          <w:p w:rsidR="000809B7" w:rsidRDefault="000809B7" w:rsidP="0016354B">
            <w:pPr>
              <w:pStyle w:val="C503-2"/>
              <w:spacing w:line="240" w:lineRule="auto"/>
            </w:pPr>
            <w:r>
              <w:t xml:space="preserve">        .config("spark.sql.warehouse.dir", "C:\\Users\\Administrator\\Desktop\\spark-warehouse")</w:t>
            </w:r>
          </w:p>
          <w:p w:rsidR="000809B7" w:rsidRDefault="000809B7" w:rsidP="0016354B">
            <w:pPr>
              <w:pStyle w:val="C503-2"/>
              <w:spacing w:line="240" w:lineRule="auto"/>
            </w:pPr>
            <w:r>
              <w:t xml:space="preserve">        .getOrCreate()</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import spark.implicits._</w:t>
            </w:r>
          </w:p>
          <w:p w:rsidR="000809B7" w:rsidRDefault="000809B7" w:rsidP="0016354B">
            <w:pPr>
              <w:pStyle w:val="C503-2"/>
              <w:spacing w:line="240" w:lineRule="auto"/>
            </w:pPr>
            <w:r>
              <w:t xml:space="preserve">    import org.apache.spark.sql.functions._</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val employee = spark.read.json("C:\\Users\\Administrator\\Desktop\\employee.json")</w:t>
            </w:r>
          </w:p>
          <w:p w:rsidR="000809B7" w:rsidRDefault="000809B7" w:rsidP="0016354B">
            <w:pPr>
              <w:pStyle w:val="C503-2"/>
              <w:spacing w:line="240" w:lineRule="auto"/>
            </w:pPr>
            <w:r>
              <w:t xml:space="preserve">    val department = spark.read.json("C:\\Users\\Administrator\\Desktop\\department.json")</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employee</w:t>
            </w:r>
          </w:p>
          <w:p w:rsidR="000809B7" w:rsidRDefault="000809B7" w:rsidP="0016354B">
            <w:pPr>
              <w:pStyle w:val="C503-2"/>
              <w:spacing w:line="240" w:lineRule="auto"/>
            </w:pPr>
            <w:r>
              <w:t xml:space="preserve">        .join(department, $"depId" === $"id")  </w:t>
            </w:r>
          </w:p>
          <w:p w:rsidR="000809B7" w:rsidRDefault="000809B7" w:rsidP="0016354B">
            <w:pPr>
              <w:pStyle w:val="C503-2"/>
              <w:spacing w:line="240" w:lineRule="auto"/>
            </w:pPr>
            <w:r>
              <w:t xml:space="preserve">        .groupBy(department("name"))</w:t>
            </w:r>
          </w:p>
          <w:p w:rsidR="000809B7" w:rsidRDefault="000809B7" w:rsidP="0016354B">
            <w:pPr>
              <w:pStyle w:val="C503-2"/>
              <w:spacing w:line="240" w:lineRule="auto"/>
            </w:pPr>
            <w:r>
              <w:t xml:space="preserve">        .agg(avg(employee("salary")), sum(employee("salary")), max(employee("salary")), min(employee("salary")), count(employee("name")), countDistinct(employee("name")))</w:t>
            </w:r>
          </w:p>
          <w:p w:rsidR="000809B7" w:rsidRDefault="000809B7" w:rsidP="0016354B">
            <w:pPr>
              <w:pStyle w:val="C503-2"/>
              <w:spacing w:line="240" w:lineRule="auto"/>
            </w:pPr>
            <w:r>
              <w:t xml:space="preserve">        .show()</w:t>
            </w:r>
          </w:p>
          <w:p w:rsidR="000809B7" w:rsidRDefault="000809B7" w:rsidP="0016354B">
            <w:pPr>
              <w:pStyle w:val="C503-2"/>
              <w:spacing w:line="240" w:lineRule="auto"/>
            </w:pPr>
            <w:r>
              <w:t xml:space="preserve">  }</w:t>
            </w:r>
          </w:p>
          <w:p w:rsidR="000809B7" w:rsidRDefault="000809B7" w:rsidP="0016354B">
            <w:pPr>
              <w:pStyle w:val="C503-2"/>
              <w:spacing w:line="240" w:lineRule="auto"/>
            </w:pPr>
            <w:r>
              <w:t xml:space="preserve">  </w:t>
            </w:r>
          </w:p>
          <w:p w:rsidR="000809B7" w:rsidRDefault="000809B7" w:rsidP="0016354B">
            <w:pPr>
              <w:pStyle w:val="C503-2"/>
              <w:spacing w:line="240" w:lineRule="auto"/>
            </w:pPr>
            <w:r>
              <w:t>}</w:t>
            </w:r>
          </w:p>
        </w:tc>
      </w:tr>
    </w:tbl>
    <w:p w:rsidR="000809B7" w:rsidRPr="000809B7" w:rsidRDefault="000809B7" w:rsidP="000809B7">
      <w:pPr>
        <w:pStyle w:val="C503-2"/>
      </w:pPr>
    </w:p>
    <w:p w:rsidR="000441A7" w:rsidRDefault="000441A7" w:rsidP="000441A7">
      <w:pPr>
        <w:pStyle w:val="2"/>
      </w:pPr>
      <w:bookmarkStart w:id="60" w:name="_Toc525034029"/>
      <w:r>
        <w:rPr>
          <w:rFonts w:hint="eastAsia"/>
        </w:rPr>
        <w:t>268_Dataset</w:t>
      </w:r>
      <w:r>
        <w:rPr>
          <w:rFonts w:hint="eastAsia"/>
        </w:rPr>
        <w:t>开发详解</w:t>
      </w:r>
      <w:r>
        <w:rPr>
          <w:rFonts w:hint="eastAsia"/>
        </w:rPr>
        <w:t>-</w:t>
      </w:r>
      <w:r>
        <w:rPr>
          <w:rFonts w:hint="eastAsia"/>
        </w:rPr>
        <w:t>聚合函数：</w:t>
      </w:r>
      <w:r>
        <w:rPr>
          <w:rFonts w:hint="eastAsia"/>
        </w:rPr>
        <w:t>collect_list</w:t>
      </w:r>
      <w:r>
        <w:rPr>
          <w:rFonts w:hint="eastAsia"/>
        </w:rPr>
        <w:t>、</w:t>
      </w:r>
      <w:r>
        <w:rPr>
          <w:rFonts w:hint="eastAsia"/>
        </w:rPr>
        <w:t>collect_set</w:t>
      </w:r>
      <w:bookmarkEnd w:id="60"/>
    </w:p>
    <w:tbl>
      <w:tblPr>
        <w:tblStyle w:val="afa"/>
        <w:tblW w:w="10065" w:type="dxa"/>
        <w:tblInd w:w="-998" w:type="dxa"/>
        <w:tblLook w:val="04A0" w:firstRow="1" w:lastRow="0" w:firstColumn="1" w:lastColumn="0" w:noHBand="0" w:noVBand="1"/>
      </w:tblPr>
      <w:tblGrid>
        <w:gridCol w:w="10065"/>
      </w:tblGrid>
      <w:tr w:rsidR="000809B7" w:rsidTr="000809B7">
        <w:tc>
          <w:tcPr>
            <w:tcW w:w="10065" w:type="dxa"/>
          </w:tcPr>
          <w:p w:rsidR="000809B7" w:rsidRDefault="000809B7" w:rsidP="000809B7">
            <w:pPr>
              <w:pStyle w:val="C503-2"/>
            </w:pPr>
            <w:r>
              <w:lastRenderedPageBreak/>
              <w:t>import org.apache.spark.sql.SparkSession</w:t>
            </w:r>
          </w:p>
          <w:p w:rsidR="000809B7" w:rsidRDefault="000809B7" w:rsidP="000809B7">
            <w:pPr>
              <w:pStyle w:val="C503-2"/>
            </w:pPr>
          </w:p>
          <w:p w:rsidR="000809B7" w:rsidRDefault="000809B7" w:rsidP="000809B7">
            <w:pPr>
              <w:pStyle w:val="C503-2"/>
            </w:pPr>
            <w:r>
              <w:t>object AggregateFunction {</w:t>
            </w:r>
          </w:p>
          <w:p w:rsidR="000809B7" w:rsidRDefault="000809B7" w:rsidP="000809B7">
            <w:pPr>
              <w:pStyle w:val="C503-2"/>
            </w:pPr>
            <w:r>
              <w:t xml:space="preserve">  </w:t>
            </w:r>
          </w:p>
          <w:p w:rsidR="000809B7" w:rsidRDefault="000809B7" w:rsidP="000809B7">
            <w:pPr>
              <w:pStyle w:val="C503-2"/>
            </w:pPr>
            <w:r>
              <w:t xml:space="preserve">  def main(args: Array[String]) {</w:t>
            </w:r>
          </w:p>
          <w:p w:rsidR="000809B7" w:rsidRDefault="000809B7" w:rsidP="000809B7">
            <w:pPr>
              <w:pStyle w:val="C503-2"/>
            </w:pPr>
            <w:r>
              <w:t xml:space="preserve">    val spark = SparkSession</w:t>
            </w:r>
          </w:p>
          <w:p w:rsidR="000809B7" w:rsidRDefault="000809B7" w:rsidP="000809B7">
            <w:pPr>
              <w:pStyle w:val="C503-2"/>
            </w:pPr>
            <w:r>
              <w:t xml:space="preserve">        .builder()</w:t>
            </w:r>
          </w:p>
          <w:p w:rsidR="000809B7" w:rsidRDefault="000809B7" w:rsidP="000809B7">
            <w:pPr>
              <w:pStyle w:val="C503-2"/>
            </w:pPr>
            <w:r>
              <w:t xml:space="preserve">        .appName("AggregateFunction") </w:t>
            </w:r>
          </w:p>
          <w:p w:rsidR="000809B7" w:rsidRDefault="000809B7" w:rsidP="000809B7">
            <w:pPr>
              <w:pStyle w:val="C503-2"/>
            </w:pPr>
            <w:r>
              <w:t xml:space="preserve">        .master("local") </w:t>
            </w:r>
          </w:p>
          <w:p w:rsidR="000809B7" w:rsidRDefault="000809B7" w:rsidP="000809B7">
            <w:pPr>
              <w:pStyle w:val="C503-2"/>
            </w:pPr>
            <w:r>
              <w:t xml:space="preserve">        .config("spark.sql.warehouse.dir", "C:\\Users\\Administrator\\Desktop\\spark-warehouse")</w:t>
            </w:r>
          </w:p>
          <w:p w:rsidR="000809B7" w:rsidRDefault="000809B7" w:rsidP="000809B7">
            <w:pPr>
              <w:pStyle w:val="C503-2"/>
            </w:pPr>
            <w:r>
              <w:t xml:space="preserve">        .getOrCreate()</w:t>
            </w:r>
          </w:p>
          <w:p w:rsidR="000809B7" w:rsidRDefault="000809B7" w:rsidP="000809B7">
            <w:pPr>
              <w:pStyle w:val="C503-2"/>
            </w:pPr>
            <w:r>
              <w:t xml:space="preserve">    </w:t>
            </w:r>
          </w:p>
          <w:p w:rsidR="000809B7" w:rsidRDefault="000809B7" w:rsidP="000809B7">
            <w:pPr>
              <w:pStyle w:val="C503-2"/>
            </w:pPr>
            <w:r>
              <w:t xml:space="preserve">    import spark.implicits._</w:t>
            </w:r>
          </w:p>
          <w:p w:rsidR="000809B7" w:rsidRDefault="000809B7" w:rsidP="000809B7">
            <w:pPr>
              <w:pStyle w:val="C503-2"/>
            </w:pPr>
            <w:r>
              <w:t xml:space="preserve">    import org.apache.spark.sql.functions._</w:t>
            </w:r>
          </w:p>
          <w:p w:rsidR="000809B7" w:rsidRDefault="000809B7" w:rsidP="000809B7">
            <w:pPr>
              <w:pStyle w:val="C503-2"/>
            </w:pPr>
            <w:r>
              <w:t xml:space="preserve">    </w:t>
            </w:r>
          </w:p>
          <w:p w:rsidR="000809B7" w:rsidRDefault="000809B7" w:rsidP="000809B7">
            <w:pPr>
              <w:pStyle w:val="C503-2"/>
            </w:pPr>
            <w:r>
              <w:t xml:space="preserve">    val employee = spark.read.json("C:\\Users\\Administrator\\Desktop\\employee.json")</w:t>
            </w:r>
          </w:p>
          <w:p w:rsidR="000809B7" w:rsidRDefault="000809B7" w:rsidP="000809B7">
            <w:pPr>
              <w:pStyle w:val="C503-2"/>
            </w:pPr>
            <w:r>
              <w:t xml:space="preserve">    val department = spark.read.json("C:\\Users\\Administrator\\Desktop\\department.json")</w:t>
            </w:r>
          </w:p>
          <w:p w:rsidR="000809B7" w:rsidRDefault="000809B7" w:rsidP="000809B7">
            <w:pPr>
              <w:pStyle w:val="C503-2"/>
            </w:pPr>
            <w:r>
              <w:t xml:space="preserve">    </w:t>
            </w:r>
          </w:p>
          <w:p w:rsidR="000809B7" w:rsidRDefault="000809B7" w:rsidP="000809B7">
            <w:pPr>
              <w:pStyle w:val="C503-2"/>
            </w:pPr>
            <w:r>
              <w:rPr>
                <w:rFonts w:hint="eastAsia"/>
              </w:rPr>
              <w:t xml:space="preserve">    // collect_list</w:t>
            </w:r>
            <w:r>
              <w:rPr>
                <w:rFonts w:hint="eastAsia"/>
              </w:rPr>
              <w:t>，就是将一个分组内，指定字段的值都收集到一起，不去重</w:t>
            </w:r>
          </w:p>
          <w:p w:rsidR="000809B7" w:rsidRDefault="000809B7" w:rsidP="000809B7">
            <w:pPr>
              <w:pStyle w:val="C503-2"/>
            </w:pPr>
            <w:r>
              <w:rPr>
                <w:rFonts w:hint="eastAsia"/>
              </w:rPr>
              <w:t xml:space="preserve">    // collect_set</w:t>
            </w:r>
            <w:r>
              <w:rPr>
                <w:rFonts w:hint="eastAsia"/>
              </w:rPr>
              <w:t>，同上，但是唯一的区别是，会去重</w:t>
            </w:r>
          </w:p>
          <w:p w:rsidR="000809B7" w:rsidRDefault="000809B7" w:rsidP="000809B7">
            <w:pPr>
              <w:pStyle w:val="C503-2"/>
            </w:pPr>
            <w:r>
              <w:t xml:space="preserve">    </w:t>
            </w:r>
          </w:p>
          <w:p w:rsidR="000809B7" w:rsidRDefault="000809B7" w:rsidP="000809B7">
            <w:pPr>
              <w:pStyle w:val="C503-2"/>
            </w:pPr>
            <w:r>
              <w:t>//    employee</w:t>
            </w:r>
          </w:p>
          <w:p w:rsidR="000809B7" w:rsidRDefault="000809B7" w:rsidP="000809B7">
            <w:pPr>
              <w:pStyle w:val="C503-2"/>
            </w:pPr>
            <w:r>
              <w:t xml:space="preserve">//        .join(department, $"depId" === $"id")  </w:t>
            </w:r>
          </w:p>
          <w:p w:rsidR="000809B7" w:rsidRDefault="000809B7" w:rsidP="000809B7">
            <w:pPr>
              <w:pStyle w:val="C503-2"/>
            </w:pPr>
            <w:r>
              <w:t>//        .groupBy(department("name"))</w:t>
            </w:r>
          </w:p>
          <w:p w:rsidR="000809B7" w:rsidRDefault="000809B7" w:rsidP="000809B7">
            <w:pPr>
              <w:pStyle w:val="C503-2"/>
            </w:pPr>
            <w:r>
              <w:t xml:space="preserve">//        .agg(avg(employee("salary")), sum(employee("salary")), max(employee("salary")), min(employee("salary")), count(employee("name")), countDistinct(employee("name"))) </w:t>
            </w:r>
          </w:p>
          <w:p w:rsidR="000809B7" w:rsidRDefault="000809B7" w:rsidP="000809B7">
            <w:pPr>
              <w:pStyle w:val="C503-2"/>
            </w:pPr>
            <w:r>
              <w:t>//        .show()</w:t>
            </w:r>
          </w:p>
          <w:p w:rsidR="000809B7" w:rsidRDefault="000809B7" w:rsidP="000809B7">
            <w:pPr>
              <w:pStyle w:val="C503-2"/>
            </w:pPr>
            <w:r>
              <w:t xml:space="preserve">     </w:t>
            </w:r>
          </w:p>
          <w:p w:rsidR="000809B7" w:rsidRDefault="000809B7" w:rsidP="000809B7">
            <w:pPr>
              <w:pStyle w:val="C503-2"/>
            </w:pPr>
            <w:r>
              <w:rPr>
                <w:rFonts w:hint="eastAsia"/>
              </w:rPr>
              <w:t xml:space="preserve">     // collect_list</w:t>
            </w:r>
            <w:r>
              <w:rPr>
                <w:rFonts w:hint="eastAsia"/>
              </w:rPr>
              <w:t>和</w:t>
            </w:r>
            <w:r>
              <w:rPr>
                <w:rFonts w:hint="eastAsia"/>
              </w:rPr>
              <w:t>collect_set</w:t>
            </w:r>
            <w:r>
              <w:rPr>
                <w:rFonts w:hint="eastAsia"/>
              </w:rPr>
              <w:t>，都用于将同一个分组内的指定字段的值串起来，变成一个数组</w:t>
            </w:r>
          </w:p>
          <w:p w:rsidR="000809B7" w:rsidRDefault="000809B7" w:rsidP="000809B7">
            <w:pPr>
              <w:pStyle w:val="C503-2"/>
            </w:pPr>
            <w:r>
              <w:rPr>
                <w:rFonts w:hint="eastAsia"/>
              </w:rPr>
              <w:lastRenderedPageBreak/>
              <w:t xml:space="preserve">     // </w:t>
            </w:r>
            <w:r>
              <w:rPr>
                <w:rFonts w:hint="eastAsia"/>
              </w:rPr>
              <w:t>常用于行转列</w:t>
            </w:r>
            <w:r w:rsidR="002C1114">
              <w:rPr>
                <w:rFonts w:hint="eastAsia"/>
              </w:rPr>
              <w:t>,collect_set</w:t>
            </w:r>
            <w:r w:rsidR="002C1114">
              <w:rPr>
                <w:rFonts w:hint="eastAsia"/>
              </w:rPr>
              <w:t>去重</w:t>
            </w:r>
            <w:r w:rsidR="002C1114">
              <w:t>。</w:t>
            </w:r>
            <w:r w:rsidR="007337DE">
              <w:rPr>
                <w:rFonts w:hint="eastAsia"/>
              </w:rPr>
              <w:t>list</w:t>
            </w:r>
            <w:r w:rsidR="007337DE">
              <w:t>不去重。</w:t>
            </w:r>
          </w:p>
          <w:p w:rsidR="000809B7" w:rsidRDefault="000809B7" w:rsidP="000809B7">
            <w:pPr>
              <w:pStyle w:val="C503-2"/>
            </w:pPr>
            <w:r>
              <w:rPr>
                <w:rFonts w:hint="eastAsia"/>
              </w:rPr>
              <w:t xml:space="preserve">     // </w:t>
            </w:r>
            <w:r>
              <w:rPr>
                <w:rFonts w:hint="eastAsia"/>
              </w:rPr>
              <w:t>比如说</w:t>
            </w:r>
          </w:p>
          <w:p w:rsidR="000809B7" w:rsidRDefault="000809B7" w:rsidP="000809B7">
            <w:pPr>
              <w:pStyle w:val="C503-2"/>
            </w:pPr>
            <w:r>
              <w:t xml:space="preserve">     // depId=1, employee=leo</w:t>
            </w:r>
          </w:p>
          <w:p w:rsidR="000809B7" w:rsidRDefault="000809B7" w:rsidP="000809B7">
            <w:pPr>
              <w:pStyle w:val="C503-2"/>
            </w:pPr>
            <w:r>
              <w:t xml:space="preserve">     // depId=1, employee=jack</w:t>
            </w:r>
          </w:p>
          <w:p w:rsidR="000809B7" w:rsidRDefault="000809B7" w:rsidP="000809B7">
            <w:pPr>
              <w:pStyle w:val="C503-2"/>
            </w:pPr>
            <w:r>
              <w:t xml:space="preserve">     // depId=1, employees=[leo, jack]</w:t>
            </w:r>
          </w:p>
          <w:p w:rsidR="000809B7" w:rsidRDefault="000809B7" w:rsidP="000809B7">
            <w:pPr>
              <w:pStyle w:val="C503-2"/>
            </w:pPr>
            <w:r>
              <w:t xml:space="preserve">     </w:t>
            </w:r>
          </w:p>
          <w:p w:rsidR="000809B7" w:rsidRDefault="000809B7" w:rsidP="000809B7">
            <w:pPr>
              <w:pStyle w:val="C503-2"/>
            </w:pPr>
            <w:r>
              <w:t xml:space="preserve">     employee</w:t>
            </w:r>
          </w:p>
          <w:p w:rsidR="000809B7" w:rsidRDefault="000809B7" w:rsidP="000809B7">
            <w:pPr>
              <w:pStyle w:val="C503-2"/>
            </w:pPr>
            <w:r>
              <w:t xml:space="preserve">         .groupBy(employee("depId"))</w:t>
            </w:r>
          </w:p>
          <w:p w:rsidR="000809B7" w:rsidRDefault="000809B7" w:rsidP="000809B7">
            <w:pPr>
              <w:pStyle w:val="C503-2"/>
            </w:pPr>
            <w:r>
              <w:t xml:space="preserve">         .agg(collect_set(employee("name")), collect_list(employee("name"))) </w:t>
            </w:r>
          </w:p>
          <w:p w:rsidR="000809B7" w:rsidRDefault="000809B7" w:rsidP="000809B7">
            <w:pPr>
              <w:pStyle w:val="C503-2"/>
            </w:pPr>
            <w:r>
              <w:t xml:space="preserve">         .collect()</w:t>
            </w:r>
          </w:p>
          <w:p w:rsidR="000809B7" w:rsidRDefault="000809B7" w:rsidP="000809B7">
            <w:pPr>
              <w:pStyle w:val="C503-2"/>
            </w:pPr>
            <w:r>
              <w:t xml:space="preserve">         .foreach(println(_))  </w:t>
            </w:r>
          </w:p>
          <w:p w:rsidR="000809B7" w:rsidRDefault="000809B7" w:rsidP="000809B7">
            <w:pPr>
              <w:pStyle w:val="C503-2"/>
            </w:pPr>
            <w:r>
              <w:t xml:space="preserve">  }</w:t>
            </w:r>
          </w:p>
          <w:p w:rsidR="000809B7" w:rsidRDefault="000809B7" w:rsidP="000809B7">
            <w:pPr>
              <w:pStyle w:val="C503-2"/>
            </w:pPr>
            <w:r>
              <w:t>}</w:t>
            </w:r>
          </w:p>
        </w:tc>
      </w:tr>
    </w:tbl>
    <w:p w:rsidR="000809B7" w:rsidRPr="000809B7" w:rsidRDefault="000809B7" w:rsidP="000809B7">
      <w:pPr>
        <w:pStyle w:val="C503-2"/>
      </w:pPr>
    </w:p>
    <w:p w:rsidR="000441A7" w:rsidRDefault="000441A7" w:rsidP="000441A7">
      <w:pPr>
        <w:pStyle w:val="2"/>
      </w:pPr>
      <w:bookmarkStart w:id="61" w:name="_Toc525034030"/>
      <w:r>
        <w:rPr>
          <w:rFonts w:hint="eastAsia"/>
        </w:rPr>
        <w:t>269_Dataset</w:t>
      </w:r>
      <w:r>
        <w:rPr>
          <w:rFonts w:hint="eastAsia"/>
        </w:rPr>
        <w:t>开发详解</w:t>
      </w:r>
      <w:r>
        <w:rPr>
          <w:rFonts w:hint="eastAsia"/>
        </w:rPr>
        <w:t>-</w:t>
      </w:r>
      <w:r>
        <w:rPr>
          <w:rFonts w:hint="eastAsia"/>
        </w:rPr>
        <w:t>其他常用函数</w:t>
      </w:r>
      <w:bookmarkEnd w:id="61"/>
    </w:p>
    <w:tbl>
      <w:tblPr>
        <w:tblStyle w:val="afa"/>
        <w:tblW w:w="10065" w:type="dxa"/>
        <w:tblInd w:w="-998" w:type="dxa"/>
        <w:tblLook w:val="04A0" w:firstRow="1" w:lastRow="0" w:firstColumn="1" w:lastColumn="0" w:noHBand="0" w:noVBand="1"/>
      </w:tblPr>
      <w:tblGrid>
        <w:gridCol w:w="10065"/>
      </w:tblGrid>
      <w:tr w:rsidR="000809B7" w:rsidTr="000809B7">
        <w:tc>
          <w:tcPr>
            <w:tcW w:w="10065" w:type="dxa"/>
          </w:tcPr>
          <w:p w:rsidR="000809B7" w:rsidRDefault="000809B7" w:rsidP="00AE5684">
            <w:pPr>
              <w:pStyle w:val="C503-2"/>
              <w:spacing w:line="240" w:lineRule="auto"/>
            </w:pPr>
            <w:r>
              <w:t>import org.apache.spark.sql.SparkSession</w:t>
            </w:r>
          </w:p>
          <w:p w:rsidR="000809B7" w:rsidRDefault="000809B7" w:rsidP="00AE5684">
            <w:pPr>
              <w:pStyle w:val="C503-2"/>
              <w:spacing w:line="240" w:lineRule="auto"/>
            </w:pPr>
          </w:p>
          <w:p w:rsidR="000809B7" w:rsidRDefault="000809B7" w:rsidP="00AE5684">
            <w:pPr>
              <w:pStyle w:val="C503-2"/>
              <w:spacing w:line="240" w:lineRule="auto"/>
            </w:pPr>
            <w:r>
              <w:t>object OtherFunction {</w:t>
            </w:r>
          </w:p>
          <w:p w:rsidR="000809B7" w:rsidRDefault="000809B7" w:rsidP="00AE5684">
            <w:pPr>
              <w:pStyle w:val="C503-2"/>
              <w:spacing w:line="240" w:lineRule="auto"/>
            </w:pPr>
            <w:r>
              <w:t xml:space="preserve">  </w:t>
            </w:r>
          </w:p>
          <w:p w:rsidR="000809B7" w:rsidRDefault="000809B7" w:rsidP="00AE5684">
            <w:pPr>
              <w:pStyle w:val="C503-2"/>
              <w:spacing w:line="240" w:lineRule="auto"/>
            </w:pPr>
            <w:r>
              <w:t xml:space="preserve">  def main(args: Array[String]) {</w:t>
            </w:r>
          </w:p>
          <w:p w:rsidR="000809B7" w:rsidRDefault="000809B7" w:rsidP="00AE5684">
            <w:pPr>
              <w:pStyle w:val="C503-2"/>
              <w:spacing w:line="240" w:lineRule="auto"/>
            </w:pPr>
            <w:r>
              <w:t xml:space="preserve">    val spark = SparkSession</w:t>
            </w:r>
          </w:p>
          <w:p w:rsidR="000809B7" w:rsidRDefault="000809B7" w:rsidP="00AE5684">
            <w:pPr>
              <w:pStyle w:val="C503-2"/>
              <w:spacing w:line="240" w:lineRule="auto"/>
            </w:pPr>
            <w:r>
              <w:t xml:space="preserve">        .builder()</w:t>
            </w:r>
          </w:p>
          <w:p w:rsidR="000809B7" w:rsidRDefault="000809B7" w:rsidP="00AE5684">
            <w:pPr>
              <w:pStyle w:val="C503-2"/>
              <w:spacing w:line="240" w:lineRule="auto"/>
            </w:pPr>
            <w:r>
              <w:t xml:space="preserve">        .appName("OtherFunction") </w:t>
            </w:r>
          </w:p>
          <w:p w:rsidR="000809B7" w:rsidRDefault="000809B7" w:rsidP="00AE5684">
            <w:pPr>
              <w:pStyle w:val="C503-2"/>
              <w:spacing w:line="240" w:lineRule="auto"/>
            </w:pPr>
            <w:r>
              <w:t xml:space="preserve">        .master("local") </w:t>
            </w:r>
          </w:p>
          <w:p w:rsidR="000809B7" w:rsidRDefault="000809B7" w:rsidP="00AE5684">
            <w:pPr>
              <w:pStyle w:val="C503-2"/>
              <w:spacing w:line="240" w:lineRule="auto"/>
            </w:pPr>
            <w:r>
              <w:t xml:space="preserve">        .config("spark.sql.warehouse.dir", "C:\\Users\\Administrator\\Desktop\\spark-warehouse")</w:t>
            </w:r>
          </w:p>
          <w:p w:rsidR="000809B7" w:rsidRDefault="000809B7" w:rsidP="00AE5684">
            <w:pPr>
              <w:pStyle w:val="C503-2"/>
              <w:spacing w:line="240" w:lineRule="auto"/>
            </w:pPr>
            <w:r>
              <w:t xml:space="preserve">        .getOrCreate()</w:t>
            </w:r>
          </w:p>
          <w:p w:rsidR="000809B7" w:rsidRDefault="000809B7" w:rsidP="00AE5684">
            <w:pPr>
              <w:pStyle w:val="C503-2"/>
              <w:spacing w:line="240" w:lineRule="auto"/>
            </w:pPr>
            <w:r>
              <w:t xml:space="preserve">    </w:t>
            </w:r>
          </w:p>
          <w:p w:rsidR="000809B7" w:rsidRDefault="000809B7" w:rsidP="00AE5684">
            <w:pPr>
              <w:pStyle w:val="C503-2"/>
              <w:spacing w:line="240" w:lineRule="auto"/>
            </w:pPr>
            <w:r>
              <w:t xml:space="preserve">    import spark.implicits._</w:t>
            </w:r>
          </w:p>
          <w:p w:rsidR="000809B7" w:rsidRDefault="000809B7" w:rsidP="00AE5684">
            <w:pPr>
              <w:pStyle w:val="C503-2"/>
              <w:spacing w:line="240" w:lineRule="auto"/>
            </w:pPr>
            <w:r>
              <w:t xml:space="preserve">    import org.apache.spark.sql.functions._</w:t>
            </w:r>
          </w:p>
          <w:p w:rsidR="000809B7" w:rsidRDefault="000809B7" w:rsidP="00AE5684">
            <w:pPr>
              <w:pStyle w:val="C503-2"/>
              <w:spacing w:line="240" w:lineRule="auto"/>
            </w:pPr>
            <w:r>
              <w:t xml:space="preserve">    </w:t>
            </w:r>
          </w:p>
          <w:p w:rsidR="000809B7" w:rsidRDefault="000809B7" w:rsidP="00AE5684">
            <w:pPr>
              <w:pStyle w:val="C503-2"/>
              <w:spacing w:line="240" w:lineRule="auto"/>
            </w:pPr>
            <w:r>
              <w:t xml:space="preserve">    val employee = spark.read.json("C:\\Users\\Administrator\\Desktop\\employee.json")</w:t>
            </w:r>
          </w:p>
          <w:p w:rsidR="000809B7" w:rsidRDefault="000809B7" w:rsidP="00AE5684">
            <w:pPr>
              <w:pStyle w:val="C503-2"/>
              <w:spacing w:line="240" w:lineRule="auto"/>
            </w:pPr>
            <w:r>
              <w:t xml:space="preserve">    val department = spark.read.json("C:\\Users\\Administrator\\Desktop\\department.json")</w:t>
            </w:r>
          </w:p>
          <w:p w:rsidR="000809B7" w:rsidRDefault="000809B7" w:rsidP="00AE5684">
            <w:pPr>
              <w:pStyle w:val="C503-2"/>
              <w:spacing w:line="240" w:lineRule="auto"/>
            </w:pPr>
            <w:r>
              <w:t xml:space="preserve">    </w:t>
            </w:r>
          </w:p>
          <w:p w:rsidR="000809B7" w:rsidRDefault="000809B7" w:rsidP="00AE5684">
            <w:pPr>
              <w:pStyle w:val="C503-2"/>
              <w:spacing w:line="240" w:lineRule="auto"/>
            </w:pPr>
            <w:r>
              <w:rPr>
                <w:rFonts w:hint="eastAsia"/>
              </w:rPr>
              <w:t xml:space="preserve">    // </w:t>
            </w:r>
            <w:r>
              <w:rPr>
                <w:rFonts w:hint="eastAsia"/>
              </w:rPr>
              <w:t>日期函数：</w:t>
            </w:r>
            <w:r>
              <w:rPr>
                <w:rFonts w:hint="eastAsia"/>
              </w:rPr>
              <w:t>current_date</w:t>
            </w:r>
            <w:r>
              <w:rPr>
                <w:rFonts w:hint="eastAsia"/>
              </w:rPr>
              <w:t>、</w:t>
            </w:r>
            <w:r>
              <w:rPr>
                <w:rFonts w:hint="eastAsia"/>
              </w:rPr>
              <w:t>current_timestamp</w:t>
            </w:r>
          </w:p>
          <w:p w:rsidR="000809B7" w:rsidRDefault="000809B7" w:rsidP="00AE5684">
            <w:pPr>
              <w:pStyle w:val="C503-2"/>
              <w:spacing w:line="240" w:lineRule="auto"/>
            </w:pPr>
            <w:r>
              <w:rPr>
                <w:rFonts w:hint="eastAsia"/>
              </w:rPr>
              <w:t xml:space="preserve">    // </w:t>
            </w:r>
            <w:r>
              <w:rPr>
                <w:rFonts w:hint="eastAsia"/>
              </w:rPr>
              <w:t>数学函数：</w:t>
            </w:r>
            <w:r>
              <w:rPr>
                <w:rFonts w:hint="eastAsia"/>
              </w:rPr>
              <w:t>round</w:t>
            </w:r>
          </w:p>
          <w:p w:rsidR="000809B7" w:rsidRDefault="000809B7" w:rsidP="00AE5684">
            <w:pPr>
              <w:pStyle w:val="C503-2"/>
              <w:spacing w:line="240" w:lineRule="auto"/>
            </w:pPr>
            <w:r>
              <w:rPr>
                <w:rFonts w:hint="eastAsia"/>
              </w:rPr>
              <w:lastRenderedPageBreak/>
              <w:t xml:space="preserve">    // </w:t>
            </w:r>
            <w:r>
              <w:rPr>
                <w:rFonts w:hint="eastAsia"/>
              </w:rPr>
              <w:t>随机函数：</w:t>
            </w:r>
            <w:r>
              <w:rPr>
                <w:rFonts w:hint="eastAsia"/>
              </w:rPr>
              <w:t>rand</w:t>
            </w:r>
          </w:p>
          <w:p w:rsidR="000809B7" w:rsidRDefault="000809B7" w:rsidP="00AE5684">
            <w:pPr>
              <w:pStyle w:val="C503-2"/>
              <w:spacing w:line="240" w:lineRule="auto"/>
            </w:pPr>
            <w:r>
              <w:rPr>
                <w:rFonts w:hint="eastAsia"/>
              </w:rPr>
              <w:t xml:space="preserve">    // </w:t>
            </w:r>
            <w:r>
              <w:rPr>
                <w:rFonts w:hint="eastAsia"/>
              </w:rPr>
              <w:t>字符串函数：</w:t>
            </w:r>
            <w:r>
              <w:rPr>
                <w:rFonts w:hint="eastAsia"/>
              </w:rPr>
              <w:t>concat</w:t>
            </w:r>
            <w:r>
              <w:rPr>
                <w:rFonts w:hint="eastAsia"/>
              </w:rPr>
              <w:t>、</w:t>
            </w:r>
            <w:r>
              <w:rPr>
                <w:rFonts w:hint="eastAsia"/>
              </w:rPr>
              <w:t>concat_ws</w:t>
            </w:r>
          </w:p>
          <w:p w:rsidR="000809B7" w:rsidRDefault="000809B7" w:rsidP="00AE5684">
            <w:pPr>
              <w:pStyle w:val="C503-2"/>
              <w:spacing w:line="240" w:lineRule="auto"/>
            </w:pPr>
            <w:r>
              <w:rPr>
                <w:rFonts w:hint="eastAsia"/>
              </w:rPr>
              <w:t xml:space="preserve">    // </w:t>
            </w:r>
            <w:r>
              <w:rPr>
                <w:rFonts w:hint="eastAsia"/>
              </w:rPr>
              <w:t>自定义</w:t>
            </w:r>
            <w:r>
              <w:rPr>
                <w:rFonts w:hint="eastAsia"/>
              </w:rPr>
              <w:t>udf</w:t>
            </w:r>
            <w:r>
              <w:rPr>
                <w:rFonts w:hint="eastAsia"/>
              </w:rPr>
              <w:t>和</w:t>
            </w:r>
            <w:r>
              <w:rPr>
                <w:rFonts w:hint="eastAsia"/>
              </w:rPr>
              <w:t>udaf</w:t>
            </w:r>
            <w:r>
              <w:rPr>
                <w:rFonts w:hint="eastAsia"/>
              </w:rPr>
              <w:t>函数</w:t>
            </w:r>
          </w:p>
          <w:p w:rsidR="000809B7" w:rsidRDefault="000809B7" w:rsidP="00AE5684">
            <w:pPr>
              <w:pStyle w:val="C503-2"/>
              <w:spacing w:line="240" w:lineRule="auto"/>
            </w:pPr>
            <w:r>
              <w:t xml:space="preserve">    // http://spark.apache.org/docs/latest/api/scala/index.html#org.apache.spark.sql.functions$</w:t>
            </w:r>
          </w:p>
          <w:p w:rsidR="000809B7" w:rsidRDefault="000809B7" w:rsidP="00AE5684">
            <w:pPr>
              <w:pStyle w:val="C503-2"/>
              <w:spacing w:line="240" w:lineRule="auto"/>
            </w:pPr>
            <w:r>
              <w:t xml:space="preserve">    employee</w:t>
            </w:r>
          </w:p>
          <w:p w:rsidR="000809B7" w:rsidRDefault="000809B7" w:rsidP="00AE5684">
            <w:pPr>
              <w:pStyle w:val="C503-2"/>
              <w:spacing w:line="240" w:lineRule="auto"/>
            </w:pPr>
            <w:r>
              <w:t xml:space="preserve">        .select(employee("name"), </w:t>
            </w:r>
            <w:r w:rsidR="00A0104D">
              <w:t xml:space="preserve">   </w:t>
            </w:r>
            <w:r>
              <w:t xml:space="preserve">(), current_timestamp(), rand(), round(employee("salary"), 2), concat(employee("gender"), employee("age")), concat_ws("|", employee("gender"), employee("age")))  </w:t>
            </w:r>
          </w:p>
          <w:p w:rsidR="000809B7" w:rsidRDefault="000809B7" w:rsidP="00AE5684">
            <w:pPr>
              <w:pStyle w:val="C503-2"/>
              <w:spacing w:line="240" w:lineRule="auto"/>
            </w:pPr>
            <w:r>
              <w:t xml:space="preserve">        .show()  </w:t>
            </w:r>
          </w:p>
          <w:p w:rsidR="000809B7" w:rsidRDefault="000809B7" w:rsidP="00AE5684">
            <w:pPr>
              <w:pStyle w:val="C503-2"/>
              <w:spacing w:line="240" w:lineRule="auto"/>
            </w:pPr>
            <w:r>
              <w:t xml:space="preserve">  }</w:t>
            </w:r>
          </w:p>
          <w:p w:rsidR="000809B7" w:rsidRDefault="000809B7" w:rsidP="00AE5684">
            <w:pPr>
              <w:pStyle w:val="C503-2"/>
              <w:spacing w:line="240" w:lineRule="auto"/>
            </w:pPr>
            <w:r>
              <w:t>}</w:t>
            </w:r>
          </w:p>
        </w:tc>
      </w:tr>
    </w:tbl>
    <w:p w:rsidR="000441A7" w:rsidRDefault="000441A7" w:rsidP="000441A7">
      <w:pPr>
        <w:pStyle w:val="2"/>
      </w:pPr>
      <w:bookmarkStart w:id="62" w:name="_Toc525034031"/>
      <w:r>
        <w:rPr>
          <w:rFonts w:hint="eastAsia"/>
        </w:rPr>
        <w:lastRenderedPageBreak/>
        <w:t>270_Structured Streaming</w:t>
      </w:r>
      <w:r>
        <w:rPr>
          <w:rFonts w:hint="eastAsia"/>
        </w:rPr>
        <w:t>：深入浅出的介绍</w:t>
      </w:r>
      <w:bookmarkEnd w:id="62"/>
    </w:p>
    <w:p w:rsidR="000809B7" w:rsidRPr="000809B7" w:rsidRDefault="000809B7" w:rsidP="000809B7">
      <w:pPr>
        <w:pStyle w:val="3"/>
      </w:pPr>
      <w:bookmarkStart w:id="63" w:name="_Toc525034032"/>
      <w:r w:rsidRPr="000809B7">
        <w:rPr>
          <w:rFonts w:hint="eastAsia"/>
        </w:rPr>
        <w:t>流式计算的现状</w:t>
      </w:r>
      <w:bookmarkEnd w:id="63"/>
    </w:p>
    <w:p w:rsidR="00E32CAA" w:rsidRPr="00E32CAA" w:rsidRDefault="00E32CAA" w:rsidP="00E32CAA">
      <w:pPr>
        <w:pStyle w:val="C503-2"/>
      </w:pPr>
      <w:r w:rsidRPr="00E32CAA">
        <w:rPr>
          <w:rFonts w:hint="eastAsia"/>
        </w:rPr>
        <w:t>大多数的流式计算引擎（比如</w:t>
      </w:r>
      <w:r w:rsidRPr="00E32CAA">
        <w:t>storm</w:t>
      </w:r>
      <w:r w:rsidRPr="00E32CAA">
        <w:rPr>
          <w:rFonts w:hint="eastAsia"/>
        </w:rPr>
        <w:t>、</w:t>
      </w:r>
      <w:r w:rsidRPr="00E32CAA">
        <w:t>spark streaming</w:t>
      </w:r>
      <w:r w:rsidRPr="00E32CAA">
        <w:rPr>
          <w:rFonts w:hint="eastAsia"/>
        </w:rPr>
        <w:t>等）都仅仅关注流数据的计算方面：比如使用一个</w:t>
      </w:r>
      <w:r w:rsidRPr="00E32CAA">
        <w:t>map</w:t>
      </w:r>
      <w:r w:rsidRPr="00E32CAA">
        <w:rPr>
          <w:rFonts w:hint="eastAsia"/>
        </w:rPr>
        <w:t>函数对一个流中每条数据都进行转换，或者是用</w:t>
      </w:r>
      <w:r w:rsidRPr="00E32CAA">
        <w:t>reduce</w:t>
      </w:r>
      <w:r w:rsidRPr="00E32CAA">
        <w:rPr>
          <w:rFonts w:hint="eastAsia"/>
        </w:rPr>
        <w:t>函数对一批数据进行聚合。但是，实际上在大部分的流式计算应用中，远远不只是需要一个流式计算引擎那么简单。相反的，流式计算仅仅在流式应用中占据一个部分而已。因此现在出现了一个新的名词，叫做持续计算</w:t>
      </w:r>
      <w:r w:rsidRPr="00E32CAA">
        <w:t>/</w:t>
      </w:r>
      <w:r w:rsidRPr="00E32CAA">
        <w:rPr>
          <w:rFonts w:hint="eastAsia"/>
        </w:rPr>
        <w:t>应用，</w:t>
      </w:r>
      <w:r w:rsidRPr="00E32CAA">
        <w:t>continuous application</w:t>
      </w:r>
      <w:r w:rsidRPr="00E32CAA">
        <w:rPr>
          <w:rFonts w:hint="eastAsia"/>
        </w:rPr>
        <w:t>。比如以下一些持续应用的例子：</w:t>
      </w:r>
    </w:p>
    <w:p w:rsidR="00E32CAA" w:rsidRPr="00E32CAA" w:rsidRDefault="00E32CAA" w:rsidP="00E32CAA">
      <w:pPr>
        <w:pStyle w:val="C503-2"/>
      </w:pPr>
      <w:r w:rsidRPr="00E32CAA">
        <w:rPr>
          <w:b/>
          <w:bCs/>
        </w:rPr>
        <w:t>1</w:t>
      </w:r>
      <w:r w:rsidRPr="00E32CAA">
        <w:rPr>
          <w:rFonts w:hint="eastAsia"/>
          <w:b/>
          <w:bCs/>
        </w:rPr>
        <w:t>、更新需要以服务形式实时提供出去的数据</w:t>
      </w:r>
      <w:r w:rsidRPr="00E32CAA">
        <w:rPr>
          <w:rFonts w:hint="eastAsia"/>
        </w:rPr>
        <w:t>：例如，我们可能需要更新一份数据，然后其他用户会通过</w:t>
      </w:r>
      <w:r w:rsidRPr="00E32CAA">
        <w:t>web</w:t>
      </w:r>
      <w:r w:rsidRPr="00E32CAA">
        <w:rPr>
          <w:rFonts w:hint="eastAsia"/>
        </w:rPr>
        <w:t>应用来实时查询这些数据。这种情况下，一个技术难题就是实时计算应用如何与实时数据服务进行交互，比如说，当实时计算应用在更新数据的时候，如果用户通过实时数据服务来进行查询，此时该如何处理？因此为了处理这种场景下的技术难题，就必须以一个完整的持续计算应用的方式来构建整个系统，而不是站在实时计算的角度，仅仅考虑实时更新数据。</w:t>
      </w:r>
    </w:p>
    <w:p w:rsidR="00E32CAA" w:rsidRPr="00E32CAA" w:rsidRDefault="00E32CAA" w:rsidP="00E32CAA">
      <w:pPr>
        <w:pStyle w:val="C503-2"/>
      </w:pPr>
      <w:r w:rsidRPr="00E32CAA">
        <w:rPr>
          <w:b/>
          <w:bCs/>
        </w:rPr>
        <w:t>2</w:t>
      </w:r>
      <w:r w:rsidRPr="00E32CAA">
        <w:rPr>
          <w:rFonts w:hint="eastAsia"/>
          <w:b/>
          <w:bCs/>
        </w:rPr>
        <w:t>、实时</w:t>
      </w:r>
      <w:r w:rsidRPr="00E32CAA">
        <w:rPr>
          <w:b/>
          <w:bCs/>
        </w:rPr>
        <w:t>ETL</w:t>
      </w:r>
      <w:r w:rsidRPr="00E32CAA">
        <w:rPr>
          <w:rFonts w:hint="eastAsia"/>
          <w:b/>
          <w:bCs/>
        </w:rPr>
        <w:t>（</w:t>
      </w:r>
      <w:r w:rsidRPr="00E32CAA">
        <w:rPr>
          <w:b/>
          <w:bCs/>
        </w:rPr>
        <w:t>Extract</w:t>
      </w:r>
      <w:r w:rsidRPr="00E32CAA">
        <w:rPr>
          <w:rFonts w:hint="eastAsia"/>
          <w:b/>
          <w:bCs/>
        </w:rPr>
        <w:t>、</w:t>
      </w:r>
      <w:r w:rsidRPr="00E32CAA">
        <w:rPr>
          <w:b/>
          <w:bCs/>
        </w:rPr>
        <w:t>Transform</w:t>
      </w:r>
      <w:r w:rsidRPr="00E32CAA">
        <w:rPr>
          <w:rFonts w:hint="eastAsia"/>
          <w:b/>
          <w:bCs/>
        </w:rPr>
        <w:t>和</w:t>
      </w:r>
      <w:r w:rsidRPr="00E32CAA">
        <w:rPr>
          <w:b/>
          <w:bCs/>
        </w:rPr>
        <w:t>Load</w:t>
      </w:r>
      <w:r w:rsidRPr="00E32CAA">
        <w:rPr>
          <w:rFonts w:hint="eastAsia"/>
          <w:b/>
          <w:bCs/>
        </w:rPr>
        <w:t>）</w:t>
      </w:r>
      <w:r w:rsidRPr="00E32CAA">
        <w:rPr>
          <w:rFonts w:hint="eastAsia"/>
        </w:rPr>
        <w:t>：实时计算领域一个常见的应用就是，将一个存储系统中的数据转换后迁移至另外一个存储系统。例如说，将</w:t>
      </w:r>
      <w:r w:rsidRPr="00E32CAA">
        <w:t>JSON</w:t>
      </w:r>
      <w:r w:rsidRPr="00E32CAA">
        <w:rPr>
          <w:rFonts w:hint="eastAsia"/>
        </w:rPr>
        <w:t>格式的日志数据迁移到</w:t>
      </w:r>
      <w:r w:rsidRPr="00E32CAA">
        <w:t>Hive</w:t>
      </w:r>
      <w:r w:rsidRPr="00E32CAA">
        <w:rPr>
          <w:rFonts w:hint="eastAsia"/>
        </w:rPr>
        <w:t>表中。这种场景下的技术难题就在于，如何与两边的存储系统进行交互，从而保证数据不会丢失，同时也不会发生重复。这种协调逻辑是非常复杂的。</w:t>
      </w:r>
    </w:p>
    <w:p w:rsidR="00E32CAA" w:rsidRPr="00E32CAA" w:rsidRDefault="00E32CAA" w:rsidP="00E32CAA">
      <w:pPr>
        <w:pStyle w:val="C503-2"/>
      </w:pPr>
      <w:r w:rsidRPr="00E32CAA">
        <w:rPr>
          <w:b/>
          <w:bCs/>
        </w:rPr>
        <w:t>3</w:t>
      </w:r>
      <w:r w:rsidRPr="00E32CAA">
        <w:rPr>
          <w:rFonts w:hint="eastAsia"/>
          <w:b/>
          <w:bCs/>
        </w:rPr>
        <w:t>、为一个已经存在的批量计算作业开发一个对应的实时计算作业</w:t>
      </w:r>
      <w:r w:rsidRPr="00E32CAA">
        <w:rPr>
          <w:rFonts w:hint="eastAsia"/>
        </w:rPr>
        <w:t>：这个场景的技术难题在于，大多数的流式计算引擎都无法保证说，它们计算出的结果是与离线计算结果相匹配的。例如说，有些企业会通过实时计算应用来构建实时更新的</w:t>
      </w:r>
      <w:r w:rsidRPr="00E32CAA">
        <w:t>dashboard</w:t>
      </w:r>
      <w:r w:rsidRPr="00E32CAA">
        <w:rPr>
          <w:rFonts w:hint="eastAsia"/>
        </w:rPr>
        <w:t>，然后通过批量计算应用来构建每天的数据报表，此时很多用户就会发现并且抱怨，离线报表与实时</w:t>
      </w:r>
      <w:r w:rsidRPr="00E32CAA">
        <w:t>dashboard</w:t>
      </w:r>
      <w:r w:rsidRPr="00E32CAA">
        <w:rPr>
          <w:rFonts w:hint="eastAsia"/>
        </w:rPr>
        <w:t>的</w:t>
      </w:r>
      <w:r w:rsidRPr="00E32CAA">
        <w:rPr>
          <w:rFonts w:hint="eastAsia"/>
        </w:rPr>
        <w:lastRenderedPageBreak/>
        <w:t>指标是不一致的。</w:t>
      </w:r>
    </w:p>
    <w:p w:rsidR="00E32CAA" w:rsidRDefault="00E32CAA" w:rsidP="00E32CAA">
      <w:pPr>
        <w:pStyle w:val="C503-2"/>
      </w:pPr>
      <w:r w:rsidRPr="00E32CAA">
        <w:rPr>
          <w:b/>
          <w:bCs/>
        </w:rPr>
        <w:t>4</w:t>
      </w:r>
      <w:r w:rsidRPr="00E32CAA">
        <w:rPr>
          <w:rFonts w:hint="eastAsia"/>
          <w:b/>
          <w:bCs/>
        </w:rPr>
        <w:t>、在线机器学习</w:t>
      </w:r>
      <w:r w:rsidRPr="00E32CAA">
        <w:rPr>
          <w:rFonts w:hint="eastAsia"/>
        </w:rPr>
        <w:t>：这类持续计算应用，通常都包含了大型的静态数据集以及批处理作业，还有实时数据流以及实时预测服务等各个组件。</w:t>
      </w:r>
    </w:p>
    <w:p w:rsidR="00E32CAA" w:rsidRPr="00E32CAA" w:rsidRDefault="00E32CAA" w:rsidP="00E32CAA">
      <w:pPr>
        <w:pStyle w:val="C503-2"/>
      </w:pPr>
    </w:p>
    <w:p w:rsidR="00E32CAA" w:rsidRDefault="00E32CAA" w:rsidP="00AE5684">
      <w:pPr>
        <w:pStyle w:val="C503-2"/>
      </w:pPr>
      <w:r w:rsidRPr="00E32CAA">
        <w:rPr>
          <w:rFonts w:hint="eastAsia"/>
        </w:rPr>
        <w:t>以上这些例子就表明了在一个大型的流式计算应用中，流式计算本身其实只是占据了一个部分而已，其他部分还包括了数据服务、存储以及批处理作业。但是目前的现状是，几乎所有的流式计算引擎都仅仅是关注自己的那一小部分而已，仅仅是做流式计算处理。这就使得开发人员需要去处理复杂的流式计算应用与外部存储系统之间的交互，比如说管理事务，同时保证他们的流式计算结果与离线批处理计算结果保持一致。这就是目前流式计算领域急需要解决的难题与现状。</w:t>
      </w:r>
    </w:p>
    <w:p w:rsidR="00E32CAA" w:rsidRDefault="00E32CAA" w:rsidP="00E32CAA">
      <w:pPr>
        <w:pStyle w:val="3"/>
      </w:pPr>
      <w:bookmarkStart w:id="64" w:name="_Toc525034033"/>
      <w:r w:rsidRPr="00E32CAA">
        <w:rPr>
          <w:rFonts w:hint="eastAsia"/>
        </w:rPr>
        <w:t>持续计算应用</w:t>
      </w:r>
      <w:bookmarkEnd w:id="64"/>
    </w:p>
    <w:p w:rsidR="00E32CAA" w:rsidRPr="00E32CAA" w:rsidRDefault="00E32CAA" w:rsidP="00E32CAA">
      <w:pPr>
        <w:pStyle w:val="C503-2"/>
      </w:pPr>
      <w:r w:rsidRPr="00E32CAA">
        <w:rPr>
          <w:rFonts w:hint="eastAsia"/>
        </w:rPr>
        <w:t>持续计算应用可以定义为，对数据进行实时处理的整套应用系统。</w:t>
      </w:r>
      <w:r w:rsidRPr="00E32CAA">
        <w:t>spark</w:t>
      </w:r>
      <w:r w:rsidRPr="00E32CAA">
        <w:rPr>
          <w:rFonts w:hint="eastAsia"/>
        </w:rPr>
        <w:t>社区希望能够让开发人员仅仅使用一套</w:t>
      </w:r>
      <w:r w:rsidRPr="00E32CAA">
        <w:t>api</w:t>
      </w:r>
      <w:r w:rsidRPr="00E32CAA">
        <w:rPr>
          <w:rFonts w:hint="eastAsia"/>
        </w:rPr>
        <w:t>，就可以完整持续计算应用中各个部分涉及的任务和操作，而这各个部分的任务和操作目前都是通过分离的单个系统来完成的，比如说实时数据查询服务，以及与批处理作业的交互等。举例来说，未来对于解决这些问题的一些设想如下：</w:t>
      </w:r>
    </w:p>
    <w:p w:rsidR="00E32CAA" w:rsidRPr="00E32CAA" w:rsidRDefault="00E32CAA" w:rsidP="00E32CAA">
      <w:pPr>
        <w:pStyle w:val="C503-2"/>
      </w:pPr>
      <w:r w:rsidRPr="00E32CAA">
        <w:rPr>
          <w:b/>
          <w:bCs/>
        </w:rPr>
        <w:t>1</w:t>
      </w:r>
      <w:r w:rsidRPr="00E32CAA">
        <w:rPr>
          <w:rFonts w:hint="eastAsia"/>
          <w:b/>
          <w:bCs/>
        </w:rPr>
        <w:t>、更新那些需要被实时提供服务的数据</w:t>
      </w:r>
      <w:r w:rsidRPr="00E32CAA">
        <w:rPr>
          <w:rFonts w:hint="eastAsia"/>
        </w:rPr>
        <w:t>：开发人员可以开发一个</w:t>
      </w:r>
      <w:r w:rsidRPr="00E32CAA">
        <w:t>spark</w:t>
      </w:r>
      <w:r w:rsidRPr="00E32CAA">
        <w:rPr>
          <w:rFonts w:hint="eastAsia"/>
        </w:rPr>
        <w:t>应用，来同时完成更新实时数据，以及提供实时数据查询服务，可能是通过</w:t>
      </w:r>
      <w:r w:rsidRPr="00E32CAA">
        <w:t>jdbc</w:t>
      </w:r>
      <w:r w:rsidRPr="00E32CAA">
        <w:rPr>
          <w:rFonts w:hint="eastAsia"/>
        </w:rPr>
        <w:t>相关接口来实现。也可以通过内置的</w:t>
      </w:r>
      <w:r w:rsidRPr="00E32CAA">
        <w:t>api</w:t>
      </w:r>
      <w:r w:rsidRPr="00E32CAA">
        <w:rPr>
          <w:rFonts w:hint="eastAsia"/>
        </w:rPr>
        <w:t>来实现事务性的、批量的数据更新，对一些诸如</w:t>
      </w:r>
      <w:r w:rsidRPr="00E32CAA">
        <w:t>mysql</w:t>
      </w:r>
      <w:r w:rsidRPr="00E32CAA">
        <w:rPr>
          <w:rFonts w:hint="eastAsia"/>
        </w:rPr>
        <w:t>、</w:t>
      </w:r>
      <w:r w:rsidRPr="00E32CAA">
        <w:t>redis</w:t>
      </w:r>
      <w:r w:rsidRPr="00E32CAA">
        <w:rPr>
          <w:rFonts w:hint="eastAsia"/>
        </w:rPr>
        <w:t>等存储系统。</w:t>
      </w:r>
    </w:p>
    <w:p w:rsidR="00E32CAA" w:rsidRPr="00E32CAA" w:rsidRDefault="00E32CAA" w:rsidP="00E32CAA">
      <w:pPr>
        <w:pStyle w:val="C503-2"/>
      </w:pPr>
      <w:r w:rsidRPr="00E32CAA">
        <w:rPr>
          <w:b/>
          <w:bCs/>
        </w:rPr>
        <w:t>2</w:t>
      </w:r>
      <w:r w:rsidRPr="00E32CAA">
        <w:rPr>
          <w:rFonts w:hint="eastAsia"/>
          <w:b/>
          <w:bCs/>
        </w:rPr>
        <w:t>、实时</w:t>
      </w:r>
      <w:r w:rsidRPr="00E32CAA">
        <w:rPr>
          <w:b/>
          <w:bCs/>
        </w:rPr>
        <w:t>ETL</w:t>
      </w:r>
      <w:r w:rsidRPr="00E32CAA">
        <w:rPr>
          <w:rFonts w:hint="eastAsia"/>
        </w:rPr>
        <w:t>：开发人员仅仅需要如同批处理作业一样，开发一样的数据转换操作，然后</w:t>
      </w:r>
      <w:r w:rsidRPr="00E32CAA">
        <w:t>spark</w:t>
      </w:r>
      <w:r w:rsidRPr="00E32CAA">
        <w:rPr>
          <w:rFonts w:hint="eastAsia"/>
        </w:rPr>
        <w:t>就可以自动完成针对存储系统的操作，并且保证数据的一次且仅一次的强一致性语义。</w:t>
      </w:r>
    </w:p>
    <w:p w:rsidR="00E32CAA" w:rsidRPr="00E32CAA" w:rsidRDefault="00E32CAA" w:rsidP="00E32CAA">
      <w:pPr>
        <w:pStyle w:val="C503-2"/>
      </w:pPr>
      <w:r w:rsidRPr="00E32CAA">
        <w:rPr>
          <w:b/>
          <w:bCs/>
        </w:rPr>
        <w:t>3</w:t>
      </w:r>
      <w:r w:rsidRPr="00E32CAA">
        <w:rPr>
          <w:rFonts w:hint="eastAsia"/>
          <w:b/>
          <w:bCs/>
        </w:rPr>
        <w:t>、为一个批处理作业开发一个实时版本</w:t>
      </w:r>
      <w:r w:rsidRPr="00E32CAA">
        <w:rPr>
          <w:rFonts w:hint="eastAsia"/>
        </w:rPr>
        <w:t>：</w:t>
      </w:r>
      <w:r w:rsidRPr="00E32CAA">
        <w:t>spark</w:t>
      </w:r>
      <w:r w:rsidRPr="00E32CAA">
        <w:rPr>
          <w:rFonts w:hint="eastAsia"/>
        </w:rPr>
        <w:t>可以保证实时处理作业与批处理作业的结果一定是一致的。</w:t>
      </w:r>
    </w:p>
    <w:p w:rsidR="00E32CAA" w:rsidRPr="00E32CAA" w:rsidRDefault="00E32CAA" w:rsidP="00E32CAA">
      <w:pPr>
        <w:pStyle w:val="C503-2"/>
      </w:pPr>
      <w:r w:rsidRPr="00E32CAA">
        <w:rPr>
          <w:b/>
          <w:bCs/>
        </w:rPr>
        <w:t>4</w:t>
      </w:r>
      <w:r w:rsidRPr="00E32CAA">
        <w:rPr>
          <w:rFonts w:hint="eastAsia"/>
          <w:b/>
          <w:bCs/>
        </w:rPr>
        <w:t>、在线机器学习</w:t>
      </w:r>
      <w:r w:rsidRPr="00E32CAA">
        <w:rPr>
          <w:rFonts w:hint="eastAsia"/>
        </w:rPr>
        <w:t>：机器学习的</w:t>
      </w:r>
      <w:r w:rsidRPr="00E32CAA">
        <w:t>api</w:t>
      </w:r>
      <w:r w:rsidRPr="00E32CAA">
        <w:rPr>
          <w:rFonts w:hint="eastAsia"/>
        </w:rPr>
        <w:t>将会同时支持实时训练、定期批量训练、以及实时预测服务。</w:t>
      </w:r>
    </w:p>
    <w:p w:rsidR="00E32CAA" w:rsidRPr="00E32CAA" w:rsidRDefault="00E32CAA" w:rsidP="00E32CAA">
      <w:pPr>
        <w:pStyle w:val="C503-2"/>
      </w:pPr>
      <w:r>
        <w:rPr>
          <w:noProof/>
        </w:rPr>
        <w:drawing>
          <wp:inline distT="0" distB="0" distL="0" distR="0" wp14:anchorId="7EDD24B4" wp14:editId="11DBFC15">
            <wp:extent cx="5274310" cy="10547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54735"/>
                    </a:xfrm>
                    <a:prstGeom prst="rect">
                      <a:avLst/>
                    </a:prstGeom>
                  </pic:spPr>
                </pic:pic>
              </a:graphicData>
            </a:graphic>
          </wp:inline>
        </w:drawing>
      </w:r>
    </w:p>
    <w:p w:rsidR="00E32CAA" w:rsidRPr="00E32CAA" w:rsidRDefault="00E32CAA" w:rsidP="00E32CAA">
      <w:pPr>
        <w:pStyle w:val="C503-2"/>
        <w:ind w:firstLine="420"/>
      </w:pPr>
    </w:p>
    <w:p w:rsidR="00E32CAA" w:rsidRDefault="00E32CAA" w:rsidP="00E32CAA">
      <w:pPr>
        <w:pStyle w:val="3"/>
      </w:pPr>
      <w:bookmarkStart w:id="65" w:name="_Toc525034034"/>
      <w:r w:rsidRPr="00E32CAA">
        <w:rPr>
          <w:rFonts w:hint="eastAsia"/>
        </w:rPr>
        <w:lastRenderedPageBreak/>
        <w:t>Structured Streaming</w:t>
      </w:r>
      <w:bookmarkEnd w:id="65"/>
    </w:p>
    <w:p w:rsidR="00E32CAA" w:rsidRPr="00E32CAA" w:rsidRDefault="00E32CAA" w:rsidP="00E32CAA">
      <w:pPr>
        <w:pStyle w:val="C503-2"/>
      </w:pPr>
      <w:r w:rsidRPr="00E32CAA">
        <w:t>Spark 2.0</w:t>
      </w:r>
      <w:r w:rsidRPr="00E32CAA">
        <w:rPr>
          <w:rFonts w:hint="eastAsia"/>
        </w:rPr>
        <w:t>中，引入的</w:t>
      </w:r>
      <w:r w:rsidRPr="00E32CAA">
        <w:t>structured streaming</w:t>
      </w:r>
      <w:r w:rsidRPr="00E32CAA">
        <w:rPr>
          <w:rFonts w:hint="eastAsia"/>
        </w:rPr>
        <w:t>，就是为了实现上述所说的</w:t>
      </w:r>
      <w:r w:rsidRPr="00E32CAA">
        <w:t>continuous application</w:t>
      </w:r>
      <w:r w:rsidRPr="00E32CAA">
        <w:rPr>
          <w:rFonts w:hint="eastAsia"/>
        </w:rPr>
        <w:t>，也就是持续计算的。首先，</w:t>
      </w:r>
      <w:r w:rsidRPr="00E32CAA">
        <w:t>structured streaming</w:t>
      </w:r>
      <w:r w:rsidRPr="00E32CAA">
        <w:rPr>
          <w:rFonts w:hint="eastAsia"/>
        </w:rPr>
        <w:t>是一种比</w:t>
      </w:r>
      <w:r w:rsidRPr="00E32CAA">
        <w:t>spark</w:t>
      </w:r>
      <w:r w:rsidRPr="00E32CAA">
        <w:rPr>
          <w:rFonts w:hint="eastAsia"/>
        </w:rPr>
        <w:t>更高阶的</w:t>
      </w:r>
      <w:r w:rsidRPr="00E32CAA">
        <w:t>api</w:t>
      </w:r>
      <w:r w:rsidRPr="00E32CAA">
        <w:rPr>
          <w:rFonts w:hint="eastAsia"/>
        </w:rPr>
        <w:t>，主要是基于</w:t>
      </w:r>
      <w:r w:rsidRPr="00E32CAA">
        <w:t>spark</w:t>
      </w:r>
      <w:r w:rsidRPr="00E32CAA">
        <w:rPr>
          <w:rFonts w:hint="eastAsia"/>
        </w:rPr>
        <w:t>的批处理中的高阶</w:t>
      </w:r>
      <w:r w:rsidRPr="00E32CAA">
        <w:t>api</w:t>
      </w:r>
      <w:r w:rsidRPr="00E32CAA">
        <w:rPr>
          <w:rFonts w:hint="eastAsia"/>
        </w:rPr>
        <w:t>，比如</w:t>
      </w:r>
      <w:r w:rsidRPr="00E32CAA">
        <w:t>dataset/dataframe</w:t>
      </w:r>
      <w:r w:rsidRPr="00E32CAA">
        <w:rPr>
          <w:rFonts w:hint="eastAsia"/>
        </w:rPr>
        <w:t>。此外，</w:t>
      </w:r>
      <w:r w:rsidRPr="00E32CAA">
        <w:t>structured streaming</w:t>
      </w:r>
      <w:r w:rsidRPr="00E32CAA">
        <w:rPr>
          <w:rFonts w:hint="eastAsia"/>
        </w:rPr>
        <w:t>也提供很多其他流式计算应用所无法提供的功能：</w:t>
      </w:r>
    </w:p>
    <w:p w:rsidR="00E32CAA" w:rsidRPr="00E32CAA" w:rsidRDefault="00E32CAA" w:rsidP="00E32CAA">
      <w:pPr>
        <w:pStyle w:val="C503-2"/>
      </w:pPr>
      <w:r w:rsidRPr="00E32CAA">
        <w:rPr>
          <w:b/>
          <w:bCs/>
        </w:rPr>
        <w:t>1</w:t>
      </w:r>
      <w:r w:rsidRPr="00E32CAA">
        <w:rPr>
          <w:rFonts w:hint="eastAsia"/>
          <w:b/>
          <w:bCs/>
        </w:rPr>
        <w:t>、保证与批处理作业的强一致性</w:t>
      </w:r>
      <w:r w:rsidRPr="00E32CAA">
        <w:rPr>
          <w:rFonts w:hint="eastAsia"/>
        </w:rPr>
        <w:t>：开发人员可以通过</w:t>
      </w:r>
      <w:r w:rsidRPr="00E32CAA">
        <w:t>dataset/dataframe api</w:t>
      </w:r>
      <w:r w:rsidRPr="00E32CAA">
        <w:rPr>
          <w:rFonts w:hint="eastAsia"/>
        </w:rPr>
        <w:t>以开发批处理作业的方式来开发流式处理作业，进而</w:t>
      </w:r>
      <w:r w:rsidRPr="00E32CAA">
        <w:t>structured streaming</w:t>
      </w:r>
      <w:r w:rsidRPr="00E32CAA">
        <w:rPr>
          <w:rFonts w:hint="eastAsia"/>
        </w:rPr>
        <w:t>可以以增量的方式来运行这些计算操作。在任何时刻，流式处理作业的计算结果，都与处理同一份</w:t>
      </w:r>
      <w:r w:rsidRPr="00E32CAA">
        <w:t>batch</w:t>
      </w:r>
      <w:r w:rsidRPr="00E32CAA">
        <w:rPr>
          <w:rFonts w:hint="eastAsia"/>
        </w:rPr>
        <w:t>数据的批处理作业的计算结果，是完全一致的。而大多数的流式计算引擎，比如</w:t>
      </w:r>
      <w:r w:rsidRPr="00E32CAA">
        <w:t>storm</w:t>
      </w:r>
      <w:r w:rsidRPr="00E32CAA">
        <w:rPr>
          <w:rFonts w:hint="eastAsia"/>
        </w:rPr>
        <w:t>、</w:t>
      </w:r>
      <w:r w:rsidRPr="00E32CAA">
        <w:t>kafka stream</w:t>
      </w:r>
      <w:r w:rsidRPr="00E32CAA">
        <w:rPr>
          <w:rFonts w:hint="eastAsia"/>
        </w:rPr>
        <w:t>、</w:t>
      </w:r>
      <w:r w:rsidRPr="00E32CAA">
        <w:t>flink</w:t>
      </w:r>
      <w:r w:rsidRPr="00E32CAA">
        <w:rPr>
          <w:rFonts w:hint="eastAsia"/>
        </w:rPr>
        <w:t>等，是无法提供这种保证的。</w:t>
      </w:r>
    </w:p>
    <w:p w:rsidR="00E32CAA" w:rsidRPr="00E32CAA" w:rsidRDefault="00E32CAA" w:rsidP="00E32CAA">
      <w:pPr>
        <w:pStyle w:val="C503-2"/>
      </w:pPr>
      <w:r w:rsidRPr="00E32CAA">
        <w:rPr>
          <w:b/>
          <w:bCs/>
        </w:rPr>
        <w:t>2</w:t>
      </w:r>
      <w:r w:rsidRPr="00E32CAA">
        <w:rPr>
          <w:rFonts w:hint="eastAsia"/>
          <w:b/>
          <w:bCs/>
        </w:rPr>
        <w:t>、与存储系统进行事务性的整合</w:t>
      </w:r>
      <w:r w:rsidRPr="00E32CAA">
        <w:rPr>
          <w:rFonts w:hint="eastAsia"/>
        </w:rPr>
        <w:t>：</w:t>
      </w:r>
      <w:r w:rsidRPr="00E32CAA">
        <w:t>structured streaming</w:t>
      </w:r>
      <w:r w:rsidRPr="00E32CAA">
        <w:rPr>
          <w:rFonts w:hint="eastAsia"/>
        </w:rPr>
        <w:t>在设计时就考虑到了，要能够基于存储系统保证数据被处理一次且仅一次，同时能够以事务的方式来操作存储系统，这样的话，对外提供服务的实时数据才能在任何时刻都保持一致性。目前</w:t>
      </w:r>
      <w:r w:rsidRPr="00E32CAA">
        <w:t>spark 2.0</w:t>
      </w:r>
      <w:r w:rsidRPr="00E32CAA">
        <w:rPr>
          <w:rFonts w:hint="eastAsia"/>
        </w:rPr>
        <w:t>版本的</w:t>
      </w:r>
      <w:r w:rsidRPr="00E32CAA">
        <w:t>structured streaming</w:t>
      </w:r>
      <w:r w:rsidRPr="00E32CAA">
        <w:rPr>
          <w:rFonts w:hint="eastAsia"/>
        </w:rPr>
        <w:t>，仅仅支持</w:t>
      </w:r>
      <w:r w:rsidRPr="00E32CAA">
        <w:t>hdfs</w:t>
      </w:r>
      <w:r w:rsidRPr="00E32CAA">
        <w:rPr>
          <w:rFonts w:hint="eastAsia"/>
        </w:rPr>
        <w:t>这一种外部存储，在未来的版本中，会加入更多的外部存储的支持。事务性的更新是流式计算开发人员的一大痛点，其他的流式计算引擎都需要我们手动来实现，而</w:t>
      </w:r>
      <w:r w:rsidRPr="00E32CAA">
        <w:t>structured streaming</w:t>
      </w:r>
      <w:r w:rsidRPr="00E32CAA">
        <w:rPr>
          <w:rFonts w:hint="eastAsia"/>
        </w:rPr>
        <w:t>希望在内核中自动来实现。</w:t>
      </w:r>
    </w:p>
    <w:p w:rsidR="00E32CAA" w:rsidRPr="00E32CAA" w:rsidRDefault="00E32CAA" w:rsidP="00E32CAA">
      <w:pPr>
        <w:pStyle w:val="C503-2"/>
      </w:pPr>
      <w:r w:rsidRPr="00E32CAA">
        <w:rPr>
          <w:b/>
          <w:bCs/>
        </w:rPr>
        <w:t>3</w:t>
      </w:r>
      <w:r w:rsidRPr="00E32CAA">
        <w:rPr>
          <w:rFonts w:hint="eastAsia"/>
          <w:b/>
          <w:bCs/>
        </w:rPr>
        <w:t>、与</w:t>
      </w:r>
      <w:r w:rsidRPr="00E32CAA">
        <w:rPr>
          <w:b/>
          <w:bCs/>
        </w:rPr>
        <w:t>spark</w:t>
      </w:r>
      <w:r w:rsidRPr="00E32CAA">
        <w:rPr>
          <w:rFonts w:hint="eastAsia"/>
          <w:b/>
          <w:bCs/>
        </w:rPr>
        <w:t>的其他部分进行无缝整合</w:t>
      </w:r>
      <w:r w:rsidRPr="00E32CAA">
        <w:rPr>
          <w:rFonts w:hint="eastAsia"/>
        </w:rPr>
        <w:t>：</w:t>
      </w:r>
      <w:r w:rsidRPr="00E32CAA">
        <w:t>structured steaming</w:t>
      </w:r>
      <w:r w:rsidRPr="00E32CAA">
        <w:rPr>
          <w:rFonts w:hint="eastAsia"/>
        </w:rPr>
        <w:t>在未来将支持基于</w:t>
      </w:r>
      <w:r w:rsidRPr="00E32CAA">
        <w:t>spark sql</w:t>
      </w:r>
      <w:r w:rsidRPr="00E32CAA">
        <w:rPr>
          <w:rFonts w:hint="eastAsia"/>
        </w:rPr>
        <w:t>和</w:t>
      </w:r>
      <w:r w:rsidRPr="00E32CAA">
        <w:t>jdbc</w:t>
      </w:r>
      <w:r w:rsidRPr="00E32CAA">
        <w:rPr>
          <w:rFonts w:hint="eastAsia"/>
        </w:rPr>
        <w:t>来对</w:t>
      </w:r>
      <w:r w:rsidRPr="00E32CAA">
        <w:t>streaming state</w:t>
      </w:r>
      <w:r w:rsidRPr="00E32CAA">
        <w:rPr>
          <w:rFonts w:hint="eastAsia"/>
        </w:rPr>
        <w:t>进行实时查询，同时提供与</w:t>
      </w:r>
      <w:r w:rsidRPr="00E32CAA">
        <w:t>mllib</w:t>
      </w:r>
      <w:r w:rsidRPr="00E32CAA">
        <w:rPr>
          <w:rFonts w:hint="eastAsia"/>
        </w:rPr>
        <w:t>进行整合。</w:t>
      </w:r>
      <w:r w:rsidRPr="00E32CAA">
        <w:t>spark 2.0</w:t>
      </w:r>
      <w:r w:rsidRPr="00E32CAA">
        <w:rPr>
          <w:rFonts w:hint="eastAsia"/>
        </w:rPr>
        <w:t>仅仅开始做这些整合的工作，在未来的版本中会逐渐完善这些整合。</w:t>
      </w:r>
    </w:p>
    <w:p w:rsidR="00E32CAA" w:rsidRPr="00E32CAA" w:rsidRDefault="00E32CAA" w:rsidP="00E32CAA">
      <w:pPr>
        <w:pStyle w:val="C503-2"/>
      </w:pPr>
      <w:r w:rsidRPr="00E32CAA">
        <w:rPr>
          <w:rFonts w:hint="eastAsia"/>
        </w:rPr>
        <w:t>除了这些独一无二的特性以外，</w:t>
      </w:r>
      <w:r w:rsidRPr="00E32CAA">
        <w:t>structured streaming</w:t>
      </w:r>
      <w:r w:rsidRPr="00E32CAA">
        <w:rPr>
          <w:rFonts w:hint="eastAsia"/>
        </w:rPr>
        <w:t>还会提供其他</w:t>
      </w:r>
      <w:r w:rsidRPr="00E32CAA">
        <w:t>feature</w:t>
      </w:r>
      <w:r w:rsidRPr="00E32CAA">
        <w:rPr>
          <w:rFonts w:hint="eastAsia"/>
        </w:rPr>
        <w:t>来简化流式应用的开发，例如对</w:t>
      </w:r>
      <w:r w:rsidRPr="00E32CAA">
        <w:t>event time</w:t>
      </w:r>
      <w:r w:rsidRPr="00E32CAA">
        <w:rPr>
          <w:rFonts w:hint="eastAsia"/>
        </w:rPr>
        <w:t>的支持，从而可以自动处理延迟到达的数据，以及对滑动窗口和会话的更多的支持。目前</w:t>
      </w:r>
      <w:r w:rsidRPr="00E32CAA">
        <w:t>structured streaming</w:t>
      </w:r>
      <w:r w:rsidRPr="00E32CAA">
        <w:rPr>
          <w:rFonts w:hint="eastAsia"/>
        </w:rPr>
        <w:t>还停留在</w:t>
      </w:r>
      <w:r w:rsidRPr="00E32CAA">
        <w:t>beta</w:t>
      </w:r>
      <w:r w:rsidRPr="00E32CAA">
        <w:rPr>
          <w:rFonts w:hint="eastAsia"/>
        </w:rPr>
        <w:t>阶段，因此官方声明，仅供用户学习、实验和测试。</w:t>
      </w:r>
    </w:p>
    <w:p w:rsidR="00E32CAA" w:rsidRPr="00E32CAA" w:rsidRDefault="00E32CAA" w:rsidP="00E32CAA">
      <w:pPr>
        <w:pStyle w:val="3"/>
      </w:pPr>
      <w:bookmarkStart w:id="66" w:name="_Toc525034035"/>
      <w:r w:rsidRPr="00E32CAA">
        <w:rPr>
          <w:rFonts w:hint="eastAsia"/>
        </w:rPr>
        <w:t>Structured Streaming</w:t>
      </w:r>
      <w:r w:rsidRPr="00E32CAA">
        <w:rPr>
          <w:rFonts w:hint="eastAsia"/>
        </w:rPr>
        <w:t>的未来</w:t>
      </w:r>
      <w:bookmarkEnd w:id="66"/>
    </w:p>
    <w:p w:rsidR="00E32CAA" w:rsidRPr="00E32CAA" w:rsidRDefault="00E32CAA" w:rsidP="00E32CAA">
      <w:pPr>
        <w:pStyle w:val="C503-2"/>
      </w:pPr>
      <w:r w:rsidRPr="00E32CAA">
        <w:t>spark</w:t>
      </w:r>
      <w:r w:rsidRPr="00E32CAA">
        <w:rPr>
          <w:rFonts w:hint="eastAsia"/>
        </w:rPr>
        <w:t>官方对</w:t>
      </w:r>
      <w:r w:rsidRPr="00E32CAA">
        <w:t>structured streaming</w:t>
      </w:r>
      <w:r w:rsidRPr="00E32CAA">
        <w:rPr>
          <w:rFonts w:hint="eastAsia"/>
        </w:rPr>
        <w:t>未来的计划是非常有野心的：希望</w:t>
      </w:r>
      <w:r w:rsidRPr="00E32CAA">
        <w:t>spark</w:t>
      </w:r>
      <w:r w:rsidRPr="00E32CAA">
        <w:rPr>
          <w:rFonts w:hint="eastAsia"/>
        </w:rPr>
        <w:t>的所有组件（</w:t>
      </w:r>
      <w:r w:rsidRPr="00E32CAA">
        <w:t>core</w:t>
      </w:r>
      <w:r w:rsidRPr="00E32CAA">
        <w:rPr>
          <w:rFonts w:hint="eastAsia"/>
        </w:rPr>
        <w:t>、</w:t>
      </w:r>
      <w:r w:rsidRPr="00E32CAA">
        <w:t>sql</w:t>
      </w:r>
      <w:r w:rsidRPr="00E32CAA">
        <w:rPr>
          <w:rFonts w:hint="eastAsia"/>
        </w:rPr>
        <w:t>、</w:t>
      </w:r>
      <w:r w:rsidRPr="00E32CAA">
        <w:t>dataset</w:t>
      </w:r>
      <w:r w:rsidRPr="00E32CAA">
        <w:rPr>
          <w:rFonts w:hint="eastAsia"/>
        </w:rPr>
        <w:t>、</w:t>
      </w:r>
      <w:r w:rsidRPr="00E32CAA">
        <w:t>mllib</w:t>
      </w:r>
      <w:r w:rsidRPr="00E32CAA">
        <w:rPr>
          <w:rFonts w:hint="eastAsia"/>
        </w:rPr>
        <w:t>等）都能够通过</w:t>
      </w:r>
      <w:r w:rsidRPr="00E32CAA">
        <w:t>structured steaming</w:t>
      </w:r>
      <w:r w:rsidRPr="00E32CAA">
        <w:rPr>
          <w:rFonts w:hint="eastAsia"/>
        </w:rPr>
        <w:t>，以增量的方式来运行，进而支持更丰富的实时计算操作。</w:t>
      </w:r>
      <w:r w:rsidRPr="00E32CAA">
        <w:t>structured streaming</w:t>
      </w:r>
      <w:r w:rsidRPr="00E32CAA">
        <w:rPr>
          <w:rFonts w:hint="eastAsia"/>
        </w:rPr>
        <w:t>会设计为让其计算结果与批处理计算结果是强一致的。大数据用户的一个非常大的痛点，就是需要一个完全统一的编程接口。例如说，之前</w:t>
      </w:r>
      <w:r w:rsidRPr="00E32CAA">
        <w:rPr>
          <w:rFonts w:hint="eastAsia"/>
        </w:rPr>
        <w:lastRenderedPageBreak/>
        <w:t>用户进行大数据开发时，需要整合使用多种计算引擎，比如</w:t>
      </w:r>
      <w:r w:rsidRPr="00E32CAA">
        <w:t>mapreduce</w:t>
      </w:r>
      <w:r w:rsidRPr="00E32CAA">
        <w:rPr>
          <w:rFonts w:hint="eastAsia"/>
        </w:rPr>
        <w:t>来进行</w:t>
      </w:r>
      <w:r w:rsidRPr="00E32CAA">
        <w:t>etl</w:t>
      </w:r>
      <w:r w:rsidRPr="00E32CAA">
        <w:rPr>
          <w:rFonts w:hint="eastAsia"/>
        </w:rPr>
        <w:t>，</w:t>
      </w:r>
      <w:r w:rsidRPr="00E32CAA">
        <w:t>hive</w:t>
      </w:r>
      <w:r w:rsidRPr="00E32CAA">
        <w:rPr>
          <w:rFonts w:hint="eastAsia"/>
        </w:rPr>
        <w:t>来执行</w:t>
      </w:r>
      <w:r w:rsidRPr="00E32CAA">
        <w:t>sql</w:t>
      </w:r>
      <w:r w:rsidRPr="00E32CAA">
        <w:rPr>
          <w:rFonts w:hint="eastAsia"/>
        </w:rPr>
        <w:t>查询，</w:t>
      </w:r>
      <w:r w:rsidRPr="00E32CAA">
        <w:t>giraph</w:t>
      </w:r>
      <w:r w:rsidRPr="00E32CAA">
        <w:rPr>
          <w:rFonts w:hint="eastAsia"/>
        </w:rPr>
        <w:t>来进行图计算，</w:t>
      </w:r>
      <w:r w:rsidRPr="00E32CAA">
        <w:t>storm</w:t>
      </w:r>
      <w:r w:rsidRPr="00E32CAA">
        <w:rPr>
          <w:rFonts w:hint="eastAsia"/>
        </w:rPr>
        <w:t>来进行实时计算，等等。而</w:t>
      </w:r>
      <w:r w:rsidRPr="00E32CAA">
        <w:t>spark</w:t>
      </w:r>
      <w:r w:rsidRPr="00E32CAA">
        <w:rPr>
          <w:rFonts w:hint="eastAsia"/>
        </w:rPr>
        <w:t>则可以完全统一这些操作。此外，</w:t>
      </w:r>
      <w:r w:rsidRPr="00E32CAA">
        <w:t>structured streaming</w:t>
      </w:r>
      <w:r w:rsidRPr="00E32CAA">
        <w:rPr>
          <w:rFonts w:hint="eastAsia"/>
        </w:rPr>
        <w:t>也希望能够完全涵盖一个持续计算应用中的方方面面。</w:t>
      </w:r>
    </w:p>
    <w:p w:rsidR="00E32CAA" w:rsidRPr="00E32CAA" w:rsidRDefault="00E32CAA" w:rsidP="00E32CAA">
      <w:pPr>
        <w:pStyle w:val="3"/>
      </w:pPr>
      <w:bookmarkStart w:id="67" w:name="_Toc525034036"/>
      <w:r w:rsidRPr="00E32CAA">
        <w:rPr>
          <w:rFonts w:hint="eastAsia"/>
        </w:rPr>
        <w:t>Structured Streaming</w:t>
      </w:r>
      <w:r w:rsidRPr="00E32CAA">
        <w:rPr>
          <w:rFonts w:hint="eastAsia"/>
        </w:rPr>
        <w:t>与其他流式计算应用的对比</w:t>
      </w:r>
      <w:bookmarkEnd w:id="67"/>
    </w:p>
    <w:p w:rsidR="00E32CAA" w:rsidRPr="00E32CAA" w:rsidRDefault="00E32CAA" w:rsidP="00E32CAA">
      <w:pPr>
        <w:pStyle w:val="C503-2"/>
      </w:pPr>
      <w:r>
        <w:rPr>
          <w:noProof/>
        </w:rPr>
        <w:drawing>
          <wp:inline distT="0" distB="0" distL="0" distR="0" wp14:anchorId="2E43C53C" wp14:editId="0A2E27F7">
            <wp:extent cx="5274310" cy="25380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38095"/>
                    </a:xfrm>
                    <a:prstGeom prst="rect">
                      <a:avLst/>
                    </a:prstGeom>
                  </pic:spPr>
                </pic:pic>
              </a:graphicData>
            </a:graphic>
          </wp:inline>
        </w:drawing>
      </w:r>
    </w:p>
    <w:p w:rsidR="000809B7" w:rsidRPr="00E32CAA" w:rsidRDefault="000809B7" w:rsidP="000809B7">
      <w:pPr>
        <w:pStyle w:val="C503-2"/>
      </w:pPr>
    </w:p>
    <w:p w:rsidR="000441A7" w:rsidRDefault="000441A7" w:rsidP="000441A7">
      <w:pPr>
        <w:pStyle w:val="2"/>
      </w:pPr>
      <w:bookmarkStart w:id="68" w:name="_Toc525034037"/>
      <w:r>
        <w:rPr>
          <w:rFonts w:hint="eastAsia"/>
        </w:rPr>
        <w:t>271_Structured Streaming</w:t>
      </w:r>
      <w:r>
        <w:rPr>
          <w:rFonts w:hint="eastAsia"/>
        </w:rPr>
        <w:t>：</w:t>
      </w:r>
      <w:r>
        <w:rPr>
          <w:rFonts w:hint="eastAsia"/>
        </w:rPr>
        <w:t>wordcount</w:t>
      </w:r>
      <w:r>
        <w:rPr>
          <w:rFonts w:hint="eastAsia"/>
        </w:rPr>
        <w:t>入门案例</w:t>
      </w:r>
      <w:bookmarkEnd w:id="68"/>
    </w:p>
    <w:tbl>
      <w:tblPr>
        <w:tblStyle w:val="afa"/>
        <w:tblW w:w="9356" w:type="dxa"/>
        <w:tblInd w:w="-572" w:type="dxa"/>
        <w:tblLook w:val="04A0" w:firstRow="1" w:lastRow="0" w:firstColumn="1" w:lastColumn="0" w:noHBand="0" w:noVBand="1"/>
      </w:tblPr>
      <w:tblGrid>
        <w:gridCol w:w="9356"/>
      </w:tblGrid>
      <w:tr w:rsidR="00261BFD" w:rsidTr="00261BFD">
        <w:tc>
          <w:tcPr>
            <w:tcW w:w="9356" w:type="dxa"/>
          </w:tcPr>
          <w:p w:rsidR="00261BFD" w:rsidRDefault="00261BFD" w:rsidP="00261BFD">
            <w:pPr>
              <w:pStyle w:val="C503-2"/>
              <w:spacing w:line="240" w:lineRule="auto"/>
            </w:pPr>
            <w:r>
              <w:t>import org.apache.spark.sql.SparkSession</w:t>
            </w:r>
          </w:p>
          <w:p w:rsidR="00261BFD" w:rsidRDefault="00261BFD" w:rsidP="00261BFD">
            <w:pPr>
              <w:pStyle w:val="C503-2"/>
              <w:spacing w:line="240" w:lineRule="auto"/>
            </w:pPr>
          </w:p>
          <w:p w:rsidR="00261BFD" w:rsidRDefault="00261BFD" w:rsidP="00261BFD">
            <w:pPr>
              <w:pStyle w:val="C503-2"/>
              <w:spacing w:line="240" w:lineRule="auto"/>
            </w:pPr>
            <w:r>
              <w:t>object StructuredNetworkWordCount {</w:t>
            </w:r>
          </w:p>
          <w:p w:rsidR="00261BFD" w:rsidRDefault="00261BFD" w:rsidP="00261BFD">
            <w:pPr>
              <w:pStyle w:val="C503-2"/>
              <w:spacing w:line="240" w:lineRule="auto"/>
            </w:pPr>
            <w:r>
              <w:t xml:space="preserve">  </w:t>
            </w:r>
          </w:p>
          <w:p w:rsidR="00261BFD" w:rsidRDefault="00261BFD" w:rsidP="00261BFD">
            <w:pPr>
              <w:pStyle w:val="C503-2"/>
              <w:spacing w:line="240" w:lineRule="auto"/>
            </w:pPr>
            <w:r>
              <w:t xml:space="preserve">  def main(args: Array[String]) {</w:t>
            </w:r>
          </w:p>
          <w:p w:rsidR="00261BFD" w:rsidRDefault="00261BFD" w:rsidP="00261BFD">
            <w:pPr>
              <w:pStyle w:val="C503-2"/>
              <w:spacing w:line="240" w:lineRule="auto"/>
            </w:pPr>
            <w:r>
              <w:t xml:space="preserve">    val spark = SparkSession</w:t>
            </w:r>
          </w:p>
          <w:p w:rsidR="00261BFD" w:rsidRDefault="00261BFD" w:rsidP="00261BFD">
            <w:pPr>
              <w:pStyle w:val="C503-2"/>
              <w:spacing w:line="240" w:lineRule="auto"/>
            </w:pPr>
            <w:r>
              <w:t xml:space="preserve">        .builder()</w:t>
            </w:r>
          </w:p>
          <w:p w:rsidR="00261BFD" w:rsidRDefault="00261BFD" w:rsidP="00261BFD">
            <w:pPr>
              <w:pStyle w:val="C503-2"/>
              <w:spacing w:line="240" w:lineRule="auto"/>
            </w:pPr>
            <w:r>
              <w:t xml:space="preserve">        .appName("StructuredNetworkWordCount")  </w:t>
            </w:r>
          </w:p>
          <w:p w:rsidR="00261BFD" w:rsidRDefault="00261BFD" w:rsidP="00261BFD">
            <w:pPr>
              <w:pStyle w:val="C503-2"/>
              <w:spacing w:line="240" w:lineRule="auto"/>
            </w:pPr>
            <w:r>
              <w:t xml:space="preserve">        .getOrCreate()</w:t>
            </w:r>
          </w:p>
          <w:p w:rsidR="00261BFD" w:rsidRDefault="00261BFD" w:rsidP="00261BFD">
            <w:pPr>
              <w:pStyle w:val="C503-2"/>
              <w:spacing w:line="240" w:lineRule="auto"/>
            </w:pPr>
            <w:r>
              <w:t xml:space="preserve">        </w:t>
            </w:r>
          </w:p>
          <w:p w:rsidR="00261BFD" w:rsidRDefault="00261BFD" w:rsidP="00261BFD">
            <w:pPr>
              <w:pStyle w:val="C503-2"/>
              <w:spacing w:line="240" w:lineRule="auto"/>
            </w:pPr>
            <w:r>
              <w:t xml:space="preserve">    import spark.implicits._</w:t>
            </w:r>
          </w:p>
          <w:p w:rsidR="00261BFD" w:rsidRDefault="00261BFD" w:rsidP="00261BFD">
            <w:pPr>
              <w:pStyle w:val="C503-2"/>
              <w:spacing w:line="240" w:lineRule="auto"/>
            </w:pPr>
            <w:r>
              <w:t xml:space="preserve">    </w:t>
            </w:r>
          </w:p>
          <w:p w:rsidR="00261BFD" w:rsidRDefault="00261BFD" w:rsidP="00261BFD">
            <w:pPr>
              <w:pStyle w:val="C503-2"/>
              <w:spacing w:line="240" w:lineRule="auto"/>
            </w:pPr>
            <w:r>
              <w:t xml:space="preserve">    val lines = spark.readStream</w:t>
            </w:r>
          </w:p>
          <w:p w:rsidR="00261BFD" w:rsidRDefault="00261BFD" w:rsidP="00261BFD">
            <w:pPr>
              <w:pStyle w:val="C503-2"/>
              <w:spacing w:line="240" w:lineRule="auto"/>
            </w:pPr>
            <w:r>
              <w:t xml:space="preserve">        .format("socket")</w:t>
            </w:r>
          </w:p>
          <w:p w:rsidR="00261BFD" w:rsidRDefault="00261BFD" w:rsidP="00261BFD">
            <w:pPr>
              <w:pStyle w:val="C503-2"/>
              <w:spacing w:line="240" w:lineRule="auto"/>
            </w:pPr>
            <w:r>
              <w:t xml:space="preserve">        .option("host", "localhost")  </w:t>
            </w:r>
          </w:p>
          <w:p w:rsidR="00261BFD" w:rsidRDefault="00261BFD" w:rsidP="00261BFD">
            <w:pPr>
              <w:pStyle w:val="C503-2"/>
              <w:spacing w:line="240" w:lineRule="auto"/>
            </w:pPr>
            <w:r>
              <w:t xml:space="preserve">        .option("port", "9999")  </w:t>
            </w:r>
          </w:p>
          <w:p w:rsidR="00261BFD" w:rsidRDefault="00261BFD" w:rsidP="00261BFD">
            <w:pPr>
              <w:pStyle w:val="C503-2"/>
              <w:spacing w:line="240" w:lineRule="auto"/>
            </w:pPr>
            <w:r>
              <w:t xml:space="preserve">        .load()</w:t>
            </w:r>
          </w:p>
          <w:p w:rsidR="00261BFD" w:rsidRDefault="00261BFD" w:rsidP="00261BFD">
            <w:pPr>
              <w:pStyle w:val="C503-2"/>
              <w:spacing w:line="240" w:lineRule="auto"/>
            </w:pPr>
            <w:r>
              <w:t xml:space="preserve">    val words = lines.as[String].flatMap(_.split(" "))  </w:t>
            </w:r>
          </w:p>
          <w:p w:rsidR="00261BFD" w:rsidRDefault="00261BFD" w:rsidP="00261BFD">
            <w:pPr>
              <w:pStyle w:val="C503-2"/>
              <w:spacing w:line="240" w:lineRule="auto"/>
            </w:pPr>
            <w:r>
              <w:t xml:space="preserve">    val wordCounts = words.groupBy("value").count() </w:t>
            </w:r>
          </w:p>
          <w:p w:rsidR="00261BFD" w:rsidRDefault="00261BFD" w:rsidP="00261BFD">
            <w:pPr>
              <w:pStyle w:val="C503-2"/>
              <w:spacing w:line="240" w:lineRule="auto"/>
            </w:pPr>
            <w:r>
              <w:t xml:space="preserve">    </w:t>
            </w:r>
          </w:p>
          <w:p w:rsidR="00261BFD" w:rsidRDefault="00261BFD" w:rsidP="00261BFD">
            <w:pPr>
              <w:pStyle w:val="C503-2"/>
              <w:spacing w:line="240" w:lineRule="auto"/>
            </w:pPr>
            <w:r>
              <w:lastRenderedPageBreak/>
              <w:t xml:space="preserve">    val query = wordCounts.writeStream</w:t>
            </w:r>
          </w:p>
          <w:p w:rsidR="00261BFD" w:rsidRDefault="00261BFD" w:rsidP="00261BFD">
            <w:pPr>
              <w:pStyle w:val="C503-2"/>
              <w:spacing w:line="240" w:lineRule="auto"/>
            </w:pPr>
            <w:r>
              <w:t xml:space="preserve">        .outputMode("complete") </w:t>
            </w:r>
          </w:p>
          <w:p w:rsidR="00261BFD" w:rsidRDefault="00261BFD" w:rsidP="00261BFD">
            <w:pPr>
              <w:pStyle w:val="C503-2"/>
              <w:spacing w:line="240" w:lineRule="auto"/>
            </w:pPr>
            <w:r>
              <w:t xml:space="preserve">        .format("console")</w:t>
            </w:r>
          </w:p>
          <w:p w:rsidR="00261BFD" w:rsidRDefault="00261BFD" w:rsidP="00261BFD">
            <w:pPr>
              <w:pStyle w:val="C503-2"/>
              <w:spacing w:line="240" w:lineRule="auto"/>
            </w:pPr>
            <w:r>
              <w:t xml:space="preserve">        .start()</w:t>
            </w:r>
          </w:p>
          <w:p w:rsidR="00261BFD" w:rsidRDefault="00261BFD" w:rsidP="00261BFD">
            <w:pPr>
              <w:pStyle w:val="C503-2"/>
              <w:spacing w:line="240" w:lineRule="auto"/>
            </w:pPr>
            <w:r>
              <w:t xml:space="preserve">        </w:t>
            </w:r>
          </w:p>
          <w:p w:rsidR="00261BFD" w:rsidRDefault="00261BFD" w:rsidP="00261BFD">
            <w:pPr>
              <w:pStyle w:val="C503-2"/>
              <w:spacing w:line="240" w:lineRule="auto"/>
            </w:pPr>
            <w:r>
              <w:t xml:space="preserve">    query.awaitTermination()  </w:t>
            </w:r>
          </w:p>
          <w:p w:rsidR="00261BFD" w:rsidRDefault="00261BFD" w:rsidP="00261BFD">
            <w:pPr>
              <w:pStyle w:val="C503-2"/>
              <w:spacing w:line="240" w:lineRule="auto"/>
            </w:pPr>
            <w:r>
              <w:t xml:space="preserve">  }</w:t>
            </w:r>
          </w:p>
          <w:p w:rsidR="00261BFD" w:rsidRDefault="00261BFD" w:rsidP="00261BFD">
            <w:pPr>
              <w:pStyle w:val="C503-2"/>
              <w:spacing w:line="240" w:lineRule="auto"/>
            </w:pPr>
            <w:r>
              <w:t>}</w:t>
            </w:r>
          </w:p>
        </w:tc>
      </w:tr>
    </w:tbl>
    <w:p w:rsidR="00261BFD" w:rsidRDefault="001606A4" w:rsidP="00261BFD">
      <w:pPr>
        <w:pStyle w:val="C503-2"/>
      </w:pPr>
      <w:r>
        <w:lastRenderedPageBreak/>
        <w:t>测试：</w:t>
      </w:r>
    </w:p>
    <w:p w:rsidR="001606A4" w:rsidRPr="001606A4" w:rsidRDefault="001606A4" w:rsidP="001606A4">
      <w:pPr>
        <w:pStyle w:val="C503-2"/>
      </w:pPr>
      <w:r w:rsidRPr="001606A4">
        <w:t>yum install -y nc</w:t>
      </w:r>
    </w:p>
    <w:p w:rsidR="001606A4" w:rsidRPr="001606A4" w:rsidRDefault="001606A4" w:rsidP="00261BFD">
      <w:pPr>
        <w:pStyle w:val="C503-2"/>
      </w:pPr>
      <w:r w:rsidRPr="001606A4">
        <w:t>nc -lk 9999</w:t>
      </w:r>
    </w:p>
    <w:p w:rsidR="000441A7" w:rsidRDefault="000441A7" w:rsidP="000441A7">
      <w:pPr>
        <w:pStyle w:val="2"/>
      </w:pPr>
      <w:bookmarkStart w:id="69" w:name="_Toc525034038"/>
      <w:r>
        <w:rPr>
          <w:rFonts w:hint="eastAsia"/>
        </w:rPr>
        <w:t>272_Structured Streaming</w:t>
      </w:r>
      <w:r>
        <w:rPr>
          <w:rFonts w:hint="eastAsia"/>
        </w:rPr>
        <w:t>：编程模型</w:t>
      </w:r>
      <w:bookmarkEnd w:id="69"/>
    </w:p>
    <w:p w:rsidR="0016354B" w:rsidRPr="0016354B" w:rsidRDefault="0016354B" w:rsidP="0016354B">
      <w:pPr>
        <w:pStyle w:val="C503-2"/>
        <w:ind w:firstLine="420"/>
      </w:pPr>
      <w:r w:rsidRPr="0016354B">
        <w:t>structured streaming</w:t>
      </w:r>
      <w:r w:rsidRPr="0016354B">
        <w:rPr>
          <w:rFonts w:hint="eastAsia"/>
        </w:rPr>
        <w:t>的核心理念，就是将数据流抽象成一张表，而源源不断过来的数据是持续地添加到这个表中的。这就产生了一种全新的流式计算模型，与离线计算模型是很类似的。你可以使用与在一个静态表中执行离线查询相同的方式来编写流式查询。</w:t>
      </w:r>
      <w:r w:rsidRPr="0016354B">
        <w:t>spark</w:t>
      </w:r>
      <w:r w:rsidRPr="0016354B">
        <w:rPr>
          <w:rFonts w:hint="eastAsia"/>
        </w:rPr>
        <w:t>会采用一种增量执行的方式来对表中源源不断的数据进行查询。我们可以将输入数据流想象成是一张</w:t>
      </w:r>
      <w:r w:rsidRPr="0016354B">
        <w:t>input table</w:t>
      </w:r>
      <w:r w:rsidRPr="0016354B">
        <w:rPr>
          <w:rFonts w:hint="eastAsia"/>
        </w:rPr>
        <w:t>。数据流中每条新到达的数据，都可以想象成是一条添加到表中的新数据。画图讲解。</w:t>
      </w:r>
    </w:p>
    <w:p w:rsidR="0016354B" w:rsidRDefault="0016354B" w:rsidP="0016354B">
      <w:pPr>
        <w:pStyle w:val="C503-2"/>
        <w:ind w:firstLine="420"/>
      </w:pPr>
      <w:r w:rsidRPr="0016354B">
        <w:rPr>
          <w:rFonts w:hint="eastAsia"/>
        </w:rPr>
        <w:t>针对输入数据执行的查询，会产生一张</w:t>
      </w:r>
      <w:r w:rsidRPr="0016354B">
        <w:t>result table</w:t>
      </w:r>
      <w:r w:rsidR="00060BC6">
        <w:rPr>
          <w:rFonts w:hint="eastAsia"/>
        </w:rPr>
        <w:t>（结果</w:t>
      </w:r>
      <w:r w:rsidR="00060BC6">
        <w:t>表</w:t>
      </w:r>
      <w:r w:rsidR="00060BC6">
        <w:rPr>
          <w:rFonts w:hint="eastAsia"/>
        </w:rPr>
        <w:t>）</w:t>
      </w:r>
      <w:r w:rsidRPr="0016354B">
        <w:rPr>
          <w:rFonts w:hint="eastAsia"/>
        </w:rPr>
        <w:t>。每个</w:t>
      </w:r>
      <w:r w:rsidRPr="0016354B">
        <w:t>trigger interval</w:t>
      </w:r>
      <w:r w:rsidRPr="0016354B">
        <w:rPr>
          <w:rFonts w:hint="eastAsia"/>
        </w:rPr>
        <w:t>，比如说</w:t>
      </w:r>
      <w:r w:rsidRPr="0016354B">
        <w:t>1</w:t>
      </w:r>
      <w:r w:rsidRPr="0016354B">
        <w:rPr>
          <w:rFonts w:hint="eastAsia"/>
        </w:rPr>
        <w:t>秒钟，添加到</w:t>
      </w:r>
      <w:r w:rsidRPr="0016354B">
        <w:t>input table</w:t>
      </w:r>
      <w:r w:rsidRPr="0016354B">
        <w:rPr>
          <w:rFonts w:hint="eastAsia"/>
        </w:rPr>
        <w:t>中的新数据行，都会被增量地执行我们定义的查询操作，产生的结果会更新到</w:t>
      </w:r>
      <w:r w:rsidR="00060BC6" w:rsidRPr="0016354B">
        <w:t>result table</w:t>
      </w:r>
      <w:r w:rsidRPr="0016354B">
        <w:rPr>
          <w:rFonts w:hint="eastAsia"/>
        </w:rPr>
        <w:t>中。当</w:t>
      </w:r>
      <w:r w:rsidR="00060BC6" w:rsidRPr="0016354B">
        <w:t>result table</w:t>
      </w:r>
      <w:r w:rsidRPr="0016354B">
        <w:rPr>
          <w:rFonts w:hint="eastAsia"/>
        </w:rPr>
        <w:t>被更新的时候，我们可能会希望将</w:t>
      </w:r>
      <w:r w:rsidR="00060BC6" w:rsidRPr="0016354B">
        <w:t>result table</w:t>
      </w:r>
      <w:r w:rsidRPr="0016354B">
        <w:rPr>
          <w:rFonts w:hint="eastAsia"/>
        </w:rPr>
        <w:t>中变化的行写入一个外部存储中。画图讲解。</w:t>
      </w:r>
    </w:p>
    <w:p w:rsidR="0016354B" w:rsidRPr="0016354B" w:rsidRDefault="0016354B" w:rsidP="0016354B">
      <w:pPr>
        <w:pStyle w:val="C503-2"/>
        <w:ind w:firstLine="420"/>
      </w:pPr>
    </w:p>
    <w:p w:rsidR="0016354B" w:rsidRPr="0016354B" w:rsidRDefault="0016354B" w:rsidP="0016354B">
      <w:pPr>
        <w:pStyle w:val="C503-2"/>
      </w:pPr>
      <w:r w:rsidRPr="0016354B">
        <w:rPr>
          <w:rFonts w:hint="eastAsia"/>
        </w:rPr>
        <w:t>我们可以定义每次</w:t>
      </w:r>
      <w:r w:rsidR="00060BC6" w:rsidRPr="0016354B">
        <w:t>result table</w:t>
      </w:r>
      <w:r w:rsidRPr="0016354B">
        <w:rPr>
          <w:rFonts w:hint="eastAsia"/>
        </w:rPr>
        <w:t>中的数据更新时，以何种方式，将哪些数据写入外部存储。我们有多种模式的</w:t>
      </w:r>
      <w:r w:rsidRPr="0016354B">
        <w:t>output</w:t>
      </w:r>
      <w:r w:rsidRPr="0016354B">
        <w:rPr>
          <w:rFonts w:hint="eastAsia"/>
        </w:rPr>
        <w:t>：</w:t>
      </w:r>
    </w:p>
    <w:p w:rsidR="002F6CDE" w:rsidRPr="0016354B" w:rsidRDefault="00F466C5" w:rsidP="0016354B">
      <w:pPr>
        <w:pStyle w:val="C503-2"/>
        <w:numPr>
          <w:ilvl w:val="0"/>
          <w:numId w:val="32"/>
        </w:numPr>
      </w:pPr>
      <w:r w:rsidRPr="0016354B">
        <w:t>complete mode</w:t>
      </w:r>
      <w:r w:rsidRPr="0016354B">
        <w:rPr>
          <w:rFonts w:hint="eastAsia"/>
        </w:rPr>
        <w:t>，被更新后的整个结果表中的数据，都会被写入外部存储。具体如何写入，是根据不同的外部存储自身来决定的。</w:t>
      </w:r>
    </w:p>
    <w:p w:rsidR="002F6CDE" w:rsidRPr="0016354B" w:rsidRDefault="00F466C5" w:rsidP="0016354B">
      <w:pPr>
        <w:pStyle w:val="C503-2"/>
        <w:numPr>
          <w:ilvl w:val="0"/>
          <w:numId w:val="32"/>
        </w:numPr>
      </w:pPr>
      <w:r w:rsidRPr="0016354B">
        <w:t>append mode</w:t>
      </w:r>
      <w:r w:rsidRPr="0016354B">
        <w:rPr>
          <w:rFonts w:hint="eastAsia"/>
        </w:rPr>
        <w:t>，只有最近一次</w:t>
      </w:r>
      <w:r w:rsidRPr="0016354B">
        <w:t>trigger</w:t>
      </w:r>
      <w:r w:rsidRPr="0016354B">
        <w:rPr>
          <w:rFonts w:hint="eastAsia"/>
        </w:rPr>
        <w:t>之后，新增加到</w:t>
      </w:r>
      <w:r w:rsidRPr="0016354B">
        <w:t>result table</w:t>
      </w:r>
      <w:r w:rsidRPr="0016354B">
        <w:rPr>
          <w:rFonts w:hint="eastAsia"/>
        </w:rPr>
        <w:t>中的数据，会被写入外部存储。只有当我们确定，</w:t>
      </w:r>
      <w:r w:rsidRPr="0016354B">
        <w:t>result table</w:t>
      </w:r>
      <w:r w:rsidRPr="0016354B">
        <w:rPr>
          <w:rFonts w:hint="eastAsia"/>
        </w:rPr>
        <w:t>中已有的数据是肯定不会被改变时，才应该使用</w:t>
      </w:r>
      <w:r w:rsidRPr="0016354B">
        <w:t>append mode</w:t>
      </w:r>
      <w:r w:rsidRPr="0016354B">
        <w:rPr>
          <w:rFonts w:hint="eastAsia"/>
        </w:rPr>
        <w:t>。</w:t>
      </w:r>
    </w:p>
    <w:p w:rsidR="002F6CDE" w:rsidRPr="0016354B" w:rsidRDefault="00F466C5" w:rsidP="0016354B">
      <w:pPr>
        <w:pStyle w:val="C503-2"/>
        <w:numPr>
          <w:ilvl w:val="0"/>
          <w:numId w:val="32"/>
        </w:numPr>
      </w:pPr>
      <w:r w:rsidRPr="0016354B">
        <w:t>update mode</w:t>
      </w:r>
      <w:r w:rsidRPr="0016354B">
        <w:rPr>
          <w:rFonts w:hint="eastAsia"/>
        </w:rPr>
        <w:t>，只有最近一次</w:t>
      </w:r>
      <w:r w:rsidRPr="0016354B">
        <w:t>trigger</w:t>
      </w:r>
      <w:r w:rsidRPr="0016354B">
        <w:rPr>
          <w:rFonts w:hint="eastAsia"/>
        </w:rPr>
        <w:t>之后，</w:t>
      </w:r>
      <w:r w:rsidRPr="0016354B">
        <w:t>result table</w:t>
      </w:r>
      <w:r w:rsidRPr="0016354B">
        <w:rPr>
          <w:rFonts w:hint="eastAsia"/>
        </w:rPr>
        <w:t>中被更新的数据，包括增加的</w:t>
      </w:r>
      <w:r w:rsidRPr="0016354B">
        <w:rPr>
          <w:rFonts w:hint="eastAsia"/>
        </w:rPr>
        <w:lastRenderedPageBreak/>
        <w:t>和修改的，会被写入外部存储中。</w:t>
      </w:r>
      <w:r w:rsidRPr="0016354B">
        <w:t>spark 2.0</w:t>
      </w:r>
      <w:r w:rsidRPr="0016354B">
        <w:rPr>
          <w:rFonts w:hint="eastAsia"/>
        </w:rPr>
        <w:t>中还不支持这种</w:t>
      </w:r>
      <w:r w:rsidRPr="0016354B">
        <w:t>mode</w:t>
      </w:r>
      <w:r w:rsidRPr="0016354B">
        <w:rPr>
          <w:rFonts w:hint="eastAsia"/>
        </w:rPr>
        <w:t>。这种</w:t>
      </w:r>
      <w:r w:rsidRPr="0016354B">
        <w:t>mode</w:t>
      </w:r>
      <w:r w:rsidRPr="0016354B">
        <w:rPr>
          <w:rFonts w:hint="eastAsia"/>
        </w:rPr>
        <w:t>和</w:t>
      </w:r>
      <w:r w:rsidRPr="0016354B">
        <w:t>complete mode</w:t>
      </w:r>
      <w:r w:rsidRPr="0016354B">
        <w:rPr>
          <w:rFonts w:hint="eastAsia"/>
        </w:rPr>
        <w:t>不同，没有改变的数据是不会写入外部存储的。</w:t>
      </w:r>
    </w:p>
    <w:p w:rsidR="0016354B" w:rsidRPr="0016354B" w:rsidRDefault="00A94A8A" w:rsidP="0016354B">
      <w:pPr>
        <w:pStyle w:val="C503-2"/>
      </w:pPr>
      <w:r>
        <w:rPr>
          <w:rFonts w:hint="eastAsia"/>
        </w:rPr>
        <w:t>以</w:t>
      </w:r>
      <w:r w:rsidR="0016354B" w:rsidRPr="0016354B">
        <w:t>wordcount</w:t>
      </w:r>
      <w:r w:rsidR="0016354B" w:rsidRPr="0016354B">
        <w:rPr>
          <w:rFonts w:hint="eastAsia"/>
        </w:rPr>
        <w:t>例子作为背景来理解，</w:t>
      </w:r>
      <w:r w:rsidR="0016354B" w:rsidRPr="0016354B">
        <w:t>lines dataframe</w:t>
      </w:r>
      <w:r w:rsidR="0016354B" w:rsidRPr="0016354B">
        <w:rPr>
          <w:rFonts w:hint="eastAsia"/>
        </w:rPr>
        <w:t>是一个</w:t>
      </w:r>
      <w:r w:rsidR="0016354B" w:rsidRPr="0016354B">
        <w:t>input table</w:t>
      </w:r>
      <w:r w:rsidR="0016354B" w:rsidRPr="0016354B">
        <w:rPr>
          <w:rFonts w:hint="eastAsia"/>
        </w:rPr>
        <w:t>，而</w:t>
      </w:r>
      <w:r w:rsidR="0016354B" w:rsidRPr="0016354B">
        <w:t>wordcounts dataframe</w:t>
      </w:r>
      <w:r w:rsidR="0016354B" w:rsidRPr="0016354B">
        <w:rPr>
          <w:rFonts w:hint="eastAsia"/>
        </w:rPr>
        <w:t>就是一个</w:t>
      </w:r>
      <w:r w:rsidR="0016354B" w:rsidRPr="0016354B">
        <w:t>result table</w:t>
      </w:r>
      <w:r w:rsidR="0016354B" w:rsidRPr="0016354B">
        <w:rPr>
          <w:rFonts w:hint="eastAsia"/>
        </w:rPr>
        <w:t>。当应用启动后，</w:t>
      </w:r>
      <w:r w:rsidR="0016354B" w:rsidRPr="0016354B">
        <w:t>spark</w:t>
      </w:r>
      <w:r w:rsidR="0016354B" w:rsidRPr="0016354B">
        <w:rPr>
          <w:rFonts w:hint="eastAsia"/>
        </w:rPr>
        <w:t>会周期性地</w:t>
      </w:r>
      <w:r w:rsidR="0016354B" w:rsidRPr="0016354B">
        <w:t>check socket</w:t>
      </w:r>
      <w:r w:rsidR="0016354B" w:rsidRPr="0016354B">
        <w:rPr>
          <w:rFonts w:hint="eastAsia"/>
        </w:rPr>
        <w:t>输入源中是否有新数据到达。如果有新数据到达，那么</w:t>
      </w:r>
      <w:r w:rsidR="0016354B" w:rsidRPr="0016354B">
        <w:t>spark</w:t>
      </w:r>
      <w:r w:rsidR="0016354B" w:rsidRPr="0016354B">
        <w:rPr>
          <w:rFonts w:hint="eastAsia"/>
        </w:rPr>
        <w:t>会将之前的计算结果与新到达的数据整合起来，以增量的方式来运行我们定义的计算操作，进而计算出最新的单词计数结果。</w:t>
      </w:r>
    </w:p>
    <w:p w:rsidR="0016354B" w:rsidRDefault="0016354B" w:rsidP="0016354B">
      <w:pPr>
        <w:pStyle w:val="C503-2"/>
      </w:pPr>
    </w:p>
    <w:p w:rsidR="00DE2298" w:rsidRPr="00DE2298" w:rsidRDefault="00DE2298" w:rsidP="00DE2298">
      <w:pPr>
        <w:pStyle w:val="C503-2"/>
      </w:pPr>
      <w:r w:rsidRPr="00DE2298">
        <w:rPr>
          <w:rFonts w:hint="eastAsia"/>
        </w:rPr>
        <w:t>这种模型跟其他很多流式计算引擎都不同。</w:t>
      </w:r>
      <w:r w:rsidRPr="00A94A8A">
        <w:rPr>
          <w:rFonts w:hint="eastAsia"/>
          <w:b/>
        </w:rPr>
        <w:t>大多数流式计算引擎都需要开发人员自己来维护新数据与历史数据的整合并进行聚合操作</w:t>
      </w:r>
      <w:r w:rsidRPr="00DE2298">
        <w:rPr>
          <w:rFonts w:hint="eastAsia"/>
        </w:rPr>
        <w:t>。然后我们就需要自己去考虑和实现容错机制、数据一致性的语义等。然而在</w:t>
      </w:r>
      <w:r w:rsidRPr="00DE2298">
        <w:t>structured streaming</w:t>
      </w:r>
      <w:r w:rsidRPr="00DE2298">
        <w:rPr>
          <w:rFonts w:hint="eastAsia"/>
        </w:rPr>
        <w:t>的这种模式下，</w:t>
      </w:r>
      <w:r w:rsidRPr="00DE2298">
        <w:t>spark</w:t>
      </w:r>
      <w:r w:rsidRPr="00DE2298">
        <w:rPr>
          <w:rFonts w:hint="eastAsia"/>
        </w:rPr>
        <w:t>会负责将新到达的数据与历史数据进行整合，并完成正确的计算操作，同时更新</w:t>
      </w:r>
      <w:r w:rsidRPr="00DE2298">
        <w:t>result table</w:t>
      </w:r>
      <w:r w:rsidR="002978C3">
        <w:rPr>
          <w:rFonts w:hint="eastAsia"/>
        </w:rPr>
        <w:t>，不需要我们去考虑这些事情。</w:t>
      </w:r>
    </w:p>
    <w:p w:rsidR="00DE2298" w:rsidRDefault="00DE2298" w:rsidP="0016354B">
      <w:pPr>
        <w:pStyle w:val="3"/>
      </w:pPr>
      <w:r w:rsidRPr="00DE2298">
        <w:rPr>
          <w:rFonts w:hint="eastAsia"/>
        </w:rPr>
        <w:t>Structured Streaming</w:t>
      </w:r>
      <w:r>
        <w:rPr>
          <w:rFonts w:hint="eastAsia"/>
        </w:rPr>
        <w:t xml:space="preserve"> </w:t>
      </w:r>
      <w:r w:rsidRPr="00DE2298">
        <w:rPr>
          <w:rFonts w:hint="eastAsia"/>
        </w:rPr>
        <w:t>event-time</w:t>
      </w:r>
      <w:r w:rsidRPr="00DE2298">
        <w:rPr>
          <w:rFonts w:hint="eastAsia"/>
        </w:rPr>
        <w:t>和</w:t>
      </w:r>
      <w:r w:rsidRPr="00DE2298">
        <w:rPr>
          <w:rFonts w:hint="eastAsia"/>
        </w:rPr>
        <w:t>late-data process</w:t>
      </w:r>
    </w:p>
    <w:p w:rsidR="00DE2298" w:rsidRPr="00DE2298" w:rsidRDefault="00DE2298" w:rsidP="00DE2298">
      <w:pPr>
        <w:pStyle w:val="C503-2"/>
      </w:pPr>
      <w:r w:rsidRPr="00DE2298">
        <w:t>event-time</w:t>
      </w:r>
      <w:r w:rsidRPr="00DE2298">
        <w:rPr>
          <w:rFonts w:hint="eastAsia"/>
        </w:rPr>
        <w:t>指的是嵌入在数据自身内部的一个时间。在很多流式计算应用中，我们可能都需要根据</w:t>
      </w:r>
      <w:r w:rsidRPr="00DE2298">
        <w:t>event-time</w:t>
      </w:r>
      <w:r w:rsidRPr="00DE2298">
        <w:rPr>
          <w:rFonts w:hint="eastAsia"/>
        </w:rPr>
        <w:t>来进行处理。例如，可能我们需要获取某个设备每分钟产生的事件的数量，那么我们就需要使用事件产生时的时间，而不是</w:t>
      </w:r>
      <w:r w:rsidRPr="00DE2298">
        <w:t>spark</w:t>
      </w:r>
      <w:r w:rsidRPr="00DE2298">
        <w:rPr>
          <w:rFonts w:hint="eastAsia"/>
        </w:rPr>
        <w:t>接受到这条数据的时间。设备产生的每个事件都是</w:t>
      </w:r>
      <w:r w:rsidRPr="00DE2298">
        <w:t>input table</w:t>
      </w:r>
      <w:r w:rsidRPr="00DE2298">
        <w:rPr>
          <w:rFonts w:hint="eastAsia"/>
        </w:rPr>
        <w:t>中的一行数据，而</w:t>
      </w:r>
      <w:r w:rsidRPr="00DE2298">
        <w:t>event-time</w:t>
      </w:r>
      <w:r w:rsidRPr="00DE2298">
        <w:rPr>
          <w:rFonts w:hint="eastAsia"/>
        </w:rPr>
        <w:t>就是这行数据的一个字段。这就可以支持我们进行基于时间窗口的聚合操作（例如每分钟的事件数量），只要针对</w:t>
      </w:r>
      <w:r w:rsidRPr="00DE2298">
        <w:t>input table</w:t>
      </w:r>
      <w:r w:rsidRPr="00DE2298">
        <w:rPr>
          <w:rFonts w:hint="eastAsia"/>
        </w:rPr>
        <w:t>中的</w:t>
      </w:r>
      <w:r w:rsidRPr="00DE2298">
        <w:t>event-time</w:t>
      </w:r>
      <w:r w:rsidRPr="00DE2298">
        <w:rPr>
          <w:rFonts w:hint="eastAsia"/>
        </w:rPr>
        <w:t>字段进行分组和聚合即可。每个时间窗口就是一个分组，而每一行都可以落入不同行的分组内。因此，类似这样的基于时间窗口的分组聚合操作，既可以被定义在一份静态数据上，也可以被定义在一个实时数据流上。</w:t>
      </w:r>
    </w:p>
    <w:p w:rsidR="00DE2298" w:rsidRPr="00DE2298" w:rsidRDefault="00DE2298" w:rsidP="00DE2298">
      <w:pPr>
        <w:pStyle w:val="C503-2"/>
      </w:pPr>
      <w:r w:rsidRPr="00DE2298">
        <w:rPr>
          <w:rFonts w:hint="eastAsia"/>
        </w:rPr>
        <w:t>此外，这种模型也天然支持延迟到达的数据，</w:t>
      </w:r>
      <w:r w:rsidRPr="00DE2298">
        <w:t>late-data</w:t>
      </w:r>
      <w:r w:rsidRPr="00DE2298">
        <w:rPr>
          <w:rFonts w:hint="eastAsia"/>
        </w:rPr>
        <w:t>。</w:t>
      </w:r>
      <w:r w:rsidRPr="00DE2298">
        <w:t>spark</w:t>
      </w:r>
      <w:r w:rsidRPr="00DE2298">
        <w:rPr>
          <w:rFonts w:hint="eastAsia"/>
        </w:rPr>
        <w:t>会负责更新</w:t>
      </w:r>
      <w:r w:rsidRPr="00DE2298">
        <w:t>result table</w:t>
      </w:r>
      <w:r w:rsidRPr="00DE2298">
        <w:rPr>
          <w:rFonts w:hint="eastAsia"/>
        </w:rPr>
        <w:t>，因此它有决定的控制权来针对延迟到达的数据进行聚合结果的重新计算。虽然目前在</w:t>
      </w:r>
      <w:r w:rsidRPr="00DE2298">
        <w:t>spark 2.0</w:t>
      </w:r>
      <w:r w:rsidRPr="00DE2298">
        <w:rPr>
          <w:rFonts w:hint="eastAsia"/>
        </w:rPr>
        <w:t>中还没有实现这个</w:t>
      </w:r>
      <w:r w:rsidRPr="00DE2298">
        <w:t>feature</w:t>
      </w:r>
      <w:r w:rsidRPr="00DE2298">
        <w:rPr>
          <w:rFonts w:hint="eastAsia"/>
        </w:rPr>
        <w:t>，但是未来会基于</w:t>
      </w:r>
      <w:r w:rsidRPr="00DE2298">
        <w:t>event-time watermark</w:t>
      </w:r>
      <w:r w:rsidRPr="00DE2298">
        <w:rPr>
          <w:rFonts w:hint="eastAsia"/>
        </w:rPr>
        <w:t>（水印）来实现这个</w:t>
      </w:r>
      <w:r w:rsidRPr="00DE2298">
        <w:t>late-data processing</w:t>
      </w:r>
      <w:r w:rsidRPr="00DE2298">
        <w:rPr>
          <w:rFonts w:hint="eastAsia"/>
        </w:rPr>
        <w:t>的</w:t>
      </w:r>
      <w:r w:rsidRPr="00DE2298">
        <w:t>feature</w:t>
      </w:r>
      <w:r w:rsidRPr="00DE2298">
        <w:rPr>
          <w:rFonts w:hint="eastAsia"/>
        </w:rPr>
        <w:t>。</w:t>
      </w:r>
    </w:p>
    <w:p w:rsidR="00DE2298" w:rsidRPr="00DE2298" w:rsidRDefault="00DE2298" w:rsidP="00DE2298">
      <w:pPr>
        <w:pStyle w:val="3"/>
      </w:pPr>
      <w:r w:rsidRPr="00DE2298">
        <w:rPr>
          <w:rFonts w:hint="eastAsia"/>
        </w:rPr>
        <w:t>Structured Streaming</w:t>
      </w:r>
      <w:r w:rsidRPr="00DE2298">
        <w:rPr>
          <w:rFonts w:hint="eastAsia"/>
        </w:rPr>
        <w:t>容错语义</w:t>
      </w:r>
    </w:p>
    <w:p w:rsidR="00DE2298" w:rsidRPr="00DE2298" w:rsidRDefault="00DE2298" w:rsidP="00DE2298">
      <w:pPr>
        <w:pStyle w:val="C503-2"/>
      </w:pPr>
      <w:r w:rsidRPr="00DE2298">
        <w:t>structured streaming</w:t>
      </w:r>
      <w:r w:rsidRPr="00DE2298">
        <w:rPr>
          <w:rFonts w:hint="eastAsia"/>
        </w:rPr>
        <w:t>的核心设计理念和目标之一，就是支持一次且仅一次的语义。为了实现这个目标，</w:t>
      </w:r>
      <w:r w:rsidRPr="00DE2298">
        <w:t>structured streaming</w:t>
      </w:r>
      <w:r w:rsidRPr="00DE2298">
        <w:rPr>
          <w:rFonts w:hint="eastAsia"/>
        </w:rPr>
        <w:t>设计将</w:t>
      </w:r>
      <w:r w:rsidRPr="00DE2298">
        <w:t>source</w:t>
      </w:r>
      <w:r w:rsidRPr="00DE2298">
        <w:rPr>
          <w:rFonts w:hint="eastAsia"/>
        </w:rPr>
        <w:t>、</w:t>
      </w:r>
      <w:r w:rsidRPr="00DE2298">
        <w:t>sink</w:t>
      </w:r>
      <w:r w:rsidRPr="00DE2298">
        <w:rPr>
          <w:rFonts w:hint="eastAsia"/>
        </w:rPr>
        <w:t>和</w:t>
      </w:r>
      <w:r w:rsidRPr="00DE2298">
        <w:t>execution engine</w:t>
      </w:r>
      <w:r w:rsidRPr="00DE2298">
        <w:rPr>
          <w:rFonts w:hint="eastAsia"/>
        </w:rPr>
        <w:t>来追踪计算处理的进</w:t>
      </w:r>
      <w:r w:rsidRPr="00DE2298">
        <w:rPr>
          <w:rFonts w:hint="eastAsia"/>
        </w:rPr>
        <w:lastRenderedPageBreak/>
        <w:t>度，这样就可以在任何一个步骤出现失败时自动重试。每个</w:t>
      </w:r>
      <w:r w:rsidRPr="00DE2298">
        <w:t>streaming source</w:t>
      </w:r>
      <w:r w:rsidRPr="00DE2298">
        <w:rPr>
          <w:rFonts w:hint="eastAsia"/>
        </w:rPr>
        <w:t>都被设计成支持</w:t>
      </w:r>
      <w:r w:rsidRPr="00DE2298">
        <w:t>offset</w:t>
      </w:r>
      <w:r w:rsidRPr="00DE2298">
        <w:rPr>
          <w:rFonts w:hint="eastAsia"/>
        </w:rPr>
        <w:t>，进而可以让</w:t>
      </w:r>
      <w:r w:rsidRPr="00DE2298">
        <w:t>spark</w:t>
      </w:r>
      <w:r w:rsidRPr="00DE2298">
        <w:rPr>
          <w:rFonts w:hint="eastAsia"/>
        </w:rPr>
        <w:t>来追踪读取的位置。</w:t>
      </w:r>
      <w:r w:rsidRPr="00DE2298">
        <w:t>spark</w:t>
      </w:r>
      <w:r w:rsidRPr="00DE2298">
        <w:rPr>
          <w:rFonts w:hint="eastAsia"/>
        </w:rPr>
        <w:t>基于</w:t>
      </w:r>
      <w:r w:rsidRPr="00DE2298">
        <w:t>checkpoint</w:t>
      </w:r>
      <w:r w:rsidRPr="00DE2298">
        <w:rPr>
          <w:rFonts w:hint="eastAsia"/>
        </w:rPr>
        <w:t>和</w:t>
      </w:r>
      <w:r w:rsidRPr="00DE2298">
        <w:t>wal</w:t>
      </w:r>
      <w:r w:rsidRPr="00DE2298">
        <w:rPr>
          <w:rFonts w:hint="eastAsia"/>
        </w:rPr>
        <w:t>来持久化保存每个</w:t>
      </w:r>
      <w:r w:rsidRPr="00DE2298">
        <w:t>trigger interval</w:t>
      </w:r>
      <w:r w:rsidRPr="00DE2298">
        <w:rPr>
          <w:rFonts w:hint="eastAsia"/>
        </w:rPr>
        <w:t>内处理的</w:t>
      </w:r>
      <w:r w:rsidRPr="00DE2298">
        <w:t>offset</w:t>
      </w:r>
      <w:r w:rsidRPr="00DE2298">
        <w:rPr>
          <w:rFonts w:hint="eastAsia"/>
        </w:rPr>
        <w:t>的范围。</w:t>
      </w:r>
      <w:r w:rsidRPr="00DE2298">
        <w:t>sink</w:t>
      </w:r>
      <w:r w:rsidRPr="00DE2298">
        <w:rPr>
          <w:rFonts w:hint="eastAsia"/>
        </w:rPr>
        <w:t>被设计成可以支持在多次计算处理时保持幂等性，就是说，用同样的一批数据，无论多少次去更新</w:t>
      </w:r>
      <w:r w:rsidRPr="00DE2298">
        <w:t>sink</w:t>
      </w:r>
      <w:r w:rsidRPr="00DE2298">
        <w:rPr>
          <w:rFonts w:hint="eastAsia"/>
        </w:rPr>
        <w:t>，都会保持一致和相同的状态。这样的话，综合利用基于</w:t>
      </w:r>
      <w:r w:rsidRPr="00DE2298">
        <w:t>offset</w:t>
      </w:r>
      <w:r w:rsidRPr="00DE2298">
        <w:rPr>
          <w:rFonts w:hint="eastAsia"/>
        </w:rPr>
        <w:t>的</w:t>
      </w:r>
      <w:r w:rsidRPr="00DE2298">
        <w:t>source</w:t>
      </w:r>
      <w:r w:rsidRPr="00DE2298">
        <w:rPr>
          <w:rFonts w:hint="eastAsia"/>
        </w:rPr>
        <w:t>，基于</w:t>
      </w:r>
      <w:r w:rsidRPr="00DE2298">
        <w:t>checkpoint</w:t>
      </w:r>
      <w:r w:rsidRPr="00DE2298">
        <w:rPr>
          <w:rFonts w:hint="eastAsia"/>
        </w:rPr>
        <w:t>和</w:t>
      </w:r>
      <w:r w:rsidRPr="00DE2298">
        <w:t>wal</w:t>
      </w:r>
      <w:r w:rsidRPr="00DE2298">
        <w:rPr>
          <w:rFonts w:hint="eastAsia"/>
        </w:rPr>
        <w:t>的</w:t>
      </w:r>
      <w:r w:rsidRPr="00DE2298">
        <w:t>execution engine</w:t>
      </w:r>
      <w:r w:rsidRPr="00DE2298">
        <w:rPr>
          <w:rFonts w:hint="eastAsia"/>
        </w:rPr>
        <w:t>，以及基于幂等性的</w:t>
      </w:r>
      <w:r w:rsidRPr="00DE2298">
        <w:t>sink</w:t>
      </w:r>
      <w:r w:rsidRPr="00DE2298">
        <w:rPr>
          <w:rFonts w:hint="eastAsia"/>
        </w:rPr>
        <w:t>，可以支持完整的一次且仅一次的语义。</w:t>
      </w:r>
    </w:p>
    <w:p w:rsidR="000441A7" w:rsidRDefault="000441A7" w:rsidP="000441A7">
      <w:pPr>
        <w:pStyle w:val="2"/>
      </w:pPr>
      <w:bookmarkStart w:id="70" w:name="_Toc525034039"/>
      <w:r>
        <w:rPr>
          <w:rFonts w:hint="eastAsia"/>
        </w:rPr>
        <w:t>273_Structured Streaming</w:t>
      </w:r>
      <w:r>
        <w:rPr>
          <w:rFonts w:hint="eastAsia"/>
        </w:rPr>
        <w:t>：创建流式的</w:t>
      </w:r>
      <w:r>
        <w:rPr>
          <w:rFonts w:hint="eastAsia"/>
        </w:rPr>
        <w:t>dataset</w:t>
      </w:r>
      <w:r>
        <w:rPr>
          <w:rFonts w:hint="eastAsia"/>
        </w:rPr>
        <w:t>和</w:t>
      </w:r>
      <w:r>
        <w:rPr>
          <w:rFonts w:hint="eastAsia"/>
        </w:rPr>
        <w:t>dataframe</w:t>
      </w:r>
      <w:bookmarkEnd w:id="70"/>
    </w:p>
    <w:p w:rsidR="00D53320" w:rsidRPr="00D53320" w:rsidRDefault="00D53320" w:rsidP="00D53320">
      <w:pPr>
        <w:pStyle w:val="3"/>
      </w:pPr>
      <w:bookmarkStart w:id="71" w:name="_Toc525034040"/>
      <w:r w:rsidRPr="00D53320">
        <w:rPr>
          <w:rFonts w:hint="eastAsia"/>
        </w:rPr>
        <w:t>创建流式的</w:t>
      </w:r>
      <w:r w:rsidRPr="00D53320">
        <w:rPr>
          <w:rFonts w:hint="eastAsia"/>
        </w:rPr>
        <w:t>dataset</w:t>
      </w:r>
      <w:r w:rsidRPr="00D53320">
        <w:rPr>
          <w:rFonts w:hint="eastAsia"/>
        </w:rPr>
        <w:t>和</w:t>
      </w:r>
      <w:r w:rsidRPr="00D53320">
        <w:rPr>
          <w:rFonts w:hint="eastAsia"/>
        </w:rPr>
        <w:t>dataframe</w:t>
      </w:r>
      <w:bookmarkEnd w:id="71"/>
    </w:p>
    <w:p w:rsidR="00E85250" w:rsidRPr="00E85250" w:rsidRDefault="00E85250" w:rsidP="00E85250">
      <w:pPr>
        <w:pStyle w:val="C503-2"/>
      </w:pPr>
      <w:r w:rsidRPr="00E85250">
        <w:rPr>
          <w:rFonts w:hint="eastAsia"/>
        </w:rPr>
        <w:t>流式</w:t>
      </w:r>
      <w:r w:rsidRPr="00E85250">
        <w:t>dataframe</w:t>
      </w:r>
      <w:r w:rsidRPr="00E85250">
        <w:rPr>
          <w:rFonts w:hint="eastAsia"/>
        </w:rPr>
        <w:t>可以通过</w:t>
      </w:r>
      <w:r w:rsidRPr="00E85250">
        <w:t>DataStreamReader</w:t>
      </w:r>
      <w:r w:rsidRPr="00E85250">
        <w:rPr>
          <w:rFonts w:hint="eastAsia"/>
        </w:rPr>
        <w:t>接口来创建，</w:t>
      </w:r>
      <w:r w:rsidRPr="00E85250">
        <w:t>DataStreamReader</w:t>
      </w:r>
      <w:r w:rsidRPr="00E85250">
        <w:rPr>
          <w:rFonts w:hint="eastAsia"/>
        </w:rPr>
        <w:t>对象是通过</w:t>
      </w:r>
      <w:r w:rsidRPr="00E85250">
        <w:t>SparkSession</w:t>
      </w:r>
      <w:r w:rsidRPr="00E85250">
        <w:rPr>
          <w:rFonts w:hint="eastAsia"/>
        </w:rPr>
        <w:t>的</w:t>
      </w:r>
      <w:r w:rsidRPr="00E85250">
        <w:t>readStream()</w:t>
      </w:r>
      <w:r w:rsidRPr="00E85250">
        <w:rPr>
          <w:rFonts w:hint="eastAsia"/>
        </w:rPr>
        <w:t>方法返回的。与创建静态</w:t>
      </w:r>
      <w:r w:rsidRPr="00E85250">
        <w:t>dataframe</w:t>
      </w:r>
      <w:r w:rsidRPr="00E85250">
        <w:rPr>
          <w:rFonts w:hint="eastAsia"/>
        </w:rPr>
        <w:t>的</w:t>
      </w:r>
      <w:r w:rsidRPr="00E85250">
        <w:t>read()</w:t>
      </w:r>
      <w:r w:rsidRPr="00E85250">
        <w:rPr>
          <w:rFonts w:hint="eastAsia"/>
        </w:rPr>
        <w:t>方法类似，我们可以指定数据源的一些配置信息，比如</w:t>
      </w:r>
      <w:r w:rsidRPr="00E85250">
        <w:t>data format</w:t>
      </w:r>
      <w:r w:rsidRPr="00E85250">
        <w:rPr>
          <w:rFonts w:hint="eastAsia"/>
        </w:rPr>
        <w:t>、</w:t>
      </w:r>
      <w:r w:rsidRPr="00E85250">
        <w:t>schema</w:t>
      </w:r>
      <w:r w:rsidRPr="00E85250">
        <w:rPr>
          <w:rFonts w:hint="eastAsia"/>
        </w:rPr>
        <w:t>、</w:t>
      </w:r>
      <w:r w:rsidRPr="00E85250">
        <w:t>option</w:t>
      </w:r>
      <w:r w:rsidRPr="00E85250">
        <w:rPr>
          <w:rFonts w:hint="eastAsia"/>
        </w:rPr>
        <w:t>等。</w:t>
      </w:r>
      <w:r w:rsidRPr="00E85250">
        <w:t>spark 2.0</w:t>
      </w:r>
      <w:r w:rsidRPr="00E85250">
        <w:rPr>
          <w:rFonts w:hint="eastAsia"/>
        </w:rPr>
        <w:t>中初步提供了一些内置的</w:t>
      </w:r>
      <w:r w:rsidRPr="00E85250">
        <w:t>source</w:t>
      </w:r>
      <w:r w:rsidRPr="00E85250">
        <w:rPr>
          <w:rFonts w:hint="eastAsia"/>
        </w:rPr>
        <w:t>支持。</w:t>
      </w:r>
    </w:p>
    <w:p w:rsidR="00C05715" w:rsidRPr="00E85250" w:rsidRDefault="00D56410" w:rsidP="00D56410">
      <w:pPr>
        <w:pStyle w:val="C503-2"/>
        <w:numPr>
          <w:ilvl w:val="0"/>
          <w:numId w:val="26"/>
        </w:numPr>
      </w:pPr>
      <w:r w:rsidRPr="00E85250">
        <w:rPr>
          <w:b/>
          <w:bCs/>
        </w:rPr>
        <w:t>file source</w:t>
      </w:r>
      <w:r w:rsidRPr="00E85250">
        <w:rPr>
          <w:rFonts w:hint="eastAsia"/>
        </w:rPr>
        <w:t>：以数据流的方式读取一个目录中的文件。支持</w:t>
      </w:r>
      <w:r w:rsidRPr="00E85250">
        <w:t>text</w:t>
      </w:r>
      <w:r w:rsidRPr="00E85250">
        <w:rPr>
          <w:rFonts w:hint="eastAsia"/>
        </w:rPr>
        <w:t>、</w:t>
      </w:r>
      <w:r w:rsidRPr="00E85250">
        <w:t>csv</w:t>
      </w:r>
      <w:r w:rsidRPr="00E85250">
        <w:rPr>
          <w:rFonts w:hint="eastAsia"/>
        </w:rPr>
        <w:t>、</w:t>
      </w:r>
      <w:r w:rsidRPr="00E85250">
        <w:t>json</w:t>
      </w:r>
      <w:r w:rsidRPr="00E85250">
        <w:rPr>
          <w:rFonts w:hint="eastAsia"/>
        </w:rPr>
        <w:t>、</w:t>
      </w:r>
      <w:r w:rsidRPr="00E85250">
        <w:t>parquet</w:t>
      </w:r>
      <w:r w:rsidRPr="00E85250">
        <w:rPr>
          <w:rFonts w:hint="eastAsia"/>
        </w:rPr>
        <w:t>等文件类型。文件必须是被移动到目录中的，比如用</w:t>
      </w:r>
      <w:r w:rsidRPr="00E85250">
        <w:t>mv</w:t>
      </w:r>
      <w:r w:rsidRPr="00E85250">
        <w:rPr>
          <w:rFonts w:hint="eastAsia"/>
        </w:rPr>
        <w:t>命令。</w:t>
      </w:r>
    </w:p>
    <w:p w:rsidR="00C05715" w:rsidRPr="00E85250" w:rsidRDefault="00D56410" w:rsidP="00D56410">
      <w:pPr>
        <w:pStyle w:val="C503-2"/>
        <w:numPr>
          <w:ilvl w:val="0"/>
          <w:numId w:val="26"/>
        </w:numPr>
      </w:pPr>
      <w:r w:rsidRPr="00E85250">
        <w:rPr>
          <w:b/>
          <w:bCs/>
        </w:rPr>
        <w:t>socket source</w:t>
      </w:r>
      <w:r w:rsidRPr="00E85250">
        <w:rPr>
          <w:rFonts w:hint="eastAsia"/>
        </w:rPr>
        <w:t>：从</w:t>
      </w:r>
      <w:r w:rsidRPr="00E85250">
        <w:t>socket</w:t>
      </w:r>
      <w:r w:rsidRPr="00E85250">
        <w:rPr>
          <w:rFonts w:hint="eastAsia"/>
        </w:rPr>
        <w:t>连接中读取文本内容。</w:t>
      </w:r>
      <w:r w:rsidRPr="00E85250">
        <w:t>driver</w:t>
      </w:r>
      <w:r w:rsidRPr="00E85250">
        <w:rPr>
          <w:rFonts w:hint="eastAsia"/>
        </w:rPr>
        <w:t>是负责监听请求的</w:t>
      </w:r>
      <w:r w:rsidRPr="00E85250">
        <w:t>server socket</w:t>
      </w:r>
      <w:r w:rsidRPr="00E85250">
        <w:rPr>
          <w:rFonts w:hint="eastAsia"/>
        </w:rPr>
        <w:t>。</w:t>
      </w:r>
      <w:r w:rsidRPr="00E85250">
        <w:t>socket source</w:t>
      </w:r>
      <w:r w:rsidRPr="00E85250">
        <w:rPr>
          <w:rFonts w:hint="eastAsia"/>
        </w:rPr>
        <w:t>只能被用来进行测试。</w:t>
      </w:r>
    </w:p>
    <w:tbl>
      <w:tblPr>
        <w:tblStyle w:val="afa"/>
        <w:tblW w:w="8505" w:type="dxa"/>
        <w:tblInd w:w="-5" w:type="dxa"/>
        <w:tblLook w:val="04A0" w:firstRow="1" w:lastRow="0" w:firstColumn="1" w:lastColumn="0" w:noHBand="0" w:noVBand="1"/>
      </w:tblPr>
      <w:tblGrid>
        <w:gridCol w:w="8505"/>
      </w:tblGrid>
      <w:tr w:rsidR="00E85250" w:rsidTr="00AB5AB7">
        <w:trPr>
          <w:trHeight w:val="2546"/>
        </w:trPr>
        <w:tc>
          <w:tcPr>
            <w:tcW w:w="8505" w:type="dxa"/>
            <w:tcBorders>
              <w:bottom w:val="single" w:sz="4" w:space="0" w:color="auto"/>
            </w:tcBorders>
          </w:tcPr>
          <w:p w:rsidR="00E85250" w:rsidRPr="00E85250" w:rsidRDefault="00E85250" w:rsidP="00E85250">
            <w:pPr>
              <w:pStyle w:val="C503-2"/>
              <w:spacing w:line="240" w:lineRule="auto"/>
            </w:pPr>
            <w:r w:rsidRPr="00E85250">
              <w:t>val socketDF = spark</w:t>
            </w:r>
          </w:p>
          <w:p w:rsidR="00E85250" w:rsidRPr="00E85250" w:rsidRDefault="00E85250" w:rsidP="00E85250">
            <w:pPr>
              <w:pStyle w:val="C503-2"/>
              <w:spacing w:line="240" w:lineRule="auto"/>
            </w:pPr>
            <w:r w:rsidRPr="00E85250">
              <w:t xml:space="preserve">    .readStream</w:t>
            </w:r>
          </w:p>
          <w:p w:rsidR="00E85250" w:rsidRPr="00E85250" w:rsidRDefault="00E85250" w:rsidP="00E85250">
            <w:pPr>
              <w:pStyle w:val="C503-2"/>
              <w:spacing w:line="240" w:lineRule="auto"/>
            </w:pPr>
            <w:r w:rsidRPr="00E85250">
              <w:t xml:space="preserve">    .format("socket")</w:t>
            </w:r>
          </w:p>
          <w:p w:rsidR="00E85250" w:rsidRPr="00E85250" w:rsidRDefault="00E85250" w:rsidP="00E85250">
            <w:pPr>
              <w:pStyle w:val="C503-2"/>
              <w:spacing w:line="240" w:lineRule="auto"/>
            </w:pPr>
            <w:r w:rsidRPr="00E85250">
              <w:t xml:space="preserve">    .option("host", "localhost")</w:t>
            </w:r>
          </w:p>
          <w:p w:rsidR="00E85250" w:rsidRPr="00E85250" w:rsidRDefault="00E85250" w:rsidP="00E85250">
            <w:pPr>
              <w:pStyle w:val="C503-2"/>
              <w:spacing w:line="240" w:lineRule="auto"/>
            </w:pPr>
            <w:r w:rsidRPr="00E85250">
              <w:t xml:space="preserve">    .option("port", 9999)</w:t>
            </w:r>
          </w:p>
          <w:p w:rsidR="00E85250" w:rsidRPr="00E85250" w:rsidRDefault="00E85250" w:rsidP="00E85250">
            <w:pPr>
              <w:pStyle w:val="C503-2"/>
              <w:spacing w:line="240" w:lineRule="auto"/>
            </w:pPr>
            <w:r w:rsidRPr="00E85250">
              <w:t xml:space="preserve">    .load()</w:t>
            </w:r>
          </w:p>
          <w:p w:rsidR="00E85250" w:rsidRPr="00E85250" w:rsidRDefault="00E85250" w:rsidP="00E85250">
            <w:pPr>
              <w:pStyle w:val="C503-2"/>
              <w:spacing w:line="240" w:lineRule="auto"/>
            </w:pPr>
            <w:r w:rsidRPr="00E85250">
              <w:t xml:space="preserve">socketDF.isStreaming    </w:t>
            </w:r>
          </w:p>
          <w:p w:rsidR="00E85250" w:rsidRPr="00E85250" w:rsidRDefault="00E85250" w:rsidP="00E85250">
            <w:pPr>
              <w:pStyle w:val="C503-2"/>
              <w:spacing w:line="240" w:lineRule="auto"/>
            </w:pPr>
            <w:r w:rsidRPr="00E85250">
              <w:t xml:space="preserve">socketDF.printSchema </w:t>
            </w:r>
          </w:p>
        </w:tc>
      </w:tr>
      <w:tr w:rsidR="00AB5AB7" w:rsidTr="00AB5AB7">
        <w:trPr>
          <w:trHeight w:val="1820"/>
        </w:trPr>
        <w:tc>
          <w:tcPr>
            <w:tcW w:w="8505" w:type="dxa"/>
            <w:tcBorders>
              <w:top w:val="single" w:sz="4" w:space="0" w:color="auto"/>
            </w:tcBorders>
          </w:tcPr>
          <w:p w:rsidR="00AB5AB7" w:rsidRDefault="00AB5AB7" w:rsidP="00AB5AB7">
            <w:pPr>
              <w:pStyle w:val="C503-2"/>
              <w:spacing w:line="240" w:lineRule="auto"/>
            </w:pPr>
            <w:r w:rsidRPr="00E85250">
              <w:t>val userSchema = new StructType().add("name", "string").add("age", "integer")</w:t>
            </w:r>
          </w:p>
          <w:p w:rsidR="00AB5AB7" w:rsidRPr="00E85250" w:rsidRDefault="00AB5AB7" w:rsidP="00AB5AB7">
            <w:pPr>
              <w:pStyle w:val="C503-2"/>
              <w:spacing w:line="240" w:lineRule="auto"/>
            </w:pPr>
            <w:r w:rsidRPr="00E85250">
              <w:t>val csvDF = spark</w:t>
            </w:r>
          </w:p>
          <w:p w:rsidR="00AB5AB7" w:rsidRPr="00E85250" w:rsidRDefault="00AB5AB7" w:rsidP="00AB5AB7">
            <w:pPr>
              <w:pStyle w:val="C503-2"/>
              <w:spacing w:line="240" w:lineRule="auto"/>
            </w:pPr>
            <w:r w:rsidRPr="00E85250">
              <w:t xml:space="preserve">    .readStream</w:t>
            </w:r>
          </w:p>
          <w:p w:rsidR="00AB5AB7" w:rsidRPr="00E85250" w:rsidRDefault="00AB5AB7" w:rsidP="00AB5AB7">
            <w:pPr>
              <w:pStyle w:val="C503-2"/>
              <w:spacing w:line="240" w:lineRule="auto"/>
            </w:pPr>
            <w:r w:rsidRPr="00E85250">
              <w:t xml:space="preserve">    .option("sep", ";")</w:t>
            </w:r>
          </w:p>
          <w:p w:rsidR="00AB5AB7" w:rsidRPr="00E85250" w:rsidRDefault="00AB5AB7" w:rsidP="00AB5AB7">
            <w:pPr>
              <w:pStyle w:val="C503-2"/>
              <w:spacing w:line="240" w:lineRule="auto"/>
            </w:pPr>
            <w:r w:rsidRPr="00E85250">
              <w:t xml:space="preserve">    .schema(userSchema)      </w:t>
            </w:r>
          </w:p>
          <w:p w:rsidR="00BA2A97" w:rsidRPr="0001384D" w:rsidRDefault="00AB5AB7" w:rsidP="0001384D">
            <w:pPr>
              <w:pStyle w:val="C503-2"/>
              <w:spacing w:line="240" w:lineRule="auto"/>
              <w:ind w:firstLine="435"/>
            </w:pPr>
            <w:r w:rsidRPr="00E85250">
              <w:t xml:space="preserve">.csv("/path/to/directory")    </w:t>
            </w:r>
            <w:bookmarkStart w:id="72" w:name="_GoBack"/>
            <w:bookmarkEnd w:id="72"/>
          </w:p>
        </w:tc>
      </w:tr>
    </w:tbl>
    <w:p w:rsidR="00E85250" w:rsidRPr="00E85250" w:rsidRDefault="00E85250" w:rsidP="00431BBF">
      <w:pPr>
        <w:pStyle w:val="C503-2"/>
      </w:pPr>
      <w:r w:rsidRPr="00E85250">
        <w:rPr>
          <w:rFonts w:hint="eastAsia"/>
        </w:rPr>
        <w:t>上面的例子都是产生</w:t>
      </w:r>
      <w:r w:rsidRPr="00E85250">
        <w:t>untyped</w:t>
      </w:r>
      <w:r w:rsidRPr="00E85250">
        <w:rPr>
          <w:rFonts w:hint="eastAsia"/>
        </w:rPr>
        <w:t>类型的</w:t>
      </w:r>
      <w:r w:rsidRPr="00E85250">
        <w:t>dataframe</w:t>
      </w:r>
      <w:r w:rsidRPr="00E85250">
        <w:rPr>
          <w:rFonts w:hint="eastAsia"/>
        </w:rPr>
        <w:t>，这就意味着在编译时是无法检查其</w:t>
      </w:r>
      <w:r w:rsidRPr="00E85250">
        <w:t>schema</w:t>
      </w:r>
      <w:r w:rsidRPr="00E85250">
        <w:rPr>
          <w:rFonts w:hint="eastAsia"/>
        </w:rPr>
        <w:t>的，只有在计算被提交并运行时才会进行检查。一些操作，比如</w:t>
      </w:r>
      <w:r w:rsidRPr="00E85250">
        <w:t>map</w:t>
      </w:r>
      <w:r w:rsidRPr="00E85250">
        <w:rPr>
          <w:rFonts w:hint="eastAsia"/>
        </w:rPr>
        <w:t>、</w:t>
      </w:r>
      <w:r w:rsidRPr="00E85250">
        <w:t>flatMap</w:t>
      </w:r>
      <w:r w:rsidRPr="00E85250">
        <w:rPr>
          <w:rFonts w:hint="eastAsia"/>
        </w:rPr>
        <w:t>等，需要在编译时就知道具体的类型。为了使用一些</w:t>
      </w:r>
      <w:r w:rsidRPr="00E85250">
        <w:t>typed</w:t>
      </w:r>
      <w:r w:rsidRPr="00E85250">
        <w:rPr>
          <w:rFonts w:hint="eastAsia"/>
        </w:rPr>
        <w:t>类型的操作，我们可以将</w:t>
      </w:r>
      <w:r w:rsidRPr="00E85250">
        <w:t>dataframe</w:t>
      </w:r>
      <w:r w:rsidRPr="00E85250">
        <w:rPr>
          <w:rFonts w:hint="eastAsia"/>
        </w:rPr>
        <w:t>转换为</w:t>
      </w:r>
      <w:r w:rsidRPr="00E85250">
        <w:lastRenderedPageBreak/>
        <w:t>typed</w:t>
      </w:r>
      <w:r w:rsidRPr="00E85250">
        <w:rPr>
          <w:rFonts w:hint="eastAsia"/>
        </w:rPr>
        <w:t>类型的</w:t>
      </w:r>
      <w:r w:rsidRPr="00E85250">
        <w:t>dataset</w:t>
      </w:r>
      <w:r w:rsidRPr="00E85250">
        <w:rPr>
          <w:rFonts w:hint="eastAsia"/>
        </w:rPr>
        <w:t>，比如</w:t>
      </w:r>
      <w:r w:rsidRPr="00E85250">
        <w:t>df.as[String]</w:t>
      </w:r>
      <w:r w:rsidRPr="00E85250">
        <w:rPr>
          <w:rFonts w:hint="eastAsia"/>
        </w:rPr>
        <w:t>。</w:t>
      </w:r>
    </w:p>
    <w:p w:rsidR="000441A7" w:rsidRDefault="000441A7" w:rsidP="000441A7">
      <w:pPr>
        <w:pStyle w:val="2"/>
      </w:pPr>
      <w:bookmarkStart w:id="73" w:name="_Toc525034041"/>
      <w:r>
        <w:rPr>
          <w:rFonts w:hint="eastAsia"/>
        </w:rPr>
        <w:t>274_Structured Streaming</w:t>
      </w:r>
      <w:r>
        <w:rPr>
          <w:rFonts w:hint="eastAsia"/>
        </w:rPr>
        <w:t>：对流式的</w:t>
      </w:r>
      <w:r>
        <w:rPr>
          <w:rFonts w:hint="eastAsia"/>
        </w:rPr>
        <w:t>dataset</w:t>
      </w:r>
      <w:r>
        <w:rPr>
          <w:rFonts w:hint="eastAsia"/>
        </w:rPr>
        <w:t>和</w:t>
      </w:r>
      <w:r>
        <w:rPr>
          <w:rFonts w:hint="eastAsia"/>
        </w:rPr>
        <w:t>dataframe</w:t>
      </w:r>
      <w:r>
        <w:rPr>
          <w:rFonts w:hint="eastAsia"/>
        </w:rPr>
        <w:t>执行计算操作</w:t>
      </w:r>
      <w:bookmarkEnd w:id="73"/>
    </w:p>
    <w:p w:rsidR="006266D6" w:rsidRPr="006266D6" w:rsidRDefault="006266D6" w:rsidP="006266D6">
      <w:pPr>
        <w:pStyle w:val="3"/>
      </w:pPr>
      <w:bookmarkStart w:id="74" w:name="_Toc525034042"/>
      <w:r w:rsidRPr="006266D6">
        <w:rPr>
          <w:rFonts w:hint="eastAsia"/>
        </w:rPr>
        <w:t>基础操作：选择、映射、聚合</w:t>
      </w:r>
      <w:bookmarkEnd w:id="74"/>
    </w:p>
    <w:p w:rsidR="006266D6" w:rsidRPr="006266D6" w:rsidRDefault="006266D6" w:rsidP="006266D6">
      <w:pPr>
        <w:pStyle w:val="C503-2"/>
      </w:pPr>
      <w:r w:rsidRPr="006266D6">
        <w:rPr>
          <w:rFonts w:hint="eastAsia"/>
        </w:rPr>
        <w:t>我们可以对流式</w:t>
      </w:r>
      <w:r w:rsidRPr="006266D6">
        <w:t>dataset/dataframe</w:t>
      </w:r>
      <w:r w:rsidRPr="006266D6">
        <w:rPr>
          <w:rFonts w:hint="eastAsia"/>
        </w:rPr>
        <w:t>执行所有类型的操作，包括</w:t>
      </w:r>
      <w:r w:rsidRPr="006266D6">
        <w:t>untyped</w:t>
      </w:r>
      <w:r w:rsidRPr="006266D6">
        <w:rPr>
          <w:rFonts w:hint="eastAsia"/>
        </w:rPr>
        <w:t>操作，</w:t>
      </w:r>
      <w:r w:rsidRPr="006266D6">
        <w:t>SQL</w:t>
      </w:r>
      <w:r w:rsidRPr="006266D6">
        <w:rPr>
          <w:rFonts w:hint="eastAsia"/>
        </w:rPr>
        <w:t>类操作，</w:t>
      </w:r>
      <w:r w:rsidRPr="006266D6">
        <w:t>typed</w:t>
      </w:r>
      <w:r w:rsidRPr="006266D6">
        <w:rPr>
          <w:rFonts w:hint="eastAsia"/>
        </w:rPr>
        <w:t>操作。</w:t>
      </w:r>
    </w:p>
    <w:p w:rsidR="006266D6" w:rsidRPr="006266D6" w:rsidRDefault="006266D6" w:rsidP="006266D6">
      <w:pPr>
        <w:pStyle w:val="C503-2"/>
      </w:pPr>
      <w:r w:rsidRPr="006266D6">
        <w:t>case class DeviceData(device: String, type: String, signal: Double, time: DateTime)</w:t>
      </w:r>
    </w:p>
    <w:p w:rsidR="006266D6" w:rsidRPr="006266D6" w:rsidRDefault="006266D6" w:rsidP="006266D6">
      <w:pPr>
        <w:pStyle w:val="C503-2"/>
      </w:pPr>
      <w:r w:rsidRPr="006266D6">
        <w:t>val df: DataFrame = ... // streaming DataFrame with IOT device data with schema { device: string, type: string, signal: double, time: string }</w:t>
      </w:r>
    </w:p>
    <w:p w:rsidR="006266D6" w:rsidRPr="006266D6" w:rsidRDefault="006266D6" w:rsidP="006266D6">
      <w:pPr>
        <w:pStyle w:val="C503-2"/>
      </w:pPr>
      <w:r w:rsidRPr="006266D6">
        <w:t>val ds: Dataset[DeviceData] = df.as[DeviceData]    // streaming Dataset with IOT device data</w:t>
      </w:r>
    </w:p>
    <w:p w:rsidR="006266D6" w:rsidRPr="006266D6" w:rsidRDefault="006266D6" w:rsidP="006266D6">
      <w:pPr>
        <w:pStyle w:val="C503-2"/>
      </w:pPr>
      <w:r w:rsidRPr="006266D6">
        <w:t>// Select the devices which have signal more than 10</w:t>
      </w:r>
    </w:p>
    <w:p w:rsidR="006266D6" w:rsidRPr="006266D6" w:rsidRDefault="006266D6" w:rsidP="006266D6">
      <w:pPr>
        <w:pStyle w:val="C503-2"/>
      </w:pPr>
      <w:r w:rsidRPr="006266D6">
        <w:t xml:space="preserve">df.select("device").where("signal &gt; 10")      // using untyped APIs   </w:t>
      </w:r>
    </w:p>
    <w:p w:rsidR="006266D6" w:rsidRPr="006266D6" w:rsidRDefault="006266D6" w:rsidP="006266D6">
      <w:pPr>
        <w:pStyle w:val="C503-2"/>
      </w:pPr>
      <w:r w:rsidRPr="006266D6">
        <w:t>ds.filter(_.signal &gt; 10).map(_.device)         // using typed APIs</w:t>
      </w:r>
    </w:p>
    <w:p w:rsidR="006266D6" w:rsidRPr="006266D6" w:rsidRDefault="006266D6" w:rsidP="006266D6">
      <w:pPr>
        <w:pStyle w:val="C503-2"/>
      </w:pPr>
      <w:r w:rsidRPr="006266D6">
        <w:t>// Running count of the number of updates for each device type</w:t>
      </w:r>
    </w:p>
    <w:p w:rsidR="006266D6" w:rsidRPr="006266D6" w:rsidRDefault="006266D6" w:rsidP="006266D6">
      <w:pPr>
        <w:pStyle w:val="C503-2"/>
      </w:pPr>
      <w:r w:rsidRPr="006266D6">
        <w:t>df.groupBy("type").count()                          // using untyped API</w:t>
      </w:r>
    </w:p>
    <w:p w:rsidR="006266D6" w:rsidRPr="006266D6" w:rsidRDefault="006266D6" w:rsidP="006266D6">
      <w:pPr>
        <w:pStyle w:val="C503-2"/>
      </w:pPr>
      <w:r w:rsidRPr="006266D6">
        <w:t>// Running average signal for each device type</w:t>
      </w:r>
    </w:p>
    <w:p w:rsidR="006266D6" w:rsidRPr="006266D6" w:rsidRDefault="006266D6" w:rsidP="006266D6">
      <w:pPr>
        <w:pStyle w:val="C503-2"/>
      </w:pPr>
      <w:r w:rsidRPr="006266D6">
        <w:t>Import org.apache.spark.sql.expressions.scalalang.typed._</w:t>
      </w:r>
    </w:p>
    <w:p w:rsidR="006266D6" w:rsidRPr="006266D6" w:rsidRDefault="006266D6" w:rsidP="006266D6">
      <w:pPr>
        <w:pStyle w:val="C503-2"/>
      </w:pPr>
      <w:r w:rsidRPr="006266D6">
        <w:t>ds.groupByKey(_.type).agg(typed.avg(_.signal))    // using typed API</w:t>
      </w:r>
    </w:p>
    <w:p w:rsidR="006266D6" w:rsidRDefault="006266D6" w:rsidP="006266D6">
      <w:pPr>
        <w:pStyle w:val="3"/>
      </w:pPr>
      <w:bookmarkStart w:id="75" w:name="_Toc525034043"/>
      <w:r w:rsidRPr="006266D6">
        <w:rPr>
          <w:rFonts w:hint="eastAsia"/>
        </w:rPr>
        <w:t>滑动窗口：基于</w:t>
      </w:r>
      <w:r w:rsidRPr="006266D6">
        <w:rPr>
          <w:rFonts w:hint="eastAsia"/>
        </w:rPr>
        <w:t>event-time</w:t>
      </w:r>
      <w:bookmarkEnd w:id="75"/>
    </w:p>
    <w:p w:rsidR="006266D6" w:rsidRPr="006266D6" w:rsidRDefault="006266D6" w:rsidP="006266D6">
      <w:pPr>
        <w:pStyle w:val="C503-2"/>
      </w:pPr>
      <w:r w:rsidRPr="006266D6">
        <w:t>import spark.implicits._</w:t>
      </w:r>
    </w:p>
    <w:p w:rsidR="006266D6" w:rsidRPr="006266D6" w:rsidRDefault="006266D6" w:rsidP="006266D6">
      <w:pPr>
        <w:pStyle w:val="C503-2"/>
      </w:pPr>
      <w:r w:rsidRPr="006266D6">
        <w:t>val words = ... // streaming DataFrame of schema { timestamp: Timestamp, word: String }</w:t>
      </w:r>
    </w:p>
    <w:p w:rsidR="006266D6" w:rsidRPr="006266D6" w:rsidRDefault="006266D6" w:rsidP="006266D6">
      <w:pPr>
        <w:pStyle w:val="C503-2"/>
      </w:pPr>
      <w:r w:rsidRPr="006266D6">
        <w:t>// Group the data by window and word and compute the count of each group</w:t>
      </w:r>
    </w:p>
    <w:p w:rsidR="006266D6" w:rsidRPr="006266D6" w:rsidRDefault="006266D6" w:rsidP="006266D6">
      <w:pPr>
        <w:pStyle w:val="C503-2"/>
      </w:pPr>
      <w:r w:rsidRPr="006266D6">
        <w:t>val windowedCounts = words.groupBy(</w:t>
      </w:r>
    </w:p>
    <w:p w:rsidR="006266D6" w:rsidRPr="006266D6" w:rsidRDefault="006266D6" w:rsidP="006266D6">
      <w:pPr>
        <w:pStyle w:val="C503-2"/>
      </w:pPr>
      <w:r w:rsidRPr="006266D6">
        <w:t xml:space="preserve">  window($"timestamp", "10 minutes", "5 minutes"),</w:t>
      </w:r>
    </w:p>
    <w:p w:rsidR="006266D6" w:rsidRPr="006266D6" w:rsidRDefault="006266D6" w:rsidP="006266D6">
      <w:pPr>
        <w:pStyle w:val="C503-2"/>
      </w:pPr>
      <w:r w:rsidRPr="006266D6">
        <w:t xml:space="preserve">  $"word"</w:t>
      </w:r>
    </w:p>
    <w:p w:rsidR="006266D6" w:rsidRPr="006266D6" w:rsidRDefault="006266D6" w:rsidP="006266D6">
      <w:pPr>
        <w:pStyle w:val="C503-2"/>
      </w:pPr>
      <w:r w:rsidRPr="006266D6">
        <w:t>).count()</w:t>
      </w:r>
    </w:p>
    <w:p w:rsidR="006266D6" w:rsidRPr="006266D6" w:rsidRDefault="006266D6" w:rsidP="006266D6">
      <w:pPr>
        <w:pStyle w:val="3"/>
      </w:pPr>
      <w:bookmarkStart w:id="76" w:name="_Toc525034044"/>
      <w:r w:rsidRPr="006266D6">
        <w:rPr>
          <w:rFonts w:hint="eastAsia"/>
        </w:rPr>
        <w:lastRenderedPageBreak/>
        <w:t>滑动窗口：基于</w:t>
      </w:r>
      <w:r w:rsidRPr="006266D6">
        <w:rPr>
          <w:rFonts w:hint="eastAsia"/>
        </w:rPr>
        <w:t>event-time</w:t>
      </w:r>
      <w:bookmarkEnd w:id="76"/>
    </w:p>
    <w:p w:rsidR="006266D6" w:rsidRDefault="006266D6" w:rsidP="006266D6">
      <w:pPr>
        <w:pStyle w:val="C503-2"/>
      </w:pPr>
      <w:r>
        <w:rPr>
          <w:noProof/>
        </w:rPr>
        <w:drawing>
          <wp:inline distT="0" distB="0" distL="0" distR="0" wp14:anchorId="36B54242" wp14:editId="28DAF6F0">
            <wp:extent cx="5274310" cy="30410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41015"/>
                    </a:xfrm>
                    <a:prstGeom prst="rect">
                      <a:avLst/>
                    </a:prstGeom>
                  </pic:spPr>
                </pic:pic>
              </a:graphicData>
            </a:graphic>
          </wp:inline>
        </w:drawing>
      </w:r>
    </w:p>
    <w:p w:rsidR="006266D6" w:rsidRDefault="006266D6" w:rsidP="006266D6">
      <w:pPr>
        <w:pStyle w:val="C503-2"/>
      </w:pPr>
      <w:r>
        <w:rPr>
          <w:noProof/>
        </w:rPr>
        <w:drawing>
          <wp:inline distT="0" distB="0" distL="0" distR="0" wp14:anchorId="6339A065" wp14:editId="4AA8B6E2">
            <wp:extent cx="5274310" cy="32797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79775"/>
                    </a:xfrm>
                    <a:prstGeom prst="rect">
                      <a:avLst/>
                    </a:prstGeom>
                  </pic:spPr>
                </pic:pic>
              </a:graphicData>
            </a:graphic>
          </wp:inline>
        </w:drawing>
      </w:r>
    </w:p>
    <w:p w:rsidR="006266D6" w:rsidRPr="006266D6" w:rsidRDefault="006266D6" w:rsidP="006266D6">
      <w:pPr>
        <w:pStyle w:val="3"/>
      </w:pPr>
      <w:bookmarkStart w:id="77" w:name="_Toc525034045"/>
      <w:r w:rsidRPr="006266D6">
        <w:rPr>
          <w:rFonts w:hint="eastAsia"/>
        </w:rPr>
        <w:t>join</w:t>
      </w:r>
      <w:r w:rsidRPr="006266D6">
        <w:rPr>
          <w:rFonts w:hint="eastAsia"/>
        </w:rPr>
        <w:t>操作</w:t>
      </w:r>
      <w:bookmarkEnd w:id="77"/>
    </w:p>
    <w:p w:rsidR="006266D6" w:rsidRPr="006266D6" w:rsidRDefault="006266D6" w:rsidP="006266D6">
      <w:pPr>
        <w:pStyle w:val="C503-2"/>
      </w:pPr>
      <w:r w:rsidRPr="006266D6">
        <w:t>structured streaming</w:t>
      </w:r>
      <w:r w:rsidRPr="006266D6">
        <w:rPr>
          <w:rFonts w:hint="eastAsia"/>
        </w:rPr>
        <w:t>，支持将一个流式</w:t>
      </w:r>
      <w:r w:rsidRPr="006266D6">
        <w:t>dataset</w:t>
      </w:r>
      <w:r w:rsidRPr="006266D6">
        <w:rPr>
          <w:rFonts w:hint="eastAsia"/>
        </w:rPr>
        <w:t>与一个静态</w:t>
      </w:r>
      <w:r w:rsidRPr="006266D6">
        <w:t>dataset</w:t>
      </w:r>
      <w:r w:rsidRPr="006266D6">
        <w:rPr>
          <w:rFonts w:hint="eastAsia"/>
        </w:rPr>
        <w:t>进行</w:t>
      </w:r>
      <w:r w:rsidRPr="006266D6">
        <w:t>join</w:t>
      </w:r>
      <w:r w:rsidRPr="006266D6">
        <w:rPr>
          <w:rFonts w:hint="eastAsia"/>
        </w:rPr>
        <w:t>。</w:t>
      </w:r>
    </w:p>
    <w:p w:rsidR="006266D6" w:rsidRPr="006266D6" w:rsidRDefault="006266D6" w:rsidP="006266D6">
      <w:pPr>
        <w:pStyle w:val="C503-2"/>
      </w:pPr>
      <w:r w:rsidRPr="006266D6">
        <w:t>val staticDf = spark.read. ...</w:t>
      </w:r>
    </w:p>
    <w:p w:rsidR="006266D6" w:rsidRPr="006266D6" w:rsidRDefault="006266D6" w:rsidP="006266D6">
      <w:pPr>
        <w:pStyle w:val="C503-2"/>
      </w:pPr>
      <w:r w:rsidRPr="006266D6">
        <w:t xml:space="preserve">val streamingDf = spark.readStream. ... </w:t>
      </w:r>
    </w:p>
    <w:p w:rsidR="006266D6" w:rsidRPr="006266D6" w:rsidRDefault="006266D6" w:rsidP="006266D6">
      <w:pPr>
        <w:pStyle w:val="C503-2"/>
      </w:pPr>
      <w:r w:rsidRPr="006266D6">
        <w:t>streamingDf.join(staticDf, “type”)          // inner equi-join with a static DF</w:t>
      </w:r>
    </w:p>
    <w:p w:rsidR="006266D6" w:rsidRPr="006266D6" w:rsidRDefault="006266D6" w:rsidP="006266D6">
      <w:pPr>
        <w:pStyle w:val="C503-2"/>
      </w:pPr>
      <w:r w:rsidRPr="006266D6">
        <w:lastRenderedPageBreak/>
        <w:t>streamingDf.join(staticDf, “type”, “right_join”)  // right outer join with a static DF</w:t>
      </w:r>
    </w:p>
    <w:p w:rsidR="006266D6" w:rsidRPr="006266D6" w:rsidRDefault="006266D6" w:rsidP="006266D6">
      <w:pPr>
        <w:pStyle w:val="3"/>
      </w:pPr>
      <w:bookmarkStart w:id="78" w:name="_Toc525034046"/>
      <w:r w:rsidRPr="006266D6">
        <w:rPr>
          <w:rFonts w:hint="eastAsia"/>
        </w:rPr>
        <w:t>不支持的操作</w:t>
      </w:r>
      <w:bookmarkEnd w:id="78"/>
    </w:p>
    <w:p w:rsidR="00C05715" w:rsidRPr="006266D6" w:rsidRDefault="00D56410" w:rsidP="00D56410">
      <w:pPr>
        <w:pStyle w:val="C503-2"/>
        <w:numPr>
          <w:ilvl w:val="0"/>
          <w:numId w:val="27"/>
        </w:numPr>
      </w:pPr>
      <w:r w:rsidRPr="006266D6">
        <w:t>streaming dataframe</w:t>
      </w:r>
      <w:r w:rsidRPr="006266D6">
        <w:rPr>
          <w:rFonts w:hint="eastAsia"/>
        </w:rPr>
        <w:t>的</w:t>
      </w:r>
      <w:r w:rsidRPr="006266D6">
        <w:t>chain aggregation</w:t>
      </w:r>
    </w:p>
    <w:p w:rsidR="00C05715" w:rsidRPr="006266D6" w:rsidRDefault="00D56410" w:rsidP="00D56410">
      <w:pPr>
        <w:pStyle w:val="C503-2"/>
        <w:numPr>
          <w:ilvl w:val="0"/>
          <w:numId w:val="27"/>
        </w:numPr>
      </w:pPr>
      <w:r w:rsidRPr="006266D6">
        <w:t>limit and take</w:t>
      </w:r>
    </w:p>
    <w:p w:rsidR="00C05715" w:rsidRPr="006266D6" w:rsidRDefault="00D56410" w:rsidP="00D56410">
      <w:pPr>
        <w:pStyle w:val="C503-2"/>
        <w:numPr>
          <w:ilvl w:val="0"/>
          <w:numId w:val="27"/>
        </w:numPr>
      </w:pPr>
      <w:r w:rsidRPr="006266D6">
        <w:t>distinct</w:t>
      </w:r>
    </w:p>
    <w:p w:rsidR="00C05715" w:rsidRPr="006266D6" w:rsidRDefault="00D56410" w:rsidP="00D56410">
      <w:pPr>
        <w:pStyle w:val="C503-2"/>
        <w:numPr>
          <w:ilvl w:val="0"/>
          <w:numId w:val="27"/>
        </w:numPr>
      </w:pPr>
      <w:r w:rsidRPr="006266D6">
        <w:t>sort</w:t>
      </w:r>
      <w:r w:rsidRPr="006266D6">
        <w:rPr>
          <w:rFonts w:hint="eastAsia"/>
        </w:rPr>
        <w:t>：仅在聚合过后，同时使用</w:t>
      </w:r>
      <w:r w:rsidRPr="006266D6">
        <w:t>complete output mode</w:t>
      </w:r>
      <w:r w:rsidRPr="006266D6">
        <w:rPr>
          <w:rFonts w:hint="eastAsia"/>
        </w:rPr>
        <w:t>时可用</w:t>
      </w:r>
    </w:p>
    <w:p w:rsidR="00C05715" w:rsidRPr="006266D6" w:rsidRDefault="00D56410" w:rsidP="00D56410">
      <w:pPr>
        <w:pStyle w:val="C503-2"/>
        <w:numPr>
          <w:ilvl w:val="0"/>
          <w:numId w:val="27"/>
        </w:numPr>
      </w:pPr>
      <w:r w:rsidRPr="006266D6">
        <w:t>streaming dataframe</w:t>
      </w:r>
      <w:r w:rsidRPr="006266D6">
        <w:rPr>
          <w:rFonts w:hint="eastAsia"/>
        </w:rPr>
        <w:t>和</w:t>
      </w:r>
      <w:r w:rsidRPr="006266D6">
        <w:t>static dataframe</w:t>
      </w:r>
      <w:r w:rsidRPr="006266D6">
        <w:rPr>
          <w:rFonts w:hint="eastAsia"/>
        </w:rPr>
        <w:t>的</w:t>
      </w:r>
      <w:r w:rsidRPr="006266D6">
        <w:t>outer join</w:t>
      </w:r>
    </w:p>
    <w:p w:rsidR="00C05715" w:rsidRPr="006266D6" w:rsidRDefault="00D56410" w:rsidP="00D56410">
      <w:pPr>
        <w:pStyle w:val="C503-2"/>
        <w:numPr>
          <w:ilvl w:val="1"/>
          <w:numId w:val="27"/>
        </w:numPr>
      </w:pPr>
      <w:r w:rsidRPr="006266D6">
        <w:t>full outer join</w:t>
      </w:r>
      <w:r w:rsidRPr="006266D6">
        <w:rPr>
          <w:rFonts w:hint="eastAsia"/>
        </w:rPr>
        <w:t>是不支持的</w:t>
      </w:r>
    </w:p>
    <w:p w:rsidR="00C05715" w:rsidRPr="006266D6" w:rsidRDefault="00D56410" w:rsidP="00D56410">
      <w:pPr>
        <w:pStyle w:val="C503-2"/>
        <w:numPr>
          <w:ilvl w:val="1"/>
          <w:numId w:val="27"/>
        </w:numPr>
      </w:pPr>
      <w:r w:rsidRPr="006266D6">
        <w:t>streaming dataframe</w:t>
      </w:r>
      <w:r w:rsidRPr="006266D6">
        <w:rPr>
          <w:rFonts w:hint="eastAsia"/>
        </w:rPr>
        <w:t>在左侧时，</w:t>
      </w:r>
      <w:r w:rsidRPr="006266D6">
        <w:t>left outer join</w:t>
      </w:r>
      <w:r w:rsidRPr="006266D6">
        <w:rPr>
          <w:rFonts w:hint="eastAsia"/>
        </w:rPr>
        <w:t>是不支持的</w:t>
      </w:r>
    </w:p>
    <w:p w:rsidR="00C05715" w:rsidRPr="006266D6" w:rsidRDefault="00D56410" w:rsidP="00D56410">
      <w:pPr>
        <w:pStyle w:val="C503-2"/>
        <w:numPr>
          <w:ilvl w:val="1"/>
          <w:numId w:val="27"/>
        </w:numPr>
      </w:pPr>
      <w:r w:rsidRPr="006266D6">
        <w:t>streaming dataframe</w:t>
      </w:r>
      <w:r w:rsidRPr="006266D6">
        <w:rPr>
          <w:rFonts w:hint="eastAsia"/>
        </w:rPr>
        <w:t>在右侧时，</w:t>
      </w:r>
      <w:r w:rsidRPr="006266D6">
        <w:t>right outer join</w:t>
      </w:r>
      <w:r w:rsidRPr="006266D6">
        <w:rPr>
          <w:rFonts w:hint="eastAsia"/>
        </w:rPr>
        <w:t>是不支持的</w:t>
      </w:r>
    </w:p>
    <w:p w:rsidR="00C05715" w:rsidRPr="006266D6" w:rsidRDefault="00D56410" w:rsidP="00D56410">
      <w:pPr>
        <w:pStyle w:val="C503-2"/>
        <w:numPr>
          <w:ilvl w:val="0"/>
          <w:numId w:val="27"/>
        </w:numPr>
      </w:pPr>
      <w:r w:rsidRPr="006266D6">
        <w:rPr>
          <w:rFonts w:hint="eastAsia"/>
        </w:rPr>
        <w:t>两个</w:t>
      </w:r>
      <w:r w:rsidRPr="006266D6">
        <w:t>streaming dataframe</w:t>
      </w:r>
      <w:r w:rsidRPr="006266D6">
        <w:rPr>
          <w:rFonts w:hint="eastAsia"/>
        </w:rPr>
        <w:t>的</w:t>
      </w:r>
      <w:r w:rsidRPr="006266D6">
        <w:t>join</w:t>
      </w:r>
      <w:r w:rsidRPr="006266D6">
        <w:rPr>
          <w:rFonts w:hint="eastAsia"/>
        </w:rPr>
        <w:t>是不支持的</w:t>
      </w:r>
    </w:p>
    <w:p w:rsidR="00C05715" w:rsidRPr="006266D6" w:rsidRDefault="00D56410" w:rsidP="00D56410">
      <w:pPr>
        <w:pStyle w:val="C503-2"/>
        <w:numPr>
          <w:ilvl w:val="0"/>
          <w:numId w:val="27"/>
        </w:numPr>
      </w:pPr>
      <w:r w:rsidRPr="006266D6">
        <w:t>count() -&gt; groupBy().count()</w:t>
      </w:r>
    </w:p>
    <w:p w:rsidR="00C05715" w:rsidRPr="006266D6" w:rsidRDefault="00D56410" w:rsidP="00D56410">
      <w:pPr>
        <w:pStyle w:val="C503-2"/>
        <w:numPr>
          <w:ilvl w:val="0"/>
          <w:numId w:val="27"/>
        </w:numPr>
      </w:pPr>
      <w:r w:rsidRPr="006266D6">
        <w:t>foreach() -&gt; df.writeStream.foreach()</w:t>
      </w:r>
    </w:p>
    <w:p w:rsidR="006266D6" w:rsidRPr="006266D6" w:rsidRDefault="00D56410" w:rsidP="00D56410">
      <w:pPr>
        <w:pStyle w:val="C503-2"/>
        <w:numPr>
          <w:ilvl w:val="0"/>
          <w:numId w:val="27"/>
        </w:numPr>
      </w:pPr>
      <w:r w:rsidRPr="006266D6">
        <w:t>show() -&gt; console output sink</w:t>
      </w:r>
    </w:p>
    <w:p w:rsidR="000441A7" w:rsidRDefault="000441A7" w:rsidP="000441A7">
      <w:pPr>
        <w:pStyle w:val="2"/>
      </w:pPr>
      <w:bookmarkStart w:id="79" w:name="_Toc525034047"/>
      <w:r>
        <w:rPr>
          <w:rFonts w:hint="eastAsia"/>
        </w:rPr>
        <w:t>275_Structured Streaming</w:t>
      </w:r>
      <w:r>
        <w:rPr>
          <w:rFonts w:hint="eastAsia"/>
        </w:rPr>
        <w:t>：</w:t>
      </w:r>
      <w:r>
        <w:rPr>
          <w:rFonts w:hint="eastAsia"/>
        </w:rPr>
        <w:t>output mode</w:t>
      </w:r>
      <w:r>
        <w:rPr>
          <w:rFonts w:hint="eastAsia"/>
        </w:rPr>
        <w:t>、</w:t>
      </w:r>
      <w:r>
        <w:rPr>
          <w:rFonts w:hint="eastAsia"/>
        </w:rPr>
        <w:t>sink</w:t>
      </w:r>
      <w:r>
        <w:rPr>
          <w:rFonts w:hint="eastAsia"/>
        </w:rPr>
        <w:t>以及</w:t>
      </w:r>
      <w:r>
        <w:rPr>
          <w:rFonts w:hint="eastAsia"/>
        </w:rPr>
        <w:t>foreach sink</w:t>
      </w:r>
      <w:r>
        <w:rPr>
          <w:rFonts w:hint="eastAsia"/>
        </w:rPr>
        <w:t>详解</w:t>
      </w:r>
      <w:bookmarkEnd w:id="79"/>
    </w:p>
    <w:p w:rsidR="00834F55" w:rsidRPr="00834F55" w:rsidRDefault="00834F55" w:rsidP="00834F55">
      <w:pPr>
        <w:pStyle w:val="3"/>
      </w:pPr>
      <w:bookmarkStart w:id="80" w:name="_Toc525034048"/>
      <w:r w:rsidRPr="00834F55">
        <w:rPr>
          <w:rFonts w:hint="eastAsia"/>
        </w:rPr>
        <w:t>output</w:t>
      </w:r>
      <w:r w:rsidRPr="00834F55">
        <w:rPr>
          <w:rFonts w:hint="eastAsia"/>
        </w:rPr>
        <w:t>操作</w:t>
      </w:r>
      <w:bookmarkEnd w:id="80"/>
    </w:p>
    <w:p w:rsidR="00834F55" w:rsidRPr="00834F55" w:rsidRDefault="00834F55" w:rsidP="00834F55">
      <w:pPr>
        <w:pStyle w:val="C503-2"/>
      </w:pPr>
      <w:r w:rsidRPr="00834F55">
        <w:rPr>
          <w:rFonts w:hint="eastAsia"/>
        </w:rPr>
        <w:t>定义好了各种计算操作之后，就需要启动这个应用。此时就需要使用</w:t>
      </w:r>
      <w:r w:rsidRPr="00834F55">
        <w:t>DataStreamWriter</w:t>
      </w:r>
      <w:r w:rsidRPr="00834F55">
        <w:rPr>
          <w:rFonts w:hint="eastAsia"/>
        </w:rPr>
        <w:t>，通过</w:t>
      </w:r>
      <w:r w:rsidRPr="00834F55">
        <w:t>spark.writeStream()</w:t>
      </w:r>
      <w:r w:rsidRPr="00834F55">
        <w:rPr>
          <w:rFonts w:hint="eastAsia"/>
        </w:rPr>
        <w:t>方法返回。此时需要指定以下一些信息：</w:t>
      </w:r>
    </w:p>
    <w:p w:rsidR="00C05715" w:rsidRPr="00834F55" w:rsidRDefault="00D56410" w:rsidP="00D56410">
      <w:pPr>
        <w:pStyle w:val="C503-2"/>
        <w:numPr>
          <w:ilvl w:val="0"/>
          <w:numId w:val="28"/>
        </w:numPr>
      </w:pPr>
      <w:r w:rsidRPr="00834F55">
        <w:t>output sink</w:t>
      </w:r>
      <w:r w:rsidRPr="00834F55">
        <w:rPr>
          <w:rFonts w:hint="eastAsia"/>
        </w:rPr>
        <w:t>的一些细节：数据格式、位置等。</w:t>
      </w:r>
    </w:p>
    <w:p w:rsidR="00C05715" w:rsidRPr="00834F55" w:rsidRDefault="00D56410" w:rsidP="00D56410">
      <w:pPr>
        <w:pStyle w:val="C503-2"/>
        <w:numPr>
          <w:ilvl w:val="0"/>
          <w:numId w:val="28"/>
        </w:numPr>
      </w:pPr>
      <w:r w:rsidRPr="00834F55">
        <w:t>output mode</w:t>
      </w:r>
      <w:r w:rsidRPr="00834F55">
        <w:rPr>
          <w:rFonts w:hint="eastAsia"/>
        </w:rPr>
        <w:t>：以哪种方式将</w:t>
      </w:r>
      <w:r w:rsidRPr="00834F55">
        <w:t>result table</w:t>
      </w:r>
      <w:r w:rsidRPr="00834F55">
        <w:rPr>
          <w:rFonts w:hint="eastAsia"/>
        </w:rPr>
        <w:t>的数据写入</w:t>
      </w:r>
      <w:r w:rsidRPr="00834F55">
        <w:t>sink</w:t>
      </w:r>
      <w:r w:rsidRPr="00834F55">
        <w:rPr>
          <w:rFonts w:hint="eastAsia"/>
        </w:rPr>
        <w:t>。</w:t>
      </w:r>
    </w:p>
    <w:p w:rsidR="00C05715" w:rsidRPr="00834F55" w:rsidRDefault="00D56410" w:rsidP="00D56410">
      <w:pPr>
        <w:pStyle w:val="C503-2"/>
        <w:numPr>
          <w:ilvl w:val="0"/>
          <w:numId w:val="28"/>
        </w:numPr>
      </w:pPr>
      <w:r w:rsidRPr="00834F55">
        <w:t>query name</w:t>
      </w:r>
      <w:r w:rsidRPr="00834F55">
        <w:rPr>
          <w:rFonts w:hint="eastAsia"/>
        </w:rPr>
        <w:t>：指定查询的标识。</w:t>
      </w:r>
    </w:p>
    <w:p w:rsidR="00C05715" w:rsidRPr="00834F55" w:rsidRDefault="00D56410" w:rsidP="00D56410">
      <w:pPr>
        <w:pStyle w:val="C503-2"/>
        <w:numPr>
          <w:ilvl w:val="0"/>
          <w:numId w:val="28"/>
        </w:numPr>
      </w:pPr>
      <w:r w:rsidRPr="00834F55">
        <w:t>trigger interval</w:t>
      </w:r>
      <w:r w:rsidRPr="00834F55">
        <w:rPr>
          <w:rFonts w:hint="eastAsia"/>
        </w:rPr>
        <w:t>：如果不指定，那么默认就会尽可能快速地处理数据，只要之前的数据处理完，就会立即处理下一条数据。如果上一个数据还没处理完，而这一个</w:t>
      </w:r>
      <w:r w:rsidRPr="00834F55">
        <w:t>trigger</w:t>
      </w:r>
      <w:r w:rsidRPr="00834F55">
        <w:rPr>
          <w:rFonts w:hint="eastAsia"/>
        </w:rPr>
        <w:t>也错过了，那么会一起放入下一个</w:t>
      </w:r>
      <w:r w:rsidRPr="00834F55">
        <w:t>trigger</w:t>
      </w:r>
      <w:r w:rsidRPr="00834F55">
        <w:rPr>
          <w:rFonts w:hint="eastAsia"/>
        </w:rPr>
        <w:t>再处理。</w:t>
      </w:r>
    </w:p>
    <w:p w:rsidR="00C05715" w:rsidRPr="00834F55" w:rsidRDefault="00D56410" w:rsidP="00D56410">
      <w:pPr>
        <w:pStyle w:val="C503-2"/>
        <w:numPr>
          <w:ilvl w:val="0"/>
          <w:numId w:val="28"/>
        </w:numPr>
      </w:pPr>
      <w:r w:rsidRPr="00834F55">
        <w:t>checkpoint</w:t>
      </w:r>
      <w:r w:rsidRPr="00834F55">
        <w:rPr>
          <w:rFonts w:hint="eastAsia"/>
        </w:rPr>
        <w:t>地址：对于某些</w:t>
      </w:r>
      <w:r w:rsidRPr="00834F55">
        <w:t>sink</w:t>
      </w:r>
      <w:r w:rsidRPr="00834F55">
        <w:rPr>
          <w:rFonts w:hint="eastAsia"/>
        </w:rPr>
        <w:t>，可以做到一次且仅一次的语义，此时需要指定一个目录，进而可以将一些元信息写入其中。一般会是类似</w:t>
      </w:r>
      <w:r w:rsidRPr="00834F55">
        <w:t>hdfs</w:t>
      </w:r>
      <w:r w:rsidRPr="00834F55">
        <w:rPr>
          <w:rFonts w:hint="eastAsia"/>
        </w:rPr>
        <w:t>上的容错目录。</w:t>
      </w:r>
    </w:p>
    <w:p w:rsidR="00834F55" w:rsidRPr="00834F55" w:rsidRDefault="00834F55" w:rsidP="00834F55">
      <w:pPr>
        <w:pStyle w:val="3"/>
      </w:pPr>
      <w:bookmarkStart w:id="81" w:name="_Toc525034049"/>
      <w:r w:rsidRPr="00834F55">
        <w:rPr>
          <w:rFonts w:hint="eastAsia"/>
        </w:rPr>
        <w:lastRenderedPageBreak/>
        <w:t>output mode</w:t>
      </w:r>
      <w:bookmarkEnd w:id="81"/>
    </w:p>
    <w:p w:rsidR="00834F55" w:rsidRPr="00834F55" w:rsidRDefault="00834F55" w:rsidP="00834F55">
      <w:pPr>
        <w:pStyle w:val="C503-2"/>
      </w:pPr>
      <w:r w:rsidRPr="00834F55">
        <w:rPr>
          <w:rFonts w:hint="eastAsia"/>
        </w:rPr>
        <w:t>目前仅仅支持两种</w:t>
      </w:r>
      <w:r w:rsidRPr="00834F55">
        <w:t>output mode</w:t>
      </w:r>
      <w:r w:rsidR="008407A4">
        <w:rPr>
          <w:rFonts w:hint="eastAsia"/>
        </w:rPr>
        <w:t>，</w:t>
      </w:r>
      <w:r w:rsidR="008407A4">
        <w:t>还有一种</w:t>
      </w:r>
      <w:r w:rsidR="008407A4">
        <w:t>update</w:t>
      </w:r>
      <w:r w:rsidR="008407A4">
        <w:t>操作，当前是</w:t>
      </w:r>
      <w:r w:rsidR="008407A4">
        <w:t>spark2.0.0</w:t>
      </w:r>
      <w:r w:rsidR="00515592">
        <w:rPr>
          <w:rFonts w:hint="eastAsia"/>
        </w:rPr>
        <w:t>，</w:t>
      </w:r>
      <w:r w:rsidR="00515592">
        <w:rPr>
          <w:rFonts w:hint="eastAsia"/>
        </w:rPr>
        <w:t>2</w:t>
      </w:r>
      <w:r w:rsidR="00515592">
        <w:t>.1.0</w:t>
      </w:r>
      <w:r w:rsidR="00515592">
        <w:rPr>
          <w:rFonts w:hint="eastAsia"/>
        </w:rPr>
        <w:t>后</w:t>
      </w:r>
      <w:r w:rsidR="00515592">
        <w:t>支持</w:t>
      </w:r>
      <w:r w:rsidR="00515592">
        <w:t>update</w:t>
      </w:r>
    </w:p>
    <w:p w:rsidR="00C05715" w:rsidRDefault="00D56410" w:rsidP="00D56410">
      <w:pPr>
        <w:pStyle w:val="C503-2"/>
        <w:numPr>
          <w:ilvl w:val="0"/>
          <w:numId w:val="29"/>
        </w:numPr>
      </w:pPr>
      <w:r w:rsidRPr="00834F55">
        <w:t>append mode</w:t>
      </w:r>
      <w:r w:rsidRPr="00834F55">
        <w:rPr>
          <w:rFonts w:hint="eastAsia"/>
        </w:rPr>
        <w:t>：仅适用于不包含聚合操作的查询。</w:t>
      </w:r>
    </w:p>
    <w:p w:rsidR="00834F55" w:rsidRPr="00834F55" w:rsidRDefault="00834F55" w:rsidP="00D56410">
      <w:pPr>
        <w:pStyle w:val="C503-2"/>
        <w:numPr>
          <w:ilvl w:val="0"/>
          <w:numId w:val="29"/>
        </w:numPr>
      </w:pPr>
      <w:r w:rsidRPr="00834F55">
        <w:t>complete mode</w:t>
      </w:r>
      <w:r w:rsidRPr="00834F55">
        <w:rPr>
          <w:rFonts w:hint="eastAsia"/>
        </w:rPr>
        <w:t>：仅适用于包含聚合操作的查询</w:t>
      </w:r>
    </w:p>
    <w:p w:rsidR="00F95A84" w:rsidRPr="00F95A84" w:rsidRDefault="00F95A84" w:rsidP="00F95A84">
      <w:pPr>
        <w:pStyle w:val="3"/>
      </w:pPr>
      <w:bookmarkStart w:id="82" w:name="_Toc525034050"/>
      <w:r w:rsidRPr="00F95A84">
        <w:rPr>
          <w:rFonts w:hint="eastAsia"/>
        </w:rPr>
        <w:t>output sink</w:t>
      </w:r>
      <w:bookmarkEnd w:id="82"/>
    </w:p>
    <w:p w:rsidR="00F95A84" w:rsidRPr="00F95A84" w:rsidRDefault="00F95A84" w:rsidP="00F95A84">
      <w:pPr>
        <w:pStyle w:val="C503-2"/>
      </w:pPr>
      <w:r w:rsidRPr="00F95A84">
        <w:rPr>
          <w:rFonts w:hint="eastAsia"/>
        </w:rPr>
        <w:t>目前有一些内置支持的</w:t>
      </w:r>
      <w:r w:rsidRPr="00F95A84">
        <w:t>sink</w:t>
      </w:r>
    </w:p>
    <w:p w:rsidR="00C05715" w:rsidRPr="00F95A84" w:rsidRDefault="00D56410" w:rsidP="00D56410">
      <w:pPr>
        <w:pStyle w:val="C503-2"/>
        <w:numPr>
          <w:ilvl w:val="0"/>
          <w:numId w:val="30"/>
        </w:numPr>
      </w:pPr>
      <w:r w:rsidRPr="00F95A84">
        <w:t>file sink</w:t>
      </w:r>
      <w:r w:rsidRPr="00F95A84">
        <w:rPr>
          <w:rFonts w:hint="eastAsia"/>
        </w:rPr>
        <w:t>：在</w:t>
      </w:r>
      <w:r w:rsidRPr="00F95A84">
        <w:t>spark 2.0</w:t>
      </w:r>
      <w:r w:rsidRPr="00F95A84">
        <w:rPr>
          <w:rFonts w:hint="eastAsia"/>
        </w:rPr>
        <w:t>中，仅仅支持</w:t>
      </w:r>
      <w:r w:rsidRPr="00F95A84">
        <w:t>parquet</w:t>
      </w:r>
      <w:r w:rsidRPr="00F95A84">
        <w:rPr>
          <w:rFonts w:hint="eastAsia"/>
        </w:rPr>
        <w:t>文件，以及</w:t>
      </w:r>
      <w:r w:rsidRPr="00F95A84">
        <w:t>append</w:t>
      </w:r>
      <w:r w:rsidRPr="00F95A84">
        <w:rPr>
          <w:rFonts w:hint="eastAsia"/>
        </w:rPr>
        <w:t>模式</w:t>
      </w:r>
    </w:p>
    <w:p w:rsidR="00C05715" w:rsidRPr="00F95A84" w:rsidRDefault="00D56410" w:rsidP="00D56410">
      <w:pPr>
        <w:pStyle w:val="C503-2"/>
        <w:numPr>
          <w:ilvl w:val="0"/>
          <w:numId w:val="30"/>
        </w:numPr>
      </w:pPr>
      <w:r w:rsidRPr="00F95A84">
        <w:t>foreach sink</w:t>
      </w:r>
    </w:p>
    <w:p w:rsidR="00C05715" w:rsidRPr="00F95A84" w:rsidRDefault="00D56410" w:rsidP="00D56410">
      <w:pPr>
        <w:pStyle w:val="C503-2"/>
        <w:numPr>
          <w:ilvl w:val="0"/>
          <w:numId w:val="30"/>
        </w:numPr>
      </w:pPr>
      <w:r w:rsidRPr="00F95A84">
        <w:t>console sink</w:t>
      </w:r>
      <w:r w:rsidRPr="00F95A84">
        <w:rPr>
          <w:rFonts w:hint="eastAsia"/>
        </w:rPr>
        <w:t>：仅供调试</w:t>
      </w:r>
    </w:p>
    <w:p w:rsidR="00C05715" w:rsidRPr="00F95A84" w:rsidRDefault="00D56410" w:rsidP="00D56410">
      <w:pPr>
        <w:pStyle w:val="C503-2"/>
        <w:numPr>
          <w:ilvl w:val="0"/>
          <w:numId w:val="30"/>
        </w:numPr>
      </w:pPr>
      <w:r w:rsidRPr="00F95A84">
        <w:t>memory sink</w:t>
      </w:r>
      <w:r w:rsidRPr="00F95A84">
        <w:rPr>
          <w:rFonts w:hint="eastAsia"/>
        </w:rPr>
        <w:t>：仅供调试</w:t>
      </w:r>
    </w:p>
    <w:p w:rsidR="00834F55" w:rsidRDefault="00F95A84" w:rsidP="00834F55">
      <w:pPr>
        <w:pStyle w:val="C503-2"/>
      </w:pPr>
      <w:r w:rsidRPr="00F95A84">
        <w:rPr>
          <w:noProof/>
        </w:rPr>
        <w:drawing>
          <wp:inline distT="0" distB="0" distL="0" distR="0" wp14:anchorId="2566FC8F" wp14:editId="0BBCF400">
            <wp:extent cx="5274310" cy="2883535"/>
            <wp:effectExtent l="0" t="0" r="254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274310" cy="2883535"/>
                    </a:xfrm>
                    <a:prstGeom prst="rect">
                      <a:avLst/>
                    </a:prstGeom>
                  </pic:spPr>
                </pic:pic>
              </a:graphicData>
            </a:graphic>
          </wp:inline>
        </w:drawing>
      </w:r>
    </w:p>
    <w:tbl>
      <w:tblPr>
        <w:tblStyle w:val="afa"/>
        <w:tblW w:w="0" w:type="auto"/>
        <w:tblLook w:val="04A0" w:firstRow="1" w:lastRow="0" w:firstColumn="1" w:lastColumn="0" w:noHBand="0" w:noVBand="1"/>
      </w:tblPr>
      <w:tblGrid>
        <w:gridCol w:w="8296"/>
      </w:tblGrid>
      <w:tr w:rsidR="001960D6" w:rsidTr="001960D6">
        <w:tc>
          <w:tcPr>
            <w:tcW w:w="8296" w:type="dxa"/>
          </w:tcPr>
          <w:p w:rsidR="001960D6" w:rsidRPr="00F95A84" w:rsidRDefault="001960D6" w:rsidP="001960D6">
            <w:pPr>
              <w:pStyle w:val="C503-2"/>
              <w:spacing w:line="240" w:lineRule="auto"/>
            </w:pPr>
            <w:r w:rsidRPr="00F95A84">
              <w:t xml:space="preserve">val noAggDF = deviceDataDf.select("device").where("signal &gt; 10")   </w:t>
            </w:r>
          </w:p>
          <w:p w:rsidR="001960D6" w:rsidRPr="00F95A84" w:rsidRDefault="001960D6" w:rsidP="001960D6">
            <w:pPr>
              <w:pStyle w:val="C503-2"/>
              <w:spacing w:line="240" w:lineRule="auto"/>
            </w:pPr>
            <w:r w:rsidRPr="00F95A84">
              <w:t>noAggDF</w:t>
            </w:r>
          </w:p>
          <w:p w:rsidR="001960D6" w:rsidRPr="00F95A84" w:rsidRDefault="001960D6" w:rsidP="001960D6">
            <w:pPr>
              <w:pStyle w:val="C503-2"/>
              <w:spacing w:line="240" w:lineRule="auto"/>
            </w:pPr>
            <w:r w:rsidRPr="00F95A84">
              <w:t xml:space="preserve">   .writeStream</w:t>
            </w:r>
          </w:p>
          <w:p w:rsidR="001960D6" w:rsidRPr="00F95A84" w:rsidRDefault="001960D6" w:rsidP="001960D6">
            <w:pPr>
              <w:pStyle w:val="C503-2"/>
              <w:spacing w:line="240" w:lineRule="auto"/>
            </w:pPr>
            <w:r w:rsidRPr="00F95A84">
              <w:t xml:space="preserve">   .format("console")</w:t>
            </w:r>
          </w:p>
          <w:p w:rsidR="001960D6" w:rsidRPr="00F95A84" w:rsidRDefault="001960D6" w:rsidP="001960D6">
            <w:pPr>
              <w:pStyle w:val="C503-2"/>
              <w:spacing w:line="240" w:lineRule="auto"/>
            </w:pPr>
            <w:r w:rsidRPr="00F95A84">
              <w:t xml:space="preserve">   .start()</w:t>
            </w:r>
          </w:p>
          <w:p w:rsidR="001960D6" w:rsidRPr="00F95A84" w:rsidRDefault="001960D6" w:rsidP="001960D6">
            <w:pPr>
              <w:pStyle w:val="C503-2"/>
              <w:spacing w:line="240" w:lineRule="auto"/>
            </w:pPr>
            <w:r w:rsidRPr="00F95A84">
              <w:t>noAggDF</w:t>
            </w:r>
          </w:p>
          <w:p w:rsidR="001960D6" w:rsidRPr="00F95A84" w:rsidRDefault="001960D6" w:rsidP="001960D6">
            <w:pPr>
              <w:pStyle w:val="C503-2"/>
              <w:spacing w:line="240" w:lineRule="auto"/>
            </w:pPr>
            <w:r w:rsidRPr="00F95A84">
              <w:t xml:space="preserve">   .writeStream</w:t>
            </w:r>
          </w:p>
          <w:p w:rsidR="001960D6" w:rsidRPr="00F95A84" w:rsidRDefault="001960D6" w:rsidP="001960D6">
            <w:pPr>
              <w:pStyle w:val="C503-2"/>
              <w:spacing w:line="240" w:lineRule="auto"/>
            </w:pPr>
            <w:r w:rsidRPr="00F95A84">
              <w:t xml:space="preserve">   .parquet("path/to/destination/directory")</w:t>
            </w:r>
          </w:p>
          <w:p w:rsidR="001960D6" w:rsidRPr="00F95A84" w:rsidRDefault="001960D6" w:rsidP="001960D6">
            <w:pPr>
              <w:pStyle w:val="C503-2"/>
              <w:spacing w:line="240" w:lineRule="auto"/>
            </w:pPr>
            <w:r w:rsidRPr="00F95A84">
              <w:t xml:space="preserve">   .start()</w:t>
            </w:r>
          </w:p>
          <w:p w:rsidR="001960D6" w:rsidRPr="00F95A84" w:rsidRDefault="001960D6" w:rsidP="001960D6">
            <w:pPr>
              <w:pStyle w:val="C503-2"/>
              <w:spacing w:line="240" w:lineRule="auto"/>
            </w:pPr>
            <w:r w:rsidRPr="00F95A84">
              <w:t xml:space="preserve">   </w:t>
            </w:r>
          </w:p>
          <w:p w:rsidR="001960D6" w:rsidRPr="00F95A84" w:rsidRDefault="001960D6" w:rsidP="001960D6">
            <w:pPr>
              <w:pStyle w:val="C503-2"/>
              <w:spacing w:line="240" w:lineRule="auto"/>
            </w:pPr>
            <w:r w:rsidRPr="00F95A84">
              <w:t>val aggDF = df.groupBy(“device”).count()</w:t>
            </w:r>
          </w:p>
          <w:p w:rsidR="001960D6" w:rsidRPr="00F95A84" w:rsidRDefault="001960D6" w:rsidP="001960D6">
            <w:pPr>
              <w:pStyle w:val="C503-2"/>
              <w:spacing w:line="240" w:lineRule="auto"/>
            </w:pPr>
            <w:r w:rsidRPr="00F95A84">
              <w:t>aggDF</w:t>
            </w:r>
          </w:p>
          <w:p w:rsidR="001960D6" w:rsidRPr="00F95A84" w:rsidRDefault="001960D6" w:rsidP="001960D6">
            <w:pPr>
              <w:pStyle w:val="C503-2"/>
              <w:spacing w:line="240" w:lineRule="auto"/>
            </w:pPr>
            <w:r w:rsidRPr="00F95A84">
              <w:lastRenderedPageBreak/>
              <w:t xml:space="preserve">   .writeStream</w:t>
            </w:r>
          </w:p>
          <w:p w:rsidR="001960D6" w:rsidRPr="00F95A84" w:rsidRDefault="001960D6" w:rsidP="001960D6">
            <w:pPr>
              <w:pStyle w:val="C503-2"/>
              <w:spacing w:line="240" w:lineRule="auto"/>
            </w:pPr>
            <w:r w:rsidRPr="00F95A84">
              <w:t xml:space="preserve">   .outputMode("complete")</w:t>
            </w:r>
          </w:p>
          <w:p w:rsidR="001960D6" w:rsidRPr="00F95A84" w:rsidRDefault="001960D6" w:rsidP="001960D6">
            <w:pPr>
              <w:pStyle w:val="C503-2"/>
              <w:spacing w:line="240" w:lineRule="auto"/>
            </w:pPr>
            <w:r w:rsidRPr="00F95A84">
              <w:t xml:space="preserve">   .format("console")</w:t>
            </w:r>
          </w:p>
          <w:p w:rsidR="001960D6" w:rsidRDefault="001960D6" w:rsidP="001960D6">
            <w:pPr>
              <w:pStyle w:val="C503-2"/>
              <w:spacing w:line="240" w:lineRule="auto"/>
            </w:pPr>
            <w:r w:rsidRPr="00F95A84">
              <w:t xml:space="preserve">   .start()</w:t>
            </w:r>
          </w:p>
        </w:tc>
      </w:tr>
    </w:tbl>
    <w:p w:rsidR="001960D6" w:rsidRPr="00F95A84" w:rsidRDefault="001960D6" w:rsidP="00F95A84">
      <w:pPr>
        <w:pStyle w:val="C503-2"/>
      </w:pPr>
    </w:p>
    <w:tbl>
      <w:tblPr>
        <w:tblStyle w:val="afa"/>
        <w:tblW w:w="0" w:type="auto"/>
        <w:tblLook w:val="04A0" w:firstRow="1" w:lastRow="0" w:firstColumn="1" w:lastColumn="0" w:noHBand="0" w:noVBand="1"/>
      </w:tblPr>
      <w:tblGrid>
        <w:gridCol w:w="8296"/>
      </w:tblGrid>
      <w:tr w:rsidR="00F95A84" w:rsidTr="00F95A84">
        <w:tc>
          <w:tcPr>
            <w:tcW w:w="8296" w:type="dxa"/>
          </w:tcPr>
          <w:p w:rsidR="00F95A84" w:rsidRPr="00F95A84" w:rsidRDefault="00F95A84" w:rsidP="00F95A84">
            <w:pPr>
              <w:pStyle w:val="C503-2"/>
            </w:pPr>
            <w:r w:rsidRPr="00F95A84">
              <w:t>aggDF</w:t>
            </w:r>
          </w:p>
          <w:p w:rsidR="00F95A84" w:rsidRPr="00F95A84" w:rsidRDefault="00F95A84" w:rsidP="00F95A84">
            <w:pPr>
              <w:pStyle w:val="C503-2"/>
            </w:pPr>
            <w:r w:rsidRPr="00F95A84">
              <w:t xml:space="preserve">   .writeStream</w:t>
            </w:r>
          </w:p>
          <w:p w:rsidR="00F95A84" w:rsidRPr="00F95A84" w:rsidRDefault="00F95A84" w:rsidP="00F95A84">
            <w:pPr>
              <w:pStyle w:val="C503-2"/>
            </w:pPr>
            <w:r w:rsidRPr="00F95A84">
              <w:t xml:space="preserve">   .queryName("aggregates")    // this query name will be the table name</w:t>
            </w:r>
          </w:p>
          <w:p w:rsidR="00F95A84" w:rsidRPr="00F95A84" w:rsidRDefault="00F95A84" w:rsidP="00F95A84">
            <w:pPr>
              <w:pStyle w:val="C503-2"/>
            </w:pPr>
            <w:r w:rsidRPr="00F95A84">
              <w:t xml:space="preserve">   .outputMode("complete")</w:t>
            </w:r>
          </w:p>
          <w:p w:rsidR="00F95A84" w:rsidRPr="00F95A84" w:rsidRDefault="00F95A84" w:rsidP="00F95A84">
            <w:pPr>
              <w:pStyle w:val="C503-2"/>
            </w:pPr>
            <w:r w:rsidRPr="00F95A84">
              <w:t xml:space="preserve">   .format("memory")</w:t>
            </w:r>
          </w:p>
          <w:p w:rsidR="00F95A84" w:rsidRPr="00F95A84" w:rsidRDefault="00F95A84" w:rsidP="00F95A84">
            <w:pPr>
              <w:pStyle w:val="C503-2"/>
            </w:pPr>
            <w:r w:rsidRPr="00F95A84">
              <w:t xml:space="preserve">   .start()</w:t>
            </w:r>
          </w:p>
          <w:p w:rsidR="00F95A84" w:rsidRPr="00F95A84" w:rsidRDefault="00F95A84" w:rsidP="00834F55">
            <w:pPr>
              <w:pStyle w:val="C503-2"/>
            </w:pPr>
            <w:r w:rsidRPr="00F95A84">
              <w:t>spark.sql("select * from aggregates").show()   // interactively query in-memory table</w:t>
            </w:r>
          </w:p>
        </w:tc>
      </w:tr>
    </w:tbl>
    <w:p w:rsidR="00834F55" w:rsidRDefault="00834F55" w:rsidP="00834F55">
      <w:pPr>
        <w:pStyle w:val="C503-2"/>
      </w:pPr>
    </w:p>
    <w:tbl>
      <w:tblPr>
        <w:tblStyle w:val="afa"/>
        <w:tblW w:w="0" w:type="auto"/>
        <w:tblLook w:val="04A0" w:firstRow="1" w:lastRow="0" w:firstColumn="1" w:lastColumn="0" w:noHBand="0" w:noVBand="1"/>
      </w:tblPr>
      <w:tblGrid>
        <w:gridCol w:w="8296"/>
      </w:tblGrid>
      <w:tr w:rsidR="00E25136" w:rsidTr="00E25136">
        <w:tc>
          <w:tcPr>
            <w:tcW w:w="8296" w:type="dxa"/>
          </w:tcPr>
          <w:p w:rsidR="00E25136" w:rsidRPr="00E25136" w:rsidRDefault="00E25136" w:rsidP="00E25136">
            <w:pPr>
              <w:pStyle w:val="C503-2"/>
              <w:spacing w:line="240" w:lineRule="auto"/>
            </w:pPr>
            <w:r w:rsidRPr="00E25136">
              <w:t>aggDF</w:t>
            </w:r>
          </w:p>
          <w:p w:rsidR="00E25136" w:rsidRPr="00E25136" w:rsidRDefault="00E25136" w:rsidP="00E25136">
            <w:pPr>
              <w:pStyle w:val="C503-2"/>
              <w:spacing w:line="240" w:lineRule="auto"/>
            </w:pPr>
            <w:r w:rsidRPr="00E25136">
              <w:t xml:space="preserve">   .writeStream</w:t>
            </w:r>
          </w:p>
          <w:p w:rsidR="00E25136" w:rsidRPr="00E25136" w:rsidRDefault="00E25136" w:rsidP="00E25136">
            <w:pPr>
              <w:pStyle w:val="C503-2"/>
              <w:spacing w:line="240" w:lineRule="auto"/>
            </w:pPr>
            <w:r w:rsidRPr="00E25136">
              <w:t xml:space="preserve">   .queryName("aggregates")    // this query name will be the table name</w:t>
            </w:r>
          </w:p>
          <w:p w:rsidR="00E25136" w:rsidRPr="00E25136" w:rsidRDefault="00E25136" w:rsidP="00E25136">
            <w:pPr>
              <w:pStyle w:val="C503-2"/>
              <w:spacing w:line="240" w:lineRule="auto"/>
            </w:pPr>
            <w:r w:rsidRPr="00E25136">
              <w:t xml:space="preserve">   .outputMode("complete")</w:t>
            </w:r>
          </w:p>
          <w:p w:rsidR="00E25136" w:rsidRPr="00E25136" w:rsidRDefault="00E25136" w:rsidP="00E25136">
            <w:pPr>
              <w:pStyle w:val="C503-2"/>
              <w:spacing w:line="240" w:lineRule="auto"/>
            </w:pPr>
            <w:r w:rsidRPr="00E25136">
              <w:t xml:space="preserve">   .format("memory")</w:t>
            </w:r>
          </w:p>
          <w:p w:rsidR="00E25136" w:rsidRPr="00E25136" w:rsidRDefault="00E25136" w:rsidP="00E25136">
            <w:pPr>
              <w:pStyle w:val="C503-2"/>
              <w:spacing w:line="240" w:lineRule="auto"/>
            </w:pPr>
            <w:r w:rsidRPr="00E25136">
              <w:t xml:space="preserve">   .start()</w:t>
            </w:r>
          </w:p>
          <w:p w:rsidR="00E25136" w:rsidRPr="00E25136" w:rsidRDefault="00E25136" w:rsidP="00E25136">
            <w:pPr>
              <w:pStyle w:val="C503-2"/>
              <w:spacing w:line="240" w:lineRule="auto"/>
            </w:pPr>
            <w:r w:rsidRPr="00E25136">
              <w:t>spark.sql("select * from aggregates").show()   // interactively query in-memory table</w:t>
            </w:r>
          </w:p>
          <w:p w:rsidR="00E25136" w:rsidRPr="00E25136" w:rsidRDefault="00E25136" w:rsidP="00E25136">
            <w:pPr>
              <w:pStyle w:val="C503-2"/>
              <w:spacing w:line="240" w:lineRule="auto"/>
            </w:pPr>
          </w:p>
        </w:tc>
      </w:tr>
    </w:tbl>
    <w:p w:rsidR="00E25136" w:rsidRPr="00E25136" w:rsidRDefault="00E25136" w:rsidP="00E25136">
      <w:pPr>
        <w:pStyle w:val="3"/>
      </w:pPr>
      <w:bookmarkStart w:id="83" w:name="_Toc525034051"/>
      <w:r w:rsidRPr="00E25136">
        <w:rPr>
          <w:rFonts w:hint="eastAsia"/>
        </w:rPr>
        <w:t>foreach sink</w:t>
      </w:r>
      <w:r w:rsidRPr="00E25136">
        <w:rPr>
          <w:rFonts w:hint="eastAsia"/>
        </w:rPr>
        <w:t>详解</w:t>
      </w:r>
      <w:bookmarkEnd w:id="83"/>
    </w:p>
    <w:p w:rsidR="00E25136" w:rsidRPr="00E25136" w:rsidRDefault="00E25136" w:rsidP="00E25136">
      <w:pPr>
        <w:pStyle w:val="C503-2"/>
      </w:pPr>
      <w:r w:rsidRPr="00E25136">
        <w:rPr>
          <w:rFonts w:hint="eastAsia"/>
        </w:rPr>
        <w:t>使用</w:t>
      </w:r>
      <w:r w:rsidRPr="00E25136">
        <w:t>foreach sink</w:t>
      </w:r>
      <w:r w:rsidRPr="00E25136">
        <w:rPr>
          <w:rFonts w:hint="eastAsia"/>
        </w:rPr>
        <w:t>时，我们需要自定义</w:t>
      </w:r>
      <w:r w:rsidRPr="00E25136">
        <w:t>ForeachWriter</w:t>
      </w:r>
      <w:r w:rsidRPr="00E25136">
        <w:rPr>
          <w:rFonts w:hint="eastAsia"/>
        </w:rPr>
        <w:t>，并且自定义处理每条数据的业务逻辑。每次</w:t>
      </w:r>
      <w:r w:rsidRPr="00E25136">
        <w:t>trigger</w:t>
      </w:r>
      <w:r w:rsidRPr="00E25136">
        <w:rPr>
          <w:rFonts w:hint="eastAsia"/>
        </w:rPr>
        <w:t>发生后，根据</w:t>
      </w:r>
      <w:r w:rsidRPr="00E25136">
        <w:t>output mode</w:t>
      </w:r>
      <w:r w:rsidRPr="00E25136">
        <w:rPr>
          <w:rFonts w:hint="eastAsia"/>
        </w:rPr>
        <w:t>需要写入</w:t>
      </w:r>
      <w:r w:rsidRPr="00E25136">
        <w:t>sink</w:t>
      </w:r>
      <w:r w:rsidRPr="00E25136">
        <w:rPr>
          <w:rFonts w:hint="eastAsia"/>
        </w:rPr>
        <w:t>的数据，就会传递给</w:t>
      </w:r>
      <w:r w:rsidRPr="00E25136">
        <w:t>ForeachWriter</w:t>
      </w:r>
      <w:r w:rsidRPr="00E25136">
        <w:rPr>
          <w:rFonts w:hint="eastAsia"/>
        </w:rPr>
        <w:t>来进行处理。使用如下方式来定义</w:t>
      </w:r>
      <w:r w:rsidRPr="00E25136">
        <w:t>ForeachWriter</w:t>
      </w:r>
      <w:r w:rsidRPr="00E25136">
        <w:rPr>
          <w:rFonts w:hint="eastAsia"/>
        </w:rPr>
        <w:t>：</w:t>
      </w:r>
    </w:p>
    <w:p w:rsidR="00E25136" w:rsidRPr="00E25136" w:rsidRDefault="00E25136" w:rsidP="00E25136">
      <w:pPr>
        <w:pStyle w:val="C503-2"/>
      </w:pPr>
      <w:r w:rsidRPr="00E25136">
        <w:t>datasetOfString.write.foreach(new ForeachWriter[String] {</w:t>
      </w:r>
    </w:p>
    <w:p w:rsidR="00E25136" w:rsidRPr="00E25136" w:rsidRDefault="00E25136" w:rsidP="00E25136">
      <w:pPr>
        <w:pStyle w:val="C503-2"/>
      </w:pPr>
      <w:r w:rsidRPr="00E25136">
        <w:t xml:space="preserve">  def open(partitionId: Long, version: Long): Boolean = {</w:t>
      </w:r>
    </w:p>
    <w:p w:rsidR="00E25136" w:rsidRPr="00E25136" w:rsidRDefault="00E25136" w:rsidP="00E25136">
      <w:pPr>
        <w:pStyle w:val="C503-2"/>
      </w:pPr>
      <w:r w:rsidRPr="00E25136">
        <w:t xml:space="preserve">    // open connection</w:t>
      </w:r>
    </w:p>
    <w:p w:rsidR="00E25136" w:rsidRPr="00E25136" w:rsidRDefault="00E25136" w:rsidP="00E25136">
      <w:pPr>
        <w:pStyle w:val="C503-2"/>
      </w:pPr>
      <w:r w:rsidRPr="00E25136">
        <w:t xml:space="preserve">  }</w:t>
      </w:r>
    </w:p>
    <w:p w:rsidR="00E25136" w:rsidRPr="00E25136" w:rsidRDefault="00E25136" w:rsidP="00E25136">
      <w:pPr>
        <w:pStyle w:val="C503-2"/>
      </w:pPr>
      <w:r w:rsidRPr="00E25136">
        <w:t xml:space="preserve">  def process(record: String) = {</w:t>
      </w:r>
    </w:p>
    <w:p w:rsidR="00E25136" w:rsidRPr="00E25136" w:rsidRDefault="00E25136" w:rsidP="00E25136">
      <w:pPr>
        <w:pStyle w:val="C503-2"/>
      </w:pPr>
      <w:r w:rsidRPr="00E25136">
        <w:t xml:space="preserve">    // write string to connection</w:t>
      </w:r>
    </w:p>
    <w:p w:rsidR="00E25136" w:rsidRPr="00E25136" w:rsidRDefault="00E25136" w:rsidP="00E25136">
      <w:pPr>
        <w:pStyle w:val="C503-2"/>
      </w:pPr>
      <w:r w:rsidRPr="00E25136">
        <w:t xml:space="preserve">  }</w:t>
      </w:r>
    </w:p>
    <w:p w:rsidR="00E25136" w:rsidRPr="00E25136" w:rsidRDefault="00E25136" w:rsidP="00E25136">
      <w:pPr>
        <w:pStyle w:val="C503-2"/>
      </w:pPr>
      <w:r w:rsidRPr="00E25136">
        <w:t xml:space="preserve">  def close(errorOrNull: Throwable): Unit = {</w:t>
      </w:r>
    </w:p>
    <w:p w:rsidR="00E25136" w:rsidRPr="00E25136" w:rsidRDefault="00E25136" w:rsidP="00E25136">
      <w:pPr>
        <w:pStyle w:val="C503-2"/>
      </w:pPr>
      <w:r w:rsidRPr="00E25136">
        <w:lastRenderedPageBreak/>
        <w:t xml:space="preserve">    // close the connection</w:t>
      </w:r>
    </w:p>
    <w:p w:rsidR="00E25136" w:rsidRPr="00E25136" w:rsidRDefault="00E25136" w:rsidP="00E25136">
      <w:pPr>
        <w:pStyle w:val="C503-2"/>
      </w:pPr>
      <w:r w:rsidRPr="00E25136">
        <w:t xml:space="preserve">  }</w:t>
      </w:r>
    </w:p>
    <w:p w:rsidR="00E25136" w:rsidRPr="00E25136" w:rsidRDefault="00E25136" w:rsidP="00E25136">
      <w:pPr>
        <w:pStyle w:val="C503-2"/>
      </w:pPr>
      <w:r w:rsidRPr="00E25136">
        <w:t>})</w:t>
      </w:r>
    </w:p>
    <w:p w:rsidR="00E25136" w:rsidRPr="00E25136" w:rsidRDefault="00E25136" w:rsidP="00E25136">
      <w:pPr>
        <w:pStyle w:val="C503-2"/>
      </w:pPr>
      <w:r w:rsidRPr="00E25136">
        <w:rPr>
          <w:rFonts w:hint="eastAsia"/>
        </w:rPr>
        <w:t>需要有如下一些注意点：</w:t>
      </w:r>
    </w:p>
    <w:p w:rsidR="00C05715" w:rsidRPr="00E25136" w:rsidRDefault="00D56410" w:rsidP="00D56410">
      <w:pPr>
        <w:pStyle w:val="C503-2"/>
        <w:numPr>
          <w:ilvl w:val="0"/>
          <w:numId w:val="31"/>
        </w:numPr>
      </w:pPr>
      <w:r w:rsidRPr="00E25136">
        <w:t>ForeachWriter</w:t>
      </w:r>
      <w:r w:rsidRPr="00E25136">
        <w:rPr>
          <w:rFonts w:hint="eastAsia"/>
        </w:rPr>
        <w:t>必须支持序列化，因为该对象会被序列化后发送到</w:t>
      </w:r>
      <w:r w:rsidRPr="00E25136">
        <w:t>executor</w:t>
      </w:r>
      <w:r w:rsidRPr="00E25136">
        <w:rPr>
          <w:rFonts w:hint="eastAsia"/>
        </w:rPr>
        <w:t>上去执行。</w:t>
      </w:r>
    </w:p>
    <w:p w:rsidR="00C05715" w:rsidRPr="00E25136" w:rsidRDefault="00D56410" w:rsidP="00D56410">
      <w:pPr>
        <w:pStyle w:val="C503-2"/>
        <w:numPr>
          <w:ilvl w:val="0"/>
          <w:numId w:val="31"/>
        </w:numPr>
      </w:pPr>
      <w:r w:rsidRPr="00E25136">
        <w:t>open</w:t>
      </w:r>
      <w:r w:rsidRPr="00E25136">
        <w:rPr>
          <w:rFonts w:hint="eastAsia"/>
        </w:rPr>
        <w:t>、</w:t>
      </w:r>
      <w:r w:rsidRPr="00E25136">
        <w:t>process</w:t>
      </w:r>
      <w:r w:rsidRPr="00E25136">
        <w:rPr>
          <w:rFonts w:hint="eastAsia"/>
        </w:rPr>
        <w:t>和</w:t>
      </w:r>
      <w:r w:rsidRPr="00E25136">
        <w:t>close</w:t>
      </w:r>
      <w:r w:rsidRPr="00E25136">
        <w:rPr>
          <w:rFonts w:hint="eastAsia"/>
        </w:rPr>
        <w:t>这三个方法都会给</w:t>
      </w:r>
      <w:r w:rsidRPr="00E25136">
        <w:t>executor</w:t>
      </w:r>
      <w:r w:rsidRPr="00E25136">
        <w:rPr>
          <w:rFonts w:hint="eastAsia"/>
        </w:rPr>
        <w:t>调用。</w:t>
      </w:r>
    </w:p>
    <w:p w:rsidR="00C05715" w:rsidRPr="00E25136" w:rsidRDefault="00D56410" w:rsidP="00D56410">
      <w:pPr>
        <w:pStyle w:val="C503-2"/>
        <w:numPr>
          <w:ilvl w:val="0"/>
          <w:numId w:val="31"/>
        </w:numPr>
      </w:pPr>
      <w:r w:rsidRPr="00E25136">
        <w:t>ForeachWriter</w:t>
      </w:r>
      <w:r w:rsidRPr="00E25136">
        <w:rPr>
          <w:rFonts w:hint="eastAsia"/>
        </w:rPr>
        <w:t>所有的初始化方法，必须创建数据库连接，开启一个事务，打开一个</w:t>
      </w:r>
      <w:r w:rsidRPr="00E25136">
        <w:t>IO</w:t>
      </w:r>
      <w:r w:rsidRPr="00E25136">
        <w:rPr>
          <w:rFonts w:hint="eastAsia"/>
        </w:rPr>
        <w:t>流等等，都必须在</w:t>
      </w:r>
      <w:r w:rsidRPr="00E25136">
        <w:t>open</w:t>
      </w:r>
      <w:r w:rsidRPr="00E25136">
        <w:rPr>
          <w:rFonts w:hint="eastAsia"/>
        </w:rPr>
        <w:t>方法中完成。必须注意，如果在</w:t>
      </w:r>
      <w:r w:rsidRPr="00E25136">
        <w:t>ForeachWriter</w:t>
      </w:r>
      <w:r w:rsidRPr="00E25136">
        <w:rPr>
          <w:rFonts w:hint="eastAsia"/>
        </w:rPr>
        <w:t>的构造函数中进行初始化，那么这些操作都是在</w:t>
      </w:r>
      <w:r w:rsidRPr="00E25136">
        <w:t>driver</w:t>
      </w:r>
      <w:r w:rsidRPr="00E25136">
        <w:rPr>
          <w:rFonts w:hint="eastAsia"/>
        </w:rPr>
        <w:t>上发生的。</w:t>
      </w:r>
    </w:p>
    <w:p w:rsidR="00C05715" w:rsidRPr="00E25136" w:rsidRDefault="00D56410" w:rsidP="00D56410">
      <w:pPr>
        <w:pStyle w:val="C503-2"/>
        <w:numPr>
          <w:ilvl w:val="0"/>
          <w:numId w:val="31"/>
        </w:numPr>
      </w:pPr>
      <w:r w:rsidRPr="00E25136">
        <w:t>open</w:t>
      </w:r>
      <w:r w:rsidRPr="00E25136">
        <w:rPr>
          <w:rFonts w:hint="eastAsia"/>
        </w:rPr>
        <w:t>中有两个参数，</w:t>
      </w:r>
      <w:r w:rsidRPr="00E25136">
        <w:t>version</w:t>
      </w:r>
      <w:r w:rsidRPr="00E25136">
        <w:rPr>
          <w:rFonts w:hint="eastAsia"/>
        </w:rPr>
        <w:t>和</w:t>
      </w:r>
      <w:r w:rsidRPr="00E25136">
        <w:t>partition</w:t>
      </w:r>
      <w:r w:rsidRPr="00E25136">
        <w:rPr>
          <w:rFonts w:hint="eastAsia"/>
        </w:rPr>
        <w:t>，可以唯一标识一批需要处理的数据。每次发生一次</w:t>
      </w:r>
      <w:r w:rsidRPr="00E25136">
        <w:t>trigger</w:t>
      </w:r>
      <w:r w:rsidRPr="00E25136">
        <w:rPr>
          <w:rFonts w:hint="eastAsia"/>
        </w:rPr>
        <w:t>，</w:t>
      </w:r>
      <w:r w:rsidRPr="00E25136">
        <w:t>version</w:t>
      </w:r>
      <w:r w:rsidRPr="00E25136">
        <w:rPr>
          <w:rFonts w:hint="eastAsia"/>
        </w:rPr>
        <w:t>就会自增长一次。</w:t>
      </w:r>
      <w:r w:rsidRPr="00E25136">
        <w:t>partition</w:t>
      </w:r>
      <w:r w:rsidRPr="00E25136">
        <w:rPr>
          <w:rFonts w:hint="eastAsia"/>
        </w:rPr>
        <w:t>是要处理的结果数据的分区号。因为</w:t>
      </w:r>
      <w:r w:rsidRPr="00E25136">
        <w:t>output</w:t>
      </w:r>
      <w:r w:rsidRPr="00E25136">
        <w:rPr>
          <w:rFonts w:hint="eastAsia"/>
        </w:rPr>
        <w:t>操作是分布式执行的，会分布在多个</w:t>
      </w:r>
      <w:r w:rsidRPr="00E25136">
        <w:t>executor</w:t>
      </w:r>
      <w:r w:rsidRPr="00E25136">
        <w:rPr>
          <w:rFonts w:hint="eastAsia"/>
        </w:rPr>
        <w:t>上并行执行。</w:t>
      </w:r>
    </w:p>
    <w:p w:rsidR="00C05715" w:rsidRPr="00E25136" w:rsidRDefault="00D56410" w:rsidP="00D56410">
      <w:pPr>
        <w:pStyle w:val="C503-2"/>
        <w:numPr>
          <w:ilvl w:val="0"/>
          <w:numId w:val="31"/>
        </w:numPr>
      </w:pPr>
      <w:r w:rsidRPr="00E25136">
        <w:t>open</w:t>
      </w:r>
      <w:r w:rsidRPr="00E25136">
        <w:rPr>
          <w:rFonts w:hint="eastAsia"/>
        </w:rPr>
        <w:t>可以使用</w:t>
      </w:r>
      <w:r w:rsidRPr="00E25136">
        <w:t>version</w:t>
      </w:r>
      <w:r w:rsidRPr="00E25136">
        <w:rPr>
          <w:rFonts w:hint="eastAsia"/>
        </w:rPr>
        <w:t>和</w:t>
      </w:r>
      <w:r w:rsidRPr="00E25136">
        <w:t>partition</w:t>
      </w:r>
      <w:r w:rsidRPr="00E25136">
        <w:rPr>
          <w:rFonts w:hint="eastAsia"/>
        </w:rPr>
        <w:t>来决定，是否要处理这一批数据。此时可以选择返回</w:t>
      </w:r>
      <w:r w:rsidRPr="00E25136">
        <w:t>true</w:t>
      </w:r>
      <w:r w:rsidRPr="00E25136">
        <w:rPr>
          <w:rFonts w:hint="eastAsia"/>
        </w:rPr>
        <w:t>或</w:t>
      </w:r>
      <w:r w:rsidRPr="00E25136">
        <w:t>false</w:t>
      </w:r>
      <w:r w:rsidRPr="00E25136">
        <w:rPr>
          <w:rFonts w:hint="eastAsia"/>
        </w:rPr>
        <w:t>。如果返回</w:t>
      </w:r>
      <w:r w:rsidRPr="00E25136">
        <w:t>false</w:t>
      </w:r>
      <w:r w:rsidRPr="00E25136">
        <w:rPr>
          <w:rFonts w:hint="eastAsia"/>
        </w:rPr>
        <w:t>，那么</w:t>
      </w:r>
      <w:r w:rsidRPr="00E25136">
        <w:t>process</w:t>
      </w:r>
      <w:r w:rsidRPr="00E25136">
        <w:rPr>
          <w:rFonts w:hint="eastAsia"/>
        </w:rPr>
        <w:t>不会被调用。举个例子来说，有些</w:t>
      </w:r>
      <w:r w:rsidRPr="00E25136">
        <w:t>partition</w:t>
      </w:r>
      <w:r w:rsidRPr="00E25136">
        <w:rPr>
          <w:rFonts w:hint="eastAsia"/>
        </w:rPr>
        <w:t>的数据可能已经被持久化了，而另外一些</w:t>
      </w:r>
      <w:r w:rsidRPr="00E25136">
        <w:t>partiton</w:t>
      </w:r>
      <w:r w:rsidRPr="00E25136">
        <w:rPr>
          <w:rFonts w:hint="eastAsia"/>
        </w:rPr>
        <w:t>的处理操作由于失败被重试，此时之前已经被持久化的数据可以不再次进行持久化，避免重复计算。</w:t>
      </w:r>
    </w:p>
    <w:p w:rsidR="00E25136" w:rsidRPr="00F95A84" w:rsidRDefault="00D56410" w:rsidP="00D56410">
      <w:pPr>
        <w:pStyle w:val="C503-2"/>
        <w:numPr>
          <w:ilvl w:val="0"/>
          <w:numId w:val="31"/>
        </w:numPr>
      </w:pPr>
      <w:r w:rsidRPr="00E25136">
        <w:t>close</w:t>
      </w:r>
      <w:r w:rsidRPr="00E25136">
        <w:rPr>
          <w:rFonts w:hint="eastAsia"/>
        </w:rPr>
        <w:t>方法中，需要处理一些异常，以及一些资源的释放。</w:t>
      </w:r>
    </w:p>
    <w:p w:rsidR="000441A7" w:rsidRDefault="000441A7" w:rsidP="000441A7">
      <w:pPr>
        <w:pStyle w:val="2"/>
      </w:pPr>
      <w:bookmarkStart w:id="84" w:name="_Toc525034052"/>
      <w:r>
        <w:rPr>
          <w:rFonts w:hint="eastAsia"/>
        </w:rPr>
        <w:t>276_Structured Streaming</w:t>
      </w:r>
      <w:r>
        <w:rPr>
          <w:rFonts w:hint="eastAsia"/>
        </w:rPr>
        <w:t>：管理</w:t>
      </w:r>
      <w:r>
        <w:rPr>
          <w:rFonts w:hint="eastAsia"/>
        </w:rPr>
        <w:t>streaming query</w:t>
      </w:r>
      <w:bookmarkEnd w:id="84"/>
    </w:p>
    <w:p w:rsidR="00F1553A" w:rsidRPr="00F1553A" w:rsidRDefault="00F1553A" w:rsidP="00F1553A">
      <w:pPr>
        <w:pStyle w:val="3"/>
      </w:pPr>
      <w:bookmarkStart w:id="85" w:name="_Toc525034053"/>
      <w:r w:rsidRPr="00F1553A">
        <w:rPr>
          <w:rFonts w:hint="eastAsia"/>
        </w:rPr>
        <w:t>管理</w:t>
      </w:r>
      <w:r w:rsidRPr="00F1553A">
        <w:rPr>
          <w:rFonts w:hint="eastAsia"/>
        </w:rPr>
        <w:t>streaming query</w:t>
      </w:r>
      <w:bookmarkEnd w:id="85"/>
    </w:p>
    <w:p w:rsidR="00F1553A" w:rsidRPr="00F1553A" w:rsidRDefault="00F1553A" w:rsidP="00F1553A">
      <w:pPr>
        <w:pStyle w:val="C503-2"/>
      </w:pPr>
      <w:r w:rsidRPr="00F1553A">
        <w:t>val query = df.writeStream.format("console").start()   // get the query object</w:t>
      </w:r>
    </w:p>
    <w:p w:rsidR="00F1553A" w:rsidRPr="00F1553A" w:rsidRDefault="00F1553A" w:rsidP="00F1553A">
      <w:pPr>
        <w:pStyle w:val="C503-2"/>
      </w:pPr>
      <w:r w:rsidRPr="00F1553A">
        <w:t>query.id          // get the unique identifier of the running query</w:t>
      </w:r>
    </w:p>
    <w:p w:rsidR="00F1553A" w:rsidRPr="00F1553A" w:rsidRDefault="00F1553A" w:rsidP="00F1553A">
      <w:pPr>
        <w:pStyle w:val="C503-2"/>
      </w:pPr>
      <w:r w:rsidRPr="00F1553A">
        <w:t>query.name        // get the name of the auto-generated or user-specified name</w:t>
      </w:r>
    </w:p>
    <w:p w:rsidR="00F1553A" w:rsidRPr="00F1553A" w:rsidRDefault="00F1553A" w:rsidP="00F1553A">
      <w:pPr>
        <w:pStyle w:val="C503-2"/>
      </w:pPr>
      <w:r w:rsidRPr="00F1553A">
        <w:t>query.explain()   // print detailed explanations of the query</w:t>
      </w:r>
    </w:p>
    <w:p w:rsidR="00F1553A" w:rsidRPr="00F1553A" w:rsidRDefault="00F1553A" w:rsidP="00F1553A">
      <w:pPr>
        <w:pStyle w:val="C503-2"/>
      </w:pPr>
      <w:r w:rsidRPr="00F1553A">
        <w:t xml:space="preserve">query.stop()      // stop the query </w:t>
      </w:r>
    </w:p>
    <w:p w:rsidR="00F1553A" w:rsidRPr="00F1553A" w:rsidRDefault="00F1553A" w:rsidP="00F1553A">
      <w:pPr>
        <w:pStyle w:val="C503-2"/>
      </w:pPr>
      <w:r w:rsidRPr="00F1553A">
        <w:t>query.awaitTermination()   // block until query is terminated, with stop() or with error</w:t>
      </w:r>
    </w:p>
    <w:p w:rsidR="00F1553A" w:rsidRPr="00F1553A" w:rsidRDefault="00F1553A" w:rsidP="00F1553A">
      <w:pPr>
        <w:pStyle w:val="C503-2"/>
      </w:pPr>
      <w:r w:rsidRPr="00F1553A">
        <w:t>query.exception()    // the exception if the query has been terminated with error</w:t>
      </w:r>
    </w:p>
    <w:p w:rsidR="00F1553A" w:rsidRPr="00F1553A" w:rsidRDefault="00F1553A" w:rsidP="00F1553A">
      <w:pPr>
        <w:pStyle w:val="C503-2"/>
      </w:pPr>
      <w:r w:rsidRPr="00F1553A">
        <w:t>query.sourceStatus()  // progress information about data has been read from the input sources</w:t>
      </w:r>
    </w:p>
    <w:p w:rsidR="00F1553A" w:rsidRPr="00F1553A" w:rsidRDefault="00F1553A" w:rsidP="00F1553A">
      <w:pPr>
        <w:pStyle w:val="C503-2"/>
      </w:pPr>
      <w:r w:rsidRPr="00F1553A">
        <w:t>query.sinkStatus()   // progress information about data written to the output sink</w:t>
      </w:r>
    </w:p>
    <w:p w:rsidR="00F1553A" w:rsidRDefault="00F1553A" w:rsidP="00F1553A">
      <w:pPr>
        <w:pStyle w:val="C503-2"/>
      </w:pPr>
    </w:p>
    <w:p w:rsidR="00F1553A" w:rsidRPr="00F1553A" w:rsidRDefault="00F1553A" w:rsidP="00F1553A">
      <w:pPr>
        <w:pStyle w:val="C503-2"/>
      </w:pPr>
      <w:r w:rsidRPr="00F1553A">
        <w:t>val spark: SparkSession = ...</w:t>
      </w:r>
    </w:p>
    <w:p w:rsidR="00F1553A" w:rsidRPr="00F1553A" w:rsidRDefault="00F1553A" w:rsidP="00F1553A">
      <w:pPr>
        <w:pStyle w:val="C503-2"/>
      </w:pPr>
      <w:r w:rsidRPr="00F1553A">
        <w:t>spark.streams.active    // get the list of currently active streaming queries</w:t>
      </w:r>
    </w:p>
    <w:p w:rsidR="00F1553A" w:rsidRPr="00F1553A" w:rsidRDefault="00F1553A" w:rsidP="00F1553A">
      <w:pPr>
        <w:pStyle w:val="C503-2"/>
      </w:pPr>
      <w:r w:rsidRPr="00F1553A">
        <w:t>spark.streams.get(id)   // get a query object by its unique id</w:t>
      </w:r>
    </w:p>
    <w:p w:rsidR="00F1553A" w:rsidRPr="00F1553A" w:rsidRDefault="00F1553A" w:rsidP="00F1553A">
      <w:pPr>
        <w:pStyle w:val="C503-2"/>
      </w:pPr>
      <w:r w:rsidRPr="00F1553A">
        <w:t>spark.streams.awaitAnyTermination()   // block until any one of them terminates</w:t>
      </w:r>
    </w:p>
    <w:p w:rsidR="000441A7" w:rsidRDefault="000441A7" w:rsidP="000441A7">
      <w:pPr>
        <w:pStyle w:val="2"/>
      </w:pPr>
      <w:bookmarkStart w:id="86" w:name="_Toc525034054"/>
      <w:r>
        <w:rPr>
          <w:rFonts w:hint="eastAsia"/>
        </w:rPr>
        <w:t>277_Structured Streaming</w:t>
      </w:r>
      <w:r>
        <w:rPr>
          <w:rFonts w:hint="eastAsia"/>
        </w:rPr>
        <w:t>：基于</w:t>
      </w:r>
      <w:r>
        <w:rPr>
          <w:rFonts w:hint="eastAsia"/>
        </w:rPr>
        <w:t>checkpoint</w:t>
      </w:r>
      <w:r>
        <w:rPr>
          <w:rFonts w:hint="eastAsia"/>
        </w:rPr>
        <w:t>的容错机制</w:t>
      </w:r>
      <w:bookmarkEnd w:id="86"/>
    </w:p>
    <w:p w:rsidR="00DB773D" w:rsidRPr="00DB773D" w:rsidRDefault="00DB773D" w:rsidP="00DB773D">
      <w:pPr>
        <w:pStyle w:val="3"/>
      </w:pPr>
      <w:bookmarkStart w:id="87" w:name="_Toc525034055"/>
      <w:r w:rsidRPr="00DB773D">
        <w:rPr>
          <w:rFonts w:hint="eastAsia"/>
        </w:rPr>
        <w:t>容错机制</w:t>
      </w:r>
      <w:bookmarkEnd w:id="87"/>
    </w:p>
    <w:p w:rsidR="00DB773D" w:rsidRPr="00DB773D" w:rsidRDefault="00DB773D" w:rsidP="00DB773D">
      <w:pPr>
        <w:pStyle w:val="C503-2"/>
      </w:pPr>
      <w:r w:rsidRPr="00DB773D">
        <w:rPr>
          <w:rFonts w:hint="eastAsia"/>
        </w:rPr>
        <w:t>如果实时计算作业遇到了某个错误挂掉了，那么我们可以配置容错机制让它自动重启，同时继续之前的进度运行下去。这是通过</w:t>
      </w:r>
      <w:r w:rsidRPr="00DB773D">
        <w:t>checkpoint</w:t>
      </w:r>
      <w:r w:rsidRPr="00DB773D">
        <w:rPr>
          <w:rFonts w:hint="eastAsia"/>
        </w:rPr>
        <w:t>和</w:t>
      </w:r>
      <w:r w:rsidRPr="00DB773D">
        <w:t>wal</w:t>
      </w:r>
      <w:r w:rsidRPr="00DB773D">
        <w:rPr>
          <w:rFonts w:hint="eastAsia"/>
        </w:rPr>
        <w:t>机制完成的。可以给</w:t>
      </w:r>
      <w:r w:rsidRPr="00DB773D">
        <w:t>query</w:t>
      </w:r>
      <w:r w:rsidRPr="00DB773D">
        <w:rPr>
          <w:rFonts w:hint="eastAsia"/>
        </w:rPr>
        <w:t>配置一个</w:t>
      </w:r>
      <w:r w:rsidRPr="00DB773D">
        <w:t>checkpoint location</w:t>
      </w:r>
      <w:r w:rsidRPr="00DB773D">
        <w:rPr>
          <w:rFonts w:hint="eastAsia"/>
        </w:rPr>
        <w:t>，接着</w:t>
      </w:r>
      <w:r w:rsidRPr="00DB773D">
        <w:t>query</w:t>
      </w:r>
      <w:r w:rsidRPr="00DB773D">
        <w:rPr>
          <w:rFonts w:hint="eastAsia"/>
        </w:rPr>
        <w:t>会将所有的元信息（比如每个</w:t>
      </w:r>
      <w:r w:rsidRPr="00DB773D">
        <w:t>trigger</w:t>
      </w:r>
      <w:r w:rsidRPr="00DB773D">
        <w:rPr>
          <w:rFonts w:hint="eastAsia"/>
        </w:rPr>
        <w:t>消费的</w:t>
      </w:r>
      <w:r w:rsidRPr="00DB773D">
        <w:t>offset</w:t>
      </w:r>
      <w:r w:rsidRPr="00DB773D">
        <w:rPr>
          <w:rFonts w:hint="eastAsia"/>
        </w:rPr>
        <w:t>范围、至今为止的聚合结果数据），写入</w:t>
      </w:r>
      <w:r w:rsidRPr="00DB773D">
        <w:t>checkpoint</w:t>
      </w:r>
      <w:r w:rsidRPr="00DB773D">
        <w:rPr>
          <w:rFonts w:hint="eastAsia"/>
        </w:rPr>
        <w:t>目录。</w:t>
      </w:r>
    </w:p>
    <w:p w:rsidR="00DB773D" w:rsidRPr="00DB773D" w:rsidRDefault="00DB773D" w:rsidP="00DB773D">
      <w:pPr>
        <w:pStyle w:val="C503-2"/>
      </w:pPr>
      <w:r w:rsidRPr="00DB773D">
        <w:t>aggDF</w:t>
      </w:r>
    </w:p>
    <w:p w:rsidR="00DB773D" w:rsidRPr="00DB773D" w:rsidRDefault="00DB773D" w:rsidP="00DB773D">
      <w:pPr>
        <w:pStyle w:val="C503-2"/>
      </w:pPr>
      <w:r w:rsidRPr="00DB773D">
        <w:t xml:space="preserve">   .writeStream</w:t>
      </w:r>
    </w:p>
    <w:p w:rsidR="00DB773D" w:rsidRPr="00DB773D" w:rsidRDefault="00DB773D" w:rsidP="00DB773D">
      <w:pPr>
        <w:pStyle w:val="C503-2"/>
      </w:pPr>
      <w:r w:rsidRPr="00DB773D">
        <w:t xml:space="preserve">   .outputMode("complete")</w:t>
      </w:r>
    </w:p>
    <w:p w:rsidR="00DB773D" w:rsidRPr="00DB773D" w:rsidRDefault="00DB773D" w:rsidP="00DB773D">
      <w:pPr>
        <w:pStyle w:val="C503-2"/>
      </w:pPr>
      <w:r w:rsidRPr="00DB773D">
        <w:t xml:space="preserve">   .option(“checkpointLocation”, “path/to/HDFS/dir”)</w:t>
      </w:r>
    </w:p>
    <w:p w:rsidR="00DB773D" w:rsidRPr="00DB773D" w:rsidRDefault="00DB773D" w:rsidP="00DB773D">
      <w:pPr>
        <w:pStyle w:val="C503-2"/>
      </w:pPr>
      <w:r w:rsidRPr="00DB773D">
        <w:t xml:space="preserve">   .format("memory")</w:t>
      </w:r>
    </w:p>
    <w:p w:rsidR="00DB773D" w:rsidRPr="00DB773D" w:rsidRDefault="00DB773D" w:rsidP="00DB773D">
      <w:pPr>
        <w:pStyle w:val="C503-2"/>
      </w:pPr>
      <w:r w:rsidRPr="00DB773D">
        <w:t xml:space="preserve">   .start()</w:t>
      </w:r>
    </w:p>
    <w:sectPr w:rsidR="00DB773D" w:rsidRPr="00DB773D" w:rsidSect="00CB757F">
      <w:headerReference w:type="default" r:id="rId24"/>
      <w:footerReference w:type="default" r:id="rId25"/>
      <w:pgSz w:w="11906" w:h="16838"/>
      <w:pgMar w:top="1440" w:right="1800" w:bottom="1440" w:left="1800" w:header="851" w:footer="73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051" w:rsidRPr="003920C1" w:rsidRDefault="00786051" w:rsidP="002A4D5B">
      <w:pPr>
        <w:rPr>
          <w:color w:val="000000"/>
          <w:sz w:val="24"/>
        </w:rPr>
      </w:pPr>
      <w:r>
        <w:separator/>
      </w:r>
    </w:p>
    <w:p w:rsidR="00786051" w:rsidRDefault="00786051"/>
    <w:p w:rsidR="00786051" w:rsidRDefault="00786051"/>
  </w:endnote>
  <w:endnote w:type="continuationSeparator" w:id="0">
    <w:p w:rsidR="00786051" w:rsidRPr="003920C1" w:rsidRDefault="00786051" w:rsidP="002A4D5B">
      <w:pPr>
        <w:rPr>
          <w:color w:val="000000"/>
          <w:sz w:val="24"/>
        </w:rPr>
      </w:pPr>
      <w:r>
        <w:continuationSeparator/>
      </w:r>
    </w:p>
    <w:p w:rsidR="00786051" w:rsidRDefault="00786051"/>
    <w:p w:rsidR="00786051" w:rsidRDefault="00786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6BE" w:rsidRDefault="002216BE">
    <w:pPr>
      <w:pStyle w:val="a7"/>
    </w:pPr>
    <w:r>
      <w:fldChar w:fldCharType="begin"/>
    </w:r>
    <w:r>
      <w:instrText xml:space="preserve"> PAGE   \* MERGEFORMAT </w:instrText>
    </w:r>
    <w:r>
      <w:fldChar w:fldCharType="separate"/>
    </w:r>
    <w:r w:rsidR="0001384D" w:rsidRPr="0001384D">
      <w:rPr>
        <w:noProof/>
        <w:lang w:val="zh-CN"/>
      </w:rPr>
      <w:t>65</w:t>
    </w:r>
    <w:r>
      <w:rPr>
        <w:noProof/>
        <w:lang w:val="zh-CN"/>
      </w:rPr>
      <w:fldChar w:fldCharType="end"/>
    </w:r>
  </w:p>
  <w:p w:rsidR="002216BE" w:rsidRDefault="002216BE" w:rsidP="00826A6F"/>
  <w:p w:rsidR="002216BE" w:rsidRDefault="002216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051" w:rsidRPr="003920C1" w:rsidRDefault="00786051" w:rsidP="002A4D5B">
      <w:pPr>
        <w:rPr>
          <w:color w:val="000000"/>
          <w:sz w:val="24"/>
        </w:rPr>
      </w:pPr>
      <w:r>
        <w:separator/>
      </w:r>
    </w:p>
    <w:p w:rsidR="00786051" w:rsidRDefault="00786051"/>
    <w:p w:rsidR="00786051" w:rsidRDefault="00786051"/>
  </w:footnote>
  <w:footnote w:type="continuationSeparator" w:id="0">
    <w:p w:rsidR="00786051" w:rsidRPr="003920C1" w:rsidRDefault="00786051" w:rsidP="002A4D5B">
      <w:pPr>
        <w:rPr>
          <w:color w:val="000000"/>
          <w:sz w:val="24"/>
        </w:rPr>
      </w:pPr>
      <w:r>
        <w:continuationSeparator/>
      </w:r>
    </w:p>
    <w:p w:rsidR="00786051" w:rsidRDefault="00786051"/>
    <w:p w:rsidR="00786051" w:rsidRDefault="007860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6BE" w:rsidRPr="00F301F7" w:rsidRDefault="002216BE" w:rsidP="00F301F7"/>
  <w:p w:rsidR="002216BE" w:rsidRDefault="002216BE"/>
  <w:p w:rsidR="002216BE" w:rsidRDefault="002216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1944A178">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A8C214C"/>
    <w:multiLevelType w:val="hybridMultilevel"/>
    <w:tmpl w:val="3EC0BC56"/>
    <w:lvl w:ilvl="0" w:tplc="BD54EF06">
      <w:start w:val="1"/>
      <w:numFmt w:val="bullet"/>
      <w:lvlText w:val="•"/>
      <w:lvlJc w:val="left"/>
      <w:pPr>
        <w:tabs>
          <w:tab w:val="num" w:pos="720"/>
        </w:tabs>
        <w:ind w:left="720" w:hanging="360"/>
      </w:pPr>
      <w:rPr>
        <w:rFonts w:ascii="Arial" w:hAnsi="Arial" w:hint="default"/>
      </w:rPr>
    </w:lvl>
    <w:lvl w:ilvl="1" w:tplc="4378E8B8" w:tentative="1">
      <w:start w:val="1"/>
      <w:numFmt w:val="bullet"/>
      <w:lvlText w:val="•"/>
      <w:lvlJc w:val="left"/>
      <w:pPr>
        <w:tabs>
          <w:tab w:val="num" w:pos="1440"/>
        </w:tabs>
        <w:ind w:left="1440" w:hanging="360"/>
      </w:pPr>
      <w:rPr>
        <w:rFonts w:ascii="Arial" w:hAnsi="Arial" w:hint="default"/>
      </w:rPr>
    </w:lvl>
    <w:lvl w:ilvl="2" w:tplc="710C6EC8" w:tentative="1">
      <w:start w:val="1"/>
      <w:numFmt w:val="bullet"/>
      <w:lvlText w:val="•"/>
      <w:lvlJc w:val="left"/>
      <w:pPr>
        <w:tabs>
          <w:tab w:val="num" w:pos="2160"/>
        </w:tabs>
        <w:ind w:left="2160" w:hanging="360"/>
      </w:pPr>
      <w:rPr>
        <w:rFonts w:ascii="Arial" w:hAnsi="Arial" w:hint="default"/>
      </w:rPr>
    </w:lvl>
    <w:lvl w:ilvl="3" w:tplc="54C225E4" w:tentative="1">
      <w:start w:val="1"/>
      <w:numFmt w:val="bullet"/>
      <w:lvlText w:val="•"/>
      <w:lvlJc w:val="left"/>
      <w:pPr>
        <w:tabs>
          <w:tab w:val="num" w:pos="2880"/>
        </w:tabs>
        <w:ind w:left="2880" w:hanging="360"/>
      </w:pPr>
      <w:rPr>
        <w:rFonts w:ascii="Arial" w:hAnsi="Arial" w:hint="default"/>
      </w:rPr>
    </w:lvl>
    <w:lvl w:ilvl="4" w:tplc="E24E46B4" w:tentative="1">
      <w:start w:val="1"/>
      <w:numFmt w:val="bullet"/>
      <w:lvlText w:val="•"/>
      <w:lvlJc w:val="left"/>
      <w:pPr>
        <w:tabs>
          <w:tab w:val="num" w:pos="3600"/>
        </w:tabs>
        <w:ind w:left="3600" w:hanging="360"/>
      </w:pPr>
      <w:rPr>
        <w:rFonts w:ascii="Arial" w:hAnsi="Arial" w:hint="default"/>
      </w:rPr>
    </w:lvl>
    <w:lvl w:ilvl="5" w:tplc="FB26A8FE" w:tentative="1">
      <w:start w:val="1"/>
      <w:numFmt w:val="bullet"/>
      <w:lvlText w:val="•"/>
      <w:lvlJc w:val="left"/>
      <w:pPr>
        <w:tabs>
          <w:tab w:val="num" w:pos="4320"/>
        </w:tabs>
        <w:ind w:left="4320" w:hanging="360"/>
      </w:pPr>
      <w:rPr>
        <w:rFonts w:ascii="Arial" w:hAnsi="Arial" w:hint="default"/>
      </w:rPr>
    </w:lvl>
    <w:lvl w:ilvl="6" w:tplc="C8B4523E" w:tentative="1">
      <w:start w:val="1"/>
      <w:numFmt w:val="bullet"/>
      <w:lvlText w:val="•"/>
      <w:lvlJc w:val="left"/>
      <w:pPr>
        <w:tabs>
          <w:tab w:val="num" w:pos="5040"/>
        </w:tabs>
        <w:ind w:left="5040" w:hanging="360"/>
      </w:pPr>
      <w:rPr>
        <w:rFonts w:ascii="Arial" w:hAnsi="Arial" w:hint="default"/>
      </w:rPr>
    </w:lvl>
    <w:lvl w:ilvl="7" w:tplc="A7F86EE4" w:tentative="1">
      <w:start w:val="1"/>
      <w:numFmt w:val="bullet"/>
      <w:lvlText w:val="•"/>
      <w:lvlJc w:val="left"/>
      <w:pPr>
        <w:tabs>
          <w:tab w:val="num" w:pos="5760"/>
        </w:tabs>
        <w:ind w:left="5760" w:hanging="360"/>
      </w:pPr>
      <w:rPr>
        <w:rFonts w:ascii="Arial" w:hAnsi="Arial" w:hint="default"/>
      </w:rPr>
    </w:lvl>
    <w:lvl w:ilvl="8" w:tplc="9E20B15E" w:tentative="1">
      <w:start w:val="1"/>
      <w:numFmt w:val="bullet"/>
      <w:lvlText w:val="•"/>
      <w:lvlJc w:val="left"/>
      <w:pPr>
        <w:tabs>
          <w:tab w:val="num" w:pos="6480"/>
        </w:tabs>
        <w:ind w:left="6480" w:hanging="360"/>
      </w:pPr>
      <w:rPr>
        <w:rFonts w:ascii="Arial" w:hAnsi="Arial" w:hint="default"/>
      </w:rPr>
    </w:lvl>
  </w:abstractNum>
  <w:abstractNum w:abstractNumId="7">
    <w:nsid w:val="1C4C590F"/>
    <w:multiLevelType w:val="multilevel"/>
    <w:tmpl w:val="1B609790"/>
    <w:numStyleLink w:val="1"/>
  </w:abstractNum>
  <w:abstractNum w:abstractNumId="8">
    <w:nsid w:val="1E683437"/>
    <w:multiLevelType w:val="hybridMultilevel"/>
    <w:tmpl w:val="A64422A2"/>
    <w:lvl w:ilvl="0" w:tplc="17102720">
      <w:start w:val="1"/>
      <w:numFmt w:val="bullet"/>
      <w:lvlText w:val="•"/>
      <w:lvlJc w:val="left"/>
      <w:pPr>
        <w:tabs>
          <w:tab w:val="num" w:pos="720"/>
        </w:tabs>
        <w:ind w:left="720" w:hanging="360"/>
      </w:pPr>
      <w:rPr>
        <w:rFonts w:ascii="Arial" w:hAnsi="Arial" w:hint="default"/>
      </w:rPr>
    </w:lvl>
    <w:lvl w:ilvl="1" w:tplc="83DAB494" w:tentative="1">
      <w:start w:val="1"/>
      <w:numFmt w:val="bullet"/>
      <w:lvlText w:val="•"/>
      <w:lvlJc w:val="left"/>
      <w:pPr>
        <w:tabs>
          <w:tab w:val="num" w:pos="1440"/>
        </w:tabs>
        <w:ind w:left="1440" w:hanging="360"/>
      </w:pPr>
      <w:rPr>
        <w:rFonts w:ascii="Arial" w:hAnsi="Arial" w:hint="default"/>
      </w:rPr>
    </w:lvl>
    <w:lvl w:ilvl="2" w:tplc="07B28C3A" w:tentative="1">
      <w:start w:val="1"/>
      <w:numFmt w:val="bullet"/>
      <w:lvlText w:val="•"/>
      <w:lvlJc w:val="left"/>
      <w:pPr>
        <w:tabs>
          <w:tab w:val="num" w:pos="2160"/>
        </w:tabs>
        <w:ind w:left="2160" w:hanging="360"/>
      </w:pPr>
      <w:rPr>
        <w:rFonts w:ascii="Arial" w:hAnsi="Arial" w:hint="default"/>
      </w:rPr>
    </w:lvl>
    <w:lvl w:ilvl="3" w:tplc="1CFEA70A" w:tentative="1">
      <w:start w:val="1"/>
      <w:numFmt w:val="bullet"/>
      <w:lvlText w:val="•"/>
      <w:lvlJc w:val="left"/>
      <w:pPr>
        <w:tabs>
          <w:tab w:val="num" w:pos="2880"/>
        </w:tabs>
        <w:ind w:left="2880" w:hanging="360"/>
      </w:pPr>
      <w:rPr>
        <w:rFonts w:ascii="Arial" w:hAnsi="Arial" w:hint="default"/>
      </w:rPr>
    </w:lvl>
    <w:lvl w:ilvl="4" w:tplc="B0205C8C" w:tentative="1">
      <w:start w:val="1"/>
      <w:numFmt w:val="bullet"/>
      <w:lvlText w:val="•"/>
      <w:lvlJc w:val="left"/>
      <w:pPr>
        <w:tabs>
          <w:tab w:val="num" w:pos="3600"/>
        </w:tabs>
        <w:ind w:left="3600" w:hanging="360"/>
      </w:pPr>
      <w:rPr>
        <w:rFonts w:ascii="Arial" w:hAnsi="Arial" w:hint="default"/>
      </w:rPr>
    </w:lvl>
    <w:lvl w:ilvl="5" w:tplc="D8106094" w:tentative="1">
      <w:start w:val="1"/>
      <w:numFmt w:val="bullet"/>
      <w:lvlText w:val="•"/>
      <w:lvlJc w:val="left"/>
      <w:pPr>
        <w:tabs>
          <w:tab w:val="num" w:pos="4320"/>
        </w:tabs>
        <w:ind w:left="4320" w:hanging="360"/>
      </w:pPr>
      <w:rPr>
        <w:rFonts w:ascii="Arial" w:hAnsi="Arial" w:hint="default"/>
      </w:rPr>
    </w:lvl>
    <w:lvl w:ilvl="6" w:tplc="728E50D8" w:tentative="1">
      <w:start w:val="1"/>
      <w:numFmt w:val="bullet"/>
      <w:lvlText w:val="•"/>
      <w:lvlJc w:val="left"/>
      <w:pPr>
        <w:tabs>
          <w:tab w:val="num" w:pos="5040"/>
        </w:tabs>
        <w:ind w:left="5040" w:hanging="360"/>
      </w:pPr>
      <w:rPr>
        <w:rFonts w:ascii="Arial" w:hAnsi="Arial" w:hint="default"/>
      </w:rPr>
    </w:lvl>
    <w:lvl w:ilvl="7" w:tplc="0092524E" w:tentative="1">
      <w:start w:val="1"/>
      <w:numFmt w:val="bullet"/>
      <w:lvlText w:val="•"/>
      <w:lvlJc w:val="left"/>
      <w:pPr>
        <w:tabs>
          <w:tab w:val="num" w:pos="5760"/>
        </w:tabs>
        <w:ind w:left="5760" w:hanging="360"/>
      </w:pPr>
      <w:rPr>
        <w:rFonts w:ascii="Arial" w:hAnsi="Arial" w:hint="default"/>
      </w:rPr>
    </w:lvl>
    <w:lvl w:ilvl="8" w:tplc="0D584078" w:tentative="1">
      <w:start w:val="1"/>
      <w:numFmt w:val="bullet"/>
      <w:lvlText w:val="•"/>
      <w:lvlJc w:val="left"/>
      <w:pPr>
        <w:tabs>
          <w:tab w:val="num" w:pos="6480"/>
        </w:tabs>
        <w:ind w:left="6480" w:hanging="360"/>
      </w:pPr>
      <w:rPr>
        <w:rFonts w:ascii="Arial" w:hAnsi="Arial" w:hint="default"/>
      </w:rPr>
    </w:lvl>
  </w:abstractNum>
  <w:abstractNum w:abstractNumId="9">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F1C27DD"/>
    <w:multiLevelType w:val="hybridMultilevel"/>
    <w:tmpl w:val="D7E040C0"/>
    <w:lvl w:ilvl="0" w:tplc="4F8C1A6C">
      <w:start w:val="1"/>
      <w:numFmt w:val="decimal"/>
      <w:pStyle w:val="C50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3BF60C9"/>
    <w:multiLevelType w:val="hybridMultilevel"/>
    <w:tmpl w:val="B4E65CC0"/>
    <w:lvl w:ilvl="0" w:tplc="CB2CEBF2">
      <w:start w:val="1"/>
      <w:numFmt w:val="bullet"/>
      <w:lvlText w:val="•"/>
      <w:lvlJc w:val="left"/>
      <w:pPr>
        <w:tabs>
          <w:tab w:val="num" w:pos="720"/>
        </w:tabs>
        <w:ind w:left="720" w:hanging="360"/>
      </w:pPr>
      <w:rPr>
        <w:rFonts w:ascii="Arial" w:hAnsi="Arial" w:hint="default"/>
      </w:rPr>
    </w:lvl>
    <w:lvl w:ilvl="1" w:tplc="3146A460" w:tentative="1">
      <w:start w:val="1"/>
      <w:numFmt w:val="bullet"/>
      <w:lvlText w:val="•"/>
      <w:lvlJc w:val="left"/>
      <w:pPr>
        <w:tabs>
          <w:tab w:val="num" w:pos="1440"/>
        </w:tabs>
        <w:ind w:left="1440" w:hanging="360"/>
      </w:pPr>
      <w:rPr>
        <w:rFonts w:ascii="Arial" w:hAnsi="Arial" w:hint="default"/>
      </w:rPr>
    </w:lvl>
    <w:lvl w:ilvl="2" w:tplc="8BEC6806" w:tentative="1">
      <w:start w:val="1"/>
      <w:numFmt w:val="bullet"/>
      <w:lvlText w:val="•"/>
      <w:lvlJc w:val="left"/>
      <w:pPr>
        <w:tabs>
          <w:tab w:val="num" w:pos="2160"/>
        </w:tabs>
        <w:ind w:left="2160" w:hanging="360"/>
      </w:pPr>
      <w:rPr>
        <w:rFonts w:ascii="Arial" w:hAnsi="Arial" w:hint="default"/>
      </w:rPr>
    </w:lvl>
    <w:lvl w:ilvl="3" w:tplc="21B0A492" w:tentative="1">
      <w:start w:val="1"/>
      <w:numFmt w:val="bullet"/>
      <w:lvlText w:val="•"/>
      <w:lvlJc w:val="left"/>
      <w:pPr>
        <w:tabs>
          <w:tab w:val="num" w:pos="2880"/>
        </w:tabs>
        <w:ind w:left="2880" w:hanging="360"/>
      </w:pPr>
      <w:rPr>
        <w:rFonts w:ascii="Arial" w:hAnsi="Arial" w:hint="default"/>
      </w:rPr>
    </w:lvl>
    <w:lvl w:ilvl="4" w:tplc="E63ACD66" w:tentative="1">
      <w:start w:val="1"/>
      <w:numFmt w:val="bullet"/>
      <w:lvlText w:val="•"/>
      <w:lvlJc w:val="left"/>
      <w:pPr>
        <w:tabs>
          <w:tab w:val="num" w:pos="3600"/>
        </w:tabs>
        <w:ind w:left="3600" w:hanging="360"/>
      </w:pPr>
      <w:rPr>
        <w:rFonts w:ascii="Arial" w:hAnsi="Arial" w:hint="default"/>
      </w:rPr>
    </w:lvl>
    <w:lvl w:ilvl="5" w:tplc="6F1ABCF8" w:tentative="1">
      <w:start w:val="1"/>
      <w:numFmt w:val="bullet"/>
      <w:lvlText w:val="•"/>
      <w:lvlJc w:val="left"/>
      <w:pPr>
        <w:tabs>
          <w:tab w:val="num" w:pos="4320"/>
        </w:tabs>
        <w:ind w:left="4320" w:hanging="360"/>
      </w:pPr>
      <w:rPr>
        <w:rFonts w:ascii="Arial" w:hAnsi="Arial" w:hint="default"/>
      </w:rPr>
    </w:lvl>
    <w:lvl w:ilvl="6" w:tplc="EB18A356" w:tentative="1">
      <w:start w:val="1"/>
      <w:numFmt w:val="bullet"/>
      <w:lvlText w:val="•"/>
      <w:lvlJc w:val="left"/>
      <w:pPr>
        <w:tabs>
          <w:tab w:val="num" w:pos="5040"/>
        </w:tabs>
        <w:ind w:left="5040" w:hanging="360"/>
      </w:pPr>
      <w:rPr>
        <w:rFonts w:ascii="Arial" w:hAnsi="Arial" w:hint="default"/>
      </w:rPr>
    </w:lvl>
    <w:lvl w:ilvl="7" w:tplc="9B98A28C" w:tentative="1">
      <w:start w:val="1"/>
      <w:numFmt w:val="bullet"/>
      <w:lvlText w:val="•"/>
      <w:lvlJc w:val="left"/>
      <w:pPr>
        <w:tabs>
          <w:tab w:val="num" w:pos="5760"/>
        </w:tabs>
        <w:ind w:left="5760" w:hanging="360"/>
      </w:pPr>
      <w:rPr>
        <w:rFonts w:ascii="Arial" w:hAnsi="Arial" w:hint="default"/>
      </w:rPr>
    </w:lvl>
    <w:lvl w:ilvl="8" w:tplc="754E9080" w:tentative="1">
      <w:start w:val="1"/>
      <w:numFmt w:val="bullet"/>
      <w:lvlText w:val="•"/>
      <w:lvlJc w:val="left"/>
      <w:pPr>
        <w:tabs>
          <w:tab w:val="num" w:pos="6480"/>
        </w:tabs>
        <w:ind w:left="6480" w:hanging="360"/>
      </w:pPr>
      <w:rPr>
        <w:rFonts w:ascii="Arial" w:hAnsi="Arial" w:hint="default"/>
      </w:rPr>
    </w:lvl>
  </w:abstractNum>
  <w:abstractNum w:abstractNumId="14">
    <w:nsid w:val="392619B7"/>
    <w:multiLevelType w:val="hybridMultilevel"/>
    <w:tmpl w:val="51AA5106"/>
    <w:lvl w:ilvl="0" w:tplc="CEB6B844">
      <w:start w:val="1"/>
      <w:numFmt w:val="bullet"/>
      <w:lvlText w:val="•"/>
      <w:lvlJc w:val="left"/>
      <w:pPr>
        <w:tabs>
          <w:tab w:val="num" w:pos="720"/>
        </w:tabs>
        <w:ind w:left="720" w:hanging="360"/>
      </w:pPr>
      <w:rPr>
        <w:rFonts w:ascii="Arial" w:hAnsi="Arial" w:hint="default"/>
      </w:rPr>
    </w:lvl>
    <w:lvl w:ilvl="1" w:tplc="7A04613A">
      <w:numFmt w:val="bullet"/>
      <w:lvlText w:val="•"/>
      <w:lvlJc w:val="left"/>
      <w:pPr>
        <w:tabs>
          <w:tab w:val="num" w:pos="1440"/>
        </w:tabs>
        <w:ind w:left="1440" w:hanging="360"/>
      </w:pPr>
      <w:rPr>
        <w:rFonts w:ascii="Arial" w:hAnsi="Arial" w:hint="default"/>
      </w:rPr>
    </w:lvl>
    <w:lvl w:ilvl="2" w:tplc="6FE2CAC2" w:tentative="1">
      <w:start w:val="1"/>
      <w:numFmt w:val="bullet"/>
      <w:lvlText w:val="•"/>
      <w:lvlJc w:val="left"/>
      <w:pPr>
        <w:tabs>
          <w:tab w:val="num" w:pos="2160"/>
        </w:tabs>
        <w:ind w:left="2160" w:hanging="360"/>
      </w:pPr>
      <w:rPr>
        <w:rFonts w:ascii="Arial" w:hAnsi="Arial" w:hint="default"/>
      </w:rPr>
    </w:lvl>
    <w:lvl w:ilvl="3" w:tplc="277298B2" w:tentative="1">
      <w:start w:val="1"/>
      <w:numFmt w:val="bullet"/>
      <w:lvlText w:val="•"/>
      <w:lvlJc w:val="left"/>
      <w:pPr>
        <w:tabs>
          <w:tab w:val="num" w:pos="2880"/>
        </w:tabs>
        <w:ind w:left="2880" w:hanging="360"/>
      </w:pPr>
      <w:rPr>
        <w:rFonts w:ascii="Arial" w:hAnsi="Arial" w:hint="default"/>
      </w:rPr>
    </w:lvl>
    <w:lvl w:ilvl="4" w:tplc="5EB81D56" w:tentative="1">
      <w:start w:val="1"/>
      <w:numFmt w:val="bullet"/>
      <w:lvlText w:val="•"/>
      <w:lvlJc w:val="left"/>
      <w:pPr>
        <w:tabs>
          <w:tab w:val="num" w:pos="3600"/>
        </w:tabs>
        <w:ind w:left="3600" w:hanging="360"/>
      </w:pPr>
      <w:rPr>
        <w:rFonts w:ascii="Arial" w:hAnsi="Arial" w:hint="default"/>
      </w:rPr>
    </w:lvl>
    <w:lvl w:ilvl="5" w:tplc="B486E7D4" w:tentative="1">
      <w:start w:val="1"/>
      <w:numFmt w:val="bullet"/>
      <w:lvlText w:val="•"/>
      <w:lvlJc w:val="left"/>
      <w:pPr>
        <w:tabs>
          <w:tab w:val="num" w:pos="4320"/>
        </w:tabs>
        <w:ind w:left="4320" w:hanging="360"/>
      </w:pPr>
      <w:rPr>
        <w:rFonts w:ascii="Arial" w:hAnsi="Arial" w:hint="default"/>
      </w:rPr>
    </w:lvl>
    <w:lvl w:ilvl="6" w:tplc="37B21BE6" w:tentative="1">
      <w:start w:val="1"/>
      <w:numFmt w:val="bullet"/>
      <w:lvlText w:val="•"/>
      <w:lvlJc w:val="left"/>
      <w:pPr>
        <w:tabs>
          <w:tab w:val="num" w:pos="5040"/>
        </w:tabs>
        <w:ind w:left="5040" w:hanging="360"/>
      </w:pPr>
      <w:rPr>
        <w:rFonts w:ascii="Arial" w:hAnsi="Arial" w:hint="default"/>
      </w:rPr>
    </w:lvl>
    <w:lvl w:ilvl="7" w:tplc="8F9AA44A" w:tentative="1">
      <w:start w:val="1"/>
      <w:numFmt w:val="bullet"/>
      <w:lvlText w:val="•"/>
      <w:lvlJc w:val="left"/>
      <w:pPr>
        <w:tabs>
          <w:tab w:val="num" w:pos="5760"/>
        </w:tabs>
        <w:ind w:left="5760" w:hanging="360"/>
      </w:pPr>
      <w:rPr>
        <w:rFonts w:ascii="Arial" w:hAnsi="Arial" w:hint="default"/>
      </w:rPr>
    </w:lvl>
    <w:lvl w:ilvl="8" w:tplc="4A9828E4" w:tentative="1">
      <w:start w:val="1"/>
      <w:numFmt w:val="bullet"/>
      <w:lvlText w:val="•"/>
      <w:lvlJc w:val="left"/>
      <w:pPr>
        <w:tabs>
          <w:tab w:val="num" w:pos="6480"/>
        </w:tabs>
        <w:ind w:left="6480" w:hanging="360"/>
      </w:pPr>
      <w:rPr>
        <w:rFonts w:ascii="Arial" w:hAnsi="Arial" w:hint="default"/>
      </w:rPr>
    </w:lvl>
  </w:abstractNum>
  <w:abstractNum w:abstractNumId="15">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2">
    <w:nsid w:val="4F0821A6"/>
    <w:multiLevelType w:val="hybridMultilevel"/>
    <w:tmpl w:val="234443D6"/>
    <w:lvl w:ilvl="0" w:tplc="DF660000">
      <w:start w:val="1"/>
      <w:numFmt w:val="bullet"/>
      <w:lvlText w:val="•"/>
      <w:lvlJc w:val="left"/>
      <w:pPr>
        <w:tabs>
          <w:tab w:val="num" w:pos="720"/>
        </w:tabs>
        <w:ind w:left="720" w:hanging="360"/>
      </w:pPr>
      <w:rPr>
        <w:rFonts w:ascii="Arial" w:hAnsi="Arial" w:hint="default"/>
      </w:rPr>
    </w:lvl>
    <w:lvl w:ilvl="1" w:tplc="66A2B62E" w:tentative="1">
      <w:start w:val="1"/>
      <w:numFmt w:val="bullet"/>
      <w:lvlText w:val="•"/>
      <w:lvlJc w:val="left"/>
      <w:pPr>
        <w:tabs>
          <w:tab w:val="num" w:pos="1440"/>
        </w:tabs>
        <w:ind w:left="1440" w:hanging="360"/>
      </w:pPr>
      <w:rPr>
        <w:rFonts w:ascii="Arial" w:hAnsi="Arial" w:hint="default"/>
      </w:rPr>
    </w:lvl>
    <w:lvl w:ilvl="2" w:tplc="9948CA26" w:tentative="1">
      <w:start w:val="1"/>
      <w:numFmt w:val="bullet"/>
      <w:lvlText w:val="•"/>
      <w:lvlJc w:val="left"/>
      <w:pPr>
        <w:tabs>
          <w:tab w:val="num" w:pos="2160"/>
        </w:tabs>
        <w:ind w:left="2160" w:hanging="360"/>
      </w:pPr>
      <w:rPr>
        <w:rFonts w:ascii="Arial" w:hAnsi="Arial" w:hint="default"/>
      </w:rPr>
    </w:lvl>
    <w:lvl w:ilvl="3" w:tplc="9CFA8950" w:tentative="1">
      <w:start w:val="1"/>
      <w:numFmt w:val="bullet"/>
      <w:lvlText w:val="•"/>
      <w:lvlJc w:val="left"/>
      <w:pPr>
        <w:tabs>
          <w:tab w:val="num" w:pos="2880"/>
        </w:tabs>
        <w:ind w:left="2880" w:hanging="360"/>
      </w:pPr>
      <w:rPr>
        <w:rFonts w:ascii="Arial" w:hAnsi="Arial" w:hint="default"/>
      </w:rPr>
    </w:lvl>
    <w:lvl w:ilvl="4" w:tplc="461C09A0" w:tentative="1">
      <w:start w:val="1"/>
      <w:numFmt w:val="bullet"/>
      <w:lvlText w:val="•"/>
      <w:lvlJc w:val="left"/>
      <w:pPr>
        <w:tabs>
          <w:tab w:val="num" w:pos="3600"/>
        </w:tabs>
        <w:ind w:left="3600" w:hanging="360"/>
      </w:pPr>
      <w:rPr>
        <w:rFonts w:ascii="Arial" w:hAnsi="Arial" w:hint="default"/>
      </w:rPr>
    </w:lvl>
    <w:lvl w:ilvl="5" w:tplc="BE486FE8" w:tentative="1">
      <w:start w:val="1"/>
      <w:numFmt w:val="bullet"/>
      <w:lvlText w:val="•"/>
      <w:lvlJc w:val="left"/>
      <w:pPr>
        <w:tabs>
          <w:tab w:val="num" w:pos="4320"/>
        </w:tabs>
        <w:ind w:left="4320" w:hanging="360"/>
      </w:pPr>
      <w:rPr>
        <w:rFonts w:ascii="Arial" w:hAnsi="Arial" w:hint="default"/>
      </w:rPr>
    </w:lvl>
    <w:lvl w:ilvl="6" w:tplc="9690B82E" w:tentative="1">
      <w:start w:val="1"/>
      <w:numFmt w:val="bullet"/>
      <w:lvlText w:val="•"/>
      <w:lvlJc w:val="left"/>
      <w:pPr>
        <w:tabs>
          <w:tab w:val="num" w:pos="5040"/>
        </w:tabs>
        <w:ind w:left="5040" w:hanging="360"/>
      </w:pPr>
      <w:rPr>
        <w:rFonts w:ascii="Arial" w:hAnsi="Arial" w:hint="default"/>
      </w:rPr>
    </w:lvl>
    <w:lvl w:ilvl="7" w:tplc="3BBABEDC" w:tentative="1">
      <w:start w:val="1"/>
      <w:numFmt w:val="bullet"/>
      <w:lvlText w:val="•"/>
      <w:lvlJc w:val="left"/>
      <w:pPr>
        <w:tabs>
          <w:tab w:val="num" w:pos="5760"/>
        </w:tabs>
        <w:ind w:left="5760" w:hanging="360"/>
      </w:pPr>
      <w:rPr>
        <w:rFonts w:ascii="Arial" w:hAnsi="Arial" w:hint="default"/>
      </w:rPr>
    </w:lvl>
    <w:lvl w:ilvl="8" w:tplc="ADF64ECA" w:tentative="1">
      <w:start w:val="1"/>
      <w:numFmt w:val="bullet"/>
      <w:lvlText w:val="•"/>
      <w:lvlJc w:val="left"/>
      <w:pPr>
        <w:tabs>
          <w:tab w:val="num" w:pos="6480"/>
        </w:tabs>
        <w:ind w:left="6480" w:hanging="360"/>
      </w:pPr>
      <w:rPr>
        <w:rFonts w:ascii="Arial" w:hAnsi="Arial" w:hint="default"/>
      </w:rPr>
    </w:lvl>
  </w:abstractNum>
  <w:abstractNum w:abstractNumId="23">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7B622DFF"/>
    <w:multiLevelType w:val="hybridMultilevel"/>
    <w:tmpl w:val="7A2C8590"/>
    <w:lvl w:ilvl="0" w:tplc="5FDA9D74">
      <w:start w:val="1"/>
      <w:numFmt w:val="bullet"/>
      <w:lvlText w:val="•"/>
      <w:lvlJc w:val="left"/>
      <w:pPr>
        <w:tabs>
          <w:tab w:val="num" w:pos="720"/>
        </w:tabs>
        <w:ind w:left="720" w:hanging="360"/>
      </w:pPr>
      <w:rPr>
        <w:rFonts w:ascii="Arial" w:hAnsi="Arial" w:hint="default"/>
      </w:rPr>
    </w:lvl>
    <w:lvl w:ilvl="1" w:tplc="096E0B30" w:tentative="1">
      <w:start w:val="1"/>
      <w:numFmt w:val="bullet"/>
      <w:lvlText w:val="•"/>
      <w:lvlJc w:val="left"/>
      <w:pPr>
        <w:tabs>
          <w:tab w:val="num" w:pos="1440"/>
        </w:tabs>
        <w:ind w:left="1440" w:hanging="360"/>
      </w:pPr>
      <w:rPr>
        <w:rFonts w:ascii="Arial" w:hAnsi="Arial" w:hint="default"/>
      </w:rPr>
    </w:lvl>
    <w:lvl w:ilvl="2" w:tplc="A2E0FECC" w:tentative="1">
      <w:start w:val="1"/>
      <w:numFmt w:val="bullet"/>
      <w:lvlText w:val="•"/>
      <w:lvlJc w:val="left"/>
      <w:pPr>
        <w:tabs>
          <w:tab w:val="num" w:pos="2160"/>
        </w:tabs>
        <w:ind w:left="2160" w:hanging="360"/>
      </w:pPr>
      <w:rPr>
        <w:rFonts w:ascii="Arial" w:hAnsi="Arial" w:hint="default"/>
      </w:rPr>
    </w:lvl>
    <w:lvl w:ilvl="3" w:tplc="A0184A44" w:tentative="1">
      <w:start w:val="1"/>
      <w:numFmt w:val="bullet"/>
      <w:lvlText w:val="•"/>
      <w:lvlJc w:val="left"/>
      <w:pPr>
        <w:tabs>
          <w:tab w:val="num" w:pos="2880"/>
        </w:tabs>
        <w:ind w:left="2880" w:hanging="360"/>
      </w:pPr>
      <w:rPr>
        <w:rFonts w:ascii="Arial" w:hAnsi="Arial" w:hint="default"/>
      </w:rPr>
    </w:lvl>
    <w:lvl w:ilvl="4" w:tplc="990040C0" w:tentative="1">
      <w:start w:val="1"/>
      <w:numFmt w:val="bullet"/>
      <w:lvlText w:val="•"/>
      <w:lvlJc w:val="left"/>
      <w:pPr>
        <w:tabs>
          <w:tab w:val="num" w:pos="3600"/>
        </w:tabs>
        <w:ind w:left="3600" w:hanging="360"/>
      </w:pPr>
      <w:rPr>
        <w:rFonts w:ascii="Arial" w:hAnsi="Arial" w:hint="default"/>
      </w:rPr>
    </w:lvl>
    <w:lvl w:ilvl="5" w:tplc="7556D830" w:tentative="1">
      <w:start w:val="1"/>
      <w:numFmt w:val="bullet"/>
      <w:lvlText w:val="•"/>
      <w:lvlJc w:val="left"/>
      <w:pPr>
        <w:tabs>
          <w:tab w:val="num" w:pos="4320"/>
        </w:tabs>
        <w:ind w:left="4320" w:hanging="360"/>
      </w:pPr>
      <w:rPr>
        <w:rFonts w:ascii="Arial" w:hAnsi="Arial" w:hint="default"/>
      </w:rPr>
    </w:lvl>
    <w:lvl w:ilvl="6" w:tplc="3D5E9D62" w:tentative="1">
      <w:start w:val="1"/>
      <w:numFmt w:val="bullet"/>
      <w:lvlText w:val="•"/>
      <w:lvlJc w:val="left"/>
      <w:pPr>
        <w:tabs>
          <w:tab w:val="num" w:pos="5040"/>
        </w:tabs>
        <w:ind w:left="5040" w:hanging="360"/>
      </w:pPr>
      <w:rPr>
        <w:rFonts w:ascii="Arial" w:hAnsi="Arial" w:hint="default"/>
      </w:rPr>
    </w:lvl>
    <w:lvl w:ilvl="7" w:tplc="4588DFDC" w:tentative="1">
      <w:start w:val="1"/>
      <w:numFmt w:val="bullet"/>
      <w:lvlText w:val="•"/>
      <w:lvlJc w:val="left"/>
      <w:pPr>
        <w:tabs>
          <w:tab w:val="num" w:pos="5760"/>
        </w:tabs>
        <w:ind w:left="5760" w:hanging="360"/>
      </w:pPr>
      <w:rPr>
        <w:rFonts w:ascii="Arial" w:hAnsi="Arial" w:hint="default"/>
      </w:rPr>
    </w:lvl>
    <w:lvl w:ilvl="8" w:tplc="B9A0BA9C" w:tentative="1">
      <w:start w:val="1"/>
      <w:numFmt w:val="bullet"/>
      <w:lvlText w:val="•"/>
      <w:lvlJc w:val="left"/>
      <w:pPr>
        <w:tabs>
          <w:tab w:val="num" w:pos="6480"/>
        </w:tabs>
        <w:ind w:left="6480" w:hanging="360"/>
      </w:pPr>
      <w:rPr>
        <w:rFonts w:ascii="Arial" w:hAnsi="Arial" w:hint="default"/>
      </w:rPr>
    </w:lvl>
  </w:abstractNum>
  <w:abstractNum w:abstractNumId="31">
    <w:nsid w:val="7F6F0ACA"/>
    <w:multiLevelType w:val="hybridMultilevel"/>
    <w:tmpl w:val="2E68DAF4"/>
    <w:lvl w:ilvl="0" w:tplc="44D891B2">
      <w:start w:val="1"/>
      <w:numFmt w:val="bullet"/>
      <w:lvlText w:val="•"/>
      <w:lvlJc w:val="left"/>
      <w:pPr>
        <w:tabs>
          <w:tab w:val="num" w:pos="720"/>
        </w:tabs>
        <w:ind w:left="720" w:hanging="360"/>
      </w:pPr>
      <w:rPr>
        <w:rFonts w:ascii="Arial" w:hAnsi="Arial" w:hint="default"/>
      </w:rPr>
    </w:lvl>
    <w:lvl w:ilvl="1" w:tplc="F35004D0" w:tentative="1">
      <w:start w:val="1"/>
      <w:numFmt w:val="bullet"/>
      <w:lvlText w:val="•"/>
      <w:lvlJc w:val="left"/>
      <w:pPr>
        <w:tabs>
          <w:tab w:val="num" w:pos="1440"/>
        </w:tabs>
        <w:ind w:left="1440" w:hanging="360"/>
      </w:pPr>
      <w:rPr>
        <w:rFonts w:ascii="Arial" w:hAnsi="Arial" w:hint="default"/>
      </w:rPr>
    </w:lvl>
    <w:lvl w:ilvl="2" w:tplc="E7CE7068" w:tentative="1">
      <w:start w:val="1"/>
      <w:numFmt w:val="bullet"/>
      <w:lvlText w:val="•"/>
      <w:lvlJc w:val="left"/>
      <w:pPr>
        <w:tabs>
          <w:tab w:val="num" w:pos="2160"/>
        </w:tabs>
        <w:ind w:left="2160" w:hanging="360"/>
      </w:pPr>
      <w:rPr>
        <w:rFonts w:ascii="Arial" w:hAnsi="Arial" w:hint="default"/>
      </w:rPr>
    </w:lvl>
    <w:lvl w:ilvl="3" w:tplc="E1449FFC" w:tentative="1">
      <w:start w:val="1"/>
      <w:numFmt w:val="bullet"/>
      <w:lvlText w:val="•"/>
      <w:lvlJc w:val="left"/>
      <w:pPr>
        <w:tabs>
          <w:tab w:val="num" w:pos="2880"/>
        </w:tabs>
        <w:ind w:left="2880" w:hanging="360"/>
      </w:pPr>
      <w:rPr>
        <w:rFonts w:ascii="Arial" w:hAnsi="Arial" w:hint="default"/>
      </w:rPr>
    </w:lvl>
    <w:lvl w:ilvl="4" w:tplc="FC2CC2AA" w:tentative="1">
      <w:start w:val="1"/>
      <w:numFmt w:val="bullet"/>
      <w:lvlText w:val="•"/>
      <w:lvlJc w:val="left"/>
      <w:pPr>
        <w:tabs>
          <w:tab w:val="num" w:pos="3600"/>
        </w:tabs>
        <w:ind w:left="3600" w:hanging="360"/>
      </w:pPr>
      <w:rPr>
        <w:rFonts w:ascii="Arial" w:hAnsi="Arial" w:hint="default"/>
      </w:rPr>
    </w:lvl>
    <w:lvl w:ilvl="5" w:tplc="85546AE8" w:tentative="1">
      <w:start w:val="1"/>
      <w:numFmt w:val="bullet"/>
      <w:lvlText w:val="•"/>
      <w:lvlJc w:val="left"/>
      <w:pPr>
        <w:tabs>
          <w:tab w:val="num" w:pos="4320"/>
        </w:tabs>
        <w:ind w:left="4320" w:hanging="360"/>
      </w:pPr>
      <w:rPr>
        <w:rFonts w:ascii="Arial" w:hAnsi="Arial" w:hint="default"/>
      </w:rPr>
    </w:lvl>
    <w:lvl w:ilvl="6" w:tplc="9CAE2E0E" w:tentative="1">
      <w:start w:val="1"/>
      <w:numFmt w:val="bullet"/>
      <w:lvlText w:val="•"/>
      <w:lvlJc w:val="left"/>
      <w:pPr>
        <w:tabs>
          <w:tab w:val="num" w:pos="5040"/>
        </w:tabs>
        <w:ind w:left="5040" w:hanging="360"/>
      </w:pPr>
      <w:rPr>
        <w:rFonts w:ascii="Arial" w:hAnsi="Arial" w:hint="default"/>
      </w:rPr>
    </w:lvl>
    <w:lvl w:ilvl="7" w:tplc="1DDE52AA" w:tentative="1">
      <w:start w:val="1"/>
      <w:numFmt w:val="bullet"/>
      <w:lvlText w:val="•"/>
      <w:lvlJc w:val="left"/>
      <w:pPr>
        <w:tabs>
          <w:tab w:val="num" w:pos="5760"/>
        </w:tabs>
        <w:ind w:left="5760" w:hanging="360"/>
      </w:pPr>
      <w:rPr>
        <w:rFonts w:ascii="Arial" w:hAnsi="Arial" w:hint="default"/>
      </w:rPr>
    </w:lvl>
    <w:lvl w:ilvl="8" w:tplc="99F4BAA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4"/>
  </w:num>
  <w:num w:numId="3">
    <w:abstractNumId w:val="26"/>
  </w:num>
  <w:num w:numId="4">
    <w:abstractNumId w:val="9"/>
  </w:num>
  <w:num w:numId="5">
    <w:abstractNumId w:val="29"/>
  </w:num>
  <w:num w:numId="6">
    <w:abstractNumId w:val="7"/>
  </w:num>
  <w:num w:numId="7">
    <w:abstractNumId w:val="2"/>
  </w:num>
  <w:num w:numId="8">
    <w:abstractNumId w:val="18"/>
  </w:num>
  <w:num w:numId="9">
    <w:abstractNumId w:val="16"/>
  </w:num>
  <w:num w:numId="10">
    <w:abstractNumId w:val="3"/>
  </w:num>
  <w:num w:numId="11">
    <w:abstractNumId w:val="19"/>
  </w:num>
  <w:num w:numId="12">
    <w:abstractNumId w:val="12"/>
  </w:num>
  <w:num w:numId="13">
    <w:abstractNumId w:val="4"/>
  </w:num>
  <w:num w:numId="14">
    <w:abstractNumId w:val="11"/>
  </w:num>
  <w:num w:numId="15">
    <w:abstractNumId w:val="17"/>
  </w:num>
  <w:num w:numId="16">
    <w:abstractNumId w:val="27"/>
  </w:num>
  <w:num w:numId="17">
    <w:abstractNumId w:val="5"/>
  </w:num>
  <w:num w:numId="18">
    <w:abstractNumId w:val="25"/>
  </w:num>
  <w:num w:numId="19">
    <w:abstractNumId w:val="23"/>
  </w:num>
  <w:num w:numId="20">
    <w:abstractNumId w:val="28"/>
  </w:num>
  <w:num w:numId="21">
    <w:abstractNumId w:val="0"/>
  </w:num>
  <w:num w:numId="22">
    <w:abstractNumId w:val="20"/>
  </w:num>
  <w:num w:numId="23">
    <w:abstractNumId w:val="1"/>
  </w:num>
  <w:num w:numId="24">
    <w:abstractNumId w:val="21"/>
  </w:num>
  <w:num w:numId="25">
    <w:abstractNumId w:val="10"/>
  </w:num>
  <w:num w:numId="26">
    <w:abstractNumId w:val="6"/>
  </w:num>
  <w:num w:numId="27">
    <w:abstractNumId w:val="14"/>
  </w:num>
  <w:num w:numId="28">
    <w:abstractNumId w:val="31"/>
  </w:num>
  <w:num w:numId="29">
    <w:abstractNumId w:val="22"/>
  </w:num>
  <w:num w:numId="30">
    <w:abstractNumId w:val="30"/>
  </w:num>
  <w:num w:numId="31">
    <w:abstractNumId w:val="8"/>
  </w:num>
  <w:num w:numId="32">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attachedTemplate r:id="rId1"/>
  <w:stylePaneFormatFilter w:val="9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D4"/>
    <w:rsid w:val="0000004C"/>
    <w:rsid w:val="000009D4"/>
    <w:rsid w:val="0000183E"/>
    <w:rsid w:val="000018DE"/>
    <w:rsid w:val="00002B8F"/>
    <w:rsid w:val="00003693"/>
    <w:rsid w:val="00005C36"/>
    <w:rsid w:val="000067FE"/>
    <w:rsid w:val="00006D1F"/>
    <w:rsid w:val="00007425"/>
    <w:rsid w:val="00007772"/>
    <w:rsid w:val="000100DB"/>
    <w:rsid w:val="00010E97"/>
    <w:rsid w:val="00011247"/>
    <w:rsid w:val="0001152D"/>
    <w:rsid w:val="00011AD3"/>
    <w:rsid w:val="00011B9D"/>
    <w:rsid w:val="00012EBF"/>
    <w:rsid w:val="0001384D"/>
    <w:rsid w:val="00014672"/>
    <w:rsid w:val="00016188"/>
    <w:rsid w:val="000167BB"/>
    <w:rsid w:val="000169E6"/>
    <w:rsid w:val="00016ED8"/>
    <w:rsid w:val="000178C2"/>
    <w:rsid w:val="00020B3F"/>
    <w:rsid w:val="00020ED6"/>
    <w:rsid w:val="00020F28"/>
    <w:rsid w:val="00022593"/>
    <w:rsid w:val="0002368B"/>
    <w:rsid w:val="000239E9"/>
    <w:rsid w:val="000241E5"/>
    <w:rsid w:val="00024DE9"/>
    <w:rsid w:val="000254C4"/>
    <w:rsid w:val="00026D7F"/>
    <w:rsid w:val="00026DB6"/>
    <w:rsid w:val="000277FA"/>
    <w:rsid w:val="00027CCE"/>
    <w:rsid w:val="00030BE6"/>
    <w:rsid w:val="00031D54"/>
    <w:rsid w:val="00031E3F"/>
    <w:rsid w:val="00032675"/>
    <w:rsid w:val="000326EC"/>
    <w:rsid w:val="00032AE4"/>
    <w:rsid w:val="00033804"/>
    <w:rsid w:val="00033E63"/>
    <w:rsid w:val="000344DA"/>
    <w:rsid w:val="000345E9"/>
    <w:rsid w:val="00035A8C"/>
    <w:rsid w:val="0003614D"/>
    <w:rsid w:val="000362C4"/>
    <w:rsid w:val="00036FF0"/>
    <w:rsid w:val="000375AE"/>
    <w:rsid w:val="00037BC6"/>
    <w:rsid w:val="00040B52"/>
    <w:rsid w:val="00041664"/>
    <w:rsid w:val="00041A3E"/>
    <w:rsid w:val="00042D59"/>
    <w:rsid w:val="000430E1"/>
    <w:rsid w:val="000433A5"/>
    <w:rsid w:val="00043560"/>
    <w:rsid w:val="000441A7"/>
    <w:rsid w:val="00045BC4"/>
    <w:rsid w:val="0004655B"/>
    <w:rsid w:val="000466EF"/>
    <w:rsid w:val="00047708"/>
    <w:rsid w:val="00047D98"/>
    <w:rsid w:val="000506C0"/>
    <w:rsid w:val="00050882"/>
    <w:rsid w:val="000517B1"/>
    <w:rsid w:val="00051ABD"/>
    <w:rsid w:val="0005295F"/>
    <w:rsid w:val="00053161"/>
    <w:rsid w:val="0005366D"/>
    <w:rsid w:val="00053EF8"/>
    <w:rsid w:val="00054487"/>
    <w:rsid w:val="000546B8"/>
    <w:rsid w:val="00054F2A"/>
    <w:rsid w:val="00054FE5"/>
    <w:rsid w:val="000575B0"/>
    <w:rsid w:val="00060177"/>
    <w:rsid w:val="00060350"/>
    <w:rsid w:val="00060BC6"/>
    <w:rsid w:val="000616C8"/>
    <w:rsid w:val="00061790"/>
    <w:rsid w:val="00061B5B"/>
    <w:rsid w:val="000630CE"/>
    <w:rsid w:val="00063C49"/>
    <w:rsid w:val="000641B5"/>
    <w:rsid w:val="00065422"/>
    <w:rsid w:val="00065745"/>
    <w:rsid w:val="00066617"/>
    <w:rsid w:val="00066EFB"/>
    <w:rsid w:val="0006748B"/>
    <w:rsid w:val="000676C2"/>
    <w:rsid w:val="00067706"/>
    <w:rsid w:val="00067CEF"/>
    <w:rsid w:val="00071377"/>
    <w:rsid w:val="000714FD"/>
    <w:rsid w:val="00071672"/>
    <w:rsid w:val="000726FF"/>
    <w:rsid w:val="00073903"/>
    <w:rsid w:val="00073BBC"/>
    <w:rsid w:val="00073E84"/>
    <w:rsid w:val="000747B2"/>
    <w:rsid w:val="00074D56"/>
    <w:rsid w:val="0007576A"/>
    <w:rsid w:val="0007595A"/>
    <w:rsid w:val="00076B3C"/>
    <w:rsid w:val="00077337"/>
    <w:rsid w:val="0007768F"/>
    <w:rsid w:val="000777F1"/>
    <w:rsid w:val="00077D83"/>
    <w:rsid w:val="00077E9C"/>
    <w:rsid w:val="000801C8"/>
    <w:rsid w:val="000809B7"/>
    <w:rsid w:val="00080D63"/>
    <w:rsid w:val="0008140A"/>
    <w:rsid w:val="00081C29"/>
    <w:rsid w:val="00082654"/>
    <w:rsid w:val="00082996"/>
    <w:rsid w:val="00083372"/>
    <w:rsid w:val="00083753"/>
    <w:rsid w:val="00083A1B"/>
    <w:rsid w:val="000847AC"/>
    <w:rsid w:val="0008546D"/>
    <w:rsid w:val="0008566B"/>
    <w:rsid w:val="000857F3"/>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3FD"/>
    <w:rsid w:val="00096BE5"/>
    <w:rsid w:val="000A0677"/>
    <w:rsid w:val="000A15C0"/>
    <w:rsid w:val="000A2598"/>
    <w:rsid w:val="000A2D94"/>
    <w:rsid w:val="000A33EC"/>
    <w:rsid w:val="000A3469"/>
    <w:rsid w:val="000A4716"/>
    <w:rsid w:val="000A47EA"/>
    <w:rsid w:val="000A5DF3"/>
    <w:rsid w:val="000A6E48"/>
    <w:rsid w:val="000B0892"/>
    <w:rsid w:val="000B1380"/>
    <w:rsid w:val="000B3211"/>
    <w:rsid w:val="000B4289"/>
    <w:rsid w:val="000B4804"/>
    <w:rsid w:val="000B4FC6"/>
    <w:rsid w:val="000B51C2"/>
    <w:rsid w:val="000B5661"/>
    <w:rsid w:val="000B6216"/>
    <w:rsid w:val="000B75C3"/>
    <w:rsid w:val="000C0DA3"/>
    <w:rsid w:val="000C1149"/>
    <w:rsid w:val="000C1C6F"/>
    <w:rsid w:val="000C431F"/>
    <w:rsid w:val="000C46FE"/>
    <w:rsid w:val="000C4BB0"/>
    <w:rsid w:val="000C5010"/>
    <w:rsid w:val="000C6A65"/>
    <w:rsid w:val="000C76A2"/>
    <w:rsid w:val="000C7ACC"/>
    <w:rsid w:val="000D0B7E"/>
    <w:rsid w:val="000D1536"/>
    <w:rsid w:val="000D1DDE"/>
    <w:rsid w:val="000D24F0"/>
    <w:rsid w:val="000D2C67"/>
    <w:rsid w:val="000D3440"/>
    <w:rsid w:val="000D3BEF"/>
    <w:rsid w:val="000D4534"/>
    <w:rsid w:val="000D4679"/>
    <w:rsid w:val="000D4F21"/>
    <w:rsid w:val="000D530C"/>
    <w:rsid w:val="000D534A"/>
    <w:rsid w:val="000D625D"/>
    <w:rsid w:val="000D7C82"/>
    <w:rsid w:val="000E10E2"/>
    <w:rsid w:val="000E19DF"/>
    <w:rsid w:val="000E2A86"/>
    <w:rsid w:val="000E3041"/>
    <w:rsid w:val="000E320E"/>
    <w:rsid w:val="000E3601"/>
    <w:rsid w:val="000E3E5F"/>
    <w:rsid w:val="000E3EF1"/>
    <w:rsid w:val="000E42B5"/>
    <w:rsid w:val="000E4366"/>
    <w:rsid w:val="000E4548"/>
    <w:rsid w:val="000E479D"/>
    <w:rsid w:val="000E4846"/>
    <w:rsid w:val="000E57E5"/>
    <w:rsid w:val="000E73FF"/>
    <w:rsid w:val="000E7A6E"/>
    <w:rsid w:val="000F1494"/>
    <w:rsid w:val="000F16E4"/>
    <w:rsid w:val="000F1DB1"/>
    <w:rsid w:val="000F25BE"/>
    <w:rsid w:val="000F2605"/>
    <w:rsid w:val="000F297B"/>
    <w:rsid w:val="000F2DA2"/>
    <w:rsid w:val="000F40B9"/>
    <w:rsid w:val="000F41E8"/>
    <w:rsid w:val="000F56EC"/>
    <w:rsid w:val="000F65C1"/>
    <w:rsid w:val="00100765"/>
    <w:rsid w:val="00100BE2"/>
    <w:rsid w:val="00100C80"/>
    <w:rsid w:val="00100E7D"/>
    <w:rsid w:val="001013DB"/>
    <w:rsid w:val="001016E2"/>
    <w:rsid w:val="001027DF"/>
    <w:rsid w:val="00103BFA"/>
    <w:rsid w:val="00106C3A"/>
    <w:rsid w:val="00106E52"/>
    <w:rsid w:val="00107C4A"/>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D59"/>
    <w:rsid w:val="00117F32"/>
    <w:rsid w:val="00120711"/>
    <w:rsid w:val="00120CAD"/>
    <w:rsid w:val="001212FD"/>
    <w:rsid w:val="0012190D"/>
    <w:rsid w:val="001225BD"/>
    <w:rsid w:val="0012282A"/>
    <w:rsid w:val="0012321F"/>
    <w:rsid w:val="00124C8A"/>
    <w:rsid w:val="00124D22"/>
    <w:rsid w:val="00124EC2"/>
    <w:rsid w:val="00126BD5"/>
    <w:rsid w:val="00131EEB"/>
    <w:rsid w:val="001351B6"/>
    <w:rsid w:val="001356BE"/>
    <w:rsid w:val="001361AD"/>
    <w:rsid w:val="001412EC"/>
    <w:rsid w:val="001423D7"/>
    <w:rsid w:val="00142BF6"/>
    <w:rsid w:val="00142D84"/>
    <w:rsid w:val="00143298"/>
    <w:rsid w:val="001440BD"/>
    <w:rsid w:val="00144D5A"/>
    <w:rsid w:val="00144ED3"/>
    <w:rsid w:val="001469BA"/>
    <w:rsid w:val="00147256"/>
    <w:rsid w:val="001473F7"/>
    <w:rsid w:val="001500C4"/>
    <w:rsid w:val="00150945"/>
    <w:rsid w:val="00150FCA"/>
    <w:rsid w:val="001511DE"/>
    <w:rsid w:val="001514CC"/>
    <w:rsid w:val="00151551"/>
    <w:rsid w:val="00152E86"/>
    <w:rsid w:val="00154DF6"/>
    <w:rsid w:val="001557EB"/>
    <w:rsid w:val="0015584C"/>
    <w:rsid w:val="00155D68"/>
    <w:rsid w:val="00156495"/>
    <w:rsid w:val="00156BEA"/>
    <w:rsid w:val="0015716B"/>
    <w:rsid w:val="001606A4"/>
    <w:rsid w:val="00160DB8"/>
    <w:rsid w:val="00161976"/>
    <w:rsid w:val="0016307B"/>
    <w:rsid w:val="001634DC"/>
    <w:rsid w:val="0016354B"/>
    <w:rsid w:val="00163A04"/>
    <w:rsid w:val="00164B49"/>
    <w:rsid w:val="00165EEA"/>
    <w:rsid w:val="0016687F"/>
    <w:rsid w:val="00166E7C"/>
    <w:rsid w:val="00167BCB"/>
    <w:rsid w:val="00167E72"/>
    <w:rsid w:val="00167F53"/>
    <w:rsid w:val="00170A07"/>
    <w:rsid w:val="001713E9"/>
    <w:rsid w:val="0017206D"/>
    <w:rsid w:val="001731B3"/>
    <w:rsid w:val="00175279"/>
    <w:rsid w:val="00175570"/>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8798B"/>
    <w:rsid w:val="001902F2"/>
    <w:rsid w:val="00190BD0"/>
    <w:rsid w:val="00191281"/>
    <w:rsid w:val="00192454"/>
    <w:rsid w:val="0019276D"/>
    <w:rsid w:val="00193FB2"/>
    <w:rsid w:val="001941C3"/>
    <w:rsid w:val="00194547"/>
    <w:rsid w:val="0019515A"/>
    <w:rsid w:val="0019605C"/>
    <w:rsid w:val="001960D6"/>
    <w:rsid w:val="0019695D"/>
    <w:rsid w:val="00196F8E"/>
    <w:rsid w:val="00197B90"/>
    <w:rsid w:val="001A0C34"/>
    <w:rsid w:val="001A17EC"/>
    <w:rsid w:val="001A1853"/>
    <w:rsid w:val="001A1928"/>
    <w:rsid w:val="001A1D5C"/>
    <w:rsid w:val="001A2579"/>
    <w:rsid w:val="001A2DBF"/>
    <w:rsid w:val="001A3E76"/>
    <w:rsid w:val="001A4C5C"/>
    <w:rsid w:val="001A50BE"/>
    <w:rsid w:val="001A52C1"/>
    <w:rsid w:val="001A537B"/>
    <w:rsid w:val="001A563F"/>
    <w:rsid w:val="001A6026"/>
    <w:rsid w:val="001A74DD"/>
    <w:rsid w:val="001B06B6"/>
    <w:rsid w:val="001B0F19"/>
    <w:rsid w:val="001B185B"/>
    <w:rsid w:val="001B1C40"/>
    <w:rsid w:val="001B33DF"/>
    <w:rsid w:val="001B361F"/>
    <w:rsid w:val="001B3834"/>
    <w:rsid w:val="001B3DB3"/>
    <w:rsid w:val="001B471A"/>
    <w:rsid w:val="001B5A50"/>
    <w:rsid w:val="001B78FF"/>
    <w:rsid w:val="001C0EEF"/>
    <w:rsid w:val="001C1471"/>
    <w:rsid w:val="001C1C06"/>
    <w:rsid w:val="001C1C8B"/>
    <w:rsid w:val="001C1D0C"/>
    <w:rsid w:val="001C1E24"/>
    <w:rsid w:val="001C1F12"/>
    <w:rsid w:val="001C4128"/>
    <w:rsid w:val="001C42A2"/>
    <w:rsid w:val="001C4A8F"/>
    <w:rsid w:val="001C504F"/>
    <w:rsid w:val="001C522C"/>
    <w:rsid w:val="001C57EF"/>
    <w:rsid w:val="001C59A2"/>
    <w:rsid w:val="001C6485"/>
    <w:rsid w:val="001D003F"/>
    <w:rsid w:val="001D02FD"/>
    <w:rsid w:val="001D0B66"/>
    <w:rsid w:val="001D1351"/>
    <w:rsid w:val="001D1CB4"/>
    <w:rsid w:val="001D1F89"/>
    <w:rsid w:val="001D35DC"/>
    <w:rsid w:val="001D38F7"/>
    <w:rsid w:val="001D3F60"/>
    <w:rsid w:val="001D446D"/>
    <w:rsid w:val="001D556B"/>
    <w:rsid w:val="001D560C"/>
    <w:rsid w:val="001D65A9"/>
    <w:rsid w:val="001D7473"/>
    <w:rsid w:val="001D76DA"/>
    <w:rsid w:val="001E044A"/>
    <w:rsid w:val="001E0F05"/>
    <w:rsid w:val="001E14DE"/>
    <w:rsid w:val="001E155C"/>
    <w:rsid w:val="001E1E85"/>
    <w:rsid w:val="001E2752"/>
    <w:rsid w:val="001E305E"/>
    <w:rsid w:val="001E30B5"/>
    <w:rsid w:val="001E399C"/>
    <w:rsid w:val="001E41AE"/>
    <w:rsid w:val="001E4309"/>
    <w:rsid w:val="001E64A0"/>
    <w:rsid w:val="001E64E2"/>
    <w:rsid w:val="001E6558"/>
    <w:rsid w:val="001E6AA1"/>
    <w:rsid w:val="001E7D3E"/>
    <w:rsid w:val="001F05AF"/>
    <w:rsid w:val="001F1C66"/>
    <w:rsid w:val="001F2B2A"/>
    <w:rsid w:val="001F2BBA"/>
    <w:rsid w:val="001F2D49"/>
    <w:rsid w:val="001F31D8"/>
    <w:rsid w:val="001F39F6"/>
    <w:rsid w:val="001F3DC6"/>
    <w:rsid w:val="001F4996"/>
    <w:rsid w:val="001F5265"/>
    <w:rsid w:val="001F5A71"/>
    <w:rsid w:val="001F73CF"/>
    <w:rsid w:val="001F73D7"/>
    <w:rsid w:val="002006B7"/>
    <w:rsid w:val="00200990"/>
    <w:rsid w:val="00200AFE"/>
    <w:rsid w:val="0020122F"/>
    <w:rsid w:val="00201460"/>
    <w:rsid w:val="0020153C"/>
    <w:rsid w:val="002025ED"/>
    <w:rsid w:val="002027BB"/>
    <w:rsid w:val="00202DF6"/>
    <w:rsid w:val="00203733"/>
    <w:rsid w:val="00204092"/>
    <w:rsid w:val="0020418A"/>
    <w:rsid w:val="002041DA"/>
    <w:rsid w:val="002049D5"/>
    <w:rsid w:val="0020549C"/>
    <w:rsid w:val="00205E1A"/>
    <w:rsid w:val="00206E6B"/>
    <w:rsid w:val="00206FDF"/>
    <w:rsid w:val="00207CB8"/>
    <w:rsid w:val="00211035"/>
    <w:rsid w:val="00211630"/>
    <w:rsid w:val="00211820"/>
    <w:rsid w:val="00212401"/>
    <w:rsid w:val="00212637"/>
    <w:rsid w:val="002127EA"/>
    <w:rsid w:val="00212BE4"/>
    <w:rsid w:val="002132D0"/>
    <w:rsid w:val="0021351A"/>
    <w:rsid w:val="0021412B"/>
    <w:rsid w:val="00214B75"/>
    <w:rsid w:val="00214F63"/>
    <w:rsid w:val="00215E39"/>
    <w:rsid w:val="002162BD"/>
    <w:rsid w:val="002162F6"/>
    <w:rsid w:val="002163EA"/>
    <w:rsid w:val="00216659"/>
    <w:rsid w:val="002166C2"/>
    <w:rsid w:val="00216F6A"/>
    <w:rsid w:val="0021729D"/>
    <w:rsid w:val="002179B5"/>
    <w:rsid w:val="00220C2B"/>
    <w:rsid w:val="00221001"/>
    <w:rsid w:val="002216BE"/>
    <w:rsid w:val="0022242F"/>
    <w:rsid w:val="00224066"/>
    <w:rsid w:val="002241D3"/>
    <w:rsid w:val="002247F3"/>
    <w:rsid w:val="00225042"/>
    <w:rsid w:val="00225800"/>
    <w:rsid w:val="00226185"/>
    <w:rsid w:val="00226693"/>
    <w:rsid w:val="002270C4"/>
    <w:rsid w:val="00230312"/>
    <w:rsid w:val="002308B9"/>
    <w:rsid w:val="00230A27"/>
    <w:rsid w:val="00230C79"/>
    <w:rsid w:val="00230E98"/>
    <w:rsid w:val="00230FF0"/>
    <w:rsid w:val="00231B14"/>
    <w:rsid w:val="00231E89"/>
    <w:rsid w:val="00232108"/>
    <w:rsid w:val="002335FE"/>
    <w:rsid w:val="0023391B"/>
    <w:rsid w:val="00233EAF"/>
    <w:rsid w:val="00234489"/>
    <w:rsid w:val="002347B0"/>
    <w:rsid w:val="00234940"/>
    <w:rsid w:val="00234A06"/>
    <w:rsid w:val="00235E4C"/>
    <w:rsid w:val="0023744D"/>
    <w:rsid w:val="00237C54"/>
    <w:rsid w:val="002402A1"/>
    <w:rsid w:val="0024039C"/>
    <w:rsid w:val="00240966"/>
    <w:rsid w:val="00241853"/>
    <w:rsid w:val="00241920"/>
    <w:rsid w:val="002428B0"/>
    <w:rsid w:val="002437C0"/>
    <w:rsid w:val="002438A7"/>
    <w:rsid w:val="00243B9E"/>
    <w:rsid w:val="00244DE3"/>
    <w:rsid w:val="002451C6"/>
    <w:rsid w:val="0024607E"/>
    <w:rsid w:val="002468BF"/>
    <w:rsid w:val="002468FC"/>
    <w:rsid w:val="00247491"/>
    <w:rsid w:val="00247703"/>
    <w:rsid w:val="00247F12"/>
    <w:rsid w:val="002500B4"/>
    <w:rsid w:val="00250435"/>
    <w:rsid w:val="00251196"/>
    <w:rsid w:val="0025314A"/>
    <w:rsid w:val="002531FD"/>
    <w:rsid w:val="002541F8"/>
    <w:rsid w:val="002550AD"/>
    <w:rsid w:val="002551BF"/>
    <w:rsid w:val="002553AF"/>
    <w:rsid w:val="002554B8"/>
    <w:rsid w:val="00255567"/>
    <w:rsid w:val="00255E5A"/>
    <w:rsid w:val="0025689C"/>
    <w:rsid w:val="0025758B"/>
    <w:rsid w:val="00257E09"/>
    <w:rsid w:val="00257E35"/>
    <w:rsid w:val="00261720"/>
    <w:rsid w:val="00261BFD"/>
    <w:rsid w:val="00262AAB"/>
    <w:rsid w:val="00262CB7"/>
    <w:rsid w:val="00262D7C"/>
    <w:rsid w:val="00263676"/>
    <w:rsid w:val="002643A1"/>
    <w:rsid w:val="00264497"/>
    <w:rsid w:val="00264ED8"/>
    <w:rsid w:val="0026566E"/>
    <w:rsid w:val="00265A8D"/>
    <w:rsid w:val="00265EEF"/>
    <w:rsid w:val="002665AD"/>
    <w:rsid w:val="002665C5"/>
    <w:rsid w:val="002670A0"/>
    <w:rsid w:val="002676B3"/>
    <w:rsid w:val="00267830"/>
    <w:rsid w:val="00270642"/>
    <w:rsid w:val="00270F7C"/>
    <w:rsid w:val="00271CA8"/>
    <w:rsid w:val="00273211"/>
    <w:rsid w:val="00273344"/>
    <w:rsid w:val="00273786"/>
    <w:rsid w:val="00273805"/>
    <w:rsid w:val="00273A43"/>
    <w:rsid w:val="00274AB0"/>
    <w:rsid w:val="002750D8"/>
    <w:rsid w:val="0027518D"/>
    <w:rsid w:val="0027541D"/>
    <w:rsid w:val="00275C8A"/>
    <w:rsid w:val="00275F06"/>
    <w:rsid w:val="00277AAA"/>
    <w:rsid w:val="00277F68"/>
    <w:rsid w:val="002807B4"/>
    <w:rsid w:val="002839EB"/>
    <w:rsid w:val="00284B94"/>
    <w:rsid w:val="0028561B"/>
    <w:rsid w:val="002857E5"/>
    <w:rsid w:val="00286650"/>
    <w:rsid w:val="00286D8A"/>
    <w:rsid w:val="00287BC8"/>
    <w:rsid w:val="00287CC6"/>
    <w:rsid w:val="0029025C"/>
    <w:rsid w:val="00290F3C"/>
    <w:rsid w:val="00291708"/>
    <w:rsid w:val="00293B2B"/>
    <w:rsid w:val="00293B96"/>
    <w:rsid w:val="00294573"/>
    <w:rsid w:val="00294B18"/>
    <w:rsid w:val="00295263"/>
    <w:rsid w:val="00295D25"/>
    <w:rsid w:val="002967CE"/>
    <w:rsid w:val="002978C3"/>
    <w:rsid w:val="002A045E"/>
    <w:rsid w:val="002A0EF8"/>
    <w:rsid w:val="002A1BD2"/>
    <w:rsid w:val="002A1CE4"/>
    <w:rsid w:val="002A31BF"/>
    <w:rsid w:val="002A3E4F"/>
    <w:rsid w:val="002A41A3"/>
    <w:rsid w:val="002A4B37"/>
    <w:rsid w:val="002A4D5B"/>
    <w:rsid w:val="002A505A"/>
    <w:rsid w:val="002A573A"/>
    <w:rsid w:val="002A5EB2"/>
    <w:rsid w:val="002A602C"/>
    <w:rsid w:val="002A655C"/>
    <w:rsid w:val="002A6E3E"/>
    <w:rsid w:val="002A7E0F"/>
    <w:rsid w:val="002B0E8C"/>
    <w:rsid w:val="002B14B6"/>
    <w:rsid w:val="002B1A04"/>
    <w:rsid w:val="002B1A90"/>
    <w:rsid w:val="002B22D7"/>
    <w:rsid w:val="002B2BC1"/>
    <w:rsid w:val="002B2CB3"/>
    <w:rsid w:val="002B3385"/>
    <w:rsid w:val="002B3441"/>
    <w:rsid w:val="002B41DE"/>
    <w:rsid w:val="002B42D1"/>
    <w:rsid w:val="002B4994"/>
    <w:rsid w:val="002B4E2C"/>
    <w:rsid w:val="002B68CF"/>
    <w:rsid w:val="002B6B1A"/>
    <w:rsid w:val="002C0C40"/>
    <w:rsid w:val="002C1114"/>
    <w:rsid w:val="002C124D"/>
    <w:rsid w:val="002C1560"/>
    <w:rsid w:val="002C223C"/>
    <w:rsid w:val="002C2695"/>
    <w:rsid w:val="002C2DDA"/>
    <w:rsid w:val="002C2F82"/>
    <w:rsid w:val="002C35E7"/>
    <w:rsid w:val="002C42BC"/>
    <w:rsid w:val="002C6BF8"/>
    <w:rsid w:val="002C7217"/>
    <w:rsid w:val="002C726E"/>
    <w:rsid w:val="002D02E4"/>
    <w:rsid w:val="002D1BAE"/>
    <w:rsid w:val="002D1E53"/>
    <w:rsid w:val="002D3534"/>
    <w:rsid w:val="002D3C2A"/>
    <w:rsid w:val="002D4910"/>
    <w:rsid w:val="002D498C"/>
    <w:rsid w:val="002D4E89"/>
    <w:rsid w:val="002D6699"/>
    <w:rsid w:val="002D675F"/>
    <w:rsid w:val="002D7E36"/>
    <w:rsid w:val="002E04F4"/>
    <w:rsid w:val="002E05C4"/>
    <w:rsid w:val="002E08E3"/>
    <w:rsid w:val="002E0C77"/>
    <w:rsid w:val="002E1485"/>
    <w:rsid w:val="002E1988"/>
    <w:rsid w:val="002E1C0D"/>
    <w:rsid w:val="002E1C9C"/>
    <w:rsid w:val="002E295B"/>
    <w:rsid w:val="002E3ADB"/>
    <w:rsid w:val="002E3E0E"/>
    <w:rsid w:val="002E40E1"/>
    <w:rsid w:val="002E5883"/>
    <w:rsid w:val="002E6028"/>
    <w:rsid w:val="002E67BC"/>
    <w:rsid w:val="002E6F07"/>
    <w:rsid w:val="002E707B"/>
    <w:rsid w:val="002F052E"/>
    <w:rsid w:val="002F0538"/>
    <w:rsid w:val="002F1C4B"/>
    <w:rsid w:val="002F3D19"/>
    <w:rsid w:val="002F457E"/>
    <w:rsid w:val="002F4830"/>
    <w:rsid w:val="002F4B5E"/>
    <w:rsid w:val="002F5B9C"/>
    <w:rsid w:val="002F68B8"/>
    <w:rsid w:val="002F6CDE"/>
    <w:rsid w:val="002F70B6"/>
    <w:rsid w:val="002F721F"/>
    <w:rsid w:val="00301288"/>
    <w:rsid w:val="00302835"/>
    <w:rsid w:val="00303081"/>
    <w:rsid w:val="00303828"/>
    <w:rsid w:val="00303A16"/>
    <w:rsid w:val="00303EB9"/>
    <w:rsid w:val="00305D9C"/>
    <w:rsid w:val="00306CE0"/>
    <w:rsid w:val="0030761B"/>
    <w:rsid w:val="00307A06"/>
    <w:rsid w:val="003104E4"/>
    <w:rsid w:val="003104F6"/>
    <w:rsid w:val="003107F0"/>
    <w:rsid w:val="0031104F"/>
    <w:rsid w:val="00311BF1"/>
    <w:rsid w:val="00312DEC"/>
    <w:rsid w:val="0031522A"/>
    <w:rsid w:val="003158CF"/>
    <w:rsid w:val="00316C57"/>
    <w:rsid w:val="00317340"/>
    <w:rsid w:val="00320B1E"/>
    <w:rsid w:val="0032133F"/>
    <w:rsid w:val="00322B68"/>
    <w:rsid w:val="0032324E"/>
    <w:rsid w:val="003235DA"/>
    <w:rsid w:val="00323A5F"/>
    <w:rsid w:val="0032510A"/>
    <w:rsid w:val="0032534E"/>
    <w:rsid w:val="00325759"/>
    <w:rsid w:val="00325F33"/>
    <w:rsid w:val="003268B8"/>
    <w:rsid w:val="003274ED"/>
    <w:rsid w:val="0033033E"/>
    <w:rsid w:val="00330A15"/>
    <w:rsid w:val="00330DC5"/>
    <w:rsid w:val="00331245"/>
    <w:rsid w:val="003315DC"/>
    <w:rsid w:val="00331687"/>
    <w:rsid w:val="00331BC6"/>
    <w:rsid w:val="00331CFE"/>
    <w:rsid w:val="003352C9"/>
    <w:rsid w:val="0033536E"/>
    <w:rsid w:val="00335C0E"/>
    <w:rsid w:val="00335CF3"/>
    <w:rsid w:val="0033642D"/>
    <w:rsid w:val="003368F2"/>
    <w:rsid w:val="003378DF"/>
    <w:rsid w:val="0034033F"/>
    <w:rsid w:val="003407D5"/>
    <w:rsid w:val="00340C63"/>
    <w:rsid w:val="00341311"/>
    <w:rsid w:val="00341BB3"/>
    <w:rsid w:val="00341E73"/>
    <w:rsid w:val="00343421"/>
    <w:rsid w:val="00344C27"/>
    <w:rsid w:val="003466A3"/>
    <w:rsid w:val="00346D9D"/>
    <w:rsid w:val="003500FA"/>
    <w:rsid w:val="00350835"/>
    <w:rsid w:val="00350874"/>
    <w:rsid w:val="00351AD8"/>
    <w:rsid w:val="00351BD3"/>
    <w:rsid w:val="00354B6F"/>
    <w:rsid w:val="00356975"/>
    <w:rsid w:val="0035702A"/>
    <w:rsid w:val="00357DCA"/>
    <w:rsid w:val="003602A5"/>
    <w:rsid w:val="00360A27"/>
    <w:rsid w:val="00362788"/>
    <w:rsid w:val="00362A8E"/>
    <w:rsid w:val="00362C03"/>
    <w:rsid w:val="003632A3"/>
    <w:rsid w:val="00363804"/>
    <w:rsid w:val="00364427"/>
    <w:rsid w:val="00364882"/>
    <w:rsid w:val="003652FD"/>
    <w:rsid w:val="00365DEE"/>
    <w:rsid w:val="00366AA0"/>
    <w:rsid w:val="00366E4A"/>
    <w:rsid w:val="00367A3D"/>
    <w:rsid w:val="00367E4F"/>
    <w:rsid w:val="00371A4F"/>
    <w:rsid w:val="00372BFC"/>
    <w:rsid w:val="00373E85"/>
    <w:rsid w:val="00373F32"/>
    <w:rsid w:val="00374852"/>
    <w:rsid w:val="00375CC8"/>
    <w:rsid w:val="00376CCB"/>
    <w:rsid w:val="003777C6"/>
    <w:rsid w:val="00380FA5"/>
    <w:rsid w:val="003814E9"/>
    <w:rsid w:val="003829F9"/>
    <w:rsid w:val="003835A7"/>
    <w:rsid w:val="003852C7"/>
    <w:rsid w:val="00387F74"/>
    <w:rsid w:val="00390D12"/>
    <w:rsid w:val="00391532"/>
    <w:rsid w:val="0039279D"/>
    <w:rsid w:val="00393157"/>
    <w:rsid w:val="003937C6"/>
    <w:rsid w:val="00393C4A"/>
    <w:rsid w:val="003942BF"/>
    <w:rsid w:val="0039519F"/>
    <w:rsid w:val="00395DC9"/>
    <w:rsid w:val="0039626A"/>
    <w:rsid w:val="00396616"/>
    <w:rsid w:val="00396A18"/>
    <w:rsid w:val="00396A55"/>
    <w:rsid w:val="00396AA6"/>
    <w:rsid w:val="003979D6"/>
    <w:rsid w:val="00397E66"/>
    <w:rsid w:val="003A01DA"/>
    <w:rsid w:val="003A075A"/>
    <w:rsid w:val="003A08EE"/>
    <w:rsid w:val="003A0B77"/>
    <w:rsid w:val="003A12BB"/>
    <w:rsid w:val="003A1CDA"/>
    <w:rsid w:val="003A271C"/>
    <w:rsid w:val="003A2E8B"/>
    <w:rsid w:val="003A3064"/>
    <w:rsid w:val="003A3446"/>
    <w:rsid w:val="003A40FB"/>
    <w:rsid w:val="003A569E"/>
    <w:rsid w:val="003A590E"/>
    <w:rsid w:val="003A5A44"/>
    <w:rsid w:val="003A6240"/>
    <w:rsid w:val="003A6F96"/>
    <w:rsid w:val="003B0087"/>
    <w:rsid w:val="003B099D"/>
    <w:rsid w:val="003B116E"/>
    <w:rsid w:val="003B2D2F"/>
    <w:rsid w:val="003B3813"/>
    <w:rsid w:val="003B43A6"/>
    <w:rsid w:val="003B44A0"/>
    <w:rsid w:val="003B4986"/>
    <w:rsid w:val="003B4B6A"/>
    <w:rsid w:val="003B516C"/>
    <w:rsid w:val="003B54EA"/>
    <w:rsid w:val="003B5F4F"/>
    <w:rsid w:val="003B6A12"/>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1FFC"/>
    <w:rsid w:val="003E2762"/>
    <w:rsid w:val="003E283A"/>
    <w:rsid w:val="003E2E3C"/>
    <w:rsid w:val="003E3F3F"/>
    <w:rsid w:val="003E4E3E"/>
    <w:rsid w:val="003E5708"/>
    <w:rsid w:val="003E624A"/>
    <w:rsid w:val="003E6FA6"/>
    <w:rsid w:val="003E76B7"/>
    <w:rsid w:val="003F037B"/>
    <w:rsid w:val="003F117A"/>
    <w:rsid w:val="003F31EF"/>
    <w:rsid w:val="003F3548"/>
    <w:rsid w:val="003F3AAF"/>
    <w:rsid w:val="003F456B"/>
    <w:rsid w:val="003F4679"/>
    <w:rsid w:val="003F623F"/>
    <w:rsid w:val="003F62B3"/>
    <w:rsid w:val="003F69CF"/>
    <w:rsid w:val="003F6EFE"/>
    <w:rsid w:val="003F7518"/>
    <w:rsid w:val="003F7AD3"/>
    <w:rsid w:val="003F7C24"/>
    <w:rsid w:val="00400A16"/>
    <w:rsid w:val="00400E5B"/>
    <w:rsid w:val="00402475"/>
    <w:rsid w:val="004031CE"/>
    <w:rsid w:val="00404869"/>
    <w:rsid w:val="00404ABB"/>
    <w:rsid w:val="00405A99"/>
    <w:rsid w:val="004062C9"/>
    <w:rsid w:val="00406A0B"/>
    <w:rsid w:val="004077C0"/>
    <w:rsid w:val="004104A9"/>
    <w:rsid w:val="00410625"/>
    <w:rsid w:val="00410D34"/>
    <w:rsid w:val="00410D9C"/>
    <w:rsid w:val="00412264"/>
    <w:rsid w:val="00412308"/>
    <w:rsid w:val="004129B8"/>
    <w:rsid w:val="00412ACD"/>
    <w:rsid w:val="0041418A"/>
    <w:rsid w:val="004146E5"/>
    <w:rsid w:val="00416A3A"/>
    <w:rsid w:val="00417A22"/>
    <w:rsid w:val="004200FF"/>
    <w:rsid w:val="00420CDD"/>
    <w:rsid w:val="00420E18"/>
    <w:rsid w:val="00421147"/>
    <w:rsid w:val="00422395"/>
    <w:rsid w:val="00422A6C"/>
    <w:rsid w:val="00422FFE"/>
    <w:rsid w:val="00423D72"/>
    <w:rsid w:val="004240AF"/>
    <w:rsid w:val="0042483B"/>
    <w:rsid w:val="00425546"/>
    <w:rsid w:val="004262BE"/>
    <w:rsid w:val="00426936"/>
    <w:rsid w:val="00427302"/>
    <w:rsid w:val="00427800"/>
    <w:rsid w:val="00427AE9"/>
    <w:rsid w:val="00427BCB"/>
    <w:rsid w:val="004309DC"/>
    <w:rsid w:val="00430C38"/>
    <w:rsid w:val="00431BBF"/>
    <w:rsid w:val="004321C9"/>
    <w:rsid w:val="00432DCC"/>
    <w:rsid w:val="004338F9"/>
    <w:rsid w:val="00433BDF"/>
    <w:rsid w:val="00433E86"/>
    <w:rsid w:val="00434B5A"/>
    <w:rsid w:val="004353CD"/>
    <w:rsid w:val="00435B50"/>
    <w:rsid w:val="0043677F"/>
    <w:rsid w:val="00437AD6"/>
    <w:rsid w:val="00437DB6"/>
    <w:rsid w:val="00441122"/>
    <w:rsid w:val="00441702"/>
    <w:rsid w:val="00443CDF"/>
    <w:rsid w:val="00445C36"/>
    <w:rsid w:val="00446906"/>
    <w:rsid w:val="004475E6"/>
    <w:rsid w:val="00447A9E"/>
    <w:rsid w:val="00447CE5"/>
    <w:rsid w:val="004502B3"/>
    <w:rsid w:val="00450E3C"/>
    <w:rsid w:val="004517B2"/>
    <w:rsid w:val="00453DC9"/>
    <w:rsid w:val="0045468C"/>
    <w:rsid w:val="00454C33"/>
    <w:rsid w:val="00454F8E"/>
    <w:rsid w:val="0045644D"/>
    <w:rsid w:val="0045732A"/>
    <w:rsid w:val="00457481"/>
    <w:rsid w:val="004604BE"/>
    <w:rsid w:val="00460BB3"/>
    <w:rsid w:val="00460F5E"/>
    <w:rsid w:val="00461075"/>
    <w:rsid w:val="004611C8"/>
    <w:rsid w:val="004611F1"/>
    <w:rsid w:val="00461590"/>
    <w:rsid w:val="00461991"/>
    <w:rsid w:val="004633AC"/>
    <w:rsid w:val="00463663"/>
    <w:rsid w:val="00463A02"/>
    <w:rsid w:val="00463F58"/>
    <w:rsid w:val="00464087"/>
    <w:rsid w:val="00464296"/>
    <w:rsid w:val="00464E14"/>
    <w:rsid w:val="004651E5"/>
    <w:rsid w:val="0046601C"/>
    <w:rsid w:val="00466331"/>
    <w:rsid w:val="00466397"/>
    <w:rsid w:val="00466FEC"/>
    <w:rsid w:val="0046713F"/>
    <w:rsid w:val="004679E2"/>
    <w:rsid w:val="004705DC"/>
    <w:rsid w:val="004708D7"/>
    <w:rsid w:val="004708DA"/>
    <w:rsid w:val="00470CA7"/>
    <w:rsid w:val="004710FC"/>
    <w:rsid w:val="00471743"/>
    <w:rsid w:val="00472D4C"/>
    <w:rsid w:val="00473A7E"/>
    <w:rsid w:val="00474189"/>
    <w:rsid w:val="00474D17"/>
    <w:rsid w:val="00475188"/>
    <w:rsid w:val="00475776"/>
    <w:rsid w:val="0047586A"/>
    <w:rsid w:val="00475CBD"/>
    <w:rsid w:val="0047615B"/>
    <w:rsid w:val="00476325"/>
    <w:rsid w:val="00476D25"/>
    <w:rsid w:val="004770E7"/>
    <w:rsid w:val="00480DD7"/>
    <w:rsid w:val="0048198C"/>
    <w:rsid w:val="00481DFE"/>
    <w:rsid w:val="004833AE"/>
    <w:rsid w:val="0048347B"/>
    <w:rsid w:val="00485897"/>
    <w:rsid w:val="00491BE9"/>
    <w:rsid w:val="0049283D"/>
    <w:rsid w:val="004947A8"/>
    <w:rsid w:val="0049480E"/>
    <w:rsid w:val="004948A9"/>
    <w:rsid w:val="00495129"/>
    <w:rsid w:val="004A05B2"/>
    <w:rsid w:val="004A05FE"/>
    <w:rsid w:val="004A1FEF"/>
    <w:rsid w:val="004A2171"/>
    <w:rsid w:val="004A2590"/>
    <w:rsid w:val="004A2B2C"/>
    <w:rsid w:val="004A33F0"/>
    <w:rsid w:val="004A482D"/>
    <w:rsid w:val="004A51F8"/>
    <w:rsid w:val="004A644F"/>
    <w:rsid w:val="004A6B21"/>
    <w:rsid w:val="004A7621"/>
    <w:rsid w:val="004A7967"/>
    <w:rsid w:val="004B22D1"/>
    <w:rsid w:val="004B2B2D"/>
    <w:rsid w:val="004B523F"/>
    <w:rsid w:val="004B69B4"/>
    <w:rsid w:val="004B6FC6"/>
    <w:rsid w:val="004B7A29"/>
    <w:rsid w:val="004C0885"/>
    <w:rsid w:val="004C0D9B"/>
    <w:rsid w:val="004C233D"/>
    <w:rsid w:val="004C2416"/>
    <w:rsid w:val="004C2AEE"/>
    <w:rsid w:val="004C4153"/>
    <w:rsid w:val="004C4F61"/>
    <w:rsid w:val="004C55CB"/>
    <w:rsid w:val="004C696B"/>
    <w:rsid w:val="004C7045"/>
    <w:rsid w:val="004C75F6"/>
    <w:rsid w:val="004C7BBF"/>
    <w:rsid w:val="004C7DB6"/>
    <w:rsid w:val="004D13E7"/>
    <w:rsid w:val="004D164B"/>
    <w:rsid w:val="004D2778"/>
    <w:rsid w:val="004D44CE"/>
    <w:rsid w:val="004D4B58"/>
    <w:rsid w:val="004D5149"/>
    <w:rsid w:val="004D54F1"/>
    <w:rsid w:val="004D5C8C"/>
    <w:rsid w:val="004D5CBC"/>
    <w:rsid w:val="004D769A"/>
    <w:rsid w:val="004E0CBD"/>
    <w:rsid w:val="004E0EB6"/>
    <w:rsid w:val="004E120C"/>
    <w:rsid w:val="004E24A7"/>
    <w:rsid w:val="004E2C4B"/>
    <w:rsid w:val="004E2E9A"/>
    <w:rsid w:val="004E4982"/>
    <w:rsid w:val="004E4ADE"/>
    <w:rsid w:val="004E4EA8"/>
    <w:rsid w:val="004E6A47"/>
    <w:rsid w:val="004E710A"/>
    <w:rsid w:val="004E73E6"/>
    <w:rsid w:val="004E76E8"/>
    <w:rsid w:val="004E7C48"/>
    <w:rsid w:val="004E7D62"/>
    <w:rsid w:val="004E7F5F"/>
    <w:rsid w:val="004F03A2"/>
    <w:rsid w:val="004F197E"/>
    <w:rsid w:val="004F20DE"/>
    <w:rsid w:val="004F3582"/>
    <w:rsid w:val="004F3A89"/>
    <w:rsid w:val="004F3C16"/>
    <w:rsid w:val="004F3EE5"/>
    <w:rsid w:val="004F5C44"/>
    <w:rsid w:val="004F63E4"/>
    <w:rsid w:val="004F6ACA"/>
    <w:rsid w:val="004F6E51"/>
    <w:rsid w:val="004F7758"/>
    <w:rsid w:val="004F7B33"/>
    <w:rsid w:val="005003D8"/>
    <w:rsid w:val="00500612"/>
    <w:rsid w:val="005015A2"/>
    <w:rsid w:val="005018C4"/>
    <w:rsid w:val="00503628"/>
    <w:rsid w:val="00504885"/>
    <w:rsid w:val="0050525F"/>
    <w:rsid w:val="00505271"/>
    <w:rsid w:val="005058C1"/>
    <w:rsid w:val="00506198"/>
    <w:rsid w:val="00506977"/>
    <w:rsid w:val="005124C2"/>
    <w:rsid w:val="0051276B"/>
    <w:rsid w:val="00512F30"/>
    <w:rsid w:val="00512F77"/>
    <w:rsid w:val="00514A7B"/>
    <w:rsid w:val="005154AF"/>
    <w:rsid w:val="00515559"/>
    <w:rsid w:val="00515592"/>
    <w:rsid w:val="00515A17"/>
    <w:rsid w:val="00516132"/>
    <w:rsid w:val="005164AF"/>
    <w:rsid w:val="00516E75"/>
    <w:rsid w:val="005173D6"/>
    <w:rsid w:val="005203F5"/>
    <w:rsid w:val="00521912"/>
    <w:rsid w:val="00521950"/>
    <w:rsid w:val="00521C2A"/>
    <w:rsid w:val="00522007"/>
    <w:rsid w:val="0052286E"/>
    <w:rsid w:val="00523449"/>
    <w:rsid w:val="0052363B"/>
    <w:rsid w:val="00523B8D"/>
    <w:rsid w:val="00524C30"/>
    <w:rsid w:val="00524FA5"/>
    <w:rsid w:val="005255D1"/>
    <w:rsid w:val="0052565B"/>
    <w:rsid w:val="00525678"/>
    <w:rsid w:val="00525AD2"/>
    <w:rsid w:val="00525BFF"/>
    <w:rsid w:val="00525CBC"/>
    <w:rsid w:val="0052721F"/>
    <w:rsid w:val="0052749C"/>
    <w:rsid w:val="0052762D"/>
    <w:rsid w:val="00530F12"/>
    <w:rsid w:val="00531BC6"/>
    <w:rsid w:val="00531D1C"/>
    <w:rsid w:val="0053287A"/>
    <w:rsid w:val="00532CB7"/>
    <w:rsid w:val="005333B8"/>
    <w:rsid w:val="005333F0"/>
    <w:rsid w:val="00533412"/>
    <w:rsid w:val="005342BC"/>
    <w:rsid w:val="00534482"/>
    <w:rsid w:val="005344AD"/>
    <w:rsid w:val="00534A00"/>
    <w:rsid w:val="00534DD8"/>
    <w:rsid w:val="0053559F"/>
    <w:rsid w:val="005355AF"/>
    <w:rsid w:val="00537FC6"/>
    <w:rsid w:val="00540748"/>
    <w:rsid w:val="00540D4B"/>
    <w:rsid w:val="00540E7A"/>
    <w:rsid w:val="00540FE8"/>
    <w:rsid w:val="00542927"/>
    <w:rsid w:val="00542C98"/>
    <w:rsid w:val="00542F5B"/>
    <w:rsid w:val="005449A0"/>
    <w:rsid w:val="00546A46"/>
    <w:rsid w:val="005471E5"/>
    <w:rsid w:val="00547798"/>
    <w:rsid w:val="00547B46"/>
    <w:rsid w:val="00547DFC"/>
    <w:rsid w:val="0055093A"/>
    <w:rsid w:val="00551058"/>
    <w:rsid w:val="005512DB"/>
    <w:rsid w:val="00551E29"/>
    <w:rsid w:val="005527DF"/>
    <w:rsid w:val="00552A8A"/>
    <w:rsid w:val="00552D5A"/>
    <w:rsid w:val="005535FB"/>
    <w:rsid w:val="0055362B"/>
    <w:rsid w:val="00553925"/>
    <w:rsid w:val="005541CF"/>
    <w:rsid w:val="00555D5F"/>
    <w:rsid w:val="00556EBE"/>
    <w:rsid w:val="00557A42"/>
    <w:rsid w:val="00560CCB"/>
    <w:rsid w:val="00561204"/>
    <w:rsid w:val="005613FC"/>
    <w:rsid w:val="0056141F"/>
    <w:rsid w:val="00561567"/>
    <w:rsid w:val="00561967"/>
    <w:rsid w:val="00561D17"/>
    <w:rsid w:val="00561FE2"/>
    <w:rsid w:val="00561FFD"/>
    <w:rsid w:val="005629D2"/>
    <w:rsid w:val="0056468A"/>
    <w:rsid w:val="00564F8C"/>
    <w:rsid w:val="005654F5"/>
    <w:rsid w:val="00565C80"/>
    <w:rsid w:val="005666D4"/>
    <w:rsid w:val="00567550"/>
    <w:rsid w:val="00567713"/>
    <w:rsid w:val="00571196"/>
    <w:rsid w:val="005714E2"/>
    <w:rsid w:val="005716A0"/>
    <w:rsid w:val="00571FDD"/>
    <w:rsid w:val="0057207A"/>
    <w:rsid w:val="005722FE"/>
    <w:rsid w:val="00572485"/>
    <w:rsid w:val="00572849"/>
    <w:rsid w:val="00572F34"/>
    <w:rsid w:val="0057416C"/>
    <w:rsid w:val="00574783"/>
    <w:rsid w:val="00575918"/>
    <w:rsid w:val="00576329"/>
    <w:rsid w:val="005763C1"/>
    <w:rsid w:val="00576AA0"/>
    <w:rsid w:val="00576DAA"/>
    <w:rsid w:val="005805E3"/>
    <w:rsid w:val="00581DCC"/>
    <w:rsid w:val="00581F26"/>
    <w:rsid w:val="00582F29"/>
    <w:rsid w:val="00582F9E"/>
    <w:rsid w:val="0058441E"/>
    <w:rsid w:val="0058539E"/>
    <w:rsid w:val="00585F44"/>
    <w:rsid w:val="0058638D"/>
    <w:rsid w:val="0058647C"/>
    <w:rsid w:val="00586608"/>
    <w:rsid w:val="00586D47"/>
    <w:rsid w:val="00587179"/>
    <w:rsid w:val="00587B76"/>
    <w:rsid w:val="0059002F"/>
    <w:rsid w:val="005901BF"/>
    <w:rsid w:val="005903E7"/>
    <w:rsid w:val="00591C53"/>
    <w:rsid w:val="0059273D"/>
    <w:rsid w:val="00593951"/>
    <w:rsid w:val="00593B49"/>
    <w:rsid w:val="00594429"/>
    <w:rsid w:val="00594E49"/>
    <w:rsid w:val="00595034"/>
    <w:rsid w:val="00596655"/>
    <w:rsid w:val="00596668"/>
    <w:rsid w:val="0059734B"/>
    <w:rsid w:val="005A115E"/>
    <w:rsid w:val="005A24A4"/>
    <w:rsid w:val="005A2BF7"/>
    <w:rsid w:val="005A36E8"/>
    <w:rsid w:val="005A3A6F"/>
    <w:rsid w:val="005A4469"/>
    <w:rsid w:val="005A5DE3"/>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1B22"/>
    <w:rsid w:val="005C2386"/>
    <w:rsid w:val="005C349A"/>
    <w:rsid w:val="005C492C"/>
    <w:rsid w:val="005C5482"/>
    <w:rsid w:val="005C5615"/>
    <w:rsid w:val="005C6859"/>
    <w:rsid w:val="005C6CEE"/>
    <w:rsid w:val="005C73A3"/>
    <w:rsid w:val="005C7D79"/>
    <w:rsid w:val="005D0285"/>
    <w:rsid w:val="005D06B6"/>
    <w:rsid w:val="005D1AD4"/>
    <w:rsid w:val="005D40D4"/>
    <w:rsid w:val="005D42A8"/>
    <w:rsid w:val="005D4770"/>
    <w:rsid w:val="005D4F41"/>
    <w:rsid w:val="005D53F4"/>
    <w:rsid w:val="005D582C"/>
    <w:rsid w:val="005D5DC0"/>
    <w:rsid w:val="005D6629"/>
    <w:rsid w:val="005D67D4"/>
    <w:rsid w:val="005E0E71"/>
    <w:rsid w:val="005E115B"/>
    <w:rsid w:val="005E13DF"/>
    <w:rsid w:val="005E17B1"/>
    <w:rsid w:val="005E1FC6"/>
    <w:rsid w:val="005E33B1"/>
    <w:rsid w:val="005E4C71"/>
    <w:rsid w:val="005E55D2"/>
    <w:rsid w:val="005E6E32"/>
    <w:rsid w:val="005E7491"/>
    <w:rsid w:val="005E7808"/>
    <w:rsid w:val="005F03F9"/>
    <w:rsid w:val="005F086C"/>
    <w:rsid w:val="005F0AED"/>
    <w:rsid w:val="005F0B95"/>
    <w:rsid w:val="005F0BE6"/>
    <w:rsid w:val="005F17FA"/>
    <w:rsid w:val="005F2317"/>
    <w:rsid w:val="005F3F87"/>
    <w:rsid w:val="005F6899"/>
    <w:rsid w:val="005F7FD6"/>
    <w:rsid w:val="00600242"/>
    <w:rsid w:val="00600A63"/>
    <w:rsid w:val="00600D13"/>
    <w:rsid w:val="00601121"/>
    <w:rsid w:val="00601789"/>
    <w:rsid w:val="00601B35"/>
    <w:rsid w:val="00601C05"/>
    <w:rsid w:val="0060294C"/>
    <w:rsid w:val="006034C7"/>
    <w:rsid w:val="0060364B"/>
    <w:rsid w:val="00603AAD"/>
    <w:rsid w:val="00604C01"/>
    <w:rsid w:val="006057DC"/>
    <w:rsid w:val="00605CDA"/>
    <w:rsid w:val="00605F80"/>
    <w:rsid w:val="00606138"/>
    <w:rsid w:val="00610785"/>
    <w:rsid w:val="00611BDE"/>
    <w:rsid w:val="0061226F"/>
    <w:rsid w:val="00612A3F"/>
    <w:rsid w:val="0061312A"/>
    <w:rsid w:val="00613293"/>
    <w:rsid w:val="006133F2"/>
    <w:rsid w:val="006139DF"/>
    <w:rsid w:val="00614114"/>
    <w:rsid w:val="006148A1"/>
    <w:rsid w:val="006160EC"/>
    <w:rsid w:val="0061671D"/>
    <w:rsid w:val="00616C00"/>
    <w:rsid w:val="00616F67"/>
    <w:rsid w:val="0061711A"/>
    <w:rsid w:val="00617161"/>
    <w:rsid w:val="00617165"/>
    <w:rsid w:val="00620958"/>
    <w:rsid w:val="00620BCF"/>
    <w:rsid w:val="00621281"/>
    <w:rsid w:val="006215F6"/>
    <w:rsid w:val="0062177E"/>
    <w:rsid w:val="0062296B"/>
    <w:rsid w:val="00622F0A"/>
    <w:rsid w:val="00623DE7"/>
    <w:rsid w:val="0062485A"/>
    <w:rsid w:val="00625A6C"/>
    <w:rsid w:val="006266D6"/>
    <w:rsid w:val="00626B6C"/>
    <w:rsid w:val="00626D3E"/>
    <w:rsid w:val="00627DB3"/>
    <w:rsid w:val="00630F65"/>
    <w:rsid w:val="0063139B"/>
    <w:rsid w:val="006313B5"/>
    <w:rsid w:val="00631C6B"/>
    <w:rsid w:val="0063213D"/>
    <w:rsid w:val="00632D91"/>
    <w:rsid w:val="00633F00"/>
    <w:rsid w:val="0063421F"/>
    <w:rsid w:val="00634F4B"/>
    <w:rsid w:val="006353B3"/>
    <w:rsid w:val="00635B61"/>
    <w:rsid w:val="00636EF6"/>
    <w:rsid w:val="00637463"/>
    <w:rsid w:val="00637598"/>
    <w:rsid w:val="00637BAF"/>
    <w:rsid w:val="00640C4E"/>
    <w:rsid w:val="00640F17"/>
    <w:rsid w:val="00643138"/>
    <w:rsid w:val="00643341"/>
    <w:rsid w:val="006437E6"/>
    <w:rsid w:val="00643C79"/>
    <w:rsid w:val="00643C92"/>
    <w:rsid w:val="00644FA0"/>
    <w:rsid w:val="006458CD"/>
    <w:rsid w:val="00645C1F"/>
    <w:rsid w:val="00646801"/>
    <w:rsid w:val="00646EFE"/>
    <w:rsid w:val="006509F7"/>
    <w:rsid w:val="006512B3"/>
    <w:rsid w:val="00652092"/>
    <w:rsid w:val="0065245B"/>
    <w:rsid w:val="00653FF6"/>
    <w:rsid w:val="006546F8"/>
    <w:rsid w:val="006559DD"/>
    <w:rsid w:val="00655CF0"/>
    <w:rsid w:val="0065602B"/>
    <w:rsid w:val="00656629"/>
    <w:rsid w:val="00657C2B"/>
    <w:rsid w:val="006602D3"/>
    <w:rsid w:val="00660E43"/>
    <w:rsid w:val="00661B53"/>
    <w:rsid w:val="00661F1E"/>
    <w:rsid w:val="00662210"/>
    <w:rsid w:val="00662CC3"/>
    <w:rsid w:val="00663734"/>
    <w:rsid w:val="00663B8C"/>
    <w:rsid w:val="00664C3F"/>
    <w:rsid w:val="00664F15"/>
    <w:rsid w:val="00665622"/>
    <w:rsid w:val="006666B1"/>
    <w:rsid w:val="00667106"/>
    <w:rsid w:val="00667916"/>
    <w:rsid w:val="00667D33"/>
    <w:rsid w:val="00670576"/>
    <w:rsid w:val="00670B72"/>
    <w:rsid w:val="00670D4E"/>
    <w:rsid w:val="00671861"/>
    <w:rsid w:val="00672155"/>
    <w:rsid w:val="0067235A"/>
    <w:rsid w:val="00672546"/>
    <w:rsid w:val="0067324B"/>
    <w:rsid w:val="00673A20"/>
    <w:rsid w:val="00674347"/>
    <w:rsid w:val="00674BDE"/>
    <w:rsid w:val="00674F92"/>
    <w:rsid w:val="00675551"/>
    <w:rsid w:val="0067627D"/>
    <w:rsid w:val="006764E8"/>
    <w:rsid w:val="00676C64"/>
    <w:rsid w:val="00677F82"/>
    <w:rsid w:val="0068059B"/>
    <w:rsid w:val="00680B87"/>
    <w:rsid w:val="00680F11"/>
    <w:rsid w:val="00681831"/>
    <w:rsid w:val="00681840"/>
    <w:rsid w:val="0068249D"/>
    <w:rsid w:val="0068271B"/>
    <w:rsid w:val="00682B65"/>
    <w:rsid w:val="00682C34"/>
    <w:rsid w:val="006832F4"/>
    <w:rsid w:val="00683696"/>
    <w:rsid w:val="00684211"/>
    <w:rsid w:val="006846DC"/>
    <w:rsid w:val="0068478D"/>
    <w:rsid w:val="00684AA1"/>
    <w:rsid w:val="00684CE6"/>
    <w:rsid w:val="0068541F"/>
    <w:rsid w:val="00685897"/>
    <w:rsid w:val="00686397"/>
    <w:rsid w:val="00686C3A"/>
    <w:rsid w:val="00686F12"/>
    <w:rsid w:val="006870E9"/>
    <w:rsid w:val="006873E9"/>
    <w:rsid w:val="006877F4"/>
    <w:rsid w:val="00690664"/>
    <w:rsid w:val="0069072F"/>
    <w:rsid w:val="006911CA"/>
    <w:rsid w:val="006913D2"/>
    <w:rsid w:val="0069206A"/>
    <w:rsid w:val="006925DB"/>
    <w:rsid w:val="00692AB1"/>
    <w:rsid w:val="006932E7"/>
    <w:rsid w:val="00695A4A"/>
    <w:rsid w:val="006967A2"/>
    <w:rsid w:val="006968B2"/>
    <w:rsid w:val="00696C69"/>
    <w:rsid w:val="00697A25"/>
    <w:rsid w:val="00697C7E"/>
    <w:rsid w:val="00697CE3"/>
    <w:rsid w:val="00697E45"/>
    <w:rsid w:val="006A10B0"/>
    <w:rsid w:val="006A171D"/>
    <w:rsid w:val="006A1871"/>
    <w:rsid w:val="006A1A53"/>
    <w:rsid w:val="006A2E5D"/>
    <w:rsid w:val="006A3288"/>
    <w:rsid w:val="006A3704"/>
    <w:rsid w:val="006A3A4D"/>
    <w:rsid w:val="006A6A58"/>
    <w:rsid w:val="006A79CB"/>
    <w:rsid w:val="006A7BBD"/>
    <w:rsid w:val="006A7E8A"/>
    <w:rsid w:val="006B1E9A"/>
    <w:rsid w:val="006B2C25"/>
    <w:rsid w:val="006B2D8C"/>
    <w:rsid w:val="006B2FD2"/>
    <w:rsid w:val="006B3742"/>
    <w:rsid w:val="006B3B88"/>
    <w:rsid w:val="006B414B"/>
    <w:rsid w:val="006B4545"/>
    <w:rsid w:val="006B4947"/>
    <w:rsid w:val="006B4CC1"/>
    <w:rsid w:val="006B4E46"/>
    <w:rsid w:val="006B5FE6"/>
    <w:rsid w:val="006B6A5C"/>
    <w:rsid w:val="006B6D01"/>
    <w:rsid w:val="006B6DC8"/>
    <w:rsid w:val="006B7386"/>
    <w:rsid w:val="006B74BA"/>
    <w:rsid w:val="006B7E89"/>
    <w:rsid w:val="006C0949"/>
    <w:rsid w:val="006C0EFF"/>
    <w:rsid w:val="006C1232"/>
    <w:rsid w:val="006C1C5F"/>
    <w:rsid w:val="006C1C9F"/>
    <w:rsid w:val="006C2149"/>
    <w:rsid w:val="006C27F5"/>
    <w:rsid w:val="006C3AE7"/>
    <w:rsid w:val="006C3D85"/>
    <w:rsid w:val="006C47BA"/>
    <w:rsid w:val="006C4BC2"/>
    <w:rsid w:val="006C4BD1"/>
    <w:rsid w:val="006C5871"/>
    <w:rsid w:val="006C5BFB"/>
    <w:rsid w:val="006C6218"/>
    <w:rsid w:val="006C66AA"/>
    <w:rsid w:val="006C6E6B"/>
    <w:rsid w:val="006C6F09"/>
    <w:rsid w:val="006C6F95"/>
    <w:rsid w:val="006D08A3"/>
    <w:rsid w:val="006D08FB"/>
    <w:rsid w:val="006D1757"/>
    <w:rsid w:val="006D1EF0"/>
    <w:rsid w:val="006D21D7"/>
    <w:rsid w:val="006D446D"/>
    <w:rsid w:val="006D5C35"/>
    <w:rsid w:val="006D5F22"/>
    <w:rsid w:val="006D6CC6"/>
    <w:rsid w:val="006D702A"/>
    <w:rsid w:val="006D7132"/>
    <w:rsid w:val="006E1319"/>
    <w:rsid w:val="006E32CF"/>
    <w:rsid w:val="006E5525"/>
    <w:rsid w:val="006E6662"/>
    <w:rsid w:val="006E6DEC"/>
    <w:rsid w:val="006E7C25"/>
    <w:rsid w:val="006E7C66"/>
    <w:rsid w:val="006E7C80"/>
    <w:rsid w:val="006E7CD6"/>
    <w:rsid w:val="006F0072"/>
    <w:rsid w:val="006F082E"/>
    <w:rsid w:val="006F0903"/>
    <w:rsid w:val="006F0FBD"/>
    <w:rsid w:val="006F1317"/>
    <w:rsid w:val="006F23A4"/>
    <w:rsid w:val="006F29F7"/>
    <w:rsid w:val="006F41F3"/>
    <w:rsid w:val="006F47AD"/>
    <w:rsid w:val="006F4D95"/>
    <w:rsid w:val="006F55B8"/>
    <w:rsid w:val="006F58E3"/>
    <w:rsid w:val="006F62BA"/>
    <w:rsid w:val="006F6FBF"/>
    <w:rsid w:val="006F79BD"/>
    <w:rsid w:val="007008E4"/>
    <w:rsid w:val="00700ACA"/>
    <w:rsid w:val="0070111E"/>
    <w:rsid w:val="00701D03"/>
    <w:rsid w:val="00701F0B"/>
    <w:rsid w:val="007025DC"/>
    <w:rsid w:val="007027C4"/>
    <w:rsid w:val="007034E7"/>
    <w:rsid w:val="00703B58"/>
    <w:rsid w:val="00703E51"/>
    <w:rsid w:val="00703F02"/>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CE1"/>
    <w:rsid w:val="00723EE2"/>
    <w:rsid w:val="00724E9C"/>
    <w:rsid w:val="007254E1"/>
    <w:rsid w:val="00725564"/>
    <w:rsid w:val="00725CD1"/>
    <w:rsid w:val="00730179"/>
    <w:rsid w:val="0073115D"/>
    <w:rsid w:val="00731764"/>
    <w:rsid w:val="00731AE9"/>
    <w:rsid w:val="0073295F"/>
    <w:rsid w:val="007337DE"/>
    <w:rsid w:val="00734125"/>
    <w:rsid w:val="007348D0"/>
    <w:rsid w:val="0073556C"/>
    <w:rsid w:val="007366A6"/>
    <w:rsid w:val="00736829"/>
    <w:rsid w:val="0073763F"/>
    <w:rsid w:val="007376EE"/>
    <w:rsid w:val="0074033D"/>
    <w:rsid w:val="00743007"/>
    <w:rsid w:val="00743442"/>
    <w:rsid w:val="00743ACF"/>
    <w:rsid w:val="00745FA9"/>
    <w:rsid w:val="0074664D"/>
    <w:rsid w:val="00746779"/>
    <w:rsid w:val="00747D0E"/>
    <w:rsid w:val="00747D6F"/>
    <w:rsid w:val="00750777"/>
    <w:rsid w:val="00750FEE"/>
    <w:rsid w:val="0075113C"/>
    <w:rsid w:val="007514E6"/>
    <w:rsid w:val="00751537"/>
    <w:rsid w:val="007515B8"/>
    <w:rsid w:val="0075172B"/>
    <w:rsid w:val="00751741"/>
    <w:rsid w:val="00752962"/>
    <w:rsid w:val="00752CD3"/>
    <w:rsid w:val="00757645"/>
    <w:rsid w:val="00757DC9"/>
    <w:rsid w:val="007600E3"/>
    <w:rsid w:val="007605BE"/>
    <w:rsid w:val="00760C5D"/>
    <w:rsid w:val="00762294"/>
    <w:rsid w:val="007624C2"/>
    <w:rsid w:val="00763CA5"/>
    <w:rsid w:val="007643D2"/>
    <w:rsid w:val="007648BA"/>
    <w:rsid w:val="007658BC"/>
    <w:rsid w:val="007658F6"/>
    <w:rsid w:val="007662AD"/>
    <w:rsid w:val="00767BFA"/>
    <w:rsid w:val="00770000"/>
    <w:rsid w:val="00772353"/>
    <w:rsid w:val="0077294E"/>
    <w:rsid w:val="0077392F"/>
    <w:rsid w:val="00773A2D"/>
    <w:rsid w:val="00773ABB"/>
    <w:rsid w:val="00774101"/>
    <w:rsid w:val="007749AF"/>
    <w:rsid w:val="00774C75"/>
    <w:rsid w:val="00774C99"/>
    <w:rsid w:val="007756A1"/>
    <w:rsid w:val="00775E1B"/>
    <w:rsid w:val="0077691A"/>
    <w:rsid w:val="00776B47"/>
    <w:rsid w:val="00777F6F"/>
    <w:rsid w:val="0078269C"/>
    <w:rsid w:val="007835BB"/>
    <w:rsid w:val="007842AB"/>
    <w:rsid w:val="00784B52"/>
    <w:rsid w:val="00785358"/>
    <w:rsid w:val="00786051"/>
    <w:rsid w:val="0078648B"/>
    <w:rsid w:val="0078666F"/>
    <w:rsid w:val="00787BC4"/>
    <w:rsid w:val="00790DDA"/>
    <w:rsid w:val="00791E4B"/>
    <w:rsid w:val="007923E2"/>
    <w:rsid w:val="007930BD"/>
    <w:rsid w:val="007930F1"/>
    <w:rsid w:val="0079395B"/>
    <w:rsid w:val="00793D65"/>
    <w:rsid w:val="00793E3C"/>
    <w:rsid w:val="00793EAC"/>
    <w:rsid w:val="00793FD3"/>
    <w:rsid w:val="00794339"/>
    <w:rsid w:val="0079582D"/>
    <w:rsid w:val="007960CC"/>
    <w:rsid w:val="0079720F"/>
    <w:rsid w:val="007A044F"/>
    <w:rsid w:val="007A1D00"/>
    <w:rsid w:val="007A1F2B"/>
    <w:rsid w:val="007A231F"/>
    <w:rsid w:val="007A2444"/>
    <w:rsid w:val="007A269E"/>
    <w:rsid w:val="007A3687"/>
    <w:rsid w:val="007A3765"/>
    <w:rsid w:val="007A3891"/>
    <w:rsid w:val="007A3986"/>
    <w:rsid w:val="007A4031"/>
    <w:rsid w:val="007A43A0"/>
    <w:rsid w:val="007A4660"/>
    <w:rsid w:val="007A6D27"/>
    <w:rsid w:val="007B0409"/>
    <w:rsid w:val="007B2C22"/>
    <w:rsid w:val="007B3A6F"/>
    <w:rsid w:val="007B3EEC"/>
    <w:rsid w:val="007B4D41"/>
    <w:rsid w:val="007B4ED1"/>
    <w:rsid w:val="007B51D6"/>
    <w:rsid w:val="007B7159"/>
    <w:rsid w:val="007B71CE"/>
    <w:rsid w:val="007C0082"/>
    <w:rsid w:val="007C01FD"/>
    <w:rsid w:val="007C09FD"/>
    <w:rsid w:val="007C0EF8"/>
    <w:rsid w:val="007C1F89"/>
    <w:rsid w:val="007C251C"/>
    <w:rsid w:val="007C2881"/>
    <w:rsid w:val="007C3377"/>
    <w:rsid w:val="007C354A"/>
    <w:rsid w:val="007C577B"/>
    <w:rsid w:val="007C6740"/>
    <w:rsid w:val="007C6A90"/>
    <w:rsid w:val="007C768E"/>
    <w:rsid w:val="007C79AA"/>
    <w:rsid w:val="007C7DEB"/>
    <w:rsid w:val="007D0F37"/>
    <w:rsid w:val="007D3158"/>
    <w:rsid w:val="007D34FB"/>
    <w:rsid w:val="007D3C69"/>
    <w:rsid w:val="007D53D6"/>
    <w:rsid w:val="007D6CAC"/>
    <w:rsid w:val="007D7BD8"/>
    <w:rsid w:val="007E02A1"/>
    <w:rsid w:val="007E11E5"/>
    <w:rsid w:val="007E1431"/>
    <w:rsid w:val="007E17FE"/>
    <w:rsid w:val="007E1A75"/>
    <w:rsid w:val="007E29E4"/>
    <w:rsid w:val="007E39C1"/>
    <w:rsid w:val="007E3AAA"/>
    <w:rsid w:val="007E3F97"/>
    <w:rsid w:val="007E4D44"/>
    <w:rsid w:val="007E57BC"/>
    <w:rsid w:val="007E5A11"/>
    <w:rsid w:val="007E60DC"/>
    <w:rsid w:val="007E6293"/>
    <w:rsid w:val="007E6ACD"/>
    <w:rsid w:val="007E7046"/>
    <w:rsid w:val="007E7E9F"/>
    <w:rsid w:val="007F0F2E"/>
    <w:rsid w:val="007F1096"/>
    <w:rsid w:val="007F2812"/>
    <w:rsid w:val="007F28D5"/>
    <w:rsid w:val="007F30F2"/>
    <w:rsid w:val="007F341B"/>
    <w:rsid w:val="007F38DC"/>
    <w:rsid w:val="007F3AB2"/>
    <w:rsid w:val="007F3BEF"/>
    <w:rsid w:val="007F4DF2"/>
    <w:rsid w:val="007F5A9B"/>
    <w:rsid w:val="007F5E1C"/>
    <w:rsid w:val="007F6847"/>
    <w:rsid w:val="007F6BAC"/>
    <w:rsid w:val="007F6F35"/>
    <w:rsid w:val="007F7A36"/>
    <w:rsid w:val="00800C2D"/>
    <w:rsid w:val="00800EC6"/>
    <w:rsid w:val="008012E6"/>
    <w:rsid w:val="00801359"/>
    <w:rsid w:val="008029E6"/>
    <w:rsid w:val="00802D5F"/>
    <w:rsid w:val="00802EF6"/>
    <w:rsid w:val="00803680"/>
    <w:rsid w:val="008039D2"/>
    <w:rsid w:val="008041DC"/>
    <w:rsid w:val="008045E3"/>
    <w:rsid w:val="008049B8"/>
    <w:rsid w:val="00804F36"/>
    <w:rsid w:val="00805106"/>
    <w:rsid w:val="008055B3"/>
    <w:rsid w:val="008055EE"/>
    <w:rsid w:val="00805828"/>
    <w:rsid w:val="00805A76"/>
    <w:rsid w:val="00805BF0"/>
    <w:rsid w:val="008064D0"/>
    <w:rsid w:val="00807239"/>
    <w:rsid w:val="00807894"/>
    <w:rsid w:val="00810703"/>
    <w:rsid w:val="008109E7"/>
    <w:rsid w:val="008111AE"/>
    <w:rsid w:val="00811593"/>
    <w:rsid w:val="008118CA"/>
    <w:rsid w:val="00811EFF"/>
    <w:rsid w:val="00812286"/>
    <w:rsid w:val="00812373"/>
    <w:rsid w:val="00812656"/>
    <w:rsid w:val="00813A33"/>
    <w:rsid w:val="008142B5"/>
    <w:rsid w:val="008146CE"/>
    <w:rsid w:val="00816414"/>
    <w:rsid w:val="00816789"/>
    <w:rsid w:val="00816853"/>
    <w:rsid w:val="00817318"/>
    <w:rsid w:val="008178A1"/>
    <w:rsid w:val="00820376"/>
    <w:rsid w:val="00820914"/>
    <w:rsid w:val="00821328"/>
    <w:rsid w:val="008213D9"/>
    <w:rsid w:val="00821489"/>
    <w:rsid w:val="008218B6"/>
    <w:rsid w:val="00821950"/>
    <w:rsid w:val="00821F1F"/>
    <w:rsid w:val="00821F8A"/>
    <w:rsid w:val="00822044"/>
    <w:rsid w:val="008227E1"/>
    <w:rsid w:val="00822D2B"/>
    <w:rsid w:val="0082319A"/>
    <w:rsid w:val="00824C24"/>
    <w:rsid w:val="00825C1D"/>
    <w:rsid w:val="00826A6F"/>
    <w:rsid w:val="00827ED3"/>
    <w:rsid w:val="008303CA"/>
    <w:rsid w:val="008305F3"/>
    <w:rsid w:val="0083146C"/>
    <w:rsid w:val="00831EA7"/>
    <w:rsid w:val="008326BC"/>
    <w:rsid w:val="0083284D"/>
    <w:rsid w:val="00832DE2"/>
    <w:rsid w:val="00833140"/>
    <w:rsid w:val="00833505"/>
    <w:rsid w:val="00833814"/>
    <w:rsid w:val="00833B3A"/>
    <w:rsid w:val="00834B6C"/>
    <w:rsid w:val="00834BE1"/>
    <w:rsid w:val="00834F55"/>
    <w:rsid w:val="008407A4"/>
    <w:rsid w:val="00840C1B"/>
    <w:rsid w:val="008414C4"/>
    <w:rsid w:val="00842E29"/>
    <w:rsid w:val="00843045"/>
    <w:rsid w:val="008443C1"/>
    <w:rsid w:val="00844C5F"/>
    <w:rsid w:val="00845E70"/>
    <w:rsid w:val="0084614D"/>
    <w:rsid w:val="00846847"/>
    <w:rsid w:val="00846881"/>
    <w:rsid w:val="0084688C"/>
    <w:rsid w:val="00846A55"/>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6965"/>
    <w:rsid w:val="00856C66"/>
    <w:rsid w:val="00857238"/>
    <w:rsid w:val="00857C44"/>
    <w:rsid w:val="008604AC"/>
    <w:rsid w:val="00860874"/>
    <w:rsid w:val="008625EB"/>
    <w:rsid w:val="00863363"/>
    <w:rsid w:val="0086338D"/>
    <w:rsid w:val="0086353B"/>
    <w:rsid w:val="00863A77"/>
    <w:rsid w:val="00865F70"/>
    <w:rsid w:val="00866DC3"/>
    <w:rsid w:val="00867CE2"/>
    <w:rsid w:val="008703E6"/>
    <w:rsid w:val="008704D3"/>
    <w:rsid w:val="00870935"/>
    <w:rsid w:val="00870A06"/>
    <w:rsid w:val="00871719"/>
    <w:rsid w:val="008726EA"/>
    <w:rsid w:val="008731C3"/>
    <w:rsid w:val="008731ED"/>
    <w:rsid w:val="00873649"/>
    <w:rsid w:val="008746B4"/>
    <w:rsid w:val="00874D0D"/>
    <w:rsid w:val="00877561"/>
    <w:rsid w:val="0088003C"/>
    <w:rsid w:val="0088044A"/>
    <w:rsid w:val="008804C6"/>
    <w:rsid w:val="00881B75"/>
    <w:rsid w:val="008831FF"/>
    <w:rsid w:val="00884630"/>
    <w:rsid w:val="00884638"/>
    <w:rsid w:val="00884B0E"/>
    <w:rsid w:val="00884B8C"/>
    <w:rsid w:val="00884F17"/>
    <w:rsid w:val="00885A0B"/>
    <w:rsid w:val="00885A4C"/>
    <w:rsid w:val="00886AA2"/>
    <w:rsid w:val="00887697"/>
    <w:rsid w:val="00887733"/>
    <w:rsid w:val="008878EA"/>
    <w:rsid w:val="00891318"/>
    <w:rsid w:val="00891ED8"/>
    <w:rsid w:val="00892F81"/>
    <w:rsid w:val="008931E1"/>
    <w:rsid w:val="0089357D"/>
    <w:rsid w:val="00894194"/>
    <w:rsid w:val="00894427"/>
    <w:rsid w:val="00894E4B"/>
    <w:rsid w:val="00896DD0"/>
    <w:rsid w:val="00896FF7"/>
    <w:rsid w:val="008A04FF"/>
    <w:rsid w:val="008A078F"/>
    <w:rsid w:val="008A0A10"/>
    <w:rsid w:val="008A107F"/>
    <w:rsid w:val="008A15D7"/>
    <w:rsid w:val="008A18E6"/>
    <w:rsid w:val="008A1B44"/>
    <w:rsid w:val="008A29C2"/>
    <w:rsid w:val="008A2A08"/>
    <w:rsid w:val="008A2D15"/>
    <w:rsid w:val="008A2E93"/>
    <w:rsid w:val="008A3415"/>
    <w:rsid w:val="008A586A"/>
    <w:rsid w:val="008A5BC0"/>
    <w:rsid w:val="008A6381"/>
    <w:rsid w:val="008A746E"/>
    <w:rsid w:val="008B0031"/>
    <w:rsid w:val="008B04D8"/>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3AC"/>
    <w:rsid w:val="008B7751"/>
    <w:rsid w:val="008B7E27"/>
    <w:rsid w:val="008C1922"/>
    <w:rsid w:val="008C1A13"/>
    <w:rsid w:val="008C2793"/>
    <w:rsid w:val="008C31C3"/>
    <w:rsid w:val="008C5A38"/>
    <w:rsid w:val="008C5C6F"/>
    <w:rsid w:val="008C5D63"/>
    <w:rsid w:val="008C6682"/>
    <w:rsid w:val="008C7562"/>
    <w:rsid w:val="008C788D"/>
    <w:rsid w:val="008C7B1E"/>
    <w:rsid w:val="008D01D2"/>
    <w:rsid w:val="008D0DBD"/>
    <w:rsid w:val="008D0E6C"/>
    <w:rsid w:val="008D1F6B"/>
    <w:rsid w:val="008D30CE"/>
    <w:rsid w:val="008D512D"/>
    <w:rsid w:val="008D51D4"/>
    <w:rsid w:val="008D5A0F"/>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2094"/>
    <w:rsid w:val="008F23A9"/>
    <w:rsid w:val="008F2B43"/>
    <w:rsid w:val="008F2D13"/>
    <w:rsid w:val="008F2E16"/>
    <w:rsid w:val="008F2F2D"/>
    <w:rsid w:val="008F31D1"/>
    <w:rsid w:val="008F44A5"/>
    <w:rsid w:val="008F4B7B"/>
    <w:rsid w:val="008F5A0C"/>
    <w:rsid w:val="008F667F"/>
    <w:rsid w:val="008F6D0C"/>
    <w:rsid w:val="008F6ECF"/>
    <w:rsid w:val="008F6F99"/>
    <w:rsid w:val="008F726B"/>
    <w:rsid w:val="008F7E0D"/>
    <w:rsid w:val="009004A8"/>
    <w:rsid w:val="00901015"/>
    <w:rsid w:val="009013E2"/>
    <w:rsid w:val="00901529"/>
    <w:rsid w:val="00901851"/>
    <w:rsid w:val="00902051"/>
    <w:rsid w:val="00902450"/>
    <w:rsid w:val="009025BE"/>
    <w:rsid w:val="00906986"/>
    <w:rsid w:val="009073A7"/>
    <w:rsid w:val="00907872"/>
    <w:rsid w:val="00907C61"/>
    <w:rsid w:val="0091005E"/>
    <w:rsid w:val="00910897"/>
    <w:rsid w:val="00910B8F"/>
    <w:rsid w:val="00910BB7"/>
    <w:rsid w:val="00910D07"/>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94E"/>
    <w:rsid w:val="00927A91"/>
    <w:rsid w:val="00927CC2"/>
    <w:rsid w:val="00930055"/>
    <w:rsid w:val="009314E3"/>
    <w:rsid w:val="009319CD"/>
    <w:rsid w:val="00932DFD"/>
    <w:rsid w:val="00932F41"/>
    <w:rsid w:val="0093350A"/>
    <w:rsid w:val="00933DDC"/>
    <w:rsid w:val="00933FC3"/>
    <w:rsid w:val="0093422A"/>
    <w:rsid w:val="00936504"/>
    <w:rsid w:val="0093696F"/>
    <w:rsid w:val="0093699A"/>
    <w:rsid w:val="00937E74"/>
    <w:rsid w:val="00940F0B"/>
    <w:rsid w:val="0094213C"/>
    <w:rsid w:val="0094241A"/>
    <w:rsid w:val="00942ADD"/>
    <w:rsid w:val="00943036"/>
    <w:rsid w:val="009431ED"/>
    <w:rsid w:val="00944516"/>
    <w:rsid w:val="00944C65"/>
    <w:rsid w:val="009457C1"/>
    <w:rsid w:val="009457C9"/>
    <w:rsid w:val="00945920"/>
    <w:rsid w:val="00945D35"/>
    <w:rsid w:val="00945E4E"/>
    <w:rsid w:val="00946035"/>
    <w:rsid w:val="00946484"/>
    <w:rsid w:val="00947391"/>
    <w:rsid w:val="0094774C"/>
    <w:rsid w:val="00947872"/>
    <w:rsid w:val="00947C39"/>
    <w:rsid w:val="00947F74"/>
    <w:rsid w:val="00950758"/>
    <w:rsid w:val="00950A21"/>
    <w:rsid w:val="00950E6A"/>
    <w:rsid w:val="00951E6D"/>
    <w:rsid w:val="00953401"/>
    <w:rsid w:val="0095346A"/>
    <w:rsid w:val="00953B2E"/>
    <w:rsid w:val="00953F4E"/>
    <w:rsid w:val="00954257"/>
    <w:rsid w:val="0095512D"/>
    <w:rsid w:val="0095551E"/>
    <w:rsid w:val="00955D99"/>
    <w:rsid w:val="00955FA3"/>
    <w:rsid w:val="00956238"/>
    <w:rsid w:val="009570D5"/>
    <w:rsid w:val="0095753E"/>
    <w:rsid w:val="0096009C"/>
    <w:rsid w:val="00960965"/>
    <w:rsid w:val="00960F54"/>
    <w:rsid w:val="0096155D"/>
    <w:rsid w:val="009618E4"/>
    <w:rsid w:val="009629AF"/>
    <w:rsid w:val="0096333E"/>
    <w:rsid w:val="00964AC8"/>
    <w:rsid w:val="00965081"/>
    <w:rsid w:val="009660DE"/>
    <w:rsid w:val="00966805"/>
    <w:rsid w:val="00966956"/>
    <w:rsid w:val="009670EC"/>
    <w:rsid w:val="00967799"/>
    <w:rsid w:val="00970634"/>
    <w:rsid w:val="00972D7F"/>
    <w:rsid w:val="00975C6C"/>
    <w:rsid w:val="00975D15"/>
    <w:rsid w:val="00977673"/>
    <w:rsid w:val="009778D8"/>
    <w:rsid w:val="00977D7D"/>
    <w:rsid w:val="00980AED"/>
    <w:rsid w:val="0098432C"/>
    <w:rsid w:val="0098525E"/>
    <w:rsid w:val="009858DD"/>
    <w:rsid w:val="009859A8"/>
    <w:rsid w:val="00985AB0"/>
    <w:rsid w:val="0098630B"/>
    <w:rsid w:val="00986792"/>
    <w:rsid w:val="009872E3"/>
    <w:rsid w:val="0098789A"/>
    <w:rsid w:val="00990054"/>
    <w:rsid w:val="00990178"/>
    <w:rsid w:val="00990CE8"/>
    <w:rsid w:val="00991C70"/>
    <w:rsid w:val="00992337"/>
    <w:rsid w:val="0099241C"/>
    <w:rsid w:val="00992758"/>
    <w:rsid w:val="00992951"/>
    <w:rsid w:val="0099343F"/>
    <w:rsid w:val="009935FB"/>
    <w:rsid w:val="00993752"/>
    <w:rsid w:val="00993CF6"/>
    <w:rsid w:val="009941CD"/>
    <w:rsid w:val="00994BBA"/>
    <w:rsid w:val="009957FC"/>
    <w:rsid w:val="00995ECB"/>
    <w:rsid w:val="009968AB"/>
    <w:rsid w:val="00996DBA"/>
    <w:rsid w:val="0099747B"/>
    <w:rsid w:val="00997C87"/>
    <w:rsid w:val="00997CA4"/>
    <w:rsid w:val="00997FB7"/>
    <w:rsid w:val="009A07A5"/>
    <w:rsid w:val="009A2EC7"/>
    <w:rsid w:val="009A3073"/>
    <w:rsid w:val="009A32B0"/>
    <w:rsid w:val="009A4533"/>
    <w:rsid w:val="009A46D0"/>
    <w:rsid w:val="009A4AE3"/>
    <w:rsid w:val="009B087A"/>
    <w:rsid w:val="009B110F"/>
    <w:rsid w:val="009B18CC"/>
    <w:rsid w:val="009B1CF4"/>
    <w:rsid w:val="009B1E97"/>
    <w:rsid w:val="009B20AA"/>
    <w:rsid w:val="009B33ED"/>
    <w:rsid w:val="009B37D2"/>
    <w:rsid w:val="009B39C6"/>
    <w:rsid w:val="009B4E75"/>
    <w:rsid w:val="009B50B7"/>
    <w:rsid w:val="009B657D"/>
    <w:rsid w:val="009B6BA7"/>
    <w:rsid w:val="009B73AC"/>
    <w:rsid w:val="009C0500"/>
    <w:rsid w:val="009C091F"/>
    <w:rsid w:val="009C0AB4"/>
    <w:rsid w:val="009C0E60"/>
    <w:rsid w:val="009C1BF3"/>
    <w:rsid w:val="009C3A6A"/>
    <w:rsid w:val="009C51B1"/>
    <w:rsid w:val="009C5937"/>
    <w:rsid w:val="009C6599"/>
    <w:rsid w:val="009C693C"/>
    <w:rsid w:val="009C70AA"/>
    <w:rsid w:val="009C759D"/>
    <w:rsid w:val="009C7F54"/>
    <w:rsid w:val="009D0B75"/>
    <w:rsid w:val="009D0DC1"/>
    <w:rsid w:val="009D19E1"/>
    <w:rsid w:val="009D1BD3"/>
    <w:rsid w:val="009D1C66"/>
    <w:rsid w:val="009D2D7F"/>
    <w:rsid w:val="009D32F4"/>
    <w:rsid w:val="009D3CA0"/>
    <w:rsid w:val="009D4537"/>
    <w:rsid w:val="009D4869"/>
    <w:rsid w:val="009D48D9"/>
    <w:rsid w:val="009D5DE3"/>
    <w:rsid w:val="009D6972"/>
    <w:rsid w:val="009D6D5E"/>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3283"/>
    <w:rsid w:val="009F3B60"/>
    <w:rsid w:val="009F3E89"/>
    <w:rsid w:val="009F41EB"/>
    <w:rsid w:val="009F4E9E"/>
    <w:rsid w:val="009F4F4A"/>
    <w:rsid w:val="009F53FA"/>
    <w:rsid w:val="009F5D19"/>
    <w:rsid w:val="009F60D6"/>
    <w:rsid w:val="009F68A5"/>
    <w:rsid w:val="009F7329"/>
    <w:rsid w:val="009F74D8"/>
    <w:rsid w:val="009F74E8"/>
    <w:rsid w:val="00A006FA"/>
    <w:rsid w:val="00A00AA6"/>
    <w:rsid w:val="00A0104D"/>
    <w:rsid w:val="00A01B04"/>
    <w:rsid w:val="00A02040"/>
    <w:rsid w:val="00A03CD5"/>
    <w:rsid w:val="00A03F87"/>
    <w:rsid w:val="00A04D9A"/>
    <w:rsid w:val="00A052F3"/>
    <w:rsid w:val="00A05DB1"/>
    <w:rsid w:val="00A05EA4"/>
    <w:rsid w:val="00A0708B"/>
    <w:rsid w:val="00A07845"/>
    <w:rsid w:val="00A11812"/>
    <w:rsid w:val="00A11A9A"/>
    <w:rsid w:val="00A11C18"/>
    <w:rsid w:val="00A11D56"/>
    <w:rsid w:val="00A12843"/>
    <w:rsid w:val="00A12D44"/>
    <w:rsid w:val="00A14E94"/>
    <w:rsid w:val="00A1539B"/>
    <w:rsid w:val="00A16A9A"/>
    <w:rsid w:val="00A17223"/>
    <w:rsid w:val="00A20C40"/>
    <w:rsid w:val="00A22624"/>
    <w:rsid w:val="00A22ED4"/>
    <w:rsid w:val="00A23917"/>
    <w:rsid w:val="00A23FD8"/>
    <w:rsid w:val="00A25121"/>
    <w:rsid w:val="00A2525D"/>
    <w:rsid w:val="00A254B2"/>
    <w:rsid w:val="00A25734"/>
    <w:rsid w:val="00A25B44"/>
    <w:rsid w:val="00A25BC5"/>
    <w:rsid w:val="00A260D1"/>
    <w:rsid w:val="00A26300"/>
    <w:rsid w:val="00A266D9"/>
    <w:rsid w:val="00A27BCB"/>
    <w:rsid w:val="00A30A1C"/>
    <w:rsid w:val="00A3166B"/>
    <w:rsid w:val="00A32504"/>
    <w:rsid w:val="00A3288E"/>
    <w:rsid w:val="00A34628"/>
    <w:rsid w:val="00A349E8"/>
    <w:rsid w:val="00A34E51"/>
    <w:rsid w:val="00A35E3F"/>
    <w:rsid w:val="00A363AF"/>
    <w:rsid w:val="00A363DA"/>
    <w:rsid w:val="00A36674"/>
    <w:rsid w:val="00A37BD4"/>
    <w:rsid w:val="00A4095E"/>
    <w:rsid w:val="00A422F8"/>
    <w:rsid w:val="00A42576"/>
    <w:rsid w:val="00A43083"/>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7EE"/>
    <w:rsid w:val="00A55A0A"/>
    <w:rsid w:val="00A55B03"/>
    <w:rsid w:val="00A55C0C"/>
    <w:rsid w:val="00A560C0"/>
    <w:rsid w:val="00A56E40"/>
    <w:rsid w:val="00A57031"/>
    <w:rsid w:val="00A5725A"/>
    <w:rsid w:val="00A57E7F"/>
    <w:rsid w:val="00A629F7"/>
    <w:rsid w:val="00A62F16"/>
    <w:rsid w:val="00A642BD"/>
    <w:rsid w:val="00A65027"/>
    <w:rsid w:val="00A651C4"/>
    <w:rsid w:val="00A6638B"/>
    <w:rsid w:val="00A66654"/>
    <w:rsid w:val="00A66CD8"/>
    <w:rsid w:val="00A66F52"/>
    <w:rsid w:val="00A67DE7"/>
    <w:rsid w:val="00A67E81"/>
    <w:rsid w:val="00A67F38"/>
    <w:rsid w:val="00A7033E"/>
    <w:rsid w:val="00A70EC5"/>
    <w:rsid w:val="00A71AC4"/>
    <w:rsid w:val="00A72D53"/>
    <w:rsid w:val="00A7314A"/>
    <w:rsid w:val="00A73462"/>
    <w:rsid w:val="00A73FB8"/>
    <w:rsid w:val="00A7422D"/>
    <w:rsid w:val="00A74B79"/>
    <w:rsid w:val="00A74F46"/>
    <w:rsid w:val="00A76125"/>
    <w:rsid w:val="00A76191"/>
    <w:rsid w:val="00A76940"/>
    <w:rsid w:val="00A801D5"/>
    <w:rsid w:val="00A807C3"/>
    <w:rsid w:val="00A80A14"/>
    <w:rsid w:val="00A80FB6"/>
    <w:rsid w:val="00A81F13"/>
    <w:rsid w:val="00A82213"/>
    <w:rsid w:val="00A82492"/>
    <w:rsid w:val="00A83F36"/>
    <w:rsid w:val="00A841D5"/>
    <w:rsid w:val="00A84C58"/>
    <w:rsid w:val="00A86625"/>
    <w:rsid w:val="00A86673"/>
    <w:rsid w:val="00A866DD"/>
    <w:rsid w:val="00A90610"/>
    <w:rsid w:val="00A90770"/>
    <w:rsid w:val="00A90A7A"/>
    <w:rsid w:val="00A90C0D"/>
    <w:rsid w:val="00A90FCF"/>
    <w:rsid w:val="00A91801"/>
    <w:rsid w:val="00A91C3E"/>
    <w:rsid w:val="00A9295F"/>
    <w:rsid w:val="00A92BF7"/>
    <w:rsid w:val="00A94A8A"/>
    <w:rsid w:val="00A95DD0"/>
    <w:rsid w:val="00AA00F2"/>
    <w:rsid w:val="00AA08F0"/>
    <w:rsid w:val="00AA0D48"/>
    <w:rsid w:val="00AA21BF"/>
    <w:rsid w:val="00AA3C8A"/>
    <w:rsid w:val="00AA5628"/>
    <w:rsid w:val="00AA68A5"/>
    <w:rsid w:val="00AA7E9E"/>
    <w:rsid w:val="00AB0CBE"/>
    <w:rsid w:val="00AB11DF"/>
    <w:rsid w:val="00AB229B"/>
    <w:rsid w:val="00AB2405"/>
    <w:rsid w:val="00AB54D4"/>
    <w:rsid w:val="00AB58DC"/>
    <w:rsid w:val="00AB5AB7"/>
    <w:rsid w:val="00AB5E4A"/>
    <w:rsid w:val="00AB5F72"/>
    <w:rsid w:val="00AB61F8"/>
    <w:rsid w:val="00AB66B2"/>
    <w:rsid w:val="00AB69DC"/>
    <w:rsid w:val="00AB72A1"/>
    <w:rsid w:val="00AB7579"/>
    <w:rsid w:val="00AB79A6"/>
    <w:rsid w:val="00AB79D3"/>
    <w:rsid w:val="00AB79FD"/>
    <w:rsid w:val="00AB7A4A"/>
    <w:rsid w:val="00AC0E15"/>
    <w:rsid w:val="00AC4D66"/>
    <w:rsid w:val="00AC4E94"/>
    <w:rsid w:val="00AC606C"/>
    <w:rsid w:val="00AC629B"/>
    <w:rsid w:val="00AC64CD"/>
    <w:rsid w:val="00AC6FD6"/>
    <w:rsid w:val="00AC7F02"/>
    <w:rsid w:val="00AD011A"/>
    <w:rsid w:val="00AD0A56"/>
    <w:rsid w:val="00AD2D7A"/>
    <w:rsid w:val="00AD4ACD"/>
    <w:rsid w:val="00AD4B91"/>
    <w:rsid w:val="00AD6856"/>
    <w:rsid w:val="00AD6FEF"/>
    <w:rsid w:val="00AD7333"/>
    <w:rsid w:val="00AD7348"/>
    <w:rsid w:val="00AD78D8"/>
    <w:rsid w:val="00AE091D"/>
    <w:rsid w:val="00AE0949"/>
    <w:rsid w:val="00AE0F28"/>
    <w:rsid w:val="00AE2152"/>
    <w:rsid w:val="00AE292A"/>
    <w:rsid w:val="00AE3C9B"/>
    <w:rsid w:val="00AE41EE"/>
    <w:rsid w:val="00AE5684"/>
    <w:rsid w:val="00AE59A5"/>
    <w:rsid w:val="00AE60DF"/>
    <w:rsid w:val="00AE6471"/>
    <w:rsid w:val="00AE6DF4"/>
    <w:rsid w:val="00AE7BC8"/>
    <w:rsid w:val="00AF0921"/>
    <w:rsid w:val="00AF1410"/>
    <w:rsid w:val="00AF198C"/>
    <w:rsid w:val="00AF1FFD"/>
    <w:rsid w:val="00AF2004"/>
    <w:rsid w:val="00AF2050"/>
    <w:rsid w:val="00AF20B1"/>
    <w:rsid w:val="00AF2120"/>
    <w:rsid w:val="00AF2B8E"/>
    <w:rsid w:val="00AF2D66"/>
    <w:rsid w:val="00AF398F"/>
    <w:rsid w:val="00AF495E"/>
    <w:rsid w:val="00AF4D48"/>
    <w:rsid w:val="00AF4EDF"/>
    <w:rsid w:val="00AF5845"/>
    <w:rsid w:val="00AF6E17"/>
    <w:rsid w:val="00B00830"/>
    <w:rsid w:val="00B00A54"/>
    <w:rsid w:val="00B01556"/>
    <w:rsid w:val="00B01F5F"/>
    <w:rsid w:val="00B0205C"/>
    <w:rsid w:val="00B02597"/>
    <w:rsid w:val="00B02AA1"/>
    <w:rsid w:val="00B02B34"/>
    <w:rsid w:val="00B035C7"/>
    <w:rsid w:val="00B0414B"/>
    <w:rsid w:val="00B046D2"/>
    <w:rsid w:val="00B04756"/>
    <w:rsid w:val="00B04995"/>
    <w:rsid w:val="00B06076"/>
    <w:rsid w:val="00B06298"/>
    <w:rsid w:val="00B07761"/>
    <w:rsid w:val="00B1049C"/>
    <w:rsid w:val="00B11545"/>
    <w:rsid w:val="00B11CB2"/>
    <w:rsid w:val="00B13A03"/>
    <w:rsid w:val="00B148FF"/>
    <w:rsid w:val="00B15481"/>
    <w:rsid w:val="00B15A04"/>
    <w:rsid w:val="00B169C6"/>
    <w:rsid w:val="00B17274"/>
    <w:rsid w:val="00B17B4F"/>
    <w:rsid w:val="00B17C66"/>
    <w:rsid w:val="00B20726"/>
    <w:rsid w:val="00B20BD5"/>
    <w:rsid w:val="00B20FFA"/>
    <w:rsid w:val="00B21439"/>
    <w:rsid w:val="00B215B6"/>
    <w:rsid w:val="00B23C76"/>
    <w:rsid w:val="00B23CF7"/>
    <w:rsid w:val="00B24289"/>
    <w:rsid w:val="00B24399"/>
    <w:rsid w:val="00B24F4F"/>
    <w:rsid w:val="00B2523D"/>
    <w:rsid w:val="00B2525F"/>
    <w:rsid w:val="00B252A3"/>
    <w:rsid w:val="00B26616"/>
    <w:rsid w:val="00B273EC"/>
    <w:rsid w:val="00B277DA"/>
    <w:rsid w:val="00B277F4"/>
    <w:rsid w:val="00B27EA4"/>
    <w:rsid w:val="00B30994"/>
    <w:rsid w:val="00B30A96"/>
    <w:rsid w:val="00B316EA"/>
    <w:rsid w:val="00B3181F"/>
    <w:rsid w:val="00B32A6D"/>
    <w:rsid w:val="00B33105"/>
    <w:rsid w:val="00B3310D"/>
    <w:rsid w:val="00B3317D"/>
    <w:rsid w:val="00B3447F"/>
    <w:rsid w:val="00B34A14"/>
    <w:rsid w:val="00B34B6B"/>
    <w:rsid w:val="00B3625F"/>
    <w:rsid w:val="00B36495"/>
    <w:rsid w:val="00B36888"/>
    <w:rsid w:val="00B36AE2"/>
    <w:rsid w:val="00B36DAA"/>
    <w:rsid w:val="00B37662"/>
    <w:rsid w:val="00B37D8A"/>
    <w:rsid w:val="00B40244"/>
    <w:rsid w:val="00B403D1"/>
    <w:rsid w:val="00B4082B"/>
    <w:rsid w:val="00B40AC2"/>
    <w:rsid w:val="00B41C14"/>
    <w:rsid w:val="00B41E5A"/>
    <w:rsid w:val="00B4366A"/>
    <w:rsid w:val="00B4376B"/>
    <w:rsid w:val="00B440A7"/>
    <w:rsid w:val="00B445FD"/>
    <w:rsid w:val="00B44730"/>
    <w:rsid w:val="00B44D3E"/>
    <w:rsid w:val="00B458BB"/>
    <w:rsid w:val="00B45D7D"/>
    <w:rsid w:val="00B461B1"/>
    <w:rsid w:val="00B50EF9"/>
    <w:rsid w:val="00B51E29"/>
    <w:rsid w:val="00B526BF"/>
    <w:rsid w:val="00B52AFB"/>
    <w:rsid w:val="00B53F75"/>
    <w:rsid w:val="00B53F8F"/>
    <w:rsid w:val="00B54DA2"/>
    <w:rsid w:val="00B563A1"/>
    <w:rsid w:val="00B56DB2"/>
    <w:rsid w:val="00B57D2A"/>
    <w:rsid w:val="00B6094E"/>
    <w:rsid w:val="00B60CDB"/>
    <w:rsid w:val="00B61A4F"/>
    <w:rsid w:val="00B6271E"/>
    <w:rsid w:val="00B62AC0"/>
    <w:rsid w:val="00B62BFE"/>
    <w:rsid w:val="00B638F2"/>
    <w:rsid w:val="00B64E7F"/>
    <w:rsid w:val="00B65A74"/>
    <w:rsid w:val="00B65EAC"/>
    <w:rsid w:val="00B66097"/>
    <w:rsid w:val="00B7065A"/>
    <w:rsid w:val="00B71051"/>
    <w:rsid w:val="00B71E6E"/>
    <w:rsid w:val="00B71FE8"/>
    <w:rsid w:val="00B72AB8"/>
    <w:rsid w:val="00B72F93"/>
    <w:rsid w:val="00B733E5"/>
    <w:rsid w:val="00B73A62"/>
    <w:rsid w:val="00B753AA"/>
    <w:rsid w:val="00B756CF"/>
    <w:rsid w:val="00B75C58"/>
    <w:rsid w:val="00B768E7"/>
    <w:rsid w:val="00B76BF8"/>
    <w:rsid w:val="00B76EDF"/>
    <w:rsid w:val="00B7739A"/>
    <w:rsid w:val="00B8071B"/>
    <w:rsid w:val="00B808F4"/>
    <w:rsid w:val="00B8115C"/>
    <w:rsid w:val="00B8173A"/>
    <w:rsid w:val="00B82A49"/>
    <w:rsid w:val="00B83371"/>
    <w:rsid w:val="00B8367A"/>
    <w:rsid w:val="00B83C78"/>
    <w:rsid w:val="00B84AA4"/>
    <w:rsid w:val="00B864F6"/>
    <w:rsid w:val="00B87F3E"/>
    <w:rsid w:val="00B91373"/>
    <w:rsid w:val="00B91919"/>
    <w:rsid w:val="00B92082"/>
    <w:rsid w:val="00B9259D"/>
    <w:rsid w:val="00B92854"/>
    <w:rsid w:val="00B92A1E"/>
    <w:rsid w:val="00B936C0"/>
    <w:rsid w:val="00B941E5"/>
    <w:rsid w:val="00B944AE"/>
    <w:rsid w:val="00B9533A"/>
    <w:rsid w:val="00B964FC"/>
    <w:rsid w:val="00B965AC"/>
    <w:rsid w:val="00BA09A6"/>
    <w:rsid w:val="00BA180A"/>
    <w:rsid w:val="00BA1F67"/>
    <w:rsid w:val="00BA23EF"/>
    <w:rsid w:val="00BA2A97"/>
    <w:rsid w:val="00BA35BD"/>
    <w:rsid w:val="00BA436A"/>
    <w:rsid w:val="00BA57DF"/>
    <w:rsid w:val="00BA59B0"/>
    <w:rsid w:val="00BA6794"/>
    <w:rsid w:val="00BA76CB"/>
    <w:rsid w:val="00BB01DE"/>
    <w:rsid w:val="00BB04CE"/>
    <w:rsid w:val="00BB0FA3"/>
    <w:rsid w:val="00BB2A3B"/>
    <w:rsid w:val="00BB2A42"/>
    <w:rsid w:val="00BB3202"/>
    <w:rsid w:val="00BB3595"/>
    <w:rsid w:val="00BB35E4"/>
    <w:rsid w:val="00BB3624"/>
    <w:rsid w:val="00BB3832"/>
    <w:rsid w:val="00BB391A"/>
    <w:rsid w:val="00BB42E1"/>
    <w:rsid w:val="00BB6378"/>
    <w:rsid w:val="00BB648F"/>
    <w:rsid w:val="00BB6F81"/>
    <w:rsid w:val="00BB702D"/>
    <w:rsid w:val="00BB74F6"/>
    <w:rsid w:val="00BB769A"/>
    <w:rsid w:val="00BB76BD"/>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837"/>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589"/>
    <w:rsid w:val="00BE1660"/>
    <w:rsid w:val="00BE3A07"/>
    <w:rsid w:val="00BE3C9A"/>
    <w:rsid w:val="00BE45EE"/>
    <w:rsid w:val="00BE4D58"/>
    <w:rsid w:val="00BE4E31"/>
    <w:rsid w:val="00BE5BFF"/>
    <w:rsid w:val="00BE65EE"/>
    <w:rsid w:val="00BF1DBF"/>
    <w:rsid w:val="00BF2079"/>
    <w:rsid w:val="00BF2395"/>
    <w:rsid w:val="00BF2567"/>
    <w:rsid w:val="00BF365F"/>
    <w:rsid w:val="00BF462B"/>
    <w:rsid w:val="00BF54A6"/>
    <w:rsid w:val="00C005FE"/>
    <w:rsid w:val="00C00A49"/>
    <w:rsid w:val="00C013DA"/>
    <w:rsid w:val="00C01551"/>
    <w:rsid w:val="00C01BD1"/>
    <w:rsid w:val="00C0293B"/>
    <w:rsid w:val="00C032D7"/>
    <w:rsid w:val="00C03901"/>
    <w:rsid w:val="00C04F1D"/>
    <w:rsid w:val="00C05674"/>
    <w:rsid w:val="00C05715"/>
    <w:rsid w:val="00C057DF"/>
    <w:rsid w:val="00C05BE8"/>
    <w:rsid w:val="00C05E5E"/>
    <w:rsid w:val="00C0701A"/>
    <w:rsid w:val="00C070DC"/>
    <w:rsid w:val="00C103E4"/>
    <w:rsid w:val="00C110ED"/>
    <w:rsid w:val="00C111F0"/>
    <w:rsid w:val="00C116FF"/>
    <w:rsid w:val="00C11D82"/>
    <w:rsid w:val="00C124BA"/>
    <w:rsid w:val="00C12D69"/>
    <w:rsid w:val="00C1303B"/>
    <w:rsid w:val="00C13466"/>
    <w:rsid w:val="00C14960"/>
    <w:rsid w:val="00C14CCE"/>
    <w:rsid w:val="00C15299"/>
    <w:rsid w:val="00C1589B"/>
    <w:rsid w:val="00C15BD3"/>
    <w:rsid w:val="00C16087"/>
    <w:rsid w:val="00C16C8C"/>
    <w:rsid w:val="00C16EFD"/>
    <w:rsid w:val="00C17E29"/>
    <w:rsid w:val="00C204C0"/>
    <w:rsid w:val="00C2060F"/>
    <w:rsid w:val="00C21857"/>
    <w:rsid w:val="00C2214C"/>
    <w:rsid w:val="00C2285E"/>
    <w:rsid w:val="00C230EC"/>
    <w:rsid w:val="00C23459"/>
    <w:rsid w:val="00C24027"/>
    <w:rsid w:val="00C2586A"/>
    <w:rsid w:val="00C300DE"/>
    <w:rsid w:val="00C304FB"/>
    <w:rsid w:val="00C31004"/>
    <w:rsid w:val="00C31FA3"/>
    <w:rsid w:val="00C32941"/>
    <w:rsid w:val="00C330DB"/>
    <w:rsid w:val="00C338AA"/>
    <w:rsid w:val="00C34066"/>
    <w:rsid w:val="00C34333"/>
    <w:rsid w:val="00C36513"/>
    <w:rsid w:val="00C374A2"/>
    <w:rsid w:val="00C377EA"/>
    <w:rsid w:val="00C3785B"/>
    <w:rsid w:val="00C40A24"/>
    <w:rsid w:val="00C422D4"/>
    <w:rsid w:val="00C42368"/>
    <w:rsid w:val="00C42C32"/>
    <w:rsid w:val="00C42E30"/>
    <w:rsid w:val="00C43F73"/>
    <w:rsid w:val="00C448F8"/>
    <w:rsid w:val="00C44B3A"/>
    <w:rsid w:val="00C4528A"/>
    <w:rsid w:val="00C4552B"/>
    <w:rsid w:val="00C45C1E"/>
    <w:rsid w:val="00C4684B"/>
    <w:rsid w:val="00C4692C"/>
    <w:rsid w:val="00C46A5F"/>
    <w:rsid w:val="00C472F9"/>
    <w:rsid w:val="00C47B52"/>
    <w:rsid w:val="00C505DE"/>
    <w:rsid w:val="00C50AB2"/>
    <w:rsid w:val="00C50ED9"/>
    <w:rsid w:val="00C530AC"/>
    <w:rsid w:val="00C530CB"/>
    <w:rsid w:val="00C53584"/>
    <w:rsid w:val="00C53794"/>
    <w:rsid w:val="00C53914"/>
    <w:rsid w:val="00C54306"/>
    <w:rsid w:val="00C552B0"/>
    <w:rsid w:val="00C5683B"/>
    <w:rsid w:val="00C57291"/>
    <w:rsid w:val="00C60D67"/>
    <w:rsid w:val="00C61FAE"/>
    <w:rsid w:val="00C62F6F"/>
    <w:rsid w:val="00C6350F"/>
    <w:rsid w:val="00C63CEA"/>
    <w:rsid w:val="00C63E07"/>
    <w:rsid w:val="00C64972"/>
    <w:rsid w:val="00C64A53"/>
    <w:rsid w:val="00C65795"/>
    <w:rsid w:val="00C6619F"/>
    <w:rsid w:val="00C66C5F"/>
    <w:rsid w:val="00C67274"/>
    <w:rsid w:val="00C673DF"/>
    <w:rsid w:val="00C67741"/>
    <w:rsid w:val="00C67A2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729F"/>
    <w:rsid w:val="00C778C2"/>
    <w:rsid w:val="00C8020D"/>
    <w:rsid w:val="00C80415"/>
    <w:rsid w:val="00C80822"/>
    <w:rsid w:val="00C80C71"/>
    <w:rsid w:val="00C80C87"/>
    <w:rsid w:val="00C81A59"/>
    <w:rsid w:val="00C81FCE"/>
    <w:rsid w:val="00C82791"/>
    <w:rsid w:val="00C827EA"/>
    <w:rsid w:val="00C82D6F"/>
    <w:rsid w:val="00C83E77"/>
    <w:rsid w:val="00C8422C"/>
    <w:rsid w:val="00C842BA"/>
    <w:rsid w:val="00C84DB0"/>
    <w:rsid w:val="00C84DD6"/>
    <w:rsid w:val="00C85BAF"/>
    <w:rsid w:val="00C86CC0"/>
    <w:rsid w:val="00C870B4"/>
    <w:rsid w:val="00C9071A"/>
    <w:rsid w:val="00C909B6"/>
    <w:rsid w:val="00C90D24"/>
    <w:rsid w:val="00C91299"/>
    <w:rsid w:val="00C9168C"/>
    <w:rsid w:val="00C91C8F"/>
    <w:rsid w:val="00C920C0"/>
    <w:rsid w:val="00C92733"/>
    <w:rsid w:val="00C92A58"/>
    <w:rsid w:val="00C934A6"/>
    <w:rsid w:val="00C93F6C"/>
    <w:rsid w:val="00C9400A"/>
    <w:rsid w:val="00C96073"/>
    <w:rsid w:val="00C9674E"/>
    <w:rsid w:val="00C96B3D"/>
    <w:rsid w:val="00C9772D"/>
    <w:rsid w:val="00CA00EB"/>
    <w:rsid w:val="00CA12D4"/>
    <w:rsid w:val="00CA15F6"/>
    <w:rsid w:val="00CA182C"/>
    <w:rsid w:val="00CA1835"/>
    <w:rsid w:val="00CA352F"/>
    <w:rsid w:val="00CA378E"/>
    <w:rsid w:val="00CA425E"/>
    <w:rsid w:val="00CA4CA9"/>
    <w:rsid w:val="00CA6B31"/>
    <w:rsid w:val="00CA7F40"/>
    <w:rsid w:val="00CB0D2C"/>
    <w:rsid w:val="00CB1052"/>
    <w:rsid w:val="00CB1644"/>
    <w:rsid w:val="00CB19F2"/>
    <w:rsid w:val="00CB1A70"/>
    <w:rsid w:val="00CB21FB"/>
    <w:rsid w:val="00CB2431"/>
    <w:rsid w:val="00CB243B"/>
    <w:rsid w:val="00CB3735"/>
    <w:rsid w:val="00CB3DB2"/>
    <w:rsid w:val="00CB429D"/>
    <w:rsid w:val="00CB471D"/>
    <w:rsid w:val="00CB6324"/>
    <w:rsid w:val="00CB640A"/>
    <w:rsid w:val="00CB6655"/>
    <w:rsid w:val="00CB7109"/>
    <w:rsid w:val="00CB757F"/>
    <w:rsid w:val="00CC0077"/>
    <w:rsid w:val="00CC0271"/>
    <w:rsid w:val="00CC0FF9"/>
    <w:rsid w:val="00CC11FA"/>
    <w:rsid w:val="00CC1AAF"/>
    <w:rsid w:val="00CC2064"/>
    <w:rsid w:val="00CC3928"/>
    <w:rsid w:val="00CC3A24"/>
    <w:rsid w:val="00CC451D"/>
    <w:rsid w:val="00CC5196"/>
    <w:rsid w:val="00CC5B10"/>
    <w:rsid w:val="00CC614C"/>
    <w:rsid w:val="00CC68D2"/>
    <w:rsid w:val="00CC75DE"/>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7E1"/>
    <w:rsid w:val="00CD6C96"/>
    <w:rsid w:val="00CD6D1A"/>
    <w:rsid w:val="00CD7055"/>
    <w:rsid w:val="00CD7DBE"/>
    <w:rsid w:val="00CE0126"/>
    <w:rsid w:val="00CE06A3"/>
    <w:rsid w:val="00CE188A"/>
    <w:rsid w:val="00CE1AD6"/>
    <w:rsid w:val="00CE2797"/>
    <w:rsid w:val="00CE2955"/>
    <w:rsid w:val="00CE2E9B"/>
    <w:rsid w:val="00CE3418"/>
    <w:rsid w:val="00CE3803"/>
    <w:rsid w:val="00CE5329"/>
    <w:rsid w:val="00CE6218"/>
    <w:rsid w:val="00CE6257"/>
    <w:rsid w:val="00CE7D35"/>
    <w:rsid w:val="00CF0E26"/>
    <w:rsid w:val="00CF1B32"/>
    <w:rsid w:val="00CF1C3F"/>
    <w:rsid w:val="00CF1D8D"/>
    <w:rsid w:val="00CF2059"/>
    <w:rsid w:val="00CF26A9"/>
    <w:rsid w:val="00CF3CF3"/>
    <w:rsid w:val="00CF4E90"/>
    <w:rsid w:val="00CF5E36"/>
    <w:rsid w:val="00CF6774"/>
    <w:rsid w:val="00CF69E8"/>
    <w:rsid w:val="00CF6DDF"/>
    <w:rsid w:val="00CF70D6"/>
    <w:rsid w:val="00CF78D1"/>
    <w:rsid w:val="00D00128"/>
    <w:rsid w:val="00D01993"/>
    <w:rsid w:val="00D01ADC"/>
    <w:rsid w:val="00D03E9B"/>
    <w:rsid w:val="00D03FEE"/>
    <w:rsid w:val="00D056BC"/>
    <w:rsid w:val="00D059BF"/>
    <w:rsid w:val="00D065E9"/>
    <w:rsid w:val="00D06606"/>
    <w:rsid w:val="00D067E6"/>
    <w:rsid w:val="00D06E80"/>
    <w:rsid w:val="00D10C05"/>
    <w:rsid w:val="00D11073"/>
    <w:rsid w:val="00D11A2D"/>
    <w:rsid w:val="00D120A0"/>
    <w:rsid w:val="00D12AAE"/>
    <w:rsid w:val="00D13466"/>
    <w:rsid w:val="00D1502A"/>
    <w:rsid w:val="00D15B76"/>
    <w:rsid w:val="00D15BB5"/>
    <w:rsid w:val="00D16073"/>
    <w:rsid w:val="00D202E0"/>
    <w:rsid w:val="00D20712"/>
    <w:rsid w:val="00D207AB"/>
    <w:rsid w:val="00D20F80"/>
    <w:rsid w:val="00D21346"/>
    <w:rsid w:val="00D21684"/>
    <w:rsid w:val="00D216E5"/>
    <w:rsid w:val="00D219AA"/>
    <w:rsid w:val="00D229E1"/>
    <w:rsid w:val="00D233F9"/>
    <w:rsid w:val="00D241DF"/>
    <w:rsid w:val="00D241EF"/>
    <w:rsid w:val="00D2468F"/>
    <w:rsid w:val="00D247AA"/>
    <w:rsid w:val="00D24896"/>
    <w:rsid w:val="00D2540F"/>
    <w:rsid w:val="00D2714B"/>
    <w:rsid w:val="00D272F5"/>
    <w:rsid w:val="00D275CC"/>
    <w:rsid w:val="00D27667"/>
    <w:rsid w:val="00D277E8"/>
    <w:rsid w:val="00D27BEE"/>
    <w:rsid w:val="00D3067C"/>
    <w:rsid w:val="00D3077E"/>
    <w:rsid w:val="00D31017"/>
    <w:rsid w:val="00D31126"/>
    <w:rsid w:val="00D313B0"/>
    <w:rsid w:val="00D32813"/>
    <w:rsid w:val="00D32AB4"/>
    <w:rsid w:val="00D33261"/>
    <w:rsid w:val="00D33E2D"/>
    <w:rsid w:val="00D3425E"/>
    <w:rsid w:val="00D34796"/>
    <w:rsid w:val="00D358E1"/>
    <w:rsid w:val="00D40678"/>
    <w:rsid w:val="00D40839"/>
    <w:rsid w:val="00D40F10"/>
    <w:rsid w:val="00D41921"/>
    <w:rsid w:val="00D42A11"/>
    <w:rsid w:val="00D43A17"/>
    <w:rsid w:val="00D43C07"/>
    <w:rsid w:val="00D44408"/>
    <w:rsid w:val="00D446CA"/>
    <w:rsid w:val="00D46217"/>
    <w:rsid w:val="00D47856"/>
    <w:rsid w:val="00D50856"/>
    <w:rsid w:val="00D5089F"/>
    <w:rsid w:val="00D5178C"/>
    <w:rsid w:val="00D52375"/>
    <w:rsid w:val="00D532F0"/>
    <w:rsid w:val="00D53320"/>
    <w:rsid w:val="00D53EF7"/>
    <w:rsid w:val="00D541A0"/>
    <w:rsid w:val="00D54550"/>
    <w:rsid w:val="00D5560B"/>
    <w:rsid w:val="00D563CC"/>
    <w:rsid w:val="00D56410"/>
    <w:rsid w:val="00D5644E"/>
    <w:rsid w:val="00D57B97"/>
    <w:rsid w:val="00D60AB2"/>
    <w:rsid w:val="00D61B97"/>
    <w:rsid w:val="00D661A4"/>
    <w:rsid w:val="00D6634A"/>
    <w:rsid w:val="00D67FDD"/>
    <w:rsid w:val="00D70547"/>
    <w:rsid w:val="00D71C13"/>
    <w:rsid w:val="00D71CA1"/>
    <w:rsid w:val="00D72E92"/>
    <w:rsid w:val="00D73393"/>
    <w:rsid w:val="00D7458E"/>
    <w:rsid w:val="00D74F18"/>
    <w:rsid w:val="00D7593A"/>
    <w:rsid w:val="00D75D5A"/>
    <w:rsid w:val="00D760A8"/>
    <w:rsid w:val="00D76835"/>
    <w:rsid w:val="00D76918"/>
    <w:rsid w:val="00D77D93"/>
    <w:rsid w:val="00D8005A"/>
    <w:rsid w:val="00D804DF"/>
    <w:rsid w:val="00D816C0"/>
    <w:rsid w:val="00D82402"/>
    <w:rsid w:val="00D82487"/>
    <w:rsid w:val="00D83BED"/>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770"/>
    <w:rsid w:val="00D95DC8"/>
    <w:rsid w:val="00D95E62"/>
    <w:rsid w:val="00D9632A"/>
    <w:rsid w:val="00D966C6"/>
    <w:rsid w:val="00DA0723"/>
    <w:rsid w:val="00DA0C1E"/>
    <w:rsid w:val="00DA1273"/>
    <w:rsid w:val="00DA13D2"/>
    <w:rsid w:val="00DA14DB"/>
    <w:rsid w:val="00DA1508"/>
    <w:rsid w:val="00DA17D5"/>
    <w:rsid w:val="00DA2D92"/>
    <w:rsid w:val="00DA31FB"/>
    <w:rsid w:val="00DA34C5"/>
    <w:rsid w:val="00DA41B4"/>
    <w:rsid w:val="00DA4424"/>
    <w:rsid w:val="00DA455A"/>
    <w:rsid w:val="00DA474D"/>
    <w:rsid w:val="00DA4B25"/>
    <w:rsid w:val="00DA5A8F"/>
    <w:rsid w:val="00DA5FD5"/>
    <w:rsid w:val="00DA79B7"/>
    <w:rsid w:val="00DB0445"/>
    <w:rsid w:val="00DB0BBC"/>
    <w:rsid w:val="00DB1040"/>
    <w:rsid w:val="00DB17CB"/>
    <w:rsid w:val="00DB1D68"/>
    <w:rsid w:val="00DB1FC6"/>
    <w:rsid w:val="00DB2A31"/>
    <w:rsid w:val="00DB70AA"/>
    <w:rsid w:val="00DB773D"/>
    <w:rsid w:val="00DC089C"/>
    <w:rsid w:val="00DC0DD2"/>
    <w:rsid w:val="00DC10B4"/>
    <w:rsid w:val="00DC1A78"/>
    <w:rsid w:val="00DC2437"/>
    <w:rsid w:val="00DC25F0"/>
    <w:rsid w:val="00DC35F6"/>
    <w:rsid w:val="00DC5061"/>
    <w:rsid w:val="00DC50BC"/>
    <w:rsid w:val="00DC64AC"/>
    <w:rsid w:val="00DC6633"/>
    <w:rsid w:val="00DC6A40"/>
    <w:rsid w:val="00DC7F83"/>
    <w:rsid w:val="00DC7F8B"/>
    <w:rsid w:val="00DD003B"/>
    <w:rsid w:val="00DD07FA"/>
    <w:rsid w:val="00DD0D70"/>
    <w:rsid w:val="00DD0F71"/>
    <w:rsid w:val="00DD1B0C"/>
    <w:rsid w:val="00DD237E"/>
    <w:rsid w:val="00DD365E"/>
    <w:rsid w:val="00DD36E7"/>
    <w:rsid w:val="00DD41EB"/>
    <w:rsid w:val="00DD4240"/>
    <w:rsid w:val="00DD4B70"/>
    <w:rsid w:val="00DD4F59"/>
    <w:rsid w:val="00DD5302"/>
    <w:rsid w:val="00DD6150"/>
    <w:rsid w:val="00DD6986"/>
    <w:rsid w:val="00DD6D95"/>
    <w:rsid w:val="00DD73DD"/>
    <w:rsid w:val="00DE033F"/>
    <w:rsid w:val="00DE06DE"/>
    <w:rsid w:val="00DE08F6"/>
    <w:rsid w:val="00DE2298"/>
    <w:rsid w:val="00DE430C"/>
    <w:rsid w:val="00DE43F7"/>
    <w:rsid w:val="00DE5049"/>
    <w:rsid w:val="00DE5095"/>
    <w:rsid w:val="00DE55B7"/>
    <w:rsid w:val="00DE56F4"/>
    <w:rsid w:val="00DE59F0"/>
    <w:rsid w:val="00DE5F3B"/>
    <w:rsid w:val="00DE65C3"/>
    <w:rsid w:val="00DE6E10"/>
    <w:rsid w:val="00DE6EA9"/>
    <w:rsid w:val="00DE783C"/>
    <w:rsid w:val="00DF0DDB"/>
    <w:rsid w:val="00DF12BB"/>
    <w:rsid w:val="00DF185E"/>
    <w:rsid w:val="00DF19BD"/>
    <w:rsid w:val="00DF1E76"/>
    <w:rsid w:val="00DF24B9"/>
    <w:rsid w:val="00DF30F7"/>
    <w:rsid w:val="00DF399C"/>
    <w:rsid w:val="00DF3F81"/>
    <w:rsid w:val="00DF436B"/>
    <w:rsid w:val="00DF45D2"/>
    <w:rsid w:val="00DF53C3"/>
    <w:rsid w:val="00DF63FA"/>
    <w:rsid w:val="00DF6933"/>
    <w:rsid w:val="00DF6ABD"/>
    <w:rsid w:val="00DF702B"/>
    <w:rsid w:val="00DF7896"/>
    <w:rsid w:val="00DF7A42"/>
    <w:rsid w:val="00E0046F"/>
    <w:rsid w:val="00E00710"/>
    <w:rsid w:val="00E02532"/>
    <w:rsid w:val="00E03980"/>
    <w:rsid w:val="00E03A7F"/>
    <w:rsid w:val="00E0400E"/>
    <w:rsid w:val="00E041E6"/>
    <w:rsid w:val="00E05478"/>
    <w:rsid w:val="00E06375"/>
    <w:rsid w:val="00E06E82"/>
    <w:rsid w:val="00E07518"/>
    <w:rsid w:val="00E07E8D"/>
    <w:rsid w:val="00E100EC"/>
    <w:rsid w:val="00E10352"/>
    <w:rsid w:val="00E10E09"/>
    <w:rsid w:val="00E12660"/>
    <w:rsid w:val="00E12B89"/>
    <w:rsid w:val="00E12F08"/>
    <w:rsid w:val="00E132D2"/>
    <w:rsid w:val="00E13A5D"/>
    <w:rsid w:val="00E13C54"/>
    <w:rsid w:val="00E14AA6"/>
    <w:rsid w:val="00E14D4C"/>
    <w:rsid w:val="00E15266"/>
    <w:rsid w:val="00E162BA"/>
    <w:rsid w:val="00E16438"/>
    <w:rsid w:val="00E16806"/>
    <w:rsid w:val="00E175C1"/>
    <w:rsid w:val="00E17C5E"/>
    <w:rsid w:val="00E17D31"/>
    <w:rsid w:val="00E23149"/>
    <w:rsid w:val="00E24389"/>
    <w:rsid w:val="00E25136"/>
    <w:rsid w:val="00E2551B"/>
    <w:rsid w:val="00E273AA"/>
    <w:rsid w:val="00E27C17"/>
    <w:rsid w:val="00E30020"/>
    <w:rsid w:val="00E314A1"/>
    <w:rsid w:val="00E31F1A"/>
    <w:rsid w:val="00E32CAA"/>
    <w:rsid w:val="00E32F79"/>
    <w:rsid w:val="00E34163"/>
    <w:rsid w:val="00E341D8"/>
    <w:rsid w:val="00E34447"/>
    <w:rsid w:val="00E347F9"/>
    <w:rsid w:val="00E374E3"/>
    <w:rsid w:val="00E404C8"/>
    <w:rsid w:val="00E40BF1"/>
    <w:rsid w:val="00E41BEE"/>
    <w:rsid w:val="00E4261D"/>
    <w:rsid w:val="00E42A69"/>
    <w:rsid w:val="00E43339"/>
    <w:rsid w:val="00E4361A"/>
    <w:rsid w:val="00E43624"/>
    <w:rsid w:val="00E43B55"/>
    <w:rsid w:val="00E45133"/>
    <w:rsid w:val="00E4543D"/>
    <w:rsid w:val="00E45D1F"/>
    <w:rsid w:val="00E45D42"/>
    <w:rsid w:val="00E4632F"/>
    <w:rsid w:val="00E46B15"/>
    <w:rsid w:val="00E473DD"/>
    <w:rsid w:val="00E47A05"/>
    <w:rsid w:val="00E50246"/>
    <w:rsid w:val="00E50527"/>
    <w:rsid w:val="00E50885"/>
    <w:rsid w:val="00E508EE"/>
    <w:rsid w:val="00E50EF3"/>
    <w:rsid w:val="00E52AF1"/>
    <w:rsid w:val="00E52CCA"/>
    <w:rsid w:val="00E5356C"/>
    <w:rsid w:val="00E55231"/>
    <w:rsid w:val="00E56328"/>
    <w:rsid w:val="00E564C8"/>
    <w:rsid w:val="00E57B20"/>
    <w:rsid w:val="00E6255E"/>
    <w:rsid w:val="00E63A2D"/>
    <w:rsid w:val="00E63E8D"/>
    <w:rsid w:val="00E64BA8"/>
    <w:rsid w:val="00E66228"/>
    <w:rsid w:val="00E669C7"/>
    <w:rsid w:val="00E66C4C"/>
    <w:rsid w:val="00E70395"/>
    <w:rsid w:val="00E70414"/>
    <w:rsid w:val="00E71CC6"/>
    <w:rsid w:val="00E71F06"/>
    <w:rsid w:val="00E71F44"/>
    <w:rsid w:val="00E7240C"/>
    <w:rsid w:val="00E72966"/>
    <w:rsid w:val="00E72AC0"/>
    <w:rsid w:val="00E7391E"/>
    <w:rsid w:val="00E745E5"/>
    <w:rsid w:val="00E746DD"/>
    <w:rsid w:val="00E7482B"/>
    <w:rsid w:val="00E7495A"/>
    <w:rsid w:val="00E74E9E"/>
    <w:rsid w:val="00E750A0"/>
    <w:rsid w:val="00E7560C"/>
    <w:rsid w:val="00E760BF"/>
    <w:rsid w:val="00E76BBB"/>
    <w:rsid w:val="00E77DFF"/>
    <w:rsid w:val="00E81DE4"/>
    <w:rsid w:val="00E82E32"/>
    <w:rsid w:val="00E831AA"/>
    <w:rsid w:val="00E837D5"/>
    <w:rsid w:val="00E8417B"/>
    <w:rsid w:val="00E8447A"/>
    <w:rsid w:val="00E845D8"/>
    <w:rsid w:val="00E85250"/>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70A8"/>
    <w:rsid w:val="00E97C8A"/>
    <w:rsid w:val="00EA05F3"/>
    <w:rsid w:val="00EA0F9F"/>
    <w:rsid w:val="00EA12C3"/>
    <w:rsid w:val="00EA23E3"/>
    <w:rsid w:val="00EA2862"/>
    <w:rsid w:val="00EA2DA5"/>
    <w:rsid w:val="00EA3019"/>
    <w:rsid w:val="00EA3A11"/>
    <w:rsid w:val="00EA3DA6"/>
    <w:rsid w:val="00EA3E30"/>
    <w:rsid w:val="00EA43C7"/>
    <w:rsid w:val="00EA4448"/>
    <w:rsid w:val="00EA49B3"/>
    <w:rsid w:val="00EA53A8"/>
    <w:rsid w:val="00EA580E"/>
    <w:rsid w:val="00EA584A"/>
    <w:rsid w:val="00EA645B"/>
    <w:rsid w:val="00EA6972"/>
    <w:rsid w:val="00EA6C14"/>
    <w:rsid w:val="00EA7110"/>
    <w:rsid w:val="00EA793B"/>
    <w:rsid w:val="00EA796E"/>
    <w:rsid w:val="00EA7E65"/>
    <w:rsid w:val="00EB15F2"/>
    <w:rsid w:val="00EB40BE"/>
    <w:rsid w:val="00EB4881"/>
    <w:rsid w:val="00EB59DE"/>
    <w:rsid w:val="00EB5DCC"/>
    <w:rsid w:val="00EB5EBD"/>
    <w:rsid w:val="00EB66B3"/>
    <w:rsid w:val="00EB69B8"/>
    <w:rsid w:val="00EB724B"/>
    <w:rsid w:val="00EB72EA"/>
    <w:rsid w:val="00EC01E7"/>
    <w:rsid w:val="00EC0B89"/>
    <w:rsid w:val="00EC0D39"/>
    <w:rsid w:val="00EC0ECE"/>
    <w:rsid w:val="00EC1867"/>
    <w:rsid w:val="00EC1A87"/>
    <w:rsid w:val="00EC247F"/>
    <w:rsid w:val="00EC331D"/>
    <w:rsid w:val="00EC337F"/>
    <w:rsid w:val="00EC3F56"/>
    <w:rsid w:val="00EC4DEA"/>
    <w:rsid w:val="00EC5A8F"/>
    <w:rsid w:val="00EC5C34"/>
    <w:rsid w:val="00EC69C4"/>
    <w:rsid w:val="00EC6E98"/>
    <w:rsid w:val="00EC7C02"/>
    <w:rsid w:val="00EC7C18"/>
    <w:rsid w:val="00ED12CC"/>
    <w:rsid w:val="00ED1328"/>
    <w:rsid w:val="00ED2200"/>
    <w:rsid w:val="00ED2D5D"/>
    <w:rsid w:val="00ED389A"/>
    <w:rsid w:val="00ED47B3"/>
    <w:rsid w:val="00ED47D4"/>
    <w:rsid w:val="00ED62EB"/>
    <w:rsid w:val="00ED736A"/>
    <w:rsid w:val="00EE01A7"/>
    <w:rsid w:val="00EE0274"/>
    <w:rsid w:val="00EE0795"/>
    <w:rsid w:val="00EE161D"/>
    <w:rsid w:val="00EE1C21"/>
    <w:rsid w:val="00EE2B99"/>
    <w:rsid w:val="00EE3931"/>
    <w:rsid w:val="00EE399C"/>
    <w:rsid w:val="00EE3D8D"/>
    <w:rsid w:val="00EE5254"/>
    <w:rsid w:val="00EE5F4A"/>
    <w:rsid w:val="00EE6F69"/>
    <w:rsid w:val="00EE705E"/>
    <w:rsid w:val="00EE7311"/>
    <w:rsid w:val="00EF09EC"/>
    <w:rsid w:val="00EF1D76"/>
    <w:rsid w:val="00EF2B1E"/>
    <w:rsid w:val="00EF2B9C"/>
    <w:rsid w:val="00EF3995"/>
    <w:rsid w:val="00EF3EA4"/>
    <w:rsid w:val="00EF6417"/>
    <w:rsid w:val="00EF66EF"/>
    <w:rsid w:val="00EF6D7B"/>
    <w:rsid w:val="00EF717D"/>
    <w:rsid w:val="00EF75CD"/>
    <w:rsid w:val="00F00083"/>
    <w:rsid w:val="00F02096"/>
    <w:rsid w:val="00F023F0"/>
    <w:rsid w:val="00F02412"/>
    <w:rsid w:val="00F0263F"/>
    <w:rsid w:val="00F0374B"/>
    <w:rsid w:val="00F04265"/>
    <w:rsid w:val="00F04A7B"/>
    <w:rsid w:val="00F05C78"/>
    <w:rsid w:val="00F06953"/>
    <w:rsid w:val="00F071BD"/>
    <w:rsid w:val="00F07BB9"/>
    <w:rsid w:val="00F100A0"/>
    <w:rsid w:val="00F11694"/>
    <w:rsid w:val="00F11E14"/>
    <w:rsid w:val="00F149E7"/>
    <w:rsid w:val="00F14A77"/>
    <w:rsid w:val="00F1553A"/>
    <w:rsid w:val="00F15F08"/>
    <w:rsid w:val="00F1640C"/>
    <w:rsid w:val="00F168FD"/>
    <w:rsid w:val="00F177DC"/>
    <w:rsid w:val="00F17A00"/>
    <w:rsid w:val="00F17D02"/>
    <w:rsid w:val="00F17F04"/>
    <w:rsid w:val="00F206A0"/>
    <w:rsid w:val="00F211EE"/>
    <w:rsid w:val="00F22104"/>
    <w:rsid w:val="00F23064"/>
    <w:rsid w:val="00F232C0"/>
    <w:rsid w:val="00F23660"/>
    <w:rsid w:val="00F247A2"/>
    <w:rsid w:val="00F256D0"/>
    <w:rsid w:val="00F26262"/>
    <w:rsid w:val="00F26655"/>
    <w:rsid w:val="00F27D7D"/>
    <w:rsid w:val="00F301F7"/>
    <w:rsid w:val="00F305A7"/>
    <w:rsid w:val="00F31931"/>
    <w:rsid w:val="00F31B1C"/>
    <w:rsid w:val="00F32437"/>
    <w:rsid w:val="00F32EFD"/>
    <w:rsid w:val="00F33E06"/>
    <w:rsid w:val="00F3465E"/>
    <w:rsid w:val="00F347A5"/>
    <w:rsid w:val="00F34C51"/>
    <w:rsid w:val="00F3509C"/>
    <w:rsid w:val="00F35533"/>
    <w:rsid w:val="00F35F38"/>
    <w:rsid w:val="00F370AE"/>
    <w:rsid w:val="00F403F3"/>
    <w:rsid w:val="00F41FE7"/>
    <w:rsid w:val="00F42866"/>
    <w:rsid w:val="00F42A75"/>
    <w:rsid w:val="00F43786"/>
    <w:rsid w:val="00F44059"/>
    <w:rsid w:val="00F446EF"/>
    <w:rsid w:val="00F466C5"/>
    <w:rsid w:val="00F467F0"/>
    <w:rsid w:val="00F473CC"/>
    <w:rsid w:val="00F5057E"/>
    <w:rsid w:val="00F5059E"/>
    <w:rsid w:val="00F5066F"/>
    <w:rsid w:val="00F52F52"/>
    <w:rsid w:val="00F54876"/>
    <w:rsid w:val="00F54BAA"/>
    <w:rsid w:val="00F55144"/>
    <w:rsid w:val="00F5538A"/>
    <w:rsid w:val="00F553E9"/>
    <w:rsid w:val="00F55688"/>
    <w:rsid w:val="00F563C2"/>
    <w:rsid w:val="00F56BD3"/>
    <w:rsid w:val="00F602E1"/>
    <w:rsid w:val="00F6036E"/>
    <w:rsid w:val="00F61F91"/>
    <w:rsid w:val="00F6270C"/>
    <w:rsid w:val="00F62C51"/>
    <w:rsid w:val="00F62C92"/>
    <w:rsid w:val="00F63C1F"/>
    <w:rsid w:val="00F63DD4"/>
    <w:rsid w:val="00F66A3A"/>
    <w:rsid w:val="00F677CC"/>
    <w:rsid w:val="00F67BF2"/>
    <w:rsid w:val="00F67E32"/>
    <w:rsid w:val="00F67FDB"/>
    <w:rsid w:val="00F705EA"/>
    <w:rsid w:val="00F70F6A"/>
    <w:rsid w:val="00F73330"/>
    <w:rsid w:val="00F73696"/>
    <w:rsid w:val="00F73AFF"/>
    <w:rsid w:val="00F74C8C"/>
    <w:rsid w:val="00F75226"/>
    <w:rsid w:val="00F75365"/>
    <w:rsid w:val="00F75578"/>
    <w:rsid w:val="00F75655"/>
    <w:rsid w:val="00F75DD5"/>
    <w:rsid w:val="00F7662E"/>
    <w:rsid w:val="00F774DC"/>
    <w:rsid w:val="00F8031A"/>
    <w:rsid w:val="00F82548"/>
    <w:rsid w:val="00F829D2"/>
    <w:rsid w:val="00F82E9E"/>
    <w:rsid w:val="00F8375D"/>
    <w:rsid w:val="00F845FB"/>
    <w:rsid w:val="00F84ED2"/>
    <w:rsid w:val="00F86E66"/>
    <w:rsid w:val="00F8789C"/>
    <w:rsid w:val="00F87EC5"/>
    <w:rsid w:val="00F91936"/>
    <w:rsid w:val="00F91A76"/>
    <w:rsid w:val="00F91EEC"/>
    <w:rsid w:val="00F92090"/>
    <w:rsid w:val="00F9295B"/>
    <w:rsid w:val="00F92CD3"/>
    <w:rsid w:val="00F938A0"/>
    <w:rsid w:val="00F949F4"/>
    <w:rsid w:val="00F95087"/>
    <w:rsid w:val="00F9528F"/>
    <w:rsid w:val="00F9535F"/>
    <w:rsid w:val="00F95A84"/>
    <w:rsid w:val="00F961E2"/>
    <w:rsid w:val="00F96BFD"/>
    <w:rsid w:val="00FA0902"/>
    <w:rsid w:val="00FA0ECB"/>
    <w:rsid w:val="00FA0F04"/>
    <w:rsid w:val="00FA10B7"/>
    <w:rsid w:val="00FA2A17"/>
    <w:rsid w:val="00FA3FE9"/>
    <w:rsid w:val="00FA46B0"/>
    <w:rsid w:val="00FA5739"/>
    <w:rsid w:val="00FA589C"/>
    <w:rsid w:val="00FA6726"/>
    <w:rsid w:val="00FA6EDF"/>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350E"/>
    <w:rsid w:val="00FC4B29"/>
    <w:rsid w:val="00FC4C91"/>
    <w:rsid w:val="00FC4E62"/>
    <w:rsid w:val="00FC5EBB"/>
    <w:rsid w:val="00FC649F"/>
    <w:rsid w:val="00FC6743"/>
    <w:rsid w:val="00FC7330"/>
    <w:rsid w:val="00FC7B5C"/>
    <w:rsid w:val="00FC7D0E"/>
    <w:rsid w:val="00FD0100"/>
    <w:rsid w:val="00FD0D24"/>
    <w:rsid w:val="00FD1053"/>
    <w:rsid w:val="00FD1672"/>
    <w:rsid w:val="00FD1E4E"/>
    <w:rsid w:val="00FD3107"/>
    <w:rsid w:val="00FD3351"/>
    <w:rsid w:val="00FD3A2F"/>
    <w:rsid w:val="00FD3C61"/>
    <w:rsid w:val="00FD3EDC"/>
    <w:rsid w:val="00FD4201"/>
    <w:rsid w:val="00FD522C"/>
    <w:rsid w:val="00FD592E"/>
    <w:rsid w:val="00FD5B1D"/>
    <w:rsid w:val="00FD5CAA"/>
    <w:rsid w:val="00FD61BB"/>
    <w:rsid w:val="00FD745E"/>
    <w:rsid w:val="00FD7B58"/>
    <w:rsid w:val="00FE0751"/>
    <w:rsid w:val="00FE35D3"/>
    <w:rsid w:val="00FE3601"/>
    <w:rsid w:val="00FE370D"/>
    <w:rsid w:val="00FE3C9D"/>
    <w:rsid w:val="00FE4036"/>
    <w:rsid w:val="00FE6307"/>
    <w:rsid w:val="00FE69DA"/>
    <w:rsid w:val="00FE70BA"/>
    <w:rsid w:val="00FF07ED"/>
    <w:rsid w:val="00FF0995"/>
    <w:rsid w:val="00FF135C"/>
    <w:rsid w:val="00FF1599"/>
    <w:rsid w:val="00FF1A6B"/>
    <w:rsid w:val="00FF2431"/>
    <w:rsid w:val="00FF3975"/>
    <w:rsid w:val="00FF4136"/>
    <w:rsid w:val="00FF4DE4"/>
    <w:rsid w:val="00FF52A7"/>
    <w:rsid w:val="00FF5404"/>
    <w:rsid w:val="00FF553C"/>
    <w:rsid w:val="00FF5542"/>
    <w:rsid w:val="00FF6163"/>
    <w:rsid w:val="00FF6427"/>
    <w:rsid w:val="00FF65B7"/>
    <w:rsid w:val="00FF6BFF"/>
    <w:rsid w:val="00FF7210"/>
    <w:rsid w:val="00F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FAC2A9-2CAF-4CCB-8BEC-EC792D2D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unhideWhenUsed="1" w:qFormat="1"/>
    <w:lsdException w:name="heading 8" w:uiPriority="0" w:unhideWhenUsed="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emiHidden/>
    <w:qFormat/>
    <w:rsid w:val="00FD3107"/>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EE7311"/>
    <w:pPr>
      <w:spacing w:line="360" w:lineRule="auto"/>
    </w:pPr>
    <w:rPr>
      <w:rFonts w:ascii="Times New Roman" w:hAnsi="Times New Roman" w:cs="宋体"/>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uiPriority w:val="39"/>
    <w:rsid w:val="00A52079"/>
    <w:pPr>
      <w:ind w:leftChars="600" w:left="1260"/>
    </w:pPr>
    <w:rPr>
      <w:rFonts w:ascii="Times New Roman" w:hAnsi="Times New Roman"/>
      <w:szCs w:val="24"/>
    </w:rPr>
  </w:style>
  <w:style w:type="paragraph" w:styleId="50">
    <w:name w:val="toc 5"/>
    <w:basedOn w:val="a1"/>
    <w:next w:val="a1"/>
    <w:autoRedefine/>
    <w:uiPriority w:val="39"/>
    <w:rsid w:val="00A52079"/>
    <w:pPr>
      <w:ind w:leftChars="800" w:left="1680"/>
    </w:pPr>
    <w:rPr>
      <w:rFonts w:ascii="Times New Roman" w:hAnsi="Times New Roman"/>
      <w:szCs w:val="24"/>
    </w:rPr>
  </w:style>
  <w:style w:type="paragraph" w:styleId="60">
    <w:name w:val="toc 6"/>
    <w:basedOn w:val="a1"/>
    <w:next w:val="a1"/>
    <w:autoRedefine/>
    <w:uiPriority w:val="39"/>
    <w:rsid w:val="00A52079"/>
    <w:pPr>
      <w:ind w:leftChars="1000" w:left="2100"/>
    </w:pPr>
    <w:rPr>
      <w:rFonts w:ascii="Times New Roman" w:hAnsi="Times New Roman"/>
      <w:szCs w:val="24"/>
    </w:rPr>
  </w:style>
  <w:style w:type="paragraph" w:styleId="70">
    <w:name w:val="toc 7"/>
    <w:basedOn w:val="a1"/>
    <w:next w:val="a1"/>
    <w:autoRedefine/>
    <w:uiPriority w:val="39"/>
    <w:rsid w:val="00A52079"/>
    <w:pPr>
      <w:ind w:leftChars="1200" w:left="2520"/>
    </w:pPr>
    <w:rPr>
      <w:rFonts w:ascii="Times New Roman" w:hAnsi="Times New Roman"/>
      <w:szCs w:val="24"/>
    </w:rPr>
  </w:style>
  <w:style w:type="paragraph" w:styleId="80">
    <w:name w:val="toc 8"/>
    <w:basedOn w:val="a1"/>
    <w:next w:val="a1"/>
    <w:autoRedefine/>
    <w:uiPriority w:val="39"/>
    <w:rsid w:val="00A52079"/>
    <w:pPr>
      <w:ind w:leftChars="1400" w:left="2940"/>
    </w:pPr>
    <w:rPr>
      <w:rFonts w:ascii="Times New Roman" w:hAnsi="Times New Roman"/>
      <w:szCs w:val="24"/>
    </w:rPr>
  </w:style>
  <w:style w:type="paragraph" w:styleId="90">
    <w:name w:val="toc 9"/>
    <w:basedOn w:val="a1"/>
    <w:next w:val="a1"/>
    <w:autoRedefine/>
    <w:uiPriority w:val="39"/>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EE7311"/>
    <w:rPr>
      <w:rFonts w:ascii="Times New Roman" w:hAnsi="Times New Roman" w:cs="宋体"/>
      <w:kern w:val="2"/>
      <w:sz w:val="21"/>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rPr>
      <w:rFonts w:ascii="Times New Roman" w:hAnsi="Times New Roman"/>
      <w:color w:val="000000"/>
      <w:kern w:val="2"/>
      <w:sz w:val="24"/>
      <w:szCs w:val="24"/>
    </w:rPr>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rFonts w:ascii="Times New Roman" w:hAnsi="Times New Roman"/>
      <w:b/>
      <w:caps/>
      <w:sz w:val="22"/>
      <w:lang w:eastAsia="en-US"/>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character" w:customStyle="1" w:styleId="Char13">
    <w:name w:val="批注文字 Char1"/>
    <w:basedOn w:val="a2"/>
    <w:uiPriority w:val="99"/>
    <w:semiHidden/>
    <w:rsid w:val="0012282A"/>
    <w:rPr>
      <w:kern w:val="2"/>
      <w:sz w:val="21"/>
      <w:szCs w:val="22"/>
    </w:rPr>
  </w:style>
  <w:style w:type="character" w:customStyle="1" w:styleId="c503-7">
    <w:name w:val="c503-代码样式"/>
    <w:basedOn w:val="C503-Char2"/>
    <w:uiPriority w:val="1"/>
    <w:rsid w:val="00420E18"/>
    <w:rPr>
      <w:rFonts w:ascii="Times New Roman" w:hAnsi="Times New Roman" w:cs="宋体"/>
      <w:spacing w:val="0"/>
      <w:kern w:val="2"/>
      <w:position w:val="0"/>
      <w:sz w:val="15"/>
    </w:rPr>
  </w:style>
  <w:style w:type="paragraph" w:customStyle="1" w:styleId="c503-20">
    <w:name w:val="c503-代码样式2"/>
    <w:basedOn w:val="a1"/>
    <w:qFormat/>
    <w:rsid w:val="007E60DC"/>
    <w:pPr>
      <w:spacing w:line="60" w:lineRule="atLeast"/>
    </w:pPr>
    <w:rPr>
      <w:rFonts w:ascii="Times New Roman" w:hAnsi="Times New Roman" w:cs="宋体"/>
      <w:sz w:val="15"/>
      <w:szCs w:val="20"/>
    </w:rPr>
  </w:style>
  <w:style w:type="paragraph" w:styleId="afc">
    <w:name w:val="Normal (Web)"/>
    <w:basedOn w:val="a1"/>
    <w:uiPriority w:val="99"/>
    <w:semiHidden/>
    <w:unhideWhenUsed/>
    <w:rsid w:val="00805106"/>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1"/>
    <w:link w:val="HTMLChar"/>
    <w:uiPriority w:val="99"/>
    <w:unhideWhenUsed/>
    <w:rsid w:val="00B53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rsid w:val="00B53F75"/>
    <w:rPr>
      <w:rFonts w:ascii="宋体" w:hAnsi="宋体" w:cs="宋体"/>
      <w:sz w:val="24"/>
      <w:szCs w:val="24"/>
    </w:rPr>
  </w:style>
  <w:style w:type="paragraph" w:styleId="TOC">
    <w:name w:val="TOC Heading"/>
    <w:basedOn w:val="10"/>
    <w:next w:val="a1"/>
    <w:uiPriority w:val="39"/>
    <w:unhideWhenUsed/>
    <w:qFormat/>
    <w:rsid w:val="00EB5EBD"/>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d">
    <w:name w:val="endnote text"/>
    <w:basedOn w:val="a1"/>
    <w:link w:val="Charc"/>
    <w:uiPriority w:val="99"/>
    <w:semiHidden/>
    <w:unhideWhenUsed/>
    <w:rsid w:val="00581DCC"/>
    <w:pPr>
      <w:snapToGrid w:val="0"/>
      <w:jc w:val="left"/>
    </w:pPr>
  </w:style>
  <w:style w:type="character" w:customStyle="1" w:styleId="Charc">
    <w:name w:val="尾注文本 Char"/>
    <w:basedOn w:val="a2"/>
    <w:link w:val="afd"/>
    <w:uiPriority w:val="99"/>
    <w:semiHidden/>
    <w:rsid w:val="00581DCC"/>
    <w:rPr>
      <w:kern w:val="2"/>
      <w:sz w:val="21"/>
      <w:szCs w:val="22"/>
    </w:rPr>
  </w:style>
  <w:style w:type="character" w:styleId="afe">
    <w:name w:val="endnote reference"/>
    <w:basedOn w:val="a2"/>
    <w:uiPriority w:val="99"/>
    <w:semiHidden/>
    <w:unhideWhenUsed/>
    <w:rsid w:val="00581DCC"/>
    <w:rPr>
      <w:vertAlign w:val="superscript"/>
    </w:rPr>
  </w:style>
  <w:style w:type="paragraph" w:styleId="aff">
    <w:name w:val="List Paragraph"/>
    <w:basedOn w:val="a1"/>
    <w:uiPriority w:val="34"/>
    <w:qFormat/>
    <w:rsid w:val="00834F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60">
      <w:bodyDiv w:val="1"/>
      <w:marLeft w:val="0"/>
      <w:marRight w:val="0"/>
      <w:marTop w:val="0"/>
      <w:marBottom w:val="0"/>
      <w:divBdr>
        <w:top w:val="none" w:sz="0" w:space="0" w:color="auto"/>
        <w:left w:val="none" w:sz="0" w:space="0" w:color="auto"/>
        <w:bottom w:val="none" w:sz="0" w:space="0" w:color="auto"/>
        <w:right w:val="none" w:sz="0" w:space="0" w:color="auto"/>
      </w:divBdr>
    </w:div>
    <w:div w:id="5442661">
      <w:bodyDiv w:val="1"/>
      <w:marLeft w:val="0"/>
      <w:marRight w:val="0"/>
      <w:marTop w:val="0"/>
      <w:marBottom w:val="0"/>
      <w:divBdr>
        <w:top w:val="none" w:sz="0" w:space="0" w:color="auto"/>
        <w:left w:val="none" w:sz="0" w:space="0" w:color="auto"/>
        <w:bottom w:val="none" w:sz="0" w:space="0" w:color="auto"/>
        <w:right w:val="none" w:sz="0" w:space="0" w:color="auto"/>
      </w:divBdr>
    </w:div>
    <w:div w:id="9186888">
      <w:bodyDiv w:val="1"/>
      <w:marLeft w:val="0"/>
      <w:marRight w:val="0"/>
      <w:marTop w:val="0"/>
      <w:marBottom w:val="0"/>
      <w:divBdr>
        <w:top w:val="none" w:sz="0" w:space="0" w:color="auto"/>
        <w:left w:val="none" w:sz="0" w:space="0" w:color="auto"/>
        <w:bottom w:val="none" w:sz="0" w:space="0" w:color="auto"/>
        <w:right w:val="none" w:sz="0" w:space="0" w:color="auto"/>
      </w:divBdr>
    </w:div>
    <w:div w:id="12851648">
      <w:bodyDiv w:val="1"/>
      <w:marLeft w:val="0"/>
      <w:marRight w:val="0"/>
      <w:marTop w:val="0"/>
      <w:marBottom w:val="0"/>
      <w:divBdr>
        <w:top w:val="none" w:sz="0" w:space="0" w:color="auto"/>
        <w:left w:val="none" w:sz="0" w:space="0" w:color="auto"/>
        <w:bottom w:val="none" w:sz="0" w:space="0" w:color="auto"/>
        <w:right w:val="none" w:sz="0" w:space="0" w:color="auto"/>
      </w:divBdr>
    </w:div>
    <w:div w:id="15156031">
      <w:bodyDiv w:val="1"/>
      <w:marLeft w:val="0"/>
      <w:marRight w:val="0"/>
      <w:marTop w:val="0"/>
      <w:marBottom w:val="0"/>
      <w:divBdr>
        <w:top w:val="none" w:sz="0" w:space="0" w:color="auto"/>
        <w:left w:val="none" w:sz="0" w:space="0" w:color="auto"/>
        <w:bottom w:val="none" w:sz="0" w:space="0" w:color="auto"/>
        <w:right w:val="none" w:sz="0" w:space="0" w:color="auto"/>
      </w:divBdr>
    </w:div>
    <w:div w:id="15232445">
      <w:bodyDiv w:val="1"/>
      <w:marLeft w:val="0"/>
      <w:marRight w:val="0"/>
      <w:marTop w:val="0"/>
      <w:marBottom w:val="0"/>
      <w:divBdr>
        <w:top w:val="none" w:sz="0" w:space="0" w:color="auto"/>
        <w:left w:val="none" w:sz="0" w:space="0" w:color="auto"/>
        <w:bottom w:val="none" w:sz="0" w:space="0" w:color="auto"/>
        <w:right w:val="none" w:sz="0" w:space="0" w:color="auto"/>
      </w:divBdr>
    </w:div>
    <w:div w:id="24720625">
      <w:bodyDiv w:val="1"/>
      <w:marLeft w:val="0"/>
      <w:marRight w:val="0"/>
      <w:marTop w:val="0"/>
      <w:marBottom w:val="0"/>
      <w:divBdr>
        <w:top w:val="none" w:sz="0" w:space="0" w:color="auto"/>
        <w:left w:val="none" w:sz="0" w:space="0" w:color="auto"/>
        <w:bottom w:val="none" w:sz="0" w:space="0" w:color="auto"/>
        <w:right w:val="none" w:sz="0" w:space="0" w:color="auto"/>
      </w:divBdr>
    </w:div>
    <w:div w:id="31658150">
      <w:bodyDiv w:val="1"/>
      <w:marLeft w:val="0"/>
      <w:marRight w:val="0"/>
      <w:marTop w:val="0"/>
      <w:marBottom w:val="0"/>
      <w:divBdr>
        <w:top w:val="none" w:sz="0" w:space="0" w:color="auto"/>
        <w:left w:val="none" w:sz="0" w:space="0" w:color="auto"/>
        <w:bottom w:val="none" w:sz="0" w:space="0" w:color="auto"/>
        <w:right w:val="none" w:sz="0" w:space="0" w:color="auto"/>
      </w:divBdr>
    </w:div>
    <w:div w:id="41297795">
      <w:bodyDiv w:val="1"/>
      <w:marLeft w:val="0"/>
      <w:marRight w:val="0"/>
      <w:marTop w:val="0"/>
      <w:marBottom w:val="0"/>
      <w:divBdr>
        <w:top w:val="none" w:sz="0" w:space="0" w:color="auto"/>
        <w:left w:val="none" w:sz="0" w:space="0" w:color="auto"/>
        <w:bottom w:val="none" w:sz="0" w:space="0" w:color="auto"/>
        <w:right w:val="none" w:sz="0" w:space="0" w:color="auto"/>
      </w:divBdr>
    </w:div>
    <w:div w:id="45881850">
      <w:bodyDiv w:val="1"/>
      <w:marLeft w:val="0"/>
      <w:marRight w:val="0"/>
      <w:marTop w:val="0"/>
      <w:marBottom w:val="0"/>
      <w:divBdr>
        <w:top w:val="none" w:sz="0" w:space="0" w:color="auto"/>
        <w:left w:val="none" w:sz="0" w:space="0" w:color="auto"/>
        <w:bottom w:val="none" w:sz="0" w:space="0" w:color="auto"/>
        <w:right w:val="none" w:sz="0" w:space="0" w:color="auto"/>
      </w:divBdr>
    </w:div>
    <w:div w:id="47726660">
      <w:bodyDiv w:val="1"/>
      <w:marLeft w:val="0"/>
      <w:marRight w:val="0"/>
      <w:marTop w:val="0"/>
      <w:marBottom w:val="0"/>
      <w:divBdr>
        <w:top w:val="none" w:sz="0" w:space="0" w:color="auto"/>
        <w:left w:val="none" w:sz="0" w:space="0" w:color="auto"/>
        <w:bottom w:val="none" w:sz="0" w:space="0" w:color="auto"/>
        <w:right w:val="none" w:sz="0" w:space="0" w:color="auto"/>
      </w:divBdr>
    </w:div>
    <w:div w:id="51974123">
      <w:bodyDiv w:val="1"/>
      <w:marLeft w:val="0"/>
      <w:marRight w:val="0"/>
      <w:marTop w:val="0"/>
      <w:marBottom w:val="0"/>
      <w:divBdr>
        <w:top w:val="none" w:sz="0" w:space="0" w:color="auto"/>
        <w:left w:val="none" w:sz="0" w:space="0" w:color="auto"/>
        <w:bottom w:val="none" w:sz="0" w:space="0" w:color="auto"/>
        <w:right w:val="none" w:sz="0" w:space="0" w:color="auto"/>
      </w:divBdr>
    </w:div>
    <w:div w:id="55980887">
      <w:bodyDiv w:val="1"/>
      <w:marLeft w:val="0"/>
      <w:marRight w:val="0"/>
      <w:marTop w:val="0"/>
      <w:marBottom w:val="0"/>
      <w:divBdr>
        <w:top w:val="none" w:sz="0" w:space="0" w:color="auto"/>
        <w:left w:val="none" w:sz="0" w:space="0" w:color="auto"/>
        <w:bottom w:val="none" w:sz="0" w:space="0" w:color="auto"/>
        <w:right w:val="none" w:sz="0" w:space="0" w:color="auto"/>
      </w:divBdr>
    </w:div>
    <w:div w:id="58679202">
      <w:bodyDiv w:val="1"/>
      <w:marLeft w:val="0"/>
      <w:marRight w:val="0"/>
      <w:marTop w:val="0"/>
      <w:marBottom w:val="0"/>
      <w:divBdr>
        <w:top w:val="none" w:sz="0" w:space="0" w:color="auto"/>
        <w:left w:val="none" w:sz="0" w:space="0" w:color="auto"/>
        <w:bottom w:val="none" w:sz="0" w:space="0" w:color="auto"/>
        <w:right w:val="none" w:sz="0" w:space="0" w:color="auto"/>
      </w:divBdr>
    </w:div>
    <w:div w:id="61611868">
      <w:bodyDiv w:val="1"/>
      <w:marLeft w:val="0"/>
      <w:marRight w:val="0"/>
      <w:marTop w:val="0"/>
      <w:marBottom w:val="0"/>
      <w:divBdr>
        <w:top w:val="none" w:sz="0" w:space="0" w:color="auto"/>
        <w:left w:val="none" w:sz="0" w:space="0" w:color="auto"/>
        <w:bottom w:val="none" w:sz="0" w:space="0" w:color="auto"/>
        <w:right w:val="none" w:sz="0" w:space="0" w:color="auto"/>
      </w:divBdr>
    </w:div>
    <w:div w:id="64034232">
      <w:bodyDiv w:val="1"/>
      <w:marLeft w:val="0"/>
      <w:marRight w:val="0"/>
      <w:marTop w:val="0"/>
      <w:marBottom w:val="0"/>
      <w:divBdr>
        <w:top w:val="none" w:sz="0" w:space="0" w:color="auto"/>
        <w:left w:val="none" w:sz="0" w:space="0" w:color="auto"/>
        <w:bottom w:val="none" w:sz="0" w:space="0" w:color="auto"/>
        <w:right w:val="none" w:sz="0" w:space="0" w:color="auto"/>
      </w:divBdr>
    </w:div>
    <w:div w:id="65343910">
      <w:bodyDiv w:val="1"/>
      <w:marLeft w:val="0"/>
      <w:marRight w:val="0"/>
      <w:marTop w:val="0"/>
      <w:marBottom w:val="0"/>
      <w:divBdr>
        <w:top w:val="none" w:sz="0" w:space="0" w:color="auto"/>
        <w:left w:val="none" w:sz="0" w:space="0" w:color="auto"/>
        <w:bottom w:val="none" w:sz="0" w:space="0" w:color="auto"/>
        <w:right w:val="none" w:sz="0" w:space="0" w:color="auto"/>
      </w:divBdr>
    </w:div>
    <w:div w:id="91632613">
      <w:bodyDiv w:val="1"/>
      <w:marLeft w:val="0"/>
      <w:marRight w:val="0"/>
      <w:marTop w:val="0"/>
      <w:marBottom w:val="0"/>
      <w:divBdr>
        <w:top w:val="none" w:sz="0" w:space="0" w:color="auto"/>
        <w:left w:val="none" w:sz="0" w:space="0" w:color="auto"/>
        <w:bottom w:val="none" w:sz="0" w:space="0" w:color="auto"/>
        <w:right w:val="none" w:sz="0" w:space="0" w:color="auto"/>
      </w:divBdr>
    </w:div>
    <w:div w:id="116679270">
      <w:bodyDiv w:val="1"/>
      <w:marLeft w:val="0"/>
      <w:marRight w:val="0"/>
      <w:marTop w:val="0"/>
      <w:marBottom w:val="0"/>
      <w:divBdr>
        <w:top w:val="none" w:sz="0" w:space="0" w:color="auto"/>
        <w:left w:val="none" w:sz="0" w:space="0" w:color="auto"/>
        <w:bottom w:val="none" w:sz="0" w:space="0" w:color="auto"/>
        <w:right w:val="none" w:sz="0" w:space="0" w:color="auto"/>
      </w:divBdr>
    </w:div>
    <w:div w:id="131800437">
      <w:bodyDiv w:val="1"/>
      <w:marLeft w:val="0"/>
      <w:marRight w:val="0"/>
      <w:marTop w:val="0"/>
      <w:marBottom w:val="0"/>
      <w:divBdr>
        <w:top w:val="none" w:sz="0" w:space="0" w:color="auto"/>
        <w:left w:val="none" w:sz="0" w:space="0" w:color="auto"/>
        <w:bottom w:val="none" w:sz="0" w:space="0" w:color="auto"/>
        <w:right w:val="none" w:sz="0" w:space="0" w:color="auto"/>
      </w:divBdr>
    </w:div>
    <w:div w:id="133256234">
      <w:bodyDiv w:val="1"/>
      <w:marLeft w:val="0"/>
      <w:marRight w:val="0"/>
      <w:marTop w:val="0"/>
      <w:marBottom w:val="0"/>
      <w:divBdr>
        <w:top w:val="none" w:sz="0" w:space="0" w:color="auto"/>
        <w:left w:val="none" w:sz="0" w:space="0" w:color="auto"/>
        <w:bottom w:val="none" w:sz="0" w:space="0" w:color="auto"/>
        <w:right w:val="none" w:sz="0" w:space="0" w:color="auto"/>
      </w:divBdr>
    </w:div>
    <w:div w:id="136607827">
      <w:bodyDiv w:val="1"/>
      <w:marLeft w:val="0"/>
      <w:marRight w:val="0"/>
      <w:marTop w:val="0"/>
      <w:marBottom w:val="0"/>
      <w:divBdr>
        <w:top w:val="none" w:sz="0" w:space="0" w:color="auto"/>
        <w:left w:val="none" w:sz="0" w:space="0" w:color="auto"/>
        <w:bottom w:val="none" w:sz="0" w:space="0" w:color="auto"/>
        <w:right w:val="none" w:sz="0" w:space="0" w:color="auto"/>
      </w:divBdr>
    </w:div>
    <w:div w:id="138890746">
      <w:bodyDiv w:val="1"/>
      <w:marLeft w:val="0"/>
      <w:marRight w:val="0"/>
      <w:marTop w:val="0"/>
      <w:marBottom w:val="0"/>
      <w:divBdr>
        <w:top w:val="none" w:sz="0" w:space="0" w:color="auto"/>
        <w:left w:val="none" w:sz="0" w:space="0" w:color="auto"/>
        <w:bottom w:val="none" w:sz="0" w:space="0" w:color="auto"/>
        <w:right w:val="none" w:sz="0" w:space="0" w:color="auto"/>
      </w:divBdr>
    </w:div>
    <w:div w:id="139269817">
      <w:bodyDiv w:val="1"/>
      <w:marLeft w:val="0"/>
      <w:marRight w:val="0"/>
      <w:marTop w:val="0"/>
      <w:marBottom w:val="0"/>
      <w:divBdr>
        <w:top w:val="none" w:sz="0" w:space="0" w:color="auto"/>
        <w:left w:val="none" w:sz="0" w:space="0" w:color="auto"/>
        <w:bottom w:val="none" w:sz="0" w:space="0" w:color="auto"/>
        <w:right w:val="none" w:sz="0" w:space="0" w:color="auto"/>
      </w:divBdr>
    </w:div>
    <w:div w:id="151141884">
      <w:bodyDiv w:val="1"/>
      <w:marLeft w:val="0"/>
      <w:marRight w:val="0"/>
      <w:marTop w:val="0"/>
      <w:marBottom w:val="0"/>
      <w:divBdr>
        <w:top w:val="none" w:sz="0" w:space="0" w:color="auto"/>
        <w:left w:val="none" w:sz="0" w:space="0" w:color="auto"/>
        <w:bottom w:val="none" w:sz="0" w:space="0" w:color="auto"/>
        <w:right w:val="none" w:sz="0" w:space="0" w:color="auto"/>
      </w:divBdr>
    </w:div>
    <w:div w:id="151682781">
      <w:bodyDiv w:val="1"/>
      <w:marLeft w:val="0"/>
      <w:marRight w:val="0"/>
      <w:marTop w:val="0"/>
      <w:marBottom w:val="0"/>
      <w:divBdr>
        <w:top w:val="none" w:sz="0" w:space="0" w:color="auto"/>
        <w:left w:val="none" w:sz="0" w:space="0" w:color="auto"/>
        <w:bottom w:val="none" w:sz="0" w:space="0" w:color="auto"/>
        <w:right w:val="none" w:sz="0" w:space="0" w:color="auto"/>
      </w:divBdr>
    </w:div>
    <w:div w:id="153107956">
      <w:bodyDiv w:val="1"/>
      <w:marLeft w:val="0"/>
      <w:marRight w:val="0"/>
      <w:marTop w:val="0"/>
      <w:marBottom w:val="0"/>
      <w:divBdr>
        <w:top w:val="none" w:sz="0" w:space="0" w:color="auto"/>
        <w:left w:val="none" w:sz="0" w:space="0" w:color="auto"/>
        <w:bottom w:val="none" w:sz="0" w:space="0" w:color="auto"/>
        <w:right w:val="none" w:sz="0" w:space="0" w:color="auto"/>
      </w:divBdr>
    </w:div>
    <w:div w:id="153180086">
      <w:bodyDiv w:val="1"/>
      <w:marLeft w:val="0"/>
      <w:marRight w:val="0"/>
      <w:marTop w:val="0"/>
      <w:marBottom w:val="0"/>
      <w:divBdr>
        <w:top w:val="none" w:sz="0" w:space="0" w:color="auto"/>
        <w:left w:val="none" w:sz="0" w:space="0" w:color="auto"/>
        <w:bottom w:val="none" w:sz="0" w:space="0" w:color="auto"/>
        <w:right w:val="none" w:sz="0" w:space="0" w:color="auto"/>
      </w:divBdr>
    </w:div>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156849960">
      <w:bodyDiv w:val="1"/>
      <w:marLeft w:val="0"/>
      <w:marRight w:val="0"/>
      <w:marTop w:val="0"/>
      <w:marBottom w:val="0"/>
      <w:divBdr>
        <w:top w:val="none" w:sz="0" w:space="0" w:color="auto"/>
        <w:left w:val="none" w:sz="0" w:space="0" w:color="auto"/>
        <w:bottom w:val="none" w:sz="0" w:space="0" w:color="auto"/>
        <w:right w:val="none" w:sz="0" w:space="0" w:color="auto"/>
      </w:divBdr>
    </w:div>
    <w:div w:id="166403082">
      <w:bodyDiv w:val="1"/>
      <w:marLeft w:val="0"/>
      <w:marRight w:val="0"/>
      <w:marTop w:val="0"/>
      <w:marBottom w:val="0"/>
      <w:divBdr>
        <w:top w:val="none" w:sz="0" w:space="0" w:color="auto"/>
        <w:left w:val="none" w:sz="0" w:space="0" w:color="auto"/>
        <w:bottom w:val="none" w:sz="0" w:space="0" w:color="auto"/>
        <w:right w:val="none" w:sz="0" w:space="0" w:color="auto"/>
      </w:divBdr>
    </w:div>
    <w:div w:id="168376113">
      <w:bodyDiv w:val="1"/>
      <w:marLeft w:val="0"/>
      <w:marRight w:val="0"/>
      <w:marTop w:val="0"/>
      <w:marBottom w:val="0"/>
      <w:divBdr>
        <w:top w:val="none" w:sz="0" w:space="0" w:color="auto"/>
        <w:left w:val="none" w:sz="0" w:space="0" w:color="auto"/>
        <w:bottom w:val="none" w:sz="0" w:space="0" w:color="auto"/>
        <w:right w:val="none" w:sz="0" w:space="0" w:color="auto"/>
      </w:divBdr>
    </w:div>
    <w:div w:id="174544316">
      <w:bodyDiv w:val="1"/>
      <w:marLeft w:val="0"/>
      <w:marRight w:val="0"/>
      <w:marTop w:val="0"/>
      <w:marBottom w:val="0"/>
      <w:divBdr>
        <w:top w:val="none" w:sz="0" w:space="0" w:color="auto"/>
        <w:left w:val="none" w:sz="0" w:space="0" w:color="auto"/>
        <w:bottom w:val="none" w:sz="0" w:space="0" w:color="auto"/>
        <w:right w:val="none" w:sz="0" w:space="0" w:color="auto"/>
      </w:divBdr>
    </w:div>
    <w:div w:id="186480232">
      <w:bodyDiv w:val="1"/>
      <w:marLeft w:val="0"/>
      <w:marRight w:val="0"/>
      <w:marTop w:val="0"/>
      <w:marBottom w:val="0"/>
      <w:divBdr>
        <w:top w:val="none" w:sz="0" w:space="0" w:color="auto"/>
        <w:left w:val="none" w:sz="0" w:space="0" w:color="auto"/>
        <w:bottom w:val="none" w:sz="0" w:space="0" w:color="auto"/>
        <w:right w:val="none" w:sz="0" w:space="0" w:color="auto"/>
      </w:divBdr>
    </w:div>
    <w:div w:id="190269015">
      <w:bodyDiv w:val="1"/>
      <w:marLeft w:val="0"/>
      <w:marRight w:val="0"/>
      <w:marTop w:val="0"/>
      <w:marBottom w:val="0"/>
      <w:divBdr>
        <w:top w:val="none" w:sz="0" w:space="0" w:color="auto"/>
        <w:left w:val="none" w:sz="0" w:space="0" w:color="auto"/>
        <w:bottom w:val="none" w:sz="0" w:space="0" w:color="auto"/>
        <w:right w:val="none" w:sz="0" w:space="0" w:color="auto"/>
      </w:divBdr>
    </w:div>
    <w:div w:id="193463245">
      <w:bodyDiv w:val="1"/>
      <w:marLeft w:val="0"/>
      <w:marRight w:val="0"/>
      <w:marTop w:val="0"/>
      <w:marBottom w:val="0"/>
      <w:divBdr>
        <w:top w:val="none" w:sz="0" w:space="0" w:color="auto"/>
        <w:left w:val="none" w:sz="0" w:space="0" w:color="auto"/>
        <w:bottom w:val="none" w:sz="0" w:space="0" w:color="auto"/>
        <w:right w:val="none" w:sz="0" w:space="0" w:color="auto"/>
      </w:divBdr>
    </w:div>
    <w:div w:id="196628268">
      <w:bodyDiv w:val="1"/>
      <w:marLeft w:val="0"/>
      <w:marRight w:val="0"/>
      <w:marTop w:val="0"/>
      <w:marBottom w:val="0"/>
      <w:divBdr>
        <w:top w:val="none" w:sz="0" w:space="0" w:color="auto"/>
        <w:left w:val="none" w:sz="0" w:space="0" w:color="auto"/>
        <w:bottom w:val="none" w:sz="0" w:space="0" w:color="auto"/>
        <w:right w:val="none" w:sz="0" w:space="0" w:color="auto"/>
      </w:divBdr>
    </w:div>
    <w:div w:id="203059762">
      <w:bodyDiv w:val="1"/>
      <w:marLeft w:val="0"/>
      <w:marRight w:val="0"/>
      <w:marTop w:val="0"/>
      <w:marBottom w:val="0"/>
      <w:divBdr>
        <w:top w:val="none" w:sz="0" w:space="0" w:color="auto"/>
        <w:left w:val="none" w:sz="0" w:space="0" w:color="auto"/>
        <w:bottom w:val="none" w:sz="0" w:space="0" w:color="auto"/>
        <w:right w:val="none" w:sz="0" w:space="0" w:color="auto"/>
      </w:divBdr>
    </w:div>
    <w:div w:id="216868075">
      <w:bodyDiv w:val="1"/>
      <w:marLeft w:val="0"/>
      <w:marRight w:val="0"/>
      <w:marTop w:val="0"/>
      <w:marBottom w:val="0"/>
      <w:divBdr>
        <w:top w:val="none" w:sz="0" w:space="0" w:color="auto"/>
        <w:left w:val="none" w:sz="0" w:space="0" w:color="auto"/>
        <w:bottom w:val="none" w:sz="0" w:space="0" w:color="auto"/>
        <w:right w:val="none" w:sz="0" w:space="0" w:color="auto"/>
      </w:divBdr>
    </w:div>
    <w:div w:id="234359431">
      <w:bodyDiv w:val="1"/>
      <w:marLeft w:val="0"/>
      <w:marRight w:val="0"/>
      <w:marTop w:val="0"/>
      <w:marBottom w:val="0"/>
      <w:divBdr>
        <w:top w:val="none" w:sz="0" w:space="0" w:color="auto"/>
        <w:left w:val="none" w:sz="0" w:space="0" w:color="auto"/>
        <w:bottom w:val="none" w:sz="0" w:space="0" w:color="auto"/>
        <w:right w:val="none" w:sz="0" w:space="0" w:color="auto"/>
      </w:divBdr>
    </w:div>
    <w:div w:id="240648308">
      <w:bodyDiv w:val="1"/>
      <w:marLeft w:val="0"/>
      <w:marRight w:val="0"/>
      <w:marTop w:val="0"/>
      <w:marBottom w:val="0"/>
      <w:divBdr>
        <w:top w:val="none" w:sz="0" w:space="0" w:color="auto"/>
        <w:left w:val="none" w:sz="0" w:space="0" w:color="auto"/>
        <w:bottom w:val="none" w:sz="0" w:space="0" w:color="auto"/>
        <w:right w:val="none" w:sz="0" w:space="0" w:color="auto"/>
      </w:divBdr>
    </w:div>
    <w:div w:id="242642095">
      <w:bodyDiv w:val="1"/>
      <w:marLeft w:val="0"/>
      <w:marRight w:val="0"/>
      <w:marTop w:val="0"/>
      <w:marBottom w:val="0"/>
      <w:divBdr>
        <w:top w:val="none" w:sz="0" w:space="0" w:color="auto"/>
        <w:left w:val="none" w:sz="0" w:space="0" w:color="auto"/>
        <w:bottom w:val="none" w:sz="0" w:space="0" w:color="auto"/>
        <w:right w:val="none" w:sz="0" w:space="0" w:color="auto"/>
      </w:divBdr>
    </w:div>
    <w:div w:id="244072154">
      <w:bodyDiv w:val="1"/>
      <w:marLeft w:val="0"/>
      <w:marRight w:val="0"/>
      <w:marTop w:val="0"/>
      <w:marBottom w:val="0"/>
      <w:divBdr>
        <w:top w:val="none" w:sz="0" w:space="0" w:color="auto"/>
        <w:left w:val="none" w:sz="0" w:space="0" w:color="auto"/>
        <w:bottom w:val="none" w:sz="0" w:space="0" w:color="auto"/>
        <w:right w:val="none" w:sz="0" w:space="0" w:color="auto"/>
      </w:divBdr>
    </w:div>
    <w:div w:id="247617032">
      <w:bodyDiv w:val="1"/>
      <w:marLeft w:val="0"/>
      <w:marRight w:val="0"/>
      <w:marTop w:val="0"/>
      <w:marBottom w:val="0"/>
      <w:divBdr>
        <w:top w:val="none" w:sz="0" w:space="0" w:color="auto"/>
        <w:left w:val="none" w:sz="0" w:space="0" w:color="auto"/>
        <w:bottom w:val="none" w:sz="0" w:space="0" w:color="auto"/>
        <w:right w:val="none" w:sz="0" w:space="0" w:color="auto"/>
      </w:divBdr>
    </w:div>
    <w:div w:id="257523125">
      <w:bodyDiv w:val="1"/>
      <w:marLeft w:val="0"/>
      <w:marRight w:val="0"/>
      <w:marTop w:val="0"/>
      <w:marBottom w:val="0"/>
      <w:divBdr>
        <w:top w:val="none" w:sz="0" w:space="0" w:color="auto"/>
        <w:left w:val="none" w:sz="0" w:space="0" w:color="auto"/>
        <w:bottom w:val="none" w:sz="0" w:space="0" w:color="auto"/>
        <w:right w:val="none" w:sz="0" w:space="0" w:color="auto"/>
      </w:divBdr>
    </w:div>
    <w:div w:id="257640519">
      <w:bodyDiv w:val="1"/>
      <w:marLeft w:val="0"/>
      <w:marRight w:val="0"/>
      <w:marTop w:val="0"/>
      <w:marBottom w:val="0"/>
      <w:divBdr>
        <w:top w:val="none" w:sz="0" w:space="0" w:color="auto"/>
        <w:left w:val="none" w:sz="0" w:space="0" w:color="auto"/>
        <w:bottom w:val="none" w:sz="0" w:space="0" w:color="auto"/>
        <w:right w:val="none" w:sz="0" w:space="0" w:color="auto"/>
      </w:divBdr>
    </w:div>
    <w:div w:id="261450282">
      <w:bodyDiv w:val="1"/>
      <w:marLeft w:val="0"/>
      <w:marRight w:val="0"/>
      <w:marTop w:val="0"/>
      <w:marBottom w:val="0"/>
      <w:divBdr>
        <w:top w:val="none" w:sz="0" w:space="0" w:color="auto"/>
        <w:left w:val="none" w:sz="0" w:space="0" w:color="auto"/>
        <w:bottom w:val="none" w:sz="0" w:space="0" w:color="auto"/>
        <w:right w:val="none" w:sz="0" w:space="0" w:color="auto"/>
      </w:divBdr>
    </w:div>
    <w:div w:id="263542946">
      <w:bodyDiv w:val="1"/>
      <w:marLeft w:val="0"/>
      <w:marRight w:val="0"/>
      <w:marTop w:val="0"/>
      <w:marBottom w:val="0"/>
      <w:divBdr>
        <w:top w:val="none" w:sz="0" w:space="0" w:color="auto"/>
        <w:left w:val="none" w:sz="0" w:space="0" w:color="auto"/>
        <w:bottom w:val="none" w:sz="0" w:space="0" w:color="auto"/>
        <w:right w:val="none" w:sz="0" w:space="0" w:color="auto"/>
      </w:divBdr>
    </w:div>
    <w:div w:id="264269610">
      <w:bodyDiv w:val="1"/>
      <w:marLeft w:val="0"/>
      <w:marRight w:val="0"/>
      <w:marTop w:val="0"/>
      <w:marBottom w:val="0"/>
      <w:divBdr>
        <w:top w:val="none" w:sz="0" w:space="0" w:color="auto"/>
        <w:left w:val="none" w:sz="0" w:space="0" w:color="auto"/>
        <w:bottom w:val="none" w:sz="0" w:space="0" w:color="auto"/>
        <w:right w:val="none" w:sz="0" w:space="0" w:color="auto"/>
      </w:divBdr>
    </w:div>
    <w:div w:id="266695646">
      <w:bodyDiv w:val="1"/>
      <w:marLeft w:val="0"/>
      <w:marRight w:val="0"/>
      <w:marTop w:val="0"/>
      <w:marBottom w:val="0"/>
      <w:divBdr>
        <w:top w:val="none" w:sz="0" w:space="0" w:color="auto"/>
        <w:left w:val="none" w:sz="0" w:space="0" w:color="auto"/>
        <w:bottom w:val="none" w:sz="0" w:space="0" w:color="auto"/>
        <w:right w:val="none" w:sz="0" w:space="0" w:color="auto"/>
      </w:divBdr>
    </w:div>
    <w:div w:id="266929648">
      <w:bodyDiv w:val="1"/>
      <w:marLeft w:val="0"/>
      <w:marRight w:val="0"/>
      <w:marTop w:val="0"/>
      <w:marBottom w:val="0"/>
      <w:divBdr>
        <w:top w:val="none" w:sz="0" w:space="0" w:color="auto"/>
        <w:left w:val="none" w:sz="0" w:space="0" w:color="auto"/>
        <w:bottom w:val="none" w:sz="0" w:space="0" w:color="auto"/>
        <w:right w:val="none" w:sz="0" w:space="0" w:color="auto"/>
      </w:divBdr>
    </w:div>
    <w:div w:id="275018341">
      <w:bodyDiv w:val="1"/>
      <w:marLeft w:val="0"/>
      <w:marRight w:val="0"/>
      <w:marTop w:val="0"/>
      <w:marBottom w:val="0"/>
      <w:divBdr>
        <w:top w:val="none" w:sz="0" w:space="0" w:color="auto"/>
        <w:left w:val="none" w:sz="0" w:space="0" w:color="auto"/>
        <w:bottom w:val="none" w:sz="0" w:space="0" w:color="auto"/>
        <w:right w:val="none" w:sz="0" w:space="0" w:color="auto"/>
      </w:divBdr>
    </w:div>
    <w:div w:id="281114217">
      <w:bodyDiv w:val="1"/>
      <w:marLeft w:val="0"/>
      <w:marRight w:val="0"/>
      <w:marTop w:val="0"/>
      <w:marBottom w:val="0"/>
      <w:divBdr>
        <w:top w:val="none" w:sz="0" w:space="0" w:color="auto"/>
        <w:left w:val="none" w:sz="0" w:space="0" w:color="auto"/>
        <w:bottom w:val="none" w:sz="0" w:space="0" w:color="auto"/>
        <w:right w:val="none" w:sz="0" w:space="0" w:color="auto"/>
      </w:divBdr>
    </w:div>
    <w:div w:id="282229081">
      <w:bodyDiv w:val="1"/>
      <w:marLeft w:val="0"/>
      <w:marRight w:val="0"/>
      <w:marTop w:val="0"/>
      <w:marBottom w:val="0"/>
      <w:divBdr>
        <w:top w:val="none" w:sz="0" w:space="0" w:color="auto"/>
        <w:left w:val="none" w:sz="0" w:space="0" w:color="auto"/>
        <w:bottom w:val="none" w:sz="0" w:space="0" w:color="auto"/>
        <w:right w:val="none" w:sz="0" w:space="0" w:color="auto"/>
      </w:divBdr>
    </w:div>
    <w:div w:id="291402578">
      <w:bodyDiv w:val="1"/>
      <w:marLeft w:val="0"/>
      <w:marRight w:val="0"/>
      <w:marTop w:val="0"/>
      <w:marBottom w:val="0"/>
      <w:divBdr>
        <w:top w:val="none" w:sz="0" w:space="0" w:color="auto"/>
        <w:left w:val="none" w:sz="0" w:space="0" w:color="auto"/>
        <w:bottom w:val="none" w:sz="0" w:space="0" w:color="auto"/>
        <w:right w:val="none" w:sz="0" w:space="0" w:color="auto"/>
      </w:divBdr>
      <w:divsChild>
        <w:div w:id="1396121449">
          <w:marLeft w:val="274"/>
          <w:marRight w:val="0"/>
          <w:marTop w:val="0"/>
          <w:marBottom w:val="0"/>
          <w:divBdr>
            <w:top w:val="none" w:sz="0" w:space="0" w:color="auto"/>
            <w:left w:val="none" w:sz="0" w:space="0" w:color="auto"/>
            <w:bottom w:val="none" w:sz="0" w:space="0" w:color="auto"/>
            <w:right w:val="none" w:sz="0" w:space="0" w:color="auto"/>
          </w:divBdr>
        </w:div>
        <w:div w:id="1140880843">
          <w:marLeft w:val="274"/>
          <w:marRight w:val="0"/>
          <w:marTop w:val="0"/>
          <w:marBottom w:val="0"/>
          <w:divBdr>
            <w:top w:val="none" w:sz="0" w:space="0" w:color="auto"/>
            <w:left w:val="none" w:sz="0" w:space="0" w:color="auto"/>
            <w:bottom w:val="none" w:sz="0" w:space="0" w:color="auto"/>
            <w:right w:val="none" w:sz="0" w:space="0" w:color="auto"/>
          </w:divBdr>
        </w:div>
        <w:div w:id="1975868509">
          <w:marLeft w:val="274"/>
          <w:marRight w:val="0"/>
          <w:marTop w:val="0"/>
          <w:marBottom w:val="0"/>
          <w:divBdr>
            <w:top w:val="none" w:sz="0" w:space="0" w:color="auto"/>
            <w:left w:val="none" w:sz="0" w:space="0" w:color="auto"/>
            <w:bottom w:val="none" w:sz="0" w:space="0" w:color="auto"/>
            <w:right w:val="none" w:sz="0" w:space="0" w:color="auto"/>
          </w:divBdr>
        </w:div>
      </w:divsChild>
    </w:div>
    <w:div w:id="305090264">
      <w:bodyDiv w:val="1"/>
      <w:marLeft w:val="0"/>
      <w:marRight w:val="0"/>
      <w:marTop w:val="0"/>
      <w:marBottom w:val="0"/>
      <w:divBdr>
        <w:top w:val="none" w:sz="0" w:space="0" w:color="auto"/>
        <w:left w:val="none" w:sz="0" w:space="0" w:color="auto"/>
        <w:bottom w:val="none" w:sz="0" w:space="0" w:color="auto"/>
        <w:right w:val="none" w:sz="0" w:space="0" w:color="auto"/>
      </w:divBdr>
    </w:div>
    <w:div w:id="320357886">
      <w:bodyDiv w:val="1"/>
      <w:marLeft w:val="0"/>
      <w:marRight w:val="0"/>
      <w:marTop w:val="0"/>
      <w:marBottom w:val="0"/>
      <w:divBdr>
        <w:top w:val="none" w:sz="0" w:space="0" w:color="auto"/>
        <w:left w:val="none" w:sz="0" w:space="0" w:color="auto"/>
        <w:bottom w:val="none" w:sz="0" w:space="0" w:color="auto"/>
        <w:right w:val="none" w:sz="0" w:space="0" w:color="auto"/>
      </w:divBdr>
    </w:div>
    <w:div w:id="323827281">
      <w:bodyDiv w:val="1"/>
      <w:marLeft w:val="0"/>
      <w:marRight w:val="0"/>
      <w:marTop w:val="0"/>
      <w:marBottom w:val="0"/>
      <w:divBdr>
        <w:top w:val="none" w:sz="0" w:space="0" w:color="auto"/>
        <w:left w:val="none" w:sz="0" w:space="0" w:color="auto"/>
        <w:bottom w:val="none" w:sz="0" w:space="0" w:color="auto"/>
        <w:right w:val="none" w:sz="0" w:space="0" w:color="auto"/>
      </w:divBdr>
    </w:div>
    <w:div w:id="325549318">
      <w:bodyDiv w:val="1"/>
      <w:marLeft w:val="0"/>
      <w:marRight w:val="0"/>
      <w:marTop w:val="0"/>
      <w:marBottom w:val="0"/>
      <w:divBdr>
        <w:top w:val="none" w:sz="0" w:space="0" w:color="auto"/>
        <w:left w:val="none" w:sz="0" w:space="0" w:color="auto"/>
        <w:bottom w:val="none" w:sz="0" w:space="0" w:color="auto"/>
        <w:right w:val="none" w:sz="0" w:space="0" w:color="auto"/>
      </w:divBdr>
    </w:div>
    <w:div w:id="326906412">
      <w:bodyDiv w:val="1"/>
      <w:marLeft w:val="0"/>
      <w:marRight w:val="0"/>
      <w:marTop w:val="0"/>
      <w:marBottom w:val="0"/>
      <w:divBdr>
        <w:top w:val="none" w:sz="0" w:space="0" w:color="auto"/>
        <w:left w:val="none" w:sz="0" w:space="0" w:color="auto"/>
        <w:bottom w:val="none" w:sz="0" w:space="0" w:color="auto"/>
        <w:right w:val="none" w:sz="0" w:space="0" w:color="auto"/>
      </w:divBdr>
    </w:div>
    <w:div w:id="331297117">
      <w:bodyDiv w:val="1"/>
      <w:marLeft w:val="0"/>
      <w:marRight w:val="0"/>
      <w:marTop w:val="0"/>
      <w:marBottom w:val="0"/>
      <w:divBdr>
        <w:top w:val="none" w:sz="0" w:space="0" w:color="auto"/>
        <w:left w:val="none" w:sz="0" w:space="0" w:color="auto"/>
        <w:bottom w:val="none" w:sz="0" w:space="0" w:color="auto"/>
        <w:right w:val="none" w:sz="0" w:space="0" w:color="auto"/>
      </w:divBdr>
    </w:div>
    <w:div w:id="337661447">
      <w:bodyDiv w:val="1"/>
      <w:marLeft w:val="0"/>
      <w:marRight w:val="0"/>
      <w:marTop w:val="0"/>
      <w:marBottom w:val="0"/>
      <w:divBdr>
        <w:top w:val="none" w:sz="0" w:space="0" w:color="auto"/>
        <w:left w:val="none" w:sz="0" w:space="0" w:color="auto"/>
        <w:bottom w:val="none" w:sz="0" w:space="0" w:color="auto"/>
        <w:right w:val="none" w:sz="0" w:space="0" w:color="auto"/>
      </w:divBdr>
    </w:div>
    <w:div w:id="341399872">
      <w:bodyDiv w:val="1"/>
      <w:marLeft w:val="0"/>
      <w:marRight w:val="0"/>
      <w:marTop w:val="0"/>
      <w:marBottom w:val="0"/>
      <w:divBdr>
        <w:top w:val="none" w:sz="0" w:space="0" w:color="auto"/>
        <w:left w:val="none" w:sz="0" w:space="0" w:color="auto"/>
        <w:bottom w:val="none" w:sz="0" w:space="0" w:color="auto"/>
        <w:right w:val="none" w:sz="0" w:space="0" w:color="auto"/>
      </w:divBdr>
    </w:div>
    <w:div w:id="342828030">
      <w:bodyDiv w:val="1"/>
      <w:marLeft w:val="0"/>
      <w:marRight w:val="0"/>
      <w:marTop w:val="0"/>
      <w:marBottom w:val="0"/>
      <w:divBdr>
        <w:top w:val="none" w:sz="0" w:space="0" w:color="auto"/>
        <w:left w:val="none" w:sz="0" w:space="0" w:color="auto"/>
        <w:bottom w:val="none" w:sz="0" w:space="0" w:color="auto"/>
        <w:right w:val="none" w:sz="0" w:space="0" w:color="auto"/>
      </w:divBdr>
    </w:div>
    <w:div w:id="344944665">
      <w:bodyDiv w:val="1"/>
      <w:marLeft w:val="0"/>
      <w:marRight w:val="0"/>
      <w:marTop w:val="0"/>
      <w:marBottom w:val="0"/>
      <w:divBdr>
        <w:top w:val="none" w:sz="0" w:space="0" w:color="auto"/>
        <w:left w:val="none" w:sz="0" w:space="0" w:color="auto"/>
        <w:bottom w:val="none" w:sz="0" w:space="0" w:color="auto"/>
        <w:right w:val="none" w:sz="0" w:space="0" w:color="auto"/>
      </w:divBdr>
    </w:div>
    <w:div w:id="345794972">
      <w:bodyDiv w:val="1"/>
      <w:marLeft w:val="0"/>
      <w:marRight w:val="0"/>
      <w:marTop w:val="0"/>
      <w:marBottom w:val="0"/>
      <w:divBdr>
        <w:top w:val="none" w:sz="0" w:space="0" w:color="auto"/>
        <w:left w:val="none" w:sz="0" w:space="0" w:color="auto"/>
        <w:bottom w:val="none" w:sz="0" w:space="0" w:color="auto"/>
        <w:right w:val="none" w:sz="0" w:space="0" w:color="auto"/>
      </w:divBdr>
    </w:div>
    <w:div w:id="351611404">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357051234">
      <w:bodyDiv w:val="1"/>
      <w:marLeft w:val="0"/>
      <w:marRight w:val="0"/>
      <w:marTop w:val="0"/>
      <w:marBottom w:val="0"/>
      <w:divBdr>
        <w:top w:val="none" w:sz="0" w:space="0" w:color="auto"/>
        <w:left w:val="none" w:sz="0" w:space="0" w:color="auto"/>
        <w:bottom w:val="none" w:sz="0" w:space="0" w:color="auto"/>
        <w:right w:val="none" w:sz="0" w:space="0" w:color="auto"/>
      </w:divBdr>
    </w:div>
    <w:div w:id="364865141">
      <w:bodyDiv w:val="1"/>
      <w:marLeft w:val="0"/>
      <w:marRight w:val="0"/>
      <w:marTop w:val="0"/>
      <w:marBottom w:val="0"/>
      <w:divBdr>
        <w:top w:val="none" w:sz="0" w:space="0" w:color="auto"/>
        <w:left w:val="none" w:sz="0" w:space="0" w:color="auto"/>
        <w:bottom w:val="none" w:sz="0" w:space="0" w:color="auto"/>
        <w:right w:val="none" w:sz="0" w:space="0" w:color="auto"/>
      </w:divBdr>
    </w:div>
    <w:div w:id="366570913">
      <w:bodyDiv w:val="1"/>
      <w:marLeft w:val="0"/>
      <w:marRight w:val="0"/>
      <w:marTop w:val="0"/>
      <w:marBottom w:val="0"/>
      <w:divBdr>
        <w:top w:val="none" w:sz="0" w:space="0" w:color="auto"/>
        <w:left w:val="none" w:sz="0" w:space="0" w:color="auto"/>
        <w:bottom w:val="none" w:sz="0" w:space="0" w:color="auto"/>
        <w:right w:val="none" w:sz="0" w:space="0" w:color="auto"/>
      </w:divBdr>
    </w:div>
    <w:div w:id="375350661">
      <w:bodyDiv w:val="1"/>
      <w:marLeft w:val="0"/>
      <w:marRight w:val="0"/>
      <w:marTop w:val="0"/>
      <w:marBottom w:val="0"/>
      <w:divBdr>
        <w:top w:val="none" w:sz="0" w:space="0" w:color="auto"/>
        <w:left w:val="none" w:sz="0" w:space="0" w:color="auto"/>
        <w:bottom w:val="none" w:sz="0" w:space="0" w:color="auto"/>
        <w:right w:val="none" w:sz="0" w:space="0" w:color="auto"/>
      </w:divBdr>
    </w:div>
    <w:div w:id="380448551">
      <w:bodyDiv w:val="1"/>
      <w:marLeft w:val="0"/>
      <w:marRight w:val="0"/>
      <w:marTop w:val="0"/>
      <w:marBottom w:val="0"/>
      <w:divBdr>
        <w:top w:val="none" w:sz="0" w:space="0" w:color="auto"/>
        <w:left w:val="none" w:sz="0" w:space="0" w:color="auto"/>
        <w:bottom w:val="none" w:sz="0" w:space="0" w:color="auto"/>
        <w:right w:val="none" w:sz="0" w:space="0" w:color="auto"/>
      </w:divBdr>
    </w:div>
    <w:div w:id="381251221">
      <w:bodyDiv w:val="1"/>
      <w:marLeft w:val="0"/>
      <w:marRight w:val="0"/>
      <w:marTop w:val="0"/>
      <w:marBottom w:val="0"/>
      <w:divBdr>
        <w:top w:val="none" w:sz="0" w:space="0" w:color="auto"/>
        <w:left w:val="none" w:sz="0" w:space="0" w:color="auto"/>
        <w:bottom w:val="none" w:sz="0" w:space="0" w:color="auto"/>
        <w:right w:val="none" w:sz="0" w:space="0" w:color="auto"/>
      </w:divBdr>
    </w:div>
    <w:div w:id="382559710">
      <w:bodyDiv w:val="1"/>
      <w:marLeft w:val="0"/>
      <w:marRight w:val="0"/>
      <w:marTop w:val="0"/>
      <w:marBottom w:val="0"/>
      <w:divBdr>
        <w:top w:val="none" w:sz="0" w:space="0" w:color="auto"/>
        <w:left w:val="none" w:sz="0" w:space="0" w:color="auto"/>
        <w:bottom w:val="none" w:sz="0" w:space="0" w:color="auto"/>
        <w:right w:val="none" w:sz="0" w:space="0" w:color="auto"/>
      </w:divBdr>
    </w:div>
    <w:div w:id="383452722">
      <w:bodyDiv w:val="1"/>
      <w:marLeft w:val="0"/>
      <w:marRight w:val="0"/>
      <w:marTop w:val="0"/>
      <w:marBottom w:val="0"/>
      <w:divBdr>
        <w:top w:val="none" w:sz="0" w:space="0" w:color="auto"/>
        <w:left w:val="none" w:sz="0" w:space="0" w:color="auto"/>
        <w:bottom w:val="none" w:sz="0" w:space="0" w:color="auto"/>
        <w:right w:val="none" w:sz="0" w:space="0" w:color="auto"/>
      </w:divBdr>
    </w:div>
    <w:div w:id="385759184">
      <w:bodyDiv w:val="1"/>
      <w:marLeft w:val="0"/>
      <w:marRight w:val="0"/>
      <w:marTop w:val="0"/>
      <w:marBottom w:val="0"/>
      <w:divBdr>
        <w:top w:val="none" w:sz="0" w:space="0" w:color="auto"/>
        <w:left w:val="none" w:sz="0" w:space="0" w:color="auto"/>
        <w:bottom w:val="none" w:sz="0" w:space="0" w:color="auto"/>
        <w:right w:val="none" w:sz="0" w:space="0" w:color="auto"/>
      </w:divBdr>
    </w:div>
    <w:div w:id="398212090">
      <w:bodyDiv w:val="1"/>
      <w:marLeft w:val="0"/>
      <w:marRight w:val="0"/>
      <w:marTop w:val="0"/>
      <w:marBottom w:val="0"/>
      <w:divBdr>
        <w:top w:val="none" w:sz="0" w:space="0" w:color="auto"/>
        <w:left w:val="none" w:sz="0" w:space="0" w:color="auto"/>
        <w:bottom w:val="none" w:sz="0" w:space="0" w:color="auto"/>
        <w:right w:val="none" w:sz="0" w:space="0" w:color="auto"/>
      </w:divBdr>
    </w:div>
    <w:div w:id="399408776">
      <w:bodyDiv w:val="1"/>
      <w:marLeft w:val="0"/>
      <w:marRight w:val="0"/>
      <w:marTop w:val="0"/>
      <w:marBottom w:val="0"/>
      <w:divBdr>
        <w:top w:val="none" w:sz="0" w:space="0" w:color="auto"/>
        <w:left w:val="none" w:sz="0" w:space="0" w:color="auto"/>
        <w:bottom w:val="none" w:sz="0" w:space="0" w:color="auto"/>
        <w:right w:val="none" w:sz="0" w:space="0" w:color="auto"/>
      </w:divBdr>
    </w:div>
    <w:div w:id="418058955">
      <w:bodyDiv w:val="1"/>
      <w:marLeft w:val="0"/>
      <w:marRight w:val="0"/>
      <w:marTop w:val="0"/>
      <w:marBottom w:val="0"/>
      <w:divBdr>
        <w:top w:val="none" w:sz="0" w:space="0" w:color="auto"/>
        <w:left w:val="none" w:sz="0" w:space="0" w:color="auto"/>
        <w:bottom w:val="none" w:sz="0" w:space="0" w:color="auto"/>
        <w:right w:val="none" w:sz="0" w:space="0" w:color="auto"/>
      </w:divBdr>
    </w:div>
    <w:div w:id="430669147">
      <w:bodyDiv w:val="1"/>
      <w:marLeft w:val="0"/>
      <w:marRight w:val="0"/>
      <w:marTop w:val="0"/>
      <w:marBottom w:val="0"/>
      <w:divBdr>
        <w:top w:val="none" w:sz="0" w:space="0" w:color="auto"/>
        <w:left w:val="none" w:sz="0" w:space="0" w:color="auto"/>
        <w:bottom w:val="none" w:sz="0" w:space="0" w:color="auto"/>
        <w:right w:val="none" w:sz="0" w:space="0" w:color="auto"/>
      </w:divBdr>
    </w:div>
    <w:div w:id="434327594">
      <w:bodyDiv w:val="1"/>
      <w:marLeft w:val="0"/>
      <w:marRight w:val="0"/>
      <w:marTop w:val="0"/>
      <w:marBottom w:val="0"/>
      <w:divBdr>
        <w:top w:val="none" w:sz="0" w:space="0" w:color="auto"/>
        <w:left w:val="none" w:sz="0" w:space="0" w:color="auto"/>
        <w:bottom w:val="none" w:sz="0" w:space="0" w:color="auto"/>
        <w:right w:val="none" w:sz="0" w:space="0" w:color="auto"/>
      </w:divBdr>
    </w:div>
    <w:div w:id="436608648">
      <w:bodyDiv w:val="1"/>
      <w:marLeft w:val="0"/>
      <w:marRight w:val="0"/>
      <w:marTop w:val="0"/>
      <w:marBottom w:val="0"/>
      <w:divBdr>
        <w:top w:val="none" w:sz="0" w:space="0" w:color="auto"/>
        <w:left w:val="none" w:sz="0" w:space="0" w:color="auto"/>
        <w:bottom w:val="none" w:sz="0" w:space="0" w:color="auto"/>
        <w:right w:val="none" w:sz="0" w:space="0" w:color="auto"/>
      </w:divBdr>
    </w:div>
    <w:div w:id="440806265">
      <w:bodyDiv w:val="1"/>
      <w:marLeft w:val="0"/>
      <w:marRight w:val="0"/>
      <w:marTop w:val="0"/>
      <w:marBottom w:val="0"/>
      <w:divBdr>
        <w:top w:val="none" w:sz="0" w:space="0" w:color="auto"/>
        <w:left w:val="none" w:sz="0" w:space="0" w:color="auto"/>
        <w:bottom w:val="none" w:sz="0" w:space="0" w:color="auto"/>
        <w:right w:val="none" w:sz="0" w:space="0" w:color="auto"/>
      </w:divBdr>
    </w:div>
    <w:div w:id="446969873">
      <w:bodyDiv w:val="1"/>
      <w:marLeft w:val="0"/>
      <w:marRight w:val="0"/>
      <w:marTop w:val="0"/>
      <w:marBottom w:val="0"/>
      <w:divBdr>
        <w:top w:val="none" w:sz="0" w:space="0" w:color="auto"/>
        <w:left w:val="none" w:sz="0" w:space="0" w:color="auto"/>
        <w:bottom w:val="none" w:sz="0" w:space="0" w:color="auto"/>
        <w:right w:val="none" w:sz="0" w:space="0" w:color="auto"/>
      </w:divBdr>
      <w:divsChild>
        <w:div w:id="79911531">
          <w:marLeft w:val="446"/>
          <w:marRight w:val="0"/>
          <w:marTop w:val="0"/>
          <w:marBottom w:val="0"/>
          <w:divBdr>
            <w:top w:val="none" w:sz="0" w:space="0" w:color="auto"/>
            <w:left w:val="none" w:sz="0" w:space="0" w:color="auto"/>
            <w:bottom w:val="none" w:sz="0" w:space="0" w:color="auto"/>
            <w:right w:val="none" w:sz="0" w:space="0" w:color="auto"/>
          </w:divBdr>
        </w:div>
        <w:div w:id="1227495605">
          <w:marLeft w:val="446"/>
          <w:marRight w:val="0"/>
          <w:marTop w:val="0"/>
          <w:marBottom w:val="0"/>
          <w:divBdr>
            <w:top w:val="none" w:sz="0" w:space="0" w:color="auto"/>
            <w:left w:val="none" w:sz="0" w:space="0" w:color="auto"/>
            <w:bottom w:val="none" w:sz="0" w:space="0" w:color="auto"/>
            <w:right w:val="none" w:sz="0" w:space="0" w:color="auto"/>
          </w:divBdr>
        </w:div>
        <w:div w:id="1880701787">
          <w:marLeft w:val="446"/>
          <w:marRight w:val="0"/>
          <w:marTop w:val="0"/>
          <w:marBottom w:val="0"/>
          <w:divBdr>
            <w:top w:val="none" w:sz="0" w:space="0" w:color="auto"/>
            <w:left w:val="none" w:sz="0" w:space="0" w:color="auto"/>
            <w:bottom w:val="none" w:sz="0" w:space="0" w:color="auto"/>
            <w:right w:val="none" w:sz="0" w:space="0" w:color="auto"/>
          </w:divBdr>
        </w:div>
        <w:div w:id="1641618097">
          <w:marLeft w:val="446"/>
          <w:marRight w:val="0"/>
          <w:marTop w:val="0"/>
          <w:marBottom w:val="0"/>
          <w:divBdr>
            <w:top w:val="none" w:sz="0" w:space="0" w:color="auto"/>
            <w:left w:val="none" w:sz="0" w:space="0" w:color="auto"/>
            <w:bottom w:val="none" w:sz="0" w:space="0" w:color="auto"/>
            <w:right w:val="none" w:sz="0" w:space="0" w:color="auto"/>
          </w:divBdr>
        </w:div>
      </w:divsChild>
    </w:div>
    <w:div w:id="450780300">
      <w:bodyDiv w:val="1"/>
      <w:marLeft w:val="0"/>
      <w:marRight w:val="0"/>
      <w:marTop w:val="0"/>
      <w:marBottom w:val="0"/>
      <w:divBdr>
        <w:top w:val="none" w:sz="0" w:space="0" w:color="auto"/>
        <w:left w:val="none" w:sz="0" w:space="0" w:color="auto"/>
        <w:bottom w:val="none" w:sz="0" w:space="0" w:color="auto"/>
        <w:right w:val="none" w:sz="0" w:space="0" w:color="auto"/>
      </w:divBdr>
    </w:div>
    <w:div w:id="456069256">
      <w:bodyDiv w:val="1"/>
      <w:marLeft w:val="0"/>
      <w:marRight w:val="0"/>
      <w:marTop w:val="0"/>
      <w:marBottom w:val="0"/>
      <w:divBdr>
        <w:top w:val="none" w:sz="0" w:space="0" w:color="auto"/>
        <w:left w:val="none" w:sz="0" w:space="0" w:color="auto"/>
        <w:bottom w:val="none" w:sz="0" w:space="0" w:color="auto"/>
        <w:right w:val="none" w:sz="0" w:space="0" w:color="auto"/>
      </w:divBdr>
    </w:div>
    <w:div w:id="474176731">
      <w:bodyDiv w:val="1"/>
      <w:marLeft w:val="0"/>
      <w:marRight w:val="0"/>
      <w:marTop w:val="0"/>
      <w:marBottom w:val="0"/>
      <w:divBdr>
        <w:top w:val="none" w:sz="0" w:space="0" w:color="auto"/>
        <w:left w:val="none" w:sz="0" w:space="0" w:color="auto"/>
        <w:bottom w:val="none" w:sz="0" w:space="0" w:color="auto"/>
        <w:right w:val="none" w:sz="0" w:space="0" w:color="auto"/>
      </w:divBdr>
    </w:div>
    <w:div w:id="481124242">
      <w:bodyDiv w:val="1"/>
      <w:marLeft w:val="0"/>
      <w:marRight w:val="0"/>
      <w:marTop w:val="0"/>
      <w:marBottom w:val="0"/>
      <w:divBdr>
        <w:top w:val="none" w:sz="0" w:space="0" w:color="auto"/>
        <w:left w:val="none" w:sz="0" w:space="0" w:color="auto"/>
        <w:bottom w:val="none" w:sz="0" w:space="0" w:color="auto"/>
        <w:right w:val="none" w:sz="0" w:space="0" w:color="auto"/>
      </w:divBdr>
    </w:div>
    <w:div w:id="486164321">
      <w:bodyDiv w:val="1"/>
      <w:marLeft w:val="0"/>
      <w:marRight w:val="0"/>
      <w:marTop w:val="0"/>
      <w:marBottom w:val="0"/>
      <w:divBdr>
        <w:top w:val="none" w:sz="0" w:space="0" w:color="auto"/>
        <w:left w:val="none" w:sz="0" w:space="0" w:color="auto"/>
        <w:bottom w:val="none" w:sz="0" w:space="0" w:color="auto"/>
        <w:right w:val="none" w:sz="0" w:space="0" w:color="auto"/>
      </w:divBdr>
    </w:div>
    <w:div w:id="497307554">
      <w:bodyDiv w:val="1"/>
      <w:marLeft w:val="0"/>
      <w:marRight w:val="0"/>
      <w:marTop w:val="0"/>
      <w:marBottom w:val="0"/>
      <w:divBdr>
        <w:top w:val="none" w:sz="0" w:space="0" w:color="auto"/>
        <w:left w:val="none" w:sz="0" w:space="0" w:color="auto"/>
        <w:bottom w:val="none" w:sz="0" w:space="0" w:color="auto"/>
        <w:right w:val="none" w:sz="0" w:space="0" w:color="auto"/>
      </w:divBdr>
    </w:div>
    <w:div w:id="503327070">
      <w:bodyDiv w:val="1"/>
      <w:marLeft w:val="0"/>
      <w:marRight w:val="0"/>
      <w:marTop w:val="0"/>
      <w:marBottom w:val="0"/>
      <w:divBdr>
        <w:top w:val="none" w:sz="0" w:space="0" w:color="auto"/>
        <w:left w:val="none" w:sz="0" w:space="0" w:color="auto"/>
        <w:bottom w:val="none" w:sz="0" w:space="0" w:color="auto"/>
        <w:right w:val="none" w:sz="0" w:space="0" w:color="auto"/>
      </w:divBdr>
    </w:div>
    <w:div w:id="504397027">
      <w:bodyDiv w:val="1"/>
      <w:marLeft w:val="0"/>
      <w:marRight w:val="0"/>
      <w:marTop w:val="0"/>
      <w:marBottom w:val="0"/>
      <w:divBdr>
        <w:top w:val="none" w:sz="0" w:space="0" w:color="auto"/>
        <w:left w:val="none" w:sz="0" w:space="0" w:color="auto"/>
        <w:bottom w:val="none" w:sz="0" w:space="0" w:color="auto"/>
        <w:right w:val="none" w:sz="0" w:space="0" w:color="auto"/>
      </w:divBdr>
    </w:div>
    <w:div w:id="514878419">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519776154">
      <w:bodyDiv w:val="1"/>
      <w:marLeft w:val="0"/>
      <w:marRight w:val="0"/>
      <w:marTop w:val="0"/>
      <w:marBottom w:val="0"/>
      <w:divBdr>
        <w:top w:val="none" w:sz="0" w:space="0" w:color="auto"/>
        <w:left w:val="none" w:sz="0" w:space="0" w:color="auto"/>
        <w:bottom w:val="none" w:sz="0" w:space="0" w:color="auto"/>
        <w:right w:val="none" w:sz="0" w:space="0" w:color="auto"/>
      </w:divBdr>
    </w:div>
    <w:div w:id="519779148">
      <w:bodyDiv w:val="1"/>
      <w:marLeft w:val="0"/>
      <w:marRight w:val="0"/>
      <w:marTop w:val="0"/>
      <w:marBottom w:val="0"/>
      <w:divBdr>
        <w:top w:val="none" w:sz="0" w:space="0" w:color="auto"/>
        <w:left w:val="none" w:sz="0" w:space="0" w:color="auto"/>
        <w:bottom w:val="none" w:sz="0" w:space="0" w:color="auto"/>
        <w:right w:val="none" w:sz="0" w:space="0" w:color="auto"/>
      </w:divBdr>
    </w:div>
    <w:div w:id="536897505">
      <w:bodyDiv w:val="1"/>
      <w:marLeft w:val="0"/>
      <w:marRight w:val="0"/>
      <w:marTop w:val="0"/>
      <w:marBottom w:val="0"/>
      <w:divBdr>
        <w:top w:val="none" w:sz="0" w:space="0" w:color="auto"/>
        <w:left w:val="none" w:sz="0" w:space="0" w:color="auto"/>
        <w:bottom w:val="none" w:sz="0" w:space="0" w:color="auto"/>
        <w:right w:val="none" w:sz="0" w:space="0" w:color="auto"/>
      </w:divBdr>
    </w:div>
    <w:div w:id="539972403">
      <w:bodyDiv w:val="1"/>
      <w:marLeft w:val="0"/>
      <w:marRight w:val="0"/>
      <w:marTop w:val="0"/>
      <w:marBottom w:val="0"/>
      <w:divBdr>
        <w:top w:val="none" w:sz="0" w:space="0" w:color="auto"/>
        <w:left w:val="none" w:sz="0" w:space="0" w:color="auto"/>
        <w:bottom w:val="none" w:sz="0" w:space="0" w:color="auto"/>
        <w:right w:val="none" w:sz="0" w:space="0" w:color="auto"/>
      </w:divBdr>
    </w:div>
    <w:div w:id="544215813">
      <w:bodyDiv w:val="1"/>
      <w:marLeft w:val="0"/>
      <w:marRight w:val="0"/>
      <w:marTop w:val="0"/>
      <w:marBottom w:val="0"/>
      <w:divBdr>
        <w:top w:val="none" w:sz="0" w:space="0" w:color="auto"/>
        <w:left w:val="none" w:sz="0" w:space="0" w:color="auto"/>
        <w:bottom w:val="none" w:sz="0" w:space="0" w:color="auto"/>
        <w:right w:val="none" w:sz="0" w:space="0" w:color="auto"/>
      </w:divBdr>
    </w:div>
    <w:div w:id="544951269">
      <w:bodyDiv w:val="1"/>
      <w:marLeft w:val="0"/>
      <w:marRight w:val="0"/>
      <w:marTop w:val="0"/>
      <w:marBottom w:val="0"/>
      <w:divBdr>
        <w:top w:val="none" w:sz="0" w:space="0" w:color="auto"/>
        <w:left w:val="none" w:sz="0" w:space="0" w:color="auto"/>
        <w:bottom w:val="none" w:sz="0" w:space="0" w:color="auto"/>
        <w:right w:val="none" w:sz="0" w:space="0" w:color="auto"/>
      </w:divBdr>
    </w:div>
    <w:div w:id="552737881">
      <w:bodyDiv w:val="1"/>
      <w:marLeft w:val="0"/>
      <w:marRight w:val="0"/>
      <w:marTop w:val="0"/>
      <w:marBottom w:val="0"/>
      <w:divBdr>
        <w:top w:val="none" w:sz="0" w:space="0" w:color="auto"/>
        <w:left w:val="none" w:sz="0" w:space="0" w:color="auto"/>
        <w:bottom w:val="none" w:sz="0" w:space="0" w:color="auto"/>
        <w:right w:val="none" w:sz="0" w:space="0" w:color="auto"/>
      </w:divBdr>
    </w:div>
    <w:div w:id="555557080">
      <w:bodyDiv w:val="1"/>
      <w:marLeft w:val="0"/>
      <w:marRight w:val="0"/>
      <w:marTop w:val="0"/>
      <w:marBottom w:val="0"/>
      <w:divBdr>
        <w:top w:val="none" w:sz="0" w:space="0" w:color="auto"/>
        <w:left w:val="none" w:sz="0" w:space="0" w:color="auto"/>
        <w:bottom w:val="none" w:sz="0" w:space="0" w:color="auto"/>
        <w:right w:val="none" w:sz="0" w:space="0" w:color="auto"/>
      </w:divBdr>
    </w:div>
    <w:div w:id="560555143">
      <w:bodyDiv w:val="1"/>
      <w:marLeft w:val="0"/>
      <w:marRight w:val="0"/>
      <w:marTop w:val="0"/>
      <w:marBottom w:val="0"/>
      <w:divBdr>
        <w:top w:val="none" w:sz="0" w:space="0" w:color="auto"/>
        <w:left w:val="none" w:sz="0" w:space="0" w:color="auto"/>
        <w:bottom w:val="none" w:sz="0" w:space="0" w:color="auto"/>
        <w:right w:val="none" w:sz="0" w:space="0" w:color="auto"/>
      </w:divBdr>
    </w:div>
    <w:div w:id="566458906">
      <w:bodyDiv w:val="1"/>
      <w:marLeft w:val="0"/>
      <w:marRight w:val="0"/>
      <w:marTop w:val="0"/>
      <w:marBottom w:val="0"/>
      <w:divBdr>
        <w:top w:val="none" w:sz="0" w:space="0" w:color="auto"/>
        <w:left w:val="none" w:sz="0" w:space="0" w:color="auto"/>
        <w:bottom w:val="none" w:sz="0" w:space="0" w:color="auto"/>
        <w:right w:val="none" w:sz="0" w:space="0" w:color="auto"/>
      </w:divBdr>
    </w:div>
    <w:div w:id="569075789">
      <w:bodyDiv w:val="1"/>
      <w:marLeft w:val="0"/>
      <w:marRight w:val="0"/>
      <w:marTop w:val="0"/>
      <w:marBottom w:val="0"/>
      <w:divBdr>
        <w:top w:val="none" w:sz="0" w:space="0" w:color="auto"/>
        <w:left w:val="none" w:sz="0" w:space="0" w:color="auto"/>
        <w:bottom w:val="none" w:sz="0" w:space="0" w:color="auto"/>
        <w:right w:val="none" w:sz="0" w:space="0" w:color="auto"/>
      </w:divBdr>
    </w:div>
    <w:div w:id="578557768">
      <w:bodyDiv w:val="1"/>
      <w:marLeft w:val="0"/>
      <w:marRight w:val="0"/>
      <w:marTop w:val="0"/>
      <w:marBottom w:val="0"/>
      <w:divBdr>
        <w:top w:val="none" w:sz="0" w:space="0" w:color="auto"/>
        <w:left w:val="none" w:sz="0" w:space="0" w:color="auto"/>
        <w:bottom w:val="none" w:sz="0" w:space="0" w:color="auto"/>
        <w:right w:val="none" w:sz="0" w:space="0" w:color="auto"/>
      </w:divBdr>
    </w:div>
    <w:div w:id="580413978">
      <w:bodyDiv w:val="1"/>
      <w:marLeft w:val="0"/>
      <w:marRight w:val="0"/>
      <w:marTop w:val="0"/>
      <w:marBottom w:val="0"/>
      <w:divBdr>
        <w:top w:val="none" w:sz="0" w:space="0" w:color="auto"/>
        <w:left w:val="none" w:sz="0" w:space="0" w:color="auto"/>
        <w:bottom w:val="none" w:sz="0" w:space="0" w:color="auto"/>
        <w:right w:val="none" w:sz="0" w:space="0" w:color="auto"/>
      </w:divBdr>
    </w:div>
    <w:div w:id="599411878">
      <w:bodyDiv w:val="1"/>
      <w:marLeft w:val="0"/>
      <w:marRight w:val="0"/>
      <w:marTop w:val="0"/>
      <w:marBottom w:val="0"/>
      <w:divBdr>
        <w:top w:val="none" w:sz="0" w:space="0" w:color="auto"/>
        <w:left w:val="none" w:sz="0" w:space="0" w:color="auto"/>
        <w:bottom w:val="none" w:sz="0" w:space="0" w:color="auto"/>
        <w:right w:val="none" w:sz="0" w:space="0" w:color="auto"/>
      </w:divBdr>
    </w:div>
    <w:div w:id="618537919">
      <w:bodyDiv w:val="1"/>
      <w:marLeft w:val="0"/>
      <w:marRight w:val="0"/>
      <w:marTop w:val="0"/>
      <w:marBottom w:val="0"/>
      <w:divBdr>
        <w:top w:val="none" w:sz="0" w:space="0" w:color="auto"/>
        <w:left w:val="none" w:sz="0" w:space="0" w:color="auto"/>
        <w:bottom w:val="none" w:sz="0" w:space="0" w:color="auto"/>
        <w:right w:val="none" w:sz="0" w:space="0" w:color="auto"/>
      </w:divBdr>
    </w:div>
    <w:div w:id="623511304">
      <w:bodyDiv w:val="1"/>
      <w:marLeft w:val="0"/>
      <w:marRight w:val="0"/>
      <w:marTop w:val="0"/>
      <w:marBottom w:val="0"/>
      <w:divBdr>
        <w:top w:val="none" w:sz="0" w:space="0" w:color="auto"/>
        <w:left w:val="none" w:sz="0" w:space="0" w:color="auto"/>
        <w:bottom w:val="none" w:sz="0" w:space="0" w:color="auto"/>
        <w:right w:val="none" w:sz="0" w:space="0" w:color="auto"/>
      </w:divBdr>
    </w:div>
    <w:div w:id="626857266">
      <w:bodyDiv w:val="1"/>
      <w:marLeft w:val="0"/>
      <w:marRight w:val="0"/>
      <w:marTop w:val="0"/>
      <w:marBottom w:val="0"/>
      <w:divBdr>
        <w:top w:val="none" w:sz="0" w:space="0" w:color="auto"/>
        <w:left w:val="none" w:sz="0" w:space="0" w:color="auto"/>
        <w:bottom w:val="none" w:sz="0" w:space="0" w:color="auto"/>
        <w:right w:val="none" w:sz="0" w:space="0" w:color="auto"/>
      </w:divBdr>
    </w:div>
    <w:div w:id="628634722">
      <w:bodyDiv w:val="1"/>
      <w:marLeft w:val="0"/>
      <w:marRight w:val="0"/>
      <w:marTop w:val="0"/>
      <w:marBottom w:val="0"/>
      <w:divBdr>
        <w:top w:val="none" w:sz="0" w:space="0" w:color="auto"/>
        <w:left w:val="none" w:sz="0" w:space="0" w:color="auto"/>
        <w:bottom w:val="none" w:sz="0" w:space="0" w:color="auto"/>
        <w:right w:val="none" w:sz="0" w:space="0" w:color="auto"/>
      </w:divBdr>
    </w:div>
    <w:div w:id="633221286">
      <w:bodyDiv w:val="1"/>
      <w:marLeft w:val="0"/>
      <w:marRight w:val="0"/>
      <w:marTop w:val="0"/>
      <w:marBottom w:val="0"/>
      <w:divBdr>
        <w:top w:val="none" w:sz="0" w:space="0" w:color="auto"/>
        <w:left w:val="none" w:sz="0" w:space="0" w:color="auto"/>
        <w:bottom w:val="none" w:sz="0" w:space="0" w:color="auto"/>
        <w:right w:val="none" w:sz="0" w:space="0" w:color="auto"/>
      </w:divBdr>
    </w:div>
    <w:div w:id="635986935">
      <w:bodyDiv w:val="1"/>
      <w:marLeft w:val="0"/>
      <w:marRight w:val="0"/>
      <w:marTop w:val="0"/>
      <w:marBottom w:val="0"/>
      <w:divBdr>
        <w:top w:val="none" w:sz="0" w:space="0" w:color="auto"/>
        <w:left w:val="none" w:sz="0" w:space="0" w:color="auto"/>
        <w:bottom w:val="none" w:sz="0" w:space="0" w:color="auto"/>
        <w:right w:val="none" w:sz="0" w:space="0" w:color="auto"/>
      </w:divBdr>
    </w:div>
    <w:div w:id="641275168">
      <w:bodyDiv w:val="1"/>
      <w:marLeft w:val="0"/>
      <w:marRight w:val="0"/>
      <w:marTop w:val="0"/>
      <w:marBottom w:val="0"/>
      <w:divBdr>
        <w:top w:val="none" w:sz="0" w:space="0" w:color="auto"/>
        <w:left w:val="none" w:sz="0" w:space="0" w:color="auto"/>
        <w:bottom w:val="none" w:sz="0" w:space="0" w:color="auto"/>
        <w:right w:val="none" w:sz="0" w:space="0" w:color="auto"/>
      </w:divBdr>
    </w:div>
    <w:div w:id="642852337">
      <w:bodyDiv w:val="1"/>
      <w:marLeft w:val="0"/>
      <w:marRight w:val="0"/>
      <w:marTop w:val="0"/>
      <w:marBottom w:val="0"/>
      <w:divBdr>
        <w:top w:val="none" w:sz="0" w:space="0" w:color="auto"/>
        <w:left w:val="none" w:sz="0" w:space="0" w:color="auto"/>
        <w:bottom w:val="none" w:sz="0" w:space="0" w:color="auto"/>
        <w:right w:val="none" w:sz="0" w:space="0" w:color="auto"/>
      </w:divBdr>
    </w:div>
    <w:div w:id="644093471">
      <w:bodyDiv w:val="1"/>
      <w:marLeft w:val="0"/>
      <w:marRight w:val="0"/>
      <w:marTop w:val="0"/>
      <w:marBottom w:val="0"/>
      <w:divBdr>
        <w:top w:val="none" w:sz="0" w:space="0" w:color="auto"/>
        <w:left w:val="none" w:sz="0" w:space="0" w:color="auto"/>
        <w:bottom w:val="none" w:sz="0" w:space="0" w:color="auto"/>
        <w:right w:val="none" w:sz="0" w:space="0" w:color="auto"/>
      </w:divBdr>
    </w:div>
    <w:div w:id="648175588">
      <w:bodyDiv w:val="1"/>
      <w:marLeft w:val="0"/>
      <w:marRight w:val="0"/>
      <w:marTop w:val="0"/>
      <w:marBottom w:val="0"/>
      <w:divBdr>
        <w:top w:val="none" w:sz="0" w:space="0" w:color="auto"/>
        <w:left w:val="none" w:sz="0" w:space="0" w:color="auto"/>
        <w:bottom w:val="none" w:sz="0" w:space="0" w:color="auto"/>
        <w:right w:val="none" w:sz="0" w:space="0" w:color="auto"/>
      </w:divBdr>
    </w:div>
    <w:div w:id="653602356">
      <w:bodyDiv w:val="1"/>
      <w:marLeft w:val="0"/>
      <w:marRight w:val="0"/>
      <w:marTop w:val="0"/>
      <w:marBottom w:val="0"/>
      <w:divBdr>
        <w:top w:val="none" w:sz="0" w:space="0" w:color="auto"/>
        <w:left w:val="none" w:sz="0" w:space="0" w:color="auto"/>
        <w:bottom w:val="none" w:sz="0" w:space="0" w:color="auto"/>
        <w:right w:val="none" w:sz="0" w:space="0" w:color="auto"/>
      </w:divBdr>
    </w:div>
    <w:div w:id="657684281">
      <w:bodyDiv w:val="1"/>
      <w:marLeft w:val="0"/>
      <w:marRight w:val="0"/>
      <w:marTop w:val="0"/>
      <w:marBottom w:val="0"/>
      <w:divBdr>
        <w:top w:val="none" w:sz="0" w:space="0" w:color="auto"/>
        <w:left w:val="none" w:sz="0" w:space="0" w:color="auto"/>
        <w:bottom w:val="none" w:sz="0" w:space="0" w:color="auto"/>
        <w:right w:val="none" w:sz="0" w:space="0" w:color="auto"/>
      </w:divBdr>
    </w:div>
    <w:div w:id="659193710">
      <w:bodyDiv w:val="1"/>
      <w:marLeft w:val="0"/>
      <w:marRight w:val="0"/>
      <w:marTop w:val="0"/>
      <w:marBottom w:val="0"/>
      <w:divBdr>
        <w:top w:val="none" w:sz="0" w:space="0" w:color="auto"/>
        <w:left w:val="none" w:sz="0" w:space="0" w:color="auto"/>
        <w:bottom w:val="none" w:sz="0" w:space="0" w:color="auto"/>
        <w:right w:val="none" w:sz="0" w:space="0" w:color="auto"/>
      </w:divBdr>
    </w:div>
    <w:div w:id="665399291">
      <w:bodyDiv w:val="1"/>
      <w:marLeft w:val="0"/>
      <w:marRight w:val="0"/>
      <w:marTop w:val="0"/>
      <w:marBottom w:val="0"/>
      <w:divBdr>
        <w:top w:val="none" w:sz="0" w:space="0" w:color="auto"/>
        <w:left w:val="none" w:sz="0" w:space="0" w:color="auto"/>
        <w:bottom w:val="none" w:sz="0" w:space="0" w:color="auto"/>
        <w:right w:val="none" w:sz="0" w:space="0" w:color="auto"/>
      </w:divBdr>
    </w:div>
    <w:div w:id="666398455">
      <w:bodyDiv w:val="1"/>
      <w:marLeft w:val="0"/>
      <w:marRight w:val="0"/>
      <w:marTop w:val="0"/>
      <w:marBottom w:val="0"/>
      <w:divBdr>
        <w:top w:val="none" w:sz="0" w:space="0" w:color="auto"/>
        <w:left w:val="none" w:sz="0" w:space="0" w:color="auto"/>
        <w:bottom w:val="none" w:sz="0" w:space="0" w:color="auto"/>
        <w:right w:val="none" w:sz="0" w:space="0" w:color="auto"/>
      </w:divBdr>
    </w:div>
    <w:div w:id="679890566">
      <w:bodyDiv w:val="1"/>
      <w:marLeft w:val="0"/>
      <w:marRight w:val="0"/>
      <w:marTop w:val="0"/>
      <w:marBottom w:val="0"/>
      <w:divBdr>
        <w:top w:val="none" w:sz="0" w:space="0" w:color="auto"/>
        <w:left w:val="none" w:sz="0" w:space="0" w:color="auto"/>
        <w:bottom w:val="none" w:sz="0" w:space="0" w:color="auto"/>
        <w:right w:val="none" w:sz="0" w:space="0" w:color="auto"/>
      </w:divBdr>
    </w:div>
    <w:div w:id="681517481">
      <w:bodyDiv w:val="1"/>
      <w:marLeft w:val="0"/>
      <w:marRight w:val="0"/>
      <w:marTop w:val="0"/>
      <w:marBottom w:val="0"/>
      <w:divBdr>
        <w:top w:val="none" w:sz="0" w:space="0" w:color="auto"/>
        <w:left w:val="none" w:sz="0" w:space="0" w:color="auto"/>
        <w:bottom w:val="none" w:sz="0" w:space="0" w:color="auto"/>
        <w:right w:val="none" w:sz="0" w:space="0" w:color="auto"/>
      </w:divBdr>
    </w:div>
    <w:div w:id="681781325">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694573493">
      <w:bodyDiv w:val="1"/>
      <w:marLeft w:val="0"/>
      <w:marRight w:val="0"/>
      <w:marTop w:val="0"/>
      <w:marBottom w:val="0"/>
      <w:divBdr>
        <w:top w:val="none" w:sz="0" w:space="0" w:color="auto"/>
        <w:left w:val="none" w:sz="0" w:space="0" w:color="auto"/>
        <w:bottom w:val="none" w:sz="0" w:space="0" w:color="auto"/>
        <w:right w:val="none" w:sz="0" w:space="0" w:color="auto"/>
      </w:divBdr>
    </w:div>
    <w:div w:id="695691983">
      <w:bodyDiv w:val="1"/>
      <w:marLeft w:val="0"/>
      <w:marRight w:val="0"/>
      <w:marTop w:val="0"/>
      <w:marBottom w:val="0"/>
      <w:divBdr>
        <w:top w:val="none" w:sz="0" w:space="0" w:color="auto"/>
        <w:left w:val="none" w:sz="0" w:space="0" w:color="auto"/>
        <w:bottom w:val="none" w:sz="0" w:space="0" w:color="auto"/>
        <w:right w:val="none" w:sz="0" w:space="0" w:color="auto"/>
      </w:divBdr>
    </w:div>
    <w:div w:id="696269632">
      <w:bodyDiv w:val="1"/>
      <w:marLeft w:val="0"/>
      <w:marRight w:val="0"/>
      <w:marTop w:val="0"/>
      <w:marBottom w:val="0"/>
      <w:divBdr>
        <w:top w:val="none" w:sz="0" w:space="0" w:color="auto"/>
        <w:left w:val="none" w:sz="0" w:space="0" w:color="auto"/>
        <w:bottom w:val="none" w:sz="0" w:space="0" w:color="auto"/>
        <w:right w:val="none" w:sz="0" w:space="0" w:color="auto"/>
      </w:divBdr>
    </w:div>
    <w:div w:id="703990241">
      <w:bodyDiv w:val="1"/>
      <w:marLeft w:val="0"/>
      <w:marRight w:val="0"/>
      <w:marTop w:val="0"/>
      <w:marBottom w:val="0"/>
      <w:divBdr>
        <w:top w:val="none" w:sz="0" w:space="0" w:color="auto"/>
        <w:left w:val="none" w:sz="0" w:space="0" w:color="auto"/>
        <w:bottom w:val="none" w:sz="0" w:space="0" w:color="auto"/>
        <w:right w:val="none" w:sz="0" w:space="0" w:color="auto"/>
      </w:divBdr>
    </w:div>
    <w:div w:id="710151707">
      <w:bodyDiv w:val="1"/>
      <w:marLeft w:val="0"/>
      <w:marRight w:val="0"/>
      <w:marTop w:val="0"/>
      <w:marBottom w:val="0"/>
      <w:divBdr>
        <w:top w:val="none" w:sz="0" w:space="0" w:color="auto"/>
        <w:left w:val="none" w:sz="0" w:space="0" w:color="auto"/>
        <w:bottom w:val="none" w:sz="0" w:space="0" w:color="auto"/>
        <w:right w:val="none" w:sz="0" w:space="0" w:color="auto"/>
      </w:divBdr>
    </w:div>
    <w:div w:id="716900513">
      <w:bodyDiv w:val="1"/>
      <w:marLeft w:val="0"/>
      <w:marRight w:val="0"/>
      <w:marTop w:val="0"/>
      <w:marBottom w:val="0"/>
      <w:divBdr>
        <w:top w:val="none" w:sz="0" w:space="0" w:color="auto"/>
        <w:left w:val="none" w:sz="0" w:space="0" w:color="auto"/>
        <w:bottom w:val="none" w:sz="0" w:space="0" w:color="auto"/>
        <w:right w:val="none" w:sz="0" w:space="0" w:color="auto"/>
      </w:divBdr>
    </w:div>
    <w:div w:id="717434593">
      <w:bodyDiv w:val="1"/>
      <w:marLeft w:val="0"/>
      <w:marRight w:val="0"/>
      <w:marTop w:val="0"/>
      <w:marBottom w:val="0"/>
      <w:divBdr>
        <w:top w:val="none" w:sz="0" w:space="0" w:color="auto"/>
        <w:left w:val="none" w:sz="0" w:space="0" w:color="auto"/>
        <w:bottom w:val="none" w:sz="0" w:space="0" w:color="auto"/>
        <w:right w:val="none" w:sz="0" w:space="0" w:color="auto"/>
      </w:divBdr>
    </w:div>
    <w:div w:id="718866673">
      <w:bodyDiv w:val="1"/>
      <w:marLeft w:val="0"/>
      <w:marRight w:val="0"/>
      <w:marTop w:val="0"/>
      <w:marBottom w:val="0"/>
      <w:divBdr>
        <w:top w:val="none" w:sz="0" w:space="0" w:color="auto"/>
        <w:left w:val="none" w:sz="0" w:space="0" w:color="auto"/>
        <w:bottom w:val="none" w:sz="0" w:space="0" w:color="auto"/>
        <w:right w:val="none" w:sz="0" w:space="0" w:color="auto"/>
      </w:divBdr>
    </w:div>
    <w:div w:id="736245874">
      <w:bodyDiv w:val="1"/>
      <w:marLeft w:val="0"/>
      <w:marRight w:val="0"/>
      <w:marTop w:val="0"/>
      <w:marBottom w:val="0"/>
      <w:divBdr>
        <w:top w:val="none" w:sz="0" w:space="0" w:color="auto"/>
        <w:left w:val="none" w:sz="0" w:space="0" w:color="auto"/>
        <w:bottom w:val="none" w:sz="0" w:space="0" w:color="auto"/>
        <w:right w:val="none" w:sz="0" w:space="0" w:color="auto"/>
      </w:divBdr>
    </w:div>
    <w:div w:id="743798534">
      <w:bodyDiv w:val="1"/>
      <w:marLeft w:val="0"/>
      <w:marRight w:val="0"/>
      <w:marTop w:val="0"/>
      <w:marBottom w:val="0"/>
      <w:divBdr>
        <w:top w:val="none" w:sz="0" w:space="0" w:color="auto"/>
        <w:left w:val="none" w:sz="0" w:space="0" w:color="auto"/>
        <w:bottom w:val="none" w:sz="0" w:space="0" w:color="auto"/>
        <w:right w:val="none" w:sz="0" w:space="0" w:color="auto"/>
      </w:divBdr>
    </w:div>
    <w:div w:id="749039456">
      <w:bodyDiv w:val="1"/>
      <w:marLeft w:val="0"/>
      <w:marRight w:val="0"/>
      <w:marTop w:val="0"/>
      <w:marBottom w:val="0"/>
      <w:divBdr>
        <w:top w:val="none" w:sz="0" w:space="0" w:color="auto"/>
        <w:left w:val="none" w:sz="0" w:space="0" w:color="auto"/>
        <w:bottom w:val="none" w:sz="0" w:space="0" w:color="auto"/>
        <w:right w:val="none" w:sz="0" w:space="0" w:color="auto"/>
      </w:divBdr>
    </w:div>
    <w:div w:id="754861061">
      <w:bodyDiv w:val="1"/>
      <w:marLeft w:val="0"/>
      <w:marRight w:val="0"/>
      <w:marTop w:val="0"/>
      <w:marBottom w:val="0"/>
      <w:divBdr>
        <w:top w:val="none" w:sz="0" w:space="0" w:color="auto"/>
        <w:left w:val="none" w:sz="0" w:space="0" w:color="auto"/>
        <w:bottom w:val="none" w:sz="0" w:space="0" w:color="auto"/>
        <w:right w:val="none" w:sz="0" w:space="0" w:color="auto"/>
      </w:divBdr>
    </w:div>
    <w:div w:id="759718720">
      <w:bodyDiv w:val="1"/>
      <w:marLeft w:val="0"/>
      <w:marRight w:val="0"/>
      <w:marTop w:val="0"/>
      <w:marBottom w:val="0"/>
      <w:divBdr>
        <w:top w:val="none" w:sz="0" w:space="0" w:color="auto"/>
        <w:left w:val="none" w:sz="0" w:space="0" w:color="auto"/>
        <w:bottom w:val="none" w:sz="0" w:space="0" w:color="auto"/>
        <w:right w:val="none" w:sz="0" w:space="0" w:color="auto"/>
      </w:divBdr>
    </w:div>
    <w:div w:id="760222122">
      <w:bodyDiv w:val="1"/>
      <w:marLeft w:val="0"/>
      <w:marRight w:val="0"/>
      <w:marTop w:val="0"/>
      <w:marBottom w:val="0"/>
      <w:divBdr>
        <w:top w:val="none" w:sz="0" w:space="0" w:color="auto"/>
        <w:left w:val="none" w:sz="0" w:space="0" w:color="auto"/>
        <w:bottom w:val="none" w:sz="0" w:space="0" w:color="auto"/>
        <w:right w:val="none" w:sz="0" w:space="0" w:color="auto"/>
      </w:divBdr>
    </w:div>
    <w:div w:id="764880469">
      <w:bodyDiv w:val="1"/>
      <w:marLeft w:val="0"/>
      <w:marRight w:val="0"/>
      <w:marTop w:val="0"/>
      <w:marBottom w:val="0"/>
      <w:divBdr>
        <w:top w:val="none" w:sz="0" w:space="0" w:color="auto"/>
        <w:left w:val="none" w:sz="0" w:space="0" w:color="auto"/>
        <w:bottom w:val="none" w:sz="0" w:space="0" w:color="auto"/>
        <w:right w:val="none" w:sz="0" w:space="0" w:color="auto"/>
      </w:divBdr>
    </w:div>
    <w:div w:id="765806460">
      <w:bodyDiv w:val="1"/>
      <w:marLeft w:val="0"/>
      <w:marRight w:val="0"/>
      <w:marTop w:val="0"/>
      <w:marBottom w:val="0"/>
      <w:divBdr>
        <w:top w:val="none" w:sz="0" w:space="0" w:color="auto"/>
        <w:left w:val="none" w:sz="0" w:space="0" w:color="auto"/>
        <w:bottom w:val="none" w:sz="0" w:space="0" w:color="auto"/>
        <w:right w:val="none" w:sz="0" w:space="0" w:color="auto"/>
      </w:divBdr>
    </w:div>
    <w:div w:id="766578299">
      <w:bodyDiv w:val="1"/>
      <w:marLeft w:val="0"/>
      <w:marRight w:val="0"/>
      <w:marTop w:val="0"/>
      <w:marBottom w:val="0"/>
      <w:divBdr>
        <w:top w:val="none" w:sz="0" w:space="0" w:color="auto"/>
        <w:left w:val="none" w:sz="0" w:space="0" w:color="auto"/>
        <w:bottom w:val="none" w:sz="0" w:space="0" w:color="auto"/>
        <w:right w:val="none" w:sz="0" w:space="0" w:color="auto"/>
      </w:divBdr>
    </w:div>
    <w:div w:id="774180062">
      <w:bodyDiv w:val="1"/>
      <w:marLeft w:val="0"/>
      <w:marRight w:val="0"/>
      <w:marTop w:val="0"/>
      <w:marBottom w:val="0"/>
      <w:divBdr>
        <w:top w:val="none" w:sz="0" w:space="0" w:color="auto"/>
        <w:left w:val="none" w:sz="0" w:space="0" w:color="auto"/>
        <w:bottom w:val="none" w:sz="0" w:space="0" w:color="auto"/>
        <w:right w:val="none" w:sz="0" w:space="0" w:color="auto"/>
      </w:divBdr>
    </w:div>
    <w:div w:id="774790394">
      <w:bodyDiv w:val="1"/>
      <w:marLeft w:val="0"/>
      <w:marRight w:val="0"/>
      <w:marTop w:val="0"/>
      <w:marBottom w:val="0"/>
      <w:divBdr>
        <w:top w:val="none" w:sz="0" w:space="0" w:color="auto"/>
        <w:left w:val="none" w:sz="0" w:space="0" w:color="auto"/>
        <w:bottom w:val="none" w:sz="0" w:space="0" w:color="auto"/>
        <w:right w:val="none" w:sz="0" w:space="0" w:color="auto"/>
      </w:divBdr>
    </w:div>
    <w:div w:id="781531285">
      <w:bodyDiv w:val="1"/>
      <w:marLeft w:val="0"/>
      <w:marRight w:val="0"/>
      <w:marTop w:val="0"/>
      <w:marBottom w:val="0"/>
      <w:divBdr>
        <w:top w:val="none" w:sz="0" w:space="0" w:color="auto"/>
        <w:left w:val="none" w:sz="0" w:space="0" w:color="auto"/>
        <w:bottom w:val="none" w:sz="0" w:space="0" w:color="auto"/>
        <w:right w:val="none" w:sz="0" w:space="0" w:color="auto"/>
      </w:divBdr>
    </w:div>
    <w:div w:id="789011710">
      <w:bodyDiv w:val="1"/>
      <w:marLeft w:val="0"/>
      <w:marRight w:val="0"/>
      <w:marTop w:val="0"/>
      <w:marBottom w:val="0"/>
      <w:divBdr>
        <w:top w:val="none" w:sz="0" w:space="0" w:color="auto"/>
        <w:left w:val="none" w:sz="0" w:space="0" w:color="auto"/>
        <w:bottom w:val="none" w:sz="0" w:space="0" w:color="auto"/>
        <w:right w:val="none" w:sz="0" w:space="0" w:color="auto"/>
      </w:divBdr>
    </w:div>
    <w:div w:id="804008037">
      <w:bodyDiv w:val="1"/>
      <w:marLeft w:val="0"/>
      <w:marRight w:val="0"/>
      <w:marTop w:val="0"/>
      <w:marBottom w:val="0"/>
      <w:divBdr>
        <w:top w:val="none" w:sz="0" w:space="0" w:color="auto"/>
        <w:left w:val="none" w:sz="0" w:space="0" w:color="auto"/>
        <w:bottom w:val="none" w:sz="0" w:space="0" w:color="auto"/>
        <w:right w:val="none" w:sz="0" w:space="0" w:color="auto"/>
      </w:divBdr>
    </w:div>
    <w:div w:id="822358778">
      <w:bodyDiv w:val="1"/>
      <w:marLeft w:val="0"/>
      <w:marRight w:val="0"/>
      <w:marTop w:val="0"/>
      <w:marBottom w:val="0"/>
      <w:divBdr>
        <w:top w:val="none" w:sz="0" w:space="0" w:color="auto"/>
        <w:left w:val="none" w:sz="0" w:space="0" w:color="auto"/>
        <w:bottom w:val="none" w:sz="0" w:space="0" w:color="auto"/>
        <w:right w:val="none" w:sz="0" w:space="0" w:color="auto"/>
      </w:divBdr>
    </w:div>
    <w:div w:id="822966060">
      <w:bodyDiv w:val="1"/>
      <w:marLeft w:val="0"/>
      <w:marRight w:val="0"/>
      <w:marTop w:val="0"/>
      <w:marBottom w:val="0"/>
      <w:divBdr>
        <w:top w:val="none" w:sz="0" w:space="0" w:color="auto"/>
        <w:left w:val="none" w:sz="0" w:space="0" w:color="auto"/>
        <w:bottom w:val="none" w:sz="0" w:space="0" w:color="auto"/>
        <w:right w:val="none" w:sz="0" w:space="0" w:color="auto"/>
      </w:divBdr>
    </w:div>
    <w:div w:id="826625650">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33106306">
      <w:bodyDiv w:val="1"/>
      <w:marLeft w:val="0"/>
      <w:marRight w:val="0"/>
      <w:marTop w:val="0"/>
      <w:marBottom w:val="0"/>
      <w:divBdr>
        <w:top w:val="none" w:sz="0" w:space="0" w:color="auto"/>
        <w:left w:val="none" w:sz="0" w:space="0" w:color="auto"/>
        <w:bottom w:val="none" w:sz="0" w:space="0" w:color="auto"/>
        <w:right w:val="none" w:sz="0" w:space="0" w:color="auto"/>
      </w:divBdr>
    </w:div>
    <w:div w:id="834418271">
      <w:bodyDiv w:val="1"/>
      <w:marLeft w:val="0"/>
      <w:marRight w:val="0"/>
      <w:marTop w:val="0"/>
      <w:marBottom w:val="0"/>
      <w:divBdr>
        <w:top w:val="none" w:sz="0" w:space="0" w:color="auto"/>
        <w:left w:val="none" w:sz="0" w:space="0" w:color="auto"/>
        <w:bottom w:val="none" w:sz="0" w:space="0" w:color="auto"/>
        <w:right w:val="none" w:sz="0" w:space="0" w:color="auto"/>
      </w:divBdr>
    </w:div>
    <w:div w:id="835193234">
      <w:bodyDiv w:val="1"/>
      <w:marLeft w:val="0"/>
      <w:marRight w:val="0"/>
      <w:marTop w:val="0"/>
      <w:marBottom w:val="0"/>
      <w:divBdr>
        <w:top w:val="none" w:sz="0" w:space="0" w:color="auto"/>
        <w:left w:val="none" w:sz="0" w:space="0" w:color="auto"/>
        <w:bottom w:val="none" w:sz="0" w:space="0" w:color="auto"/>
        <w:right w:val="none" w:sz="0" w:space="0" w:color="auto"/>
      </w:divBdr>
    </w:div>
    <w:div w:id="836656969">
      <w:bodyDiv w:val="1"/>
      <w:marLeft w:val="0"/>
      <w:marRight w:val="0"/>
      <w:marTop w:val="0"/>
      <w:marBottom w:val="0"/>
      <w:divBdr>
        <w:top w:val="none" w:sz="0" w:space="0" w:color="auto"/>
        <w:left w:val="none" w:sz="0" w:space="0" w:color="auto"/>
        <w:bottom w:val="none" w:sz="0" w:space="0" w:color="auto"/>
        <w:right w:val="none" w:sz="0" w:space="0" w:color="auto"/>
      </w:divBdr>
    </w:div>
    <w:div w:id="845368634">
      <w:bodyDiv w:val="1"/>
      <w:marLeft w:val="0"/>
      <w:marRight w:val="0"/>
      <w:marTop w:val="0"/>
      <w:marBottom w:val="0"/>
      <w:divBdr>
        <w:top w:val="none" w:sz="0" w:space="0" w:color="auto"/>
        <w:left w:val="none" w:sz="0" w:space="0" w:color="auto"/>
        <w:bottom w:val="none" w:sz="0" w:space="0" w:color="auto"/>
        <w:right w:val="none" w:sz="0" w:space="0" w:color="auto"/>
      </w:divBdr>
    </w:div>
    <w:div w:id="850145022">
      <w:bodyDiv w:val="1"/>
      <w:marLeft w:val="0"/>
      <w:marRight w:val="0"/>
      <w:marTop w:val="0"/>
      <w:marBottom w:val="0"/>
      <w:divBdr>
        <w:top w:val="none" w:sz="0" w:space="0" w:color="auto"/>
        <w:left w:val="none" w:sz="0" w:space="0" w:color="auto"/>
        <w:bottom w:val="none" w:sz="0" w:space="0" w:color="auto"/>
        <w:right w:val="none" w:sz="0" w:space="0" w:color="auto"/>
      </w:divBdr>
    </w:div>
    <w:div w:id="851457769">
      <w:bodyDiv w:val="1"/>
      <w:marLeft w:val="0"/>
      <w:marRight w:val="0"/>
      <w:marTop w:val="0"/>
      <w:marBottom w:val="0"/>
      <w:divBdr>
        <w:top w:val="none" w:sz="0" w:space="0" w:color="auto"/>
        <w:left w:val="none" w:sz="0" w:space="0" w:color="auto"/>
        <w:bottom w:val="none" w:sz="0" w:space="0" w:color="auto"/>
        <w:right w:val="none" w:sz="0" w:space="0" w:color="auto"/>
      </w:divBdr>
    </w:div>
    <w:div w:id="856888926">
      <w:bodyDiv w:val="1"/>
      <w:marLeft w:val="0"/>
      <w:marRight w:val="0"/>
      <w:marTop w:val="0"/>
      <w:marBottom w:val="0"/>
      <w:divBdr>
        <w:top w:val="none" w:sz="0" w:space="0" w:color="auto"/>
        <w:left w:val="none" w:sz="0" w:space="0" w:color="auto"/>
        <w:bottom w:val="none" w:sz="0" w:space="0" w:color="auto"/>
        <w:right w:val="none" w:sz="0" w:space="0" w:color="auto"/>
      </w:divBdr>
    </w:div>
    <w:div w:id="862323833">
      <w:bodyDiv w:val="1"/>
      <w:marLeft w:val="0"/>
      <w:marRight w:val="0"/>
      <w:marTop w:val="0"/>
      <w:marBottom w:val="0"/>
      <w:divBdr>
        <w:top w:val="none" w:sz="0" w:space="0" w:color="auto"/>
        <w:left w:val="none" w:sz="0" w:space="0" w:color="auto"/>
        <w:bottom w:val="none" w:sz="0" w:space="0" w:color="auto"/>
        <w:right w:val="none" w:sz="0" w:space="0" w:color="auto"/>
      </w:divBdr>
    </w:div>
    <w:div w:id="862934616">
      <w:bodyDiv w:val="1"/>
      <w:marLeft w:val="0"/>
      <w:marRight w:val="0"/>
      <w:marTop w:val="0"/>
      <w:marBottom w:val="0"/>
      <w:divBdr>
        <w:top w:val="none" w:sz="0" w:space="0" w:color="auto"/>
        <w:left w:val="none" w:sz="0" w:space="0" w:color="auto"/>
        <w:bottom w:val="none" w:sz="0" w:space="0" w:color="auto"/>
        <w:right w:val="none" w:sz="0" w:space="0" w:color="auto"/>
      </w:divBdr>
    </w:div>
    <w:div w:id="870075770">
      <w:bodyDiv w:val="1"/>
      <w:marLeft w:val="0"/>
      <w:marRight w:val="0"/>
      <w:marTop w:val="0"/>
      <w:marBottom w:val="0"/>
      <w:divBdr>
        <w:top w:val="none" w:sz="0" w:space="0" w:color="auto"/>
        <w:left w:val="none" w:sz="0" w:space="0" w:color="auto"/>
        <w:bottom w:val="none" w:sz="0" w:space="0" w:color="auto"/>
        <w:right w:val="none" w:sz="0" w:space="0" w:color="auto"/>
      </w:divBdr>
    </w:div>
    <w:div w:id="875115836">
      <w:bodyDiv w:val="1"/>
      <w:marLeft w:val="0"/>
      <w:marRight w:val="0"/>
      <w:marTop w:val="0"/>
      <w:marBottom w:val="0"/>
      <w:divBdr>
        <w:top w:val="none" w:sz="0" w:space="0" w:color="auto"/>
        <w:left w:val="none" w:sz="0" w:space="0" w:color="auto"/>
        <w:bottom w:val="none" w:sz="0" w:space="0" w:color="auto"/>
        <w:right w:val="none" w:sz="0" w:space="0" w:color="auto"/>
      </w:divBdr>
    </w:div>
    <w:div w:id="875894924">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880704743">
      <w:bodyDiv w:val="1"/>
      <w:marLeft w:val="0"/>
      <w:marRight w:val="0"/>
      <w:marTop w:val="0"/>
      <w:marBottom w:val="0"/>
      <w:divBdr>
        <w:top w:val="none" w:sz="0" w:space="0" w:color="auto"/>
        <w:left w:val="none" w:sz="0" w:space="0" w:color="auto"/>
        <w:bottom w:val="none" w:sz="0" w:space="0" w:color="auto"/>
        <w:right w:val="none" w:sz="0" w:space="0" w:color="auto"/>
      </w:divBdr>
    </w:div>
    <w:div w:id="884103156">
      <w:bodyDiv w:val="1"/>
      <w:marLeft w:val="0"/>
      <w:marRight w:val="0"/>
      <w:marTop w:val="0"/>
      <w:marBottom w:val="0"/>
      <w:divBdr>
        <w:top w:val="none" w:sz="0" w:space="0" w:color="auto"/>
        <w:left w:val="none" w:sz="0" w:space="0" w:color="auto"/>
        <w:bottom w:val="none" w:sz="0" w:space="0" w:color="auto"/>
        <w:right w:val="none" w:sz="0" w:space="0" w:color="auto"/>
      </w:divBdr>
    </w:div>
    <w:div w:id="890994261">
      <w:bodyDiv w:val="1"/>
      <w:marLeft w:val="0"/>
      <w:marRight w:val="0"/>
      <w:marTop w:val="0"/>
      <w:marBottom w:val="0"/>
      <w:divBdr>
        <w:top w:val="none" w:sz="0" w:space="0" w:color="auto"/>
        <w:left w:val="none" w:sz="0" w:space="0" w:color="auto"/>
        <w:bottom w:val="none" w:sz="0" w:space="0" w:color="auto"/>
        <w:right w:val="none" w:sz="0" w:space="0" w:color="auto"/>
      </w:divBdr>
    </w:div>
    <w:div w:id="899247716">
      <w:bodyDiv w:val="1"/>
      <w:marLeft w:val="0"/>
      <w:marRight w:val="0"/>
      <w:marTop w:val="0"/>
      <w:marBottom w:val="0"/>
      <w:divBdr>
        <w:top w:val="none" w:sz="0" w:space="0" w:color="auto"/>
        <w:left w:val="none" w:sz="0" w:space="0" w:color="auto"/>
        <w:bottom w:val="none" w:sz="0" w:space="0" w:color="auto"/>
        <w:right w:val="none" w:sz="0" w:space="0" w:color="auto"/>
      </w:divBdr>
    </w:div>
    <w:div w:id="902714875">
      <w:bodyDiv w:val="1"/>
      <w:marLeft w:val="0"/>
      <w:marRight w:val="0"/>
      <w:marTop w:val="0"/>
      <w:marBottom w:val="0"/>
      <w:divBdr>
        <w:top w:val="none" w:sz="0" w:space="0" w:color="auto"/>
        <w:left w:val="none" w:sz="0" w:space="0" w:color="auto"/>
        <w:bottom w:val="none" w:sz="0" w:space="0" w:color="auto"/>
        <w:right w:val="none" w:sz="0" w:space="0" w:color="auto"/>
      </w:divBdr>
    </w:div>
    <w:div w:id="905921718">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935286304">
      <w:bodyDiv w:val="1"/>
      <w:marLeft w:val="0"/>
      <w:marRight w:val="0"/>
      <w:marTop w:val="0"/>
      <w:marBottom w:val="0"/>
      <w:divBdr>
        <w:top w:val="none" w:sz="0" w:space="0" w:color="auto"/>
        <w:left w:val="none" w:sz="0" w:space="0" w:color="auto"/>
        <w:bottom w:val="none" w:sz="0" w:space="0" w:color="auto"/>
        <w:right w:val="none" w:sz="0" w:space="0" w:color="auto"/>
      </w:divBdr>
    </w:div>
    <w:div w:id="937181640">
      <w:bodyDiv w:val="1"/>
      <w:marLeft w:val="0"/>
      <w:marRight w:val="0"/>
      <w:marTop w:val="0"/>
      <w:marBottom w:val="0"/>
      <w:divBdr>
        <w:top w:val="none" w:sz="0" w:space="0" w:color="auto"/>
        <w:left w:val="none" w:sz="0" w:space="0" w:color="auto"/>
        <w:bottom w:val="none" w:sz="0" w:space="0" w:color="auto"/>
        <w:right w:val="none" w:sz="0" w:space="0" w:color="auto"/>
      </w:divBdr>
    </w:div>
    <w:div w:id="946615706">
      <w:bodyDiv w:val="1"/>
      <w:marLeft w:val="0"/>
      <w:marRight w:val="0"/>
      <w:marTop w:val="0"/>
      <w:marBottom w:val="0"/>
      <w:divBdr>
        <w:top w:val="none" w:sz="0" w:space="0" w:color="auto"/>
        <w:left w:val="none" w:sz="0" w:space="0" w:color="auto"/>
        <w:bottom w:val="none" w:sz="0" w:space="0" w:color="auto"/>
        <w:right w:val="none" w:sz="0" w:space="0" w:color="auto"/>
      </w:divBdr>
    </w:div>
    <w:div w:id="952788987">
      <w:bodyDiv w:val="1"/>
      <w:marLeft w:val="0"/>
      <w:marRight w:val="0"/>
      <w:marTop w:val="0"/>
      <w:marBottom w:val="0"/>
      <w:divBdr>
        <w:top w:val="none" w:sz="0" w:space="0" w:color="auto"/>
        <w:left w:val="none" w:sz="0" w:space="0" w:color="auto"/>
        <w:bottom w:val="none" w:sz="0" w:space="0" w:color="auto"/>
        <w:right w:val="none" w:sz="0" w:space="0" w:color="auto"/>
      </w:divBdr>
    </w:div>
    <w:div w:id="958098727">
      <w:bodyDiv w:val="1"/>
      <w:marLeft w:val="0"/>
      <w:marRight w:val="0"/>
      <w:marTop w:val="0"/>
      <w:marBottom w:val="0"/>
      <w:divBdr>
        <w:top w:val="none" w:sz="0" w:space="0" w:color="auto"/>
        <w:left w:val="none" w:sz="0" w:space="0" w:color="auto"/>
        <w:bottom w:val="none" w:sz="0" w:space="0" w:color="auto"/>
        <w:right w:val="none" w:sz="0" w:space="0" w:color="auto"/>
      </w:divBdr>
    </w:div>
    <w:div w:id="958533260">
      <w:bodyDiv w:val="1"/>
      <w:marLeft w:val="0"/>
      <w:marRight w:val="0"/>
      <w:marTop w:val="0"/>
      <w:marBottom w:val="0"/>
      <w:divBdr>
        <w:top w:val="none" w:sz="0" w:space="0" w:color="auto"/>
        <w:left w:val="none" w:sz="0" w:space="0" w:color="auto"/>
        <w:bottom w:val="none" w:sz="0" w:space="0" w:color="auto"/>
        <w:right w:val="none" w:sz="0" w:space="0" w:color="auto"/>
      </w:divBdr>
    </w:div>
    <w:div w:id="959991918">
      <w:bodyDiv w:val="1"/>
      <w:marLeft w:val="0"/>
      <w:marRight w:val="0"/>
      <w:marTop w:val="0"/>
      <w:marBottom w:val="0"/>
      <w:divBdr>
        <w:top w:val="none" w:sz="0" w:space="0" w:color="auto"/>
        <w:left w:val="none" w:sz="0" w:space="0" w:color="auto"/>
        <w:bottom w:val="none" w:sz="0" w:space="0" w:color="auto"/>
        <w:right w:val="none" w:sz="0" w:space="0" w:color="auto"/>
      </w:divBdr>
    </w:div>
    <w:div w:id="961882242">
      <w:bodyDiv w:val="1"/>
      <w:marLeft w:val="0"/>
      <w:marRight w:val="0"/>
      <w:marTop w:val="0"/>
      <w:marBottom w:val="0"/>
      <w:divBdr>
        <w:top w:val="none" w:sz="0" w:space="0" w:color="auto"/>
        <w:left w:val="none" w:sz="0" w:space="0" w:color="auto"/>
        <w:bottom w:val="none" w:sz="0" w:space="0" w:color="auto"/>
        <w:right w:val="none" w:sz="0" w:space="0" w:color="auto"/>
      </w:divBdr>
    </w:div>
    <w:div w:id="970553436">
      <w:bodyDiv w:val="1"/>
      <w:marLeft w:val="0"/>
      <w:marRight w:val="0"/>
      <w:marTop w:val="0"/>
      <w:marBottom w:val="0"/>
      <w:divBdr>
        <w:top w:val="none" w:sz="0" w:space="0" w:color="auto"/>
        <w:left w:val="none" w:sz="0" w:space="0" w:color="auto"/>
        <w:bottom w:val="none" w:sz="0" w:space="0" w:color="auto"/>
        <w:right w:val="none" w:sz="0" w:space="0" w:color="auto"/>
      </w:divBdr>
      <w:divsChild>
        <w:div w:id="1894535650">
          <w:marLeft w:val="547"/>
          <w:marRight w:val="0"/>
          <w:marTop w:val="0"/>
          <w:marBottom w:val="0"/>
          <w:divBdr>
            <w:top w:val="none" w:sz="0" w:space="0" w:color="auto"/>
            <w:left w:val="none" w:sz="0" w:space="0" w:color="auto"/>
            <w:bottom w:val="none" w:sz="0" w:space="0" w:color="auto"/>
            <w:right w:val="none" w:sz="0" w:space="0" w:color="auto"/>
          </w:divBdr>
        </w:div>
        <w:div w:id="1879394753">
          <w:marLeft w:val="547"/>
          <w:marRight w:val="0"/>
          <w:marTop w:val="0"/>
          <w:marBottom w:val="0"/>
          <w:divBdr>
            <w:top w:val="none" w:sz="0" w:space="0" w:color="auto"/>
            <w:left w:val="none" w:sz="0" w:space="0" w:color="auto"/>
            <w:bottom w:val="none" w:sz="0" w:space="0" w:color="auto"/>
            <w:right w:val="none" w:sz="0" w:space="0" w:color="auto"/>
          </w:divBdr>
        </w:div>
        <w:div w:id="1011220977">
          <w:marLeft w:val="547"/>
          <w:marRight w:val="0"/>
          <w:marTop w:val="0"/>
          <w:marBottom w:val="0"/>
          <w:divBdr>
            <w:top w:val="none" w:sz="0" w:space="0" w:color="auto"/>
            <w:left w:val="none" w:sz="0" w:space="0" w:color="auto"/>
            <w:bottom w:val="none" w:sz="0" w:space="0" w:color="auto"/>
            <w:right w:val="none" w:sz="0" w:space="0" w:color="auto"/>
          </w:divBdr>
        </w:div>
        <w:div w:id="1851214688">
          <w:marLeft w:val="547"/>
          <w:marRight w:val="0"/>
          <w:marTop w:val="0"/>
          <w:marBottom w:val="0"/>
          <w:divBdr>
            <w:top w:val="none" w:sz="0" w:space="0" w:color="auto"/>
            <w:left w:val="none" w:sz="0" w:space="0" w:color="auto"/>
            <w:bottom w:val="none" w:sz="0" w:space="0" w:color="auto"/>
            <w:right w:val="none" w:sz="0" w:space="0" w:color="auto"/>
          </w:divBdr>
        </w:div>
        <w:div w:id="915095738">
          <w:marLeft w:val="547"/>
          <w:marRight w:val="0"/>
          <w:marTop w:val="0"/>
          <w:marBottom w:val="0"/>
          <w:divBdr>
            <w:top w:val="none" w:sz="0" w:space="0" w:color="auto"/>
            <w:left w:val="none" w:sz="0" w:space="0" w:color="auto"/>
            <w:bottom w:val="none" w:sz="0" w:space="0" w:color="auto"/>
            <w:right w:val="none" w:sz="0" w:space="0" w:color="auto"/>
          </w:divBdr>
        </w:div>
        <w:div w:id="585504548">
          <w:marLeft w:val="1267"/>
          <w:marRight w:val="0"/>
          <w:marTop w:val="0"/>
          <w:marBottom w:val="0"/>
          <w:divBdr>
            <w:top w:val="none" w:sz="0" w:space="0" w:color="auto"/>
            <w:left w:val="none" w:sz="0" w:space="0" w:color="auto"/>
            <w:bottom w:val="none" w:sz="0" w:space="0" w:color="auto"/>
            <w:right w:val="none" w:sz="0" w:space="0" w:color="auto"/>
          </w:divBdr>
        </w:div>
        <w:div w:id="2051029622">
          <w:marLeft w:val="1267"/>
          <w:marRight w:val="0"/>
          <w:marTop w:val="0"/>
          <w:marBottom w:val="0"/>
          <w:divBdr>
            <w:top w:val="none" w:sz="0" w:space="0" w:color="auto"/>
            <w:left w:val="none" w:sz="0" w:space="0" w:color="auto"/>
            <w:bottom w:val="none" w:sz="0" w:space="0" w:color="auto"/>
            <w:right w:val="none" w:sz="0" w:space="0" w:color="auto"/>
          </w:divBdr>
        </w:div>
        <w:div w:id="2051957001">
          <w:marLeft w:val="1267"/>
          <w:marRight w:val="0"/>
          <w:marTop w:val="0"/>
          <w:marBottom w:val="0"/>
          <w:divBdr>
            <w:top w:val="none" w:sz="0" w:space="0" w:color="auto"/>
            <w:left w:val="none" w:sz="0" w:space="0" w:color="auto"/>
            <w:bottom w:val="none" w:sz="0" w:space="0" w:color="auto"/>
            <w:right w:val="none" w:sz="0" w:space="0" w:color="auto"/>
          </w:divBdr>
        </w:div>
        <w:div w:id="2043631873">
          <w:marLeft w:val="547"/>
          <w:marRight w:val="0"/>
          <w:marTop w:val="0"/>
          <w:marBottom w:val="0"/>
          <w:divBdr>
            <w:top w:val="none" w:sz="0" w:space="0" w:color="auto"/>
            <w:left w:val="none" w:sz="0" w:space="0" w:color="auto"/>
            <w:bottom w:val="none" w:sz="0" w:space="0" w:color="auto"/>
            <w:right w:val="none" w:sz="0" w:space="0" w:color="auto"/>
          </w:divBdr>
        </w:div>
        <w:div w:id="985016501">
          <w:marLeft w:val="547"/>
          <w:marRight w:val="0"/>
          <w:marTop w:val="0"/>
          <w:marBottom w:val="0"/>
          <w:divBdr>
            <w:top w:val="none" w:sz="0" w:space="0" w:color="auto"/>
            <w:left w:val="none" w:sz="0" w:space="0" w:color="auto"/>
            <w:bottom w:val="none" w:sz="0" w:space="0" w:color="auto"/>
            <w:right w:val="none" w:sz="0" w:space="0" w:color="auto"/>
          </w:divBdr>
        </w:div>
        <w:div w:id="734203134">
          <w:marLeft w:val="547"/>
          <w:marRight w:val="0"/>
          <w:marTop w:val="0"/>
          <w:marBottom w:val="0"/>
          <w:divBdr>
            <w:top w:val="none" w:sz="0" w:space="0" w:color="auto"/>
            <w:left w:val="none" w:sz="0" w:space="0" w:color="auto"/>
            <w:bottom w:val="none" w:sz="0" w:space="0" w:color="auto"/>
            <w:right w:val="none" w:sz="0" w:space="0" w:color="auto"/>
          </w:divBdr>
        </w:div>
        <w:div w:id="271519236">
          <w:marLeft w:val="547"/>
          <w:marRight w:val="0"/>
          <w:marTop w:val="0"/>
          <w:marBottom w:val="0"/>
          <w:divBdr>
            <w:top w:val="none" w:sz="0" w:space="0" w:color="auto"/>
            <w:left w:val="none" w:sz="0" w:space="0" w:color="auto"/>
            <w:bottom w:val="none" w:sz="0" w:space="0" w:color="auto"/>
            <w:right w:val="none" w:sz="0" w:space="0" w:color="auto"/>
          </w:divBdr>
        </w:div>
      </w:divsChild>
    </w:div>
    <w:div w:id="983123284">
      <w:bodyDiv w:val="1"/>
      <w:marLeft w:val="0"/>
      <w:marRight w:val="0"/>
      <w:marTop w:val="0"/>
      <w:marBottom w:val="0"/>
      <w:divBdr>
        <w:top w:val="none" w:sz="0" w:space="0" w:color="auto"/>
        <w:left w:val="none" w:sz="0" w:space="0" w:color="auto"/>
        <w:bottom w:val="none" w:sz="0" w:space="0" w:color="auto"/>
        <w:right w:val="none" w:sz="0" w:space="0" w:color="auto"/>
      </w:divBdr>
    </w:div>
    <w:div w:id="986277930">
      <w:bodyDiv w:val="1"/>
      <w:marLeft w:val="0"/>
      <w:marRight w:val="0"/>
      <w:marTop w:val="0"/>
      <w:marBottom w:val="0"/>
      <w:divBdr>
        <w:top w:val="none" w:sz="0" w:space="0" w:color="auto"/>
        <w:left w:val="none" w:sz="0" w:space="0" w:color="auto"/>
        <w:bottom w:val="none" w:sz="0" w:space="0" w:color="auto"/>
        <w:right w:val="none" w:sz="0" w:space="0" w:color="auto"/>
      </w:divBdr>
    </w:div>
    <w:div w:id="989792898">
      <w:bodyDiv w:val="1"/>
      <w:marLeft w:val="0"/>
      <w:marRight w:val="0"/>
      <w:marTop w:val="0"/>
      <w:marBottom w:val="0"/>
      <w:divBdr>
        <w:top w:val="none" w:sz="0" w:space="0" w:color="auto"/>
        <w:left w:val="none" w:sz="0" w:space="0" w:color="auto"/>
        <w:bottom w:val="none" w:sz="0" w:space="0" w:color="auto"/>
        <w:right w:val="none" w:sz="0" w:space="0" w:color="auto"/>
      </w:divBdr>
    </w:div>
    <w:div w:id="996036981">
      <w:bodyDiv w:val="1"/>
      <w:marLeft w:val="0"/>
      <w:marRight w:val="0"/>
      <w:marTop w:val="0"/>
      <w:marBottom w:val="0"/>
      <w:divBdr>
        <w:top w:val="none" w:sz="0" w:space="0" w:color="auto"/>
        <w:left w:val="none" w:sz="0" w:space="0" w:color="auto"/>
        <w:bottom w:val="none" w:sz="0" w:space="0" w:color="auto"/>
        <w:right w:val="none" w:sz="0" w:space="0" w:color="auto"/>
      </w:divBdr>
    </w:div>
    <w:div w:id="1023481603">
      <w:bodyDiv w:val="1"/>
      <w:marLeft w:val="0"/>
      <w:marRight w:val="0"/>
      <w:marTop w:val="0"/>
      <w:marBottom w:val="0"/>
      <w:divBdr>
        <w:top w:val="none" w:sz="0" w:space="0" w:color="auto"/>
        <w:left w:val="none" w:sz="0" w:space="0" w:color="auto"/>
        <w:bottom w:val="none" w:sz="0" w:space="0" w:color="auto"/>
        <w:right w:val="none" w:sz="0" w:space="0" w:color="auto"/>
      </w:divBdr>
    </w:div>
    <w:div w:id="1026298423">
      <w:bodyDiv w:val="1"/>
      <w:marLeft w:val="0"/>
      <w:marRight w:val="0"/>
      <w:marTop w:val="0"/>
      <w:marBottom w:val="0"/>
      <w:divBdr>
        <w:top w:val="none" w:sz="0" w:space="0" w:color="auto"/>
        <w:left w:val="none" w:sz="0" w:space="0" w:color="auto"/>
        <w:bottom w:val="none" w:sz="0" w:space="0" w:color="auto"/>
        <w:right w:val="none" w:sz="0" w:space="0" w:color="auto"/>
      </w:divBdr>
    </w:div>
    <w:div w:id="1029797790">
      <w:bodyDiv w:val="1"/>
      <w:marLeft w:val="0"/>
      <w:marRight w:val="0"/>
      <w:marTop w:val="0"/>
      <w:marBottom w:val="0"/>
      <w:divBdr>
        <w:top w:val="none" w:sz="0" w:space="0" w:color="auto"/>
        <w:left w:val="none" w:sz="0" w:space="0" w:color="auto"/>
        <w:bottom w:val="none" w:sz="0" w:space="0" w:color="auto"/>
        <w:right w:val="none" w:sz="0" w:space="0" w:color="auto"/>
      </w:divBdr>
    </w:div>
    <w:div w:id="1032268797">
      <w:bodyDiv w:val="1"/>
      <w:marLeft w:val="0"/>
      <w:marRight w:val="0"/>
      <w:marTop w:val="0"/>
      <w:marBottom w:val="0"/>
      <w:divBdr>
        <w:top w:val="none" w:sz="0" w:space="0" w:color="auto"/>
        <w:left w:val="none" w:sz="0" w:space="0" w:color="auto"/>
        <w:bottom w:val="none" w:sz="0" w:space="0" w:color="auto"/>
        <w:right w:val="none" w:sz="0" w:space="0" w:color="auto"/>
      </w:divBdr>
    </w:div>
    <w:div w:id="1037975281">
      <w:bodyDiv w:val="1"/>
      <w:marLeft w:val="0"/>
      <w:marRight w:val="0"/>
      <w:marTop w:val="0"/>
      <w:marBottom w:val="0"/>
      <w:divBdr>
        <w:top w:val="none" w:sz="0" w:space="0" w:color="auto"/>
        <w:left w:val="none" w:sz="0" w:space="0" w:color="auto"/>
        <w:bottom w:val="none" w:sz="0" w:space="0" w:color="auto"/>
        <w:right w:val="none" w:sz="0" w:space="0" w:color="auto"/>
      </w:divBdr>
    </w:div>
    <w:div w:id="1039935344">
      <w:bodyDiv w:val="1"/>
      <w:marLeft w:val="0"/>
      <w:marRight w:val="0"/>
      <w:marTop w:val="0"/>
      <w:marBottom w:val="0"/>
      <w:divBdr>
        <w:top w:val="none" w:sz="0" w:space="0" w:color="auto"/>
        <w:left w:val="none" w:sz="0" w:space="0" w:color="auto"/>
        <w:bottom w:val="none" w:sz="0" w:space="0" w:color="auto"/>
        <w:right w:val="none" w:sz="0" w:space="0" w:color="auto"/>
      </w:divBdr>
    </w:div>
    <w:div w:id="1041246626">
      <w:bodyDiv w:val="1"/>
      <w:marLeft w:val="0"/>
      <w:marRight w:val="0"/>
      <w:marTop w:val="0"/>
      <w:marBottom w:val="0"/>
      <w:divBdr>
        <w:top w:val="none" w:sz="0" w:space="0" w:color="auto"/>
        <w:left w:val="none" w:sz="0" w:space="0" w:color="auto"/>
        <w:bottom w:val="none" w:sz="0" w:space="0" w:color="auto"/>
        <w:right w:val="none" w:sz="0" w:space="0" w:color="auto"/>
      </w:divBdr>
    </w:div>
    <w:div w:id="1046445986">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059205481">
      <w:bodyDiv w:val="1"/>
      <w:marLeft w:val="0"/>
      <w:marRight w:val="0"/>
      <w:marTop w:val="0"/>
      <w:marBottom w:val="0"/>
      <w:divBdr>
        <w:top w:val="none" w:sz="0" w:space="0" w:color="auto"/>
        <w:left w:val="none" w:sz="0" w:space="0" w:color="auto"/>
        <w:bottom w:val="none" w:sz="0" w:space="0" w:color="auto"/>
        <w:right w:val="none" w:sz="0" w:space="0" w:color="auto"/>
      </w:divBdr>
    </w:div>
    <w:div w:id="1060056569">
      <w:bodyDiv w:val="1"/>
      <w:marLeft w:val="0"/>
      <w:marRight w:val="0"/>
      <w:marTop w:val="0"/>
      <w:marBottom w:val="0"/>
      <w:divBdr>
        <w:top w:val="none" w:sz="0" w:space="0" w:color="auto"/>
        <w:left w:val="none" w:sz="0" w:space="0" w:color="auto"/>
        <w:bottom w:val="none" w:sz="0" w:space="0" w:color="auto"/>
        <w:right w:val="none" w:sz="0" w:space="0" w:color="auto"/>
      </w:divBdr>
    </w:div>
    <w:div w:id="1061439861">
      <w:bodyDiv w:val="1"/>
      <w:marLeft w:val="0"/>
      <w:marRight w:val="0"/>
      <w:marTop w:val="0"/>
      <w:marBottom w:val="0"/>
      <w:divBdr>
        <w:top w:val="none" w:sz="0" w:space="0" w:color="auto"/>
        <w:left w:val="none" w:sz="0" w:space="0" w:color="auto"/>
        <w:bottom w:val="none" w:sz="0" w:space="0" w:color="auto"/>
        <w:right w:val="none" w:sz="0" w:space="0" w:color="auto"/>
      </w:divBdr>
    </w:div>
    <w:div w:id="1062674144">
      <w:bodyDiv w:val="1"/>
      <w:marLeft w:val="0"/>
      <w:marRight w:val="0"/>
      <w:marTop w:val="0"/>
      <w:marBottom w:val="0"/>
      <w:divBdr>
        <w:top w:val="none" w:sz="0" w:space="0" w:color="auto"/>
        <w:left w:val="none" w:sz="0" w:space="0" w:color="auto"/>
        <w:bottom w:val="none" w:sz="0" w:space="0" w:color="auto"/>
        <w:right w:val="none" w:sz="0" w:space="0" w:color="auto"/>
      </w:divBdr>
    </w:div>
    <w:div w:id="1069380831">
      <w:bodyDiv w:val="1"/>
      <w:marLeft w:val="0"/>
      <w:marRight w:val="0"/>
      <w:marTop w:val="0"/>
      <w:marBottom w:val="0"/>
      <w:divBdr>
        <w:top w:val="none" w:sz="0" w:space="0" w:color="auto"/>
        <w:left w:val="none" w:sz="0" w:space="0" w:color="auto"/>
        <w:bottom w:val="none" w:sz="0" w:space="0" w:color="auto"/>
        <w:right w:val="none" w:sz="0" w:space="0" w:color="auto"/>
      </w:divBdr>
    </w:div>
    <w:div w:id="1071738227">
      <w:bodyDiv w:val="1"/>
      <w:marLeft w:val="0"/>
      <w:marRight w:val="0"/>
      <w:marTop w:val="0"/>
      <w:marBottom w:val="0"/>
      <w:divBdr>
        <w:top w:val="none" w:sz="0" w:space="0" w:color="auto"/>
        <w:left w:val="none" w:sz="0" w:space="0" w:color="auto"/>
        <w:bottom w:val="none" w:sz="0" w:space="0" w:color="auto"/>
        <w:right w:val="none" w:sz="0" w:space="0" w:color="auto"/>
      </w:divBdr>
    </w:div>
    <w:div w:id="1079518845">
      <w:bodyDiv w:val="1"/>
      <w:marLeft w:val="0"/>
      <w:marRight w:val="0"/>
      <w:marTop w:val="0"/>
      <w:marBottom w:val="0"/>
      <w:divBdr>
        <w:top w:val="none" w:sz="0" w:space="0" w:color="auto"/>
        <w:left w:val="none" w:sz="0" w:space="0" w:color="auto"/>
        <w:bottom w:val="none" w:sz="0" w:space="0" w:color="auto"/>
        <w:right w:val="none" w:sz="0" w:space="0" w:color="auto"/>
      </w:divBdr>
    </w:div>
    <w:div w:id="1089039803">
      <w:bodyDiv w:val="1"/>
      <w:marLeft w:val="0"/>
      <w:marRight w:val="0"/>
      <w:marTop w:val="0"/>
      <w:marBottom w:val="0"/>
      <w:divBdr>
        <w:top w:val="none" w:sz="0" w:space="0" w:color="auto"/>
        <w:left w:val="none" w:sz="0" w:space="0" w:color="auto"/>
        <w:bottom w:val="none" w:sz="0" w:space="0" w:color="auto"/>
        <w:right w:val="none" w:sz="0" w:space="0" w:color="auto"/>
      </w:divBdr>
    </w:div>
    <w:div w:id="1097218738">
      <w:bodyDiv w:val="1"/>
      <w:marLeft w:val="0"/>
      <w:marRight w:val="0"/>
      <w:marTop w:val="0"/>
      <w:marBottom w:val="0"/>
      <w:divBdr>
        <w:top w:val="none" w:sz="0" w:space="0" w:color="auto"/>
        <w:left w:val="none" w:sz="0" w:space="0" w:color="auto"/>
        <w:bottom w:val="none" w:sz="0" w:space="0" w:color="auto"/>
        <w:right w:val="none" w:sz="0" w:space="0" w:color="auto"/>
      </w:divBdr>
    </w:div>
    <w:div w:id="1099570173">
      <w:bodyDiv w:val="1"/>
      <w:marLeft w:val="0"/>
      <w:marRight w:val="0"/>
      <w:marTop w:val="0"/>
      <w:marBottom w:val="0"/>
      <w:divBdr>
        <w:top w:val="none" w:sz="0" w:space="0" w:color="auto"/>
        <w:left w:val="none" w:sz="0" w:space="0" w:color="auto"/>
        <w:bottom w:val="none" w:sz="0" w:space="0" w:color="auto"/>
        <w:right w:val="none" w:sz="0" w:space="0" w:color="auto"/>
      </w:divBdr>
    </w:div>
    <w:div w:id="1101534517">
      <w:bodyDiv w:val="1"/>
      <w:marLeft w:val="0"/>
      <w:marRight w:val="0"/>
      <w:marTop w:val="0"/>
      <w:marBottom w:val="0"/>
      <w:divBdr>
        <w:top w:val="none" w:sz="0" w:space="0" w:color="auto"/>
        <w:left w:val="none" w:sz="0" w:space="0" w:color="auto"/>
        <w:bottom w:val="none" w:sz="0" w:space="0" w:color="auto"/>
        <w:right w:val="none" w:sz="0" w:space="0" w:color="auto"/>
      </w:divBdr>
    </w:div>
    <w:div w:id="1108503849">
      <w:bodyDiv w:val="1"/>
      <w:marLeft w:val="0"/>
      <w:marRight w:val="0"/>
      <w:marTop w:val="0"/>
      <w:marBottom w:val="0"/>
      <w:divBdr>
        <w:top w:val="none" w:sz="0" w:space="0" w:color="auto"/>
        <w:left w:val="none" w:sz="0" w:space="0" w:color="auto"/>
        <w:bottom w:val="none" w:sz="0" w:space="0" w:color="auto"/>
        <w:right w:val="none" w:sz="0" w:space="0" w:color="auto"/>
      </w:divBdr>
    </w:div>
    <w:div w:id="1110584511">
      <w:bodyDiv w:val="1"/>
      <w:marLeft w:val="0"/>
      <w:marRight w:val="0"/>
      <w:marTop w:val="0"/>
      <w:marBottom w:val="0"/>
      <w:divBdr>
        <w:top w:val="none" w:sz="0" w:space="0" w:color="auto"/>
        <w:left w:val="none" w:sz="0" w:space="0" w:color="auto"/>
        <w:bottom w:val="none" w:sz="0" w:space="0" w:color="auto"/>
        <w:right w:val="none" w:sz="0" w:space="0" w:color="auto"/>
      </w:divBdr>
    </w:div>
    <w:div w:id="1114131676">
      <w:bodyDiv w:val="1"/>
      <w:marLeft w:val="0"/>
      <w:marRight w:val="0"/>
      <w:marTop w:val="0"/>
      <w:marBottom w:val="0"/>
      <w:divBdr>
        <w:top w:val="none" w:sz="0" w:space="0" w:color="auto"/>
        <w:left w:val="none" w:sz="0" w:space="0" w:color="auto"/>
        <w:bottom w:val="none" w:sz="0" w:space="0" w:color="auto"/>
        <w:right w:val="none" w:sz="0" w:space="0" w:color="auto"/>
      </w:divBdr>
    </w:div>
    <w:div w:id="1117217520">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23159695">
      <w:bodyDiv w:val="1"/>
      <w:marLeft w:val="0"/>
      <w:marRight w:val="0"/>
      <w:marTop w:val="0"/>
      <w:marBottom w:val="0"/>
      <w:divBdr>
        <w:top w:val="none" w:sz="0" w:space="0" w:color="auto"/>
        <w:left w:val="none" w:sz="0" w:space="0" w:color="auto"/>
        <w:bottom w:val="none" w:sz="0" w:space="0" w:color="auto"/>
        <w:right w:val="none" w:sz="0" w:space="0" w:color="auto"/>
      </w:divBdr>
    </w:div>
    <w:div w:id="1123767977">
      <w:bodyDiv w:val="1"/>
      <w:marLeft w:val="0"/>
      <w:marRight w:val="0"/>
      <w:marTop w:val="0"/>
      <w:marBottom w:val="0"/>
      <w:divBdr>
        <w:top w:val="none" w:sz="0" w:space="0" w:color="auto"/>
        <w:left w:val="none" w:sz="0" w:space="0" w:color="auto"/>
        <w:bottom w:val="none" w:sz="0" w:space="0" w:color="auto"/>
        <w:right w:val="none" w:sz="0" w:space="0" w:color="auto"/>
      </w:divBdr>
    </w:div>
    <w:div w:id="1130200652">
      <w:bodyDiv w:val="1"/>
      <w:marLeft w:val="0"/>
      <w:marRight w:val="0"/>
      <w:marTop w:val="0"/>
      <w:marBottom w:val="0"/>
      <w:divBdr>
        <w:top w:val="none" w:sz="0" w:space="0" w:color="auto"/>
        <w:left w:val="none" w:sz="0" w:space="0" w:color="auto"/>
        <w:bottom w:val="none" w:sz="0" w:space="0" w:color="auto"/>
        <w:right w:val="none" w:sz="0" w:space="0" w:color="auto"/>
      </w:divBdr>
    </w:div>
    <w:div w:id="1134836107">
      <w:bodyDiv w:val="1"/>
      <w:marLeft w:val="0"/>
      <w:marRight w:val="0"/>
      <w:marTop w:val="0"/>
      <w:marBottom w:val="0"/>
      <w:divBdr>
        <w:top w:val="none" w:sz="0" w:space="0" w:color="auto"/>
        <w:left w:val="none" w:sz="0" w:space="0" w:color="auto"/>
        <w:bottom w:val="none" w:sz="0" w:space="0" w:color="auto"/>
        <w:right w:val="none" w:sz="0" w:space="0" w:color="auto"/>
      </w:divBdr>
    </w:div>
    <w:div w:id="1139229185">
      <w:bodyDiv w:val="1"/>
      <w:marLeft w:val="0"/>
      <w:marRight w:val="0"/>
      <w:marTop w:val="0"/>
      <w:marBottom w:val="0"/>
      <w:divBdr>
        <w:top w:val="none" w:sz="0" w:space="0" w:color="auto"/>
        <w:left w:val="none" w:sz="0" w:space="0" w:color="auto"/>
        <w:bottom w:val="none" w:sz="0" w:space="0" w:color="auto"/>
        <w:right w:val="none" w:sz="0" w:space="0" w:color="auto"/>
      </w:divBdr>
    </w:div>
    <w:div w:id="1144159169">
      <w:bodyDiv w:val="1"/>
      <w:marLeft w:val="0"/>
      <w:marRight w:val="0"/>
      <w:marTop w:val="0"/>
      <w:marBottom w:val="0"/>
      <w:divBdr>
        <w:top w:val="none" w:sz="0" w:space="0" w:color="auto"/>
        <w:left w:val="none" w:sz="0" w:space="0" w:color="auto"/>
        <w:bottom w:val="none" w:sz="0" w:space="0" w:color="auto"/>
        <w:right w:val="none" w:sz="0" w:space="0" w:color="auto"/>
      </w:divBdr>
    </w:div>
    <w:div w:id="1144813406">
      <w:bodyDiv w:val="1"/>
      <w:marLeft w:val="0"/>
      <w:marRight w:val="0"/>
      <w:marTop w:val="0"/>
      <w:marBottom w:val="0"/>
      <w:divBdr>
        <w:top w:val="none" w:sz="0" w:space="0" w:color="auto"/>
        <w:left w:val="none" w:sz="0" w:space="0" w:color="auto"/>
        <w:bottom w:val="none" w:sz="0" w:space="0" w:color="auto"/>
        <w:right w:val="none" w:sz="0" w:space="0" w:color="auto"/>
      </w:divBdr>
    </w:div>
    <w:div w:id="1146514246">
      <w:bodyDiv w:val="1"/>
      <w:marLeft w:val="0"/>
      <w:marRight w:val="0"/>
      <w:marTop w:val="0"/>
      <w:marBottom w:val="0"/>
      <w:divBdr>
        <w:top w:val="none" w:sz="0" w:space="0" w:color="auto"/>
        <w:left w:val="none" w:sz="0" w:space="0" w:color="auto"/>
        <w:bottom w:val="none" w:sz="0" w:space="0" w:color="auto"/>
        <w:right w:val="none" w:sz="0" w:space="0" w:color="auto"/>
      </w:divBdr>
    </w:div>
    <w:div w:id="1150947383">
      <w:bodyDiv w:val="1"/>
      <w:marLeft w:val="0"/>
      <w:marRight w:val="0"/>
      <w:marTop w:val="0"/>
      <w:marBottom w:val="0"/>
      <w:divBdr>
        <w:top w:val="none" w:sz="0" w:space="0" w:color="auto"/>
        <w:left w:val="none" w:sz="0" w:space="0" w:color="auto"/>
        <w:bottom w:val="none" w:sz="0" w:space="0" w:color="auto"/>
        <w:right w:val="none" w:sz="0" w:space="0" w:color="auto"/>
      </w:divBdr>
    </w:div>
    <w:div w:id="1151750709">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57039390">
      <w:bodyDiv w:val="1"/>
      <w:marLeft w:val="0"/>
      <w:marRight w:val="0"/>
      <w:marTop w:val="0"/>
      <w:marBottom w:val="0"/>
      <w:divBdr>
        <w:top w:val="none" w:sz="0" w:space="0" w:color="auto"/>
        <w:left w:val="none" w:sz="0" w:space="0" w:color="auto"/>
        <w:bottom w:val="none" w:sz="0" w:space="0" w:color="auto"/>
        <w:right w:val="none" w:sz="0" w:space="0" w:color="auto"/>
      </w:divBdr>
    </w:div>
    <w:div w:id="1164055425">
      <w:bodyDiv w:val="1"/>
      <w:marLeft w:val="0"/>
      <w:marRight w:val="0"/>
      <w:marTop w:val="0"/>
      <w:marBottom w:val="0"/>
      <w:divBdr>
        <w:top w:val="none" w:sz="0" w:space="0" w:color="auto"/>
        <w:left w:val="none" w:sz="0" w:space="0" w:color="auto"/>
        <w:bottom w:val="none" w:sz="0" w:space="0" w:color="auto"/>
        <w:right w:val="none" w:sz="0" w:space="0" w:color="auto"/>
      </w:divBdr>
    </w:div>
    <w:div w:id="1166046016">
      <w:bodyDiv w:val="1"/>
      <w:marLeft w:val="0"/>
      <w:marRight w:val="0"/>
      <w:marTop w:val="0"/>
      <w:marBottom w:val="0"/>
      <w:divBdr>
        <w:top w:val="none" w:sz="0" w:space="0" w:color="auto"/>
        <w:left w:val="none" w:sz="0" w:space="0" w:color="auto"/>
        <w:bottom w:val="none" w:sz="0" w:space="0" w:color="auto"/>
        <w:right w:val="none" w:sz="0" w:space="0" w:color="auto"/>
      </w:divBdr>
    </w:div>
    <w:div w:id="1166163150">
      <w:bodyDiv w:val="1"/>
      <w:marLeft w:val="0"/>
      <w:marRight w:val="0"/>
      <w:marTop w:val="0"/>
      <w:marBottom w:val="0"/>
      <w:divBdr>
        <w:top w:val="none" w:sz="0" w:space="0" w:color="auto"/>
        <w:left w:val="none" w:sz="0" w:space="0" w:color="auto"/>
        <w:bottom w:val="none" w:sz="0" w:space="0" w:color="auto"/>
        <w:right w:val="none" w:sz="0" w:space="0" w:color="auto"/>
      </w:divBdr>
    </w:div>
    <w:div w:id="1172138770">
      <w:bodyDiv w:val="1"/>
      <w:marLeft w:val="0"/>
      <w:marRight w:val="0"/>
      <w:marTop w:val="0"/>
      <w:marBottom w:val="0"/>
      <w:divBdr>
        <w:top w:val="none" w:sz="0" w:space="0" w:color="auto"/>
        <w:left w:val="none" w:sz="0" w:space="0" w:color="auto"/>
        <w:bottom w:val="none" w:sz="0" w:space="0" w:color="auto"/>
        <w:right w:val="none" w:sz="0" w:space="0" w:color="auto"/>
      </w:divBdr>
      <w:divsChild>
        <w:div w:id="1743716894">
          <w:marLeft w:val="446"/>
          <w:marRight w:val="0"/>
          <w:marTop w:val="0"/>
          <w:marBottom w:val="0"/>
          <w:divBdr>
            <w:top w:val="none" w:sz="0" w:space="0" w:color="auto"/>
            <w:left w:val="none" w:sz="0" w:space="0" w:color="auto"/>
            <w:bottom w:val="none" w:sz="0" w:space="0" w:color="auto"/>
            <w:right w:val="none" w:sz="0" w:space="0" w:color="auto"/>
          </w:divBdr>
        </w:div>
      </w:divsChild>
    </w:div>
    <w:div w:id="1172985571">
      <w:bodyDiv w:val="1"/>
      <w:marLeft w:val="0"/>
      <w:marRight w:val="0"/>
      <w:marTop w:val="0"/>
      <w:marBottom w:val="0"/>
      <w:divBdr>
        <w:top w:val="none" w:sz="0" w:space="0" w:color="auto"/>
        <w:left w:val="none" w:sz="0" w:space="0" w:color="auto"/>
        <w:bottom w:val="none" w:sz="0" w:space="0" w:color="auto"/>
        <w:right w:val="none" w:sz="0" w:space="0" w:color="auto"/>
      </w:divBdr>
    </w:div>
    <w:div w:id="1173375442">
      <w:bodyDiv w:val="1"/>
      <w:marLeft w:val="0"/>
      <w:marRight w:val="0"/>
      <w:marTop w:val="0"/>
      <w:marBottom w:val="0"/>
      <w:divBdr>
        <w:top w:val="none" w:sz="0" w:space="0" w:color="auto"/>
        <w:left w:val="none" w:sz="0" w:space="0" w:color="auto"/>
        <w:bottom w:val="none" w:sz="0" w:space="0" w:color="auto"/>
        <w:right w:val="none" w:sz="0" w:space="0" w:color="auto"/>
      </w:divBdr>
    </w:div>
    <w:div w:id="1184633404">
      <w:bodyDiv w:val="1"/>
      <w:marLeft w:val="0"/>
      <w:marRight w:val="0"/>
      <w:marTop w:val="0"/>
      <w:marBottom w:val="0"/>
      <w:divBdr>
        <w:top w:val="none" w:sz="0" w:space="0" w:color="auto"/>
        <w:left w:val="none" w:sz="0" w:space="0" w:color="auto"/>
        <w:bottom w:val="none" w:sz="0" w:space="0" w:color="auto"/>
        <w:right w:val="none" w:sz="0" w:space="0" w:color="auto"/>
      </w:divBdr>
    </w:div>
    <w:div w:id="1188325861">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199195887">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06601814">
      <w:bodyDiv w:val="1"/>
      <w:marLeft w:val="0"/>
      <w:marRight w:val="0"/>
      <w:marTop w:val="0"/>
      <w:marBottom w:val="0"/>
      <w:divBdr>
        <w:top w:val="none" w:sz="0" w:space="0" w:color="auto"/>
        <w:left w:val="none" w:sz="0" w:space="0" w:color="auto"/>
        <w:bottom w:val="none" w:sz="0" w:space="0" w:color="auto"/>
        <w:right w:val="none" w:sz="0" w:space="0" w:color="auto"/>
      </w:divBdr>
    </w:div>
    <w:div w:id="1209028142">
      <w:bodyDiv w:val="1"/>
      <w:marLeft w:val="0"/>
      <w:marRight w:val="0"/>
      <w:marTop w:val="0"/>
      <w:marBottom w:val="0"/>
      <w:divBdr>
        <w:top w:val="none" w:sz="0" w:space="0" w:color="auto"/>
        <w:left w:val="none" w:sz="0" w:space="0" w:color="auto"/>
        <w:bottom w:val="none" w:sz="0" w:space="0" w:color="auto"/>
        <w:right w:val="none" w:sz="0" w:space="0" w:color="auto"/>
      </w:divBdr>
    </w:div>
    <w:div w:id="1211189287">
      <w:bodyDiv w:val="1"/>
      <w:marLeft w:val="0"/>
      <w:marRight w:val="0"/>
      <w:marTop w:val="0"/>
      <w:marBottom w:val="0"/>
      <w:divBdr>
        <w:top w:val="none" w:sz="0" w:space="0" w:color="auto"/>
        <w:left w:val="none" w:sz="0" w:space="0" w:color="auto"/>
        <w:bottom w:val="none" w:sz="0" w:space="0" w:color="auto"/>
        <w:right w:val="none" w:sz="0" w:space="0" w:color="auto"/>
      </w:divBdr>
    </w:div>
    <w:div w:id="1216815598">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46841782">
      <w:bodyDiv w:val="1"/>
      <w:marLeft w:val="0"/>
      <w:marRight w:val="0"/>
      <w:marTop w:val="0"/>
      <w:marBottom w:val="0"/>
      <w:divBdr>
        <w:top w:val="none" w:sz="0" w:space="0" w:color="auto"/>
        <w:left w:val="none" w:sz="0" w:space="0" w:color="auto"/>
        <w:bottom w:val="none" w:sz="0" w:space="0" w:color="auto"/>
        <w:right w:val="none" w:sz="0" w:space="0" w:color="auto"/>
      </w:divBdr>
    </w:div>
    <w:div w:id="1247348339">
      <w:bodyDiv w:val="1"/>
      <w:marLeft w:val="0"/>
      <w:marRight w:val="0"/>
      <w:marTop w:val="0"/>
      <w:marBottom w:val="0"/>
      <w:divBdr>
        <w:top w:val="none" w:sz="0" w:space="0" w:color="auto"/>
        <w:left w:val="none" w:sz="0" w:space="0" w:color="auto"/>
        <w:bottom w:val="none" w:sz="0" w:space="0" w:color="auto"/>
        <w:right w:val="none" w:sz="0" w:space="0" w:color="auto"/>
      </w:divBdr>
    </w:div>
    <w:div w:id="1253202999">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278489561">
      <w:bodyDiv w:val="1"/>
      <w:marLeft w:val="0"/>
      <w:marRight w:val="0"/>
      <w:marTop w:val="0"/>
      <w:marBottom w:val="0"/>
      <w:divBdr>
        <w:top w:val="none" w:sz="0" w:space="0" w:color="auto"/>
        <w:left w:val="none" w:sz="0" w:space="0" w:color="auto"/>
        <w:bottom w:val="none" w:sz="0" w:space="0" w:color="auto"/>
        <w:right w:val="none" w:sz="0" w:space="0" w:color="auto"/>
      </w:divBdr>
    </w:div>
    <w:div w:id="1278947037">
      <w:bodyDiv w:val="1"/>
      <w:marLeft w:val="0"/>
      <w:marRight w:val="0"/>
      <w:marTop w:val="0"/>
      <w:marBottom w:val="0"/>
      <w:divBdr>
        <w:top w:val="none" w:sz="0" w:space="0" w:color="auto"/>
        <w:left w:val="none" w:sz="0" w:space="0" w:color="auto"/>
        <w:bottom w:val="none" w:sz="0" w:space="0" w:color="auto"/>
        <w:right w:val="none" w:sz="0" w:space="0" w:color="auto"/>
      </w:divBdr>
    </w:div>
    <w:div w:id="1279681375">
      <w:bodyDiv w:val="1"/>
      <w:marLeft w:val="0"/>
      <w:marRight w:val="0"/>
      <w:marTop w:val="0"/>
      <w:marBottom w:val="0"/>
      <w:divBdr>
        <w:top w:val="none" w:sz="0" w:space="0" w:color="auto"/>
        <w:left w:val="none" w:sz="0" w:space="0" w:color="auto"/>
        <w:bottom w:val="none" w:sz="0" w:space="0" w:color="auto"/>
        <w:right w:val="none" w:sz="0" w:space="0" w:color="auto"/>
      </w:divBdr>
    </w:div>
    <w:div w:id="1283414293">
      <w:bodyDiv w:val="1"/>
      <w:marLeft w:val="0"/>
      <w:marRight w:val="0"/>
      <w:marTop w:val="0"/>
      <w:marBottom w:val="0"/>
      <w:divBdr>
        <w:top w:val="none" w:sz="0" w:space="0" w:color="auto"/>
        <w:left w:val="none" w:sz="0" w:space="0" w:color="auto"/>
        <w:bottom w:val="none" w:sz="0" w:space="0" w:color="auto"/>
        <w:right w:val="none" w:sz="0" w:space="0" w:color="auto"/>
      </w:divBdr>
    </w:div>
    <w:div w:id="1288245948">
      <w:bodyDiv w:val="1"/>
      <w:marLeft w:val="0"/>
      <w:marRight w:val="0"/>
      <w:marTop w:val="0"/>
      <w:marBottom w:val="0"/>
      <w:divBdr>
        <w:top w:val="none" w:sz="0" w:space="0" w:color="auto"/>
        <w:left w:val="none" w:sz="0" w:space="0" w:color="auto"/>
        <w:bottom w:val="none" w:sz="0" w:space="0" w:color="auto"/>
        <w:right w:val="none" w:sz="0" w:space="0" w:color="auto"/>
      </w:divBdr>
    </w:div>
    <w:div w:id="1297180517">
      <w:bodyDiv w:val="1"/>
      <w:marLeft w:val="0"/>
      <w:marRight w:val="0"/>
      <w:marTop w:val="0"/>
      <w:marBottom w:val="0"/>
      <w:divBdr>
        <w:top w:val="none" w:sz="0" w:space="0" w:color="auto"/>
        <w:left w:val="none" w:sz="0" w:space="0" w:color="auto"/>
        <w:bottom w:val="none" w:sz="0" w:space="0" w:color="auto"/>
        <w:right w:val="none" w:sz="0" w:space="0" w:color="auto"/>
      </w:divBdr>
    </w:div>
    <w:div w:id="1298755446">
      <w:bodyDiv w:val="1"/>
      <w:marLeft w:val="0"/>
      <w:marRight w:val="0"/>
      <w:marTop w:val="0"/>
      <w:marBottom w:val="0"/>
      <w:divBdr>
        <w:top w:val="none" w:sz="0" w:space="0" w:color="auto"/>
        <w:left w:val="none" w:sz="0" w:space="0" w:color="auto"/>
        <w:bottom w:val="none" w:sz="0" w:space="0" w:color="auto"/>
        <w:right w:val="none" w:sz="0" w:space="0" w:color="auto"/>
      </w:divBdr>
      <w:divsChild>
        <w:div w:id="1678000423">
          <w:marLeft w:val="446"/>
          <w:marRight w:val="0"/>
          <w:marTop w:val="0"/>
          <w:marBottom w:val="0"/>
          <w:divBdr>
            <w:top w:val="none" w:sz="0" w:space="0" w:color="auto"/>
            <w:left w:val="none" w:sz="0" w:space="0" w:color="auto"/>
            <w:bottom w:val="none" w:sz="0" w:space="0" w:color="auto"/>
            <w:right w:val="none" w:sz="0" w:space="0" w:color="auto"/>
          </w:divBdr>
        </w:div>
        <w:div w:id="518590220">
          <w:marLeft w:val="446"/>
          <w:marRight w:val="0"/>
          <w:marTop w:val="0"/>
          <w:marBottom w:val="0"/>
          <w:divBdr>
            <w:top w:val="none" w:sz="0" w:space="0" w:color="auto"/>
            <w:left w:val="none" w:sz="0" w:space="0" w:color="auto"/>
            <w:bottom w:val="none" w:sz="0" w:space="0" w:color="auto"/>
            <w:right w:val="none" w:sz="0" w:space="0" w:color="auto"/>
          </w:divBdr>
        </w:div>
      </w:divsChild>
    </w:div>
    <w:div w:id="1298805459">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13018984">
      <w:bodyDiv w:val="1"/>
      <w:marLeft w:val="0"/>
      <w:marRight w:val="0"/>
      <w:marTop w:val="0"/>
      <w:marBottom w:val="0"/>
      <w:divBdr>
        <w:top w:val="none" w:sz="0" w:space="0" w:color="auto"/>
        <w:left w:val="none" w:sz="0" w:space="0" w:color="auto"/>
        <w:bottom w:val="none" w:sz="0" w:space="0" w:color="auto"/>
        <w:right w:val="none" w:sz="0" w:space="0" w:color="auto"/>
      </w:divBdr>
    </w:div>
    <w:div w:id="1313412248">
      <w:bodyDiv w:val="1"/>
      <w:marLeft w:val="0"/>
      <w:marRight w:val="0"/>
      <w:marTop w:val="0"/>
      <w:marBottom w:val="0"/>
      <w:divBdr>
        <w:top w:val="none" w:sz="0" w:space="0" w:color="auto"/>
        <w:left w:val="none" w:sz="0" w:space="0" w:color="auto"/>
        <w:bottom w:val="none" w:sz="0" w:space="0" w:color="auto"/>
        <w:right w:val="none" w:sz="0" w:space="0" w:color="auto"/>
      </w:divBdr>
    </w:div>
    <w:div w:id="1319185238">
      <w:bodyDiv w:val="1"/>
      <w:marLeft w:val="0"/>
      <w:marRight w:val="0"/>
      <w:marTop w:val="0"/>
      <w:marBottom w:val="0"/>
      <w:divBdr>
        <w:top w:val="none" w:sz="0" w:space="0" w:color="auto"/>
        <w:left w:val="none" w:sz="0" w:space="0" w:color="auto"/>
        <w:bottom w:val="none" w:sz="0" w:space="0" w:color="auto"/>
        <w:right w:val="none" w:sz="0" w:space="0" w:color="auto"/>
      </w:divBdr>
    </w:div>
    <w:div w:id="1320235157">
      <w:bodyDiv w:val="1"/>
      <w:marLeft w:val="0"/>
      <w:marRight w:val="0"/>
      <w:marTop w:val="0"/>
      <w:marBottom w:val="0"/>
      <w:divBdr>
        <w:top w:val="none" w:sz="0" w:space="0" w:color="auto"/>
        <w:left w:val="none" w:sz="0" w:space="0" w:color="auto"/>
        <w:bottom w:val="none" w:sz="0" w:space="0" w:color="auto"/>
        <w:right w:val="none" w:sz="0" w:space="0" w:color="auto"/>
      </w:divBdr>
    </w:div>
    <w:div w:id="1328555889">
      <w:bodyDiv w:val="1"/>
      <w:marLeft w:val="0"/>
      <w:marRight w:val="0"/>
      <w:marTop w:val="0"/>
      <w:marBottom w:val="0"/>
      <w:divBdr>
        <w:top w:val="none" w:sz="0" w:space="0" w:color="auto"/>
        <w:left w:val="none" w:sz="0" w:space="0" w:color="auto"/>
        <w:bottom w:val="none" w:sz="0" w:space="0" w:color="auto"/>
        <w:right w:val="none" w:sz="0" w:space="0" w:color="auto"/>
      </w:divBdr>
    </w:div>
    <w:div w:id="1333991588">
      <w:bodyDiv w:val="1"/>
      <w:marLeft w:val="0"/>
      <w:marRight w:val="0"/>
      <w:marTop w:val="0"/>
      <w:marBottom w:val="0"/>
      <w:divBdr>
        <w:top w:val="none" w:sz="0" w:space="0" w:color="auto"/>
        <w:left w:val="none" w:sz="0" w:space="0" w:color="auto"/>
        <w:bottom w:val="none" w:sz="0" w:space="0" w:color="auto"/>
        <w:right w:val="none" w:sz="0" w:space="0" w:color="auto"/>
      </w:divBdr>
    </w:div>
    <w:div w:id="1334339126">
      <w:bodyDiv w:val="1"/>
      <w:marLeft w:val="0"/>
      <w:marRight w:val="0"/>
      <w:marTop w:val="0"/>
      <w:marBottom w:val="0"/>
      <w:divBdr>
        <w:top w:val="none" w:sz="0" w:space="0" w:color="auto"/>
        <w:left w:val="none" w:sz="0" w:space="0" w:color="auto"/>
        <w:bottom w:val="none" w:sz="0" w:space="0" w:color="auto"/>
        <w:right w:val="none" w:sz="0" w:space="0" w:color="auto"/>
      </w:divBdr>
    </w:div>
    <w:div w:id="1339117181">
      <w:bodyDiv w:val="1"/>
      <w:marLeft w:val="0"/>
      <w:marRight w:val="0"/>
      <w:marTop w:val="0"/>
      <w:marBottom w:val="0"/>
      <w:divBdr>
        <w:top w:val="none" w:sz="0" w:space="0" w:color="auto"/>
        <w:left w:val="none" w:sz="0" w:space="0" w:color="auto"/>
        <w:bottom w:val="none" w:sz="0" w:space="0" w:color="auto"/>
        <w:right w:val="none" w:sz="0" w:space="0" w:color="auto"/>
      </w:divBdr>
    </w:div>
    <w:div w:id="1347026996">
      <w:bodyDiv w:val="1"/>
      <w:marLeft w:val="0"/>
      <w:marRight w:val="0"/>
      <w:marTop w:val="0"/>
      <w:marBottom w:val="0"/>
      <w:divBdr>
        <w:top w:val="none" w:sz="0" w:space="0" w:color="auto"/>
        <w:left w:val="none" w:sz="0" w:space="0" w:color="auto"/>
        <w:bottom w:val="none" w:sz="0" w:space="0" w:color="auto"/>
        <w:right w:val="none" w:sz="0" w:space="0" w:color="auto"/>
      </w:divBdr>
    </w:div>
    <w:div w:id="1358118162">
      <w:bodyDiv w:val="1"/>
      <w:marLeft w:val="0"/>
      <w:marRight w:val="0"/>
      <w:marTop w:val="0"/>
      <w:marBottom w:val="0"/>
      <w:divBdr>
        <w:top w:val="none" w:sz="0" w:space="0" w:color="auto"/>
        <w:left w:val="none" w:sz="0" w:space="0" w:color="auto"/>
        <w:bottom w:val="none" w:sz="0" w:space="0" w:color="auto"/>
        <w:right w:val="none" w:sz="0" w:space="0" w:color="auto"/>
      </w:divBdr>
    </w:div>
    <w:div w:id="1358391915">
      <w:bodyDiv w:val="1"/>
      <w:marLeft w:val="0"/>
      <w:marRight w:val="0"/>
      <w:marTop w:val="0"/>
      <w:marBottom w:val="0"/>
      <w:divBdr>
        <w:top w:val="none" w:sz="0" w:space="0" w:color="auto"/>
        <w:left w:val="none" w:sz="0" w:space="0" w:color="auto"/>
        <w:bottom w:val="none" w:sz="0" w:space="0" w:color="auto"/>
        <w:right w:val="none" w:sz="0" w:space="0" w:color="auto"/>
      </w:divBdr>
    </w:div>
    <w:div w:id="1368335121">
      <w:bodyDiv w:val="1"/>
      <w:marLeft w:val="0"/>
      <w:marRight w:val="0"/>
      <w:marTop w:val="0"/>
      <w:marBottom w:val="0"/>
      <w:divBdr>
        <w:top w:val="none" w:sz="0" w:space="0" w:color="auto"/>
        <w:left w:val="none" w:sz="0" w:space="0" w:color="auto"/>
        <w:bottom w:val="none" w:sz="0" w:space="0" w:color="auto"/>
        <w:right w:val="none" w:sz="0" w:space="0" w:color="auto"/>
      </w:divBdr>
    </w:div>
    <w:div w:id="1370186204">
      <w:bodyDiv w:val="1"/>
      <w:marLeft w:val="0"/>
      <w:marRight w:val="0"/>
      <w:marTop w:val="0"/>
      <w:marBottom w:val="0"/>
      <w:divBdr>
        <w:top w:val="none" w:sz="0" w:space="0" w:color="auto"/>
        <w:left w:val="none" w:sz="0" w:space="0" w:color="auto"/>
        <w:bottom w:val="none" w:sz="0" w:space="0" w:color="auto"/>
        <w:right w:val="none" w:sz="0" w:space="0" w:color="auto"/>
      </w:divBdr>
    </w:div>
    <w:div w:id="1374232151">
      <w:bodyDiv w:val="1"/>
      <w:marLeft w:val="0"/>
      <w:marRight w:val="0"/>
      <w:marTop w:val="0"/>
      <w:marBottom w:val="0"/>
      <w:divBdr>
        <w:top w:val="none" w:sz="0" w:space="0" w:color="auto"/>
        <w:left w:val="none" w:sz="0" w:space="0" w:color="auto"/>
        <w:bottom w:val="none" w:sz="0" w:space="0" w:color="auto"/>
        <w:right w:val="none" w:sz="0" w:space="0" w:color="auto"/>
      </w:divBdr>
    </w:div>
    <w:div w:id="1376007794">
      <w:bodyDiv w:val="1"/>
      <w:marLeft w:val="0"/>
      <w:marRight w:val="0"/>
      <w:marTop w:val="0"/>
      <w:marBottom w:val="0"/>
      <w:divBdr>
        <w:top w:val="none" w:sz="0" w:space="0" w:color="auto"/>
        <w:left w:val="none" w:sz="0" w:space="0" w:color="auto"/>
        <w:bottom w:val="none" w:sz="0" w:space="0" w:color="auto"/>
        <w:right w:val="none" w:sz="0" w:space="0" w:color="auto"/>
      </w:divBdr>
    </w:div>
    <w:div w:id="1380010709">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381905820">
      <w:bodyDiv w:val="1"/>
      <w:marLeft w:val="0"/>
      <w:marRight w:val="0"/>
      <w:marTop w:val="0"/>
      <w:marBottom w:val="0"/>
      <w:divBdr>
        <w:top w:val="none" w:sz="0" w:space="0" w:color="auto"/>
        <w:left w:val="none" w:sz="0" w:space="0" w:color="auto"/>
        <w:bottom w:val="none" w:sz="0" w:space="0" w:color="auto"/>
        <w:right w:val="none" w:sz="0" w:space="0" w:color="auto"/>
      </w:divBdr>
    </w:div>
    <w:div w:id="1390110555">
      <w:bodyDiv w:val="1"/>
      <w:marLeft w:val="0"/>
      <w:marRight w:val="0"/>
      <w:marTop w:val="0"/>
      <w:marBottom w:val="0"/>
      <w:divBdr>
        <w:top w:val="none" w:sz="0" w:space="0" w:color="auto"/>
        <w:left w:val="none" w:sz="0" w:space="0" w:color="auto"/>
        <w:bottom w:val="none" w:sz="0" w:space="0" w:color="auto"/>
        <w:right w:val="none" w:sz="0" w:space="0" w:color="auto"/>
      </w:divBdr>
    </w:div>
    <w:div w:id="1395159543">
      <w:bodyDiv w:val="1"/>
      <w:marLeft w:val="0"/>
      <w:marRight w:val="0"/>
      <w:marTop w:val="0"/>
      <w:marBottom w:val="0"/>
      <w:divBdr>
        <w:top w:val="none" w:sz="0" w:space="0" w:color="auto"/>
        <w:left w:val="none" w:sz="0" w:space="0" w:color="auto"/>
        <w:bottom w:val="none" w:sz="0" w:space="0" w:color="auto"/>
        <w:right w:val="none" w:sz="0" w:space="0" w:color="auto"/>
      </w:divBdr>
    </w:div>
    <w:div w:id="1400713378">
      <w:bodyDiv w:val="1"/>
      <w:marLeft w:val="0"/>
      <w:marRight w:val="0"/>
      <w:marTop w:val="0"/>
      <w:marBottom w:val="0"/>
      <w:divBdr>
        <w:top w:val="none" w:sz="0" w:space="0" w:color="auto"/>
        <w:left w:val="none" w:sz="0" w:space="0" w:color="auto"/>
        <w:bottom w:val="none" w:sz="0" w:space="0" w:color="auto"/>
        <w:right w:val="none" w:sz="0" w:space="0" w:color="auto"/>
      </w:divBdr>
    </w:div>
    <w:div w:id="1403023607">
      <w:bodyDiv w:val="1"/>
      <w:marLeft w:val="0"/>
      <w:marRight w:val="0"/>
      <w:marTop w:val="0"/>
      <w:marBottom w:val="0"/>
      <w:divBdr>
        <w:top w:val="none" w:sz="0" w:space="0" w:color="auto"/>
        <w:left w:val="none" w:sz="0" w:space="0" w:color="auto"/>
        <w:bottom w:val="none" w:sz="0" w:space="0" w:color="auto"/>
        <w:right w:val="none" w:sz="0" w:space="0" w:color="auto"/>
      </w:divBdr>
    </w:div>
    <w:div w:id="1405832798">
      <w:bodyDiv w:val="1"/>
      <w:marLeft w:val="0"/>
      <w:marRight w:val="0"/>
      <w:marTop w:val="0"/>
      <w:marBottom w:val="0"/>
      <w:divBdr>
        <w:top w:val="none" w:sz="0" w:space="0" w:color="auto"/>
        <w:left w:val="none" w:sz="0" w:space="0" w:color="auto"/>
        <w:bottom w:val="none" w:sz="0" w:space="0" w:color="auto"/>
        <w:right w:val="none" w:sz="0" w:space="0" w:color="auto"/>
      </w:divBdr>
      <w:divsChild>
        <w:div w:id="683046588">
          <w:marLeft w:val="446"/>
          <w:marRight w:val="0"/>
          <w:marTop w:val="0"/>
          <w:marBottom w:val="0"/>
          <w:divBdr>
            <w:top w:val="none" w:sz="0" w:space="0" w:color="auto"/>
            <w:left w:val="none" w:sz="0" w:space="0" w:color="auto"/>
            <w:bottom w:val="none" w:sz="0" w:space="0" w:color="auto"/>
            <w:right w:val="none" w:sz="0" w:space="0" w:color="auto"/>
          </w:divBdr>
        </w:div>
        <w:div w:id="707995674">
          <w:marLeft w:val="446"/>
          <w:marRight w:val="0"/>
          <w:marTop w:val="0"/>
          <w:marBottom w:val="0"/>
          <w:divBdr>
            <w:top w:val="none" w:sz="0" w:space="0" w:color="auto"/>
            <w:left w:val="none" w:sz="0" w:space="0" w:color="auto"/>
            <w:bottom w:val="none" w:sz="0" w:space="0" w:color="auto"/>
            <w:right w:val="none" w:sz="0" w:space="0" w:color="auto"/>
          </w:divBdr>
        </w:div>
        <w:div w:id="1168248337">
          <w:marLeft w:val="446"/>
          <w:marRight w:val="0"/>
          <w:marTop w:val="0"/>
          <w:marBottom w:val="0"/>
          <w:divBdr>
            <w:top w:val="none" w:sz="0" w:space="0" w:color="auto"/>
            <w:left w:val="none" w:sz="0" w:space="0" w:color="auto"/>
            <w:bottom w:val="none" w:sz="0" w:space="0" w:color="auto"/>
            <w:right w:val="none" w:sz="0" w:space="0" w:color="auto"/>
          </w:divBdr>
        </w:div>
        <w:div w:id="1914468246">
          <w:marLeft w:val="446"/>
          <w:marRight w:val="0"/>
          <w:marTop w:val="0"/>
          <w:marBottom w:val="0"/>
          <w:divBdr>
            <w:top w:val="none" w:sz="0" w:space="0" w:color="auto"/>
            <w:left w:val="none" w:sz="0" w:space="0" w:color="auto"/>
            <w:bottom w:val="none" w:sz="0" w:space="0" w:color="auto"/>
            <w:right w:val="none" w:sz="0" w:space="0" w:color="auto"/>
          </w:divBdr>
        </w:div>
        <w:div w:id="822887841">
          <w:marLeft w:val="446"/>
          <w:marRight w:val="0"/>
          <w:marTop w:val="0"/>
          <w:marBottom w:val="0"/>
          <w:divBdr>
            <w:top w:val="none" w:sz="0" w:space="0" w:color="auto"/>
            <w:left w:val="none" w:sz="0" w:space="0" w:color="auto"/>
            <w:bottom w:val="none" w:sz="0" w:space="0" w:color="auto"/>
            <w:right w:val="none" w:sz="0" w:space="0" w:color="auto"/>
          </w:divBdr>
        </w:div>
      </w:divsChild>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433823911">
      <w:bodyDiv w:val="1"/>
      <w:marLeft w:val="0"/>
      <w:marRight w:val="0"/>
      <w:marTop w:val="0"/>
      <w:marBottom w:val="0"/>
      <w:divBdr>
        <w:top w:val="none" w:sz="0" w:space="0" w:color="auto"/>
        <w:left w:val="none" w:sz="0" w:space="0" w:color="auto"/>
        <w:bottom w:val="none" w:sz="0" w:space="0" w:color="auto"/>
        <w:right w:val="none" w:sz="0" w:space="0" w:color="auto"/>
      </w:divBdr>
    </w:div>
    <w:div w:id="1438325979">
      <w:bodyDiv w:val="1"/>
      <w:marLeft w:val="0"/>
      <w:marRight w:val="0"/>
      <w:marTop w:val="0"/>
      <w:marBottom w:val="0"/>
      <w:divBdr>
        <w:top w:val="none" w:sz="0" w:space="0" w:color="auto"/>
        <w:left w:val="none" w:sz="0" w:space="0" w:color="auto"/>
        <w:bottom w:val="none" w:sz="0" w:space="0" w:color="auto"/>
        <w:right w:val="none" w:sz="0" w:space="0" w:color="auto"/>
      </w:divBdr>
    </w:div>
    <w:div w:id="1446925725">
      <w:bodyDiv w:val="1"/>
      <w:marLeft w:val="0"/>
      <w:marRight w:val="0"/>
      <w:marTop w:val="0"/>
      <w:marBottom w:val="0"/>
      <w:divBdr>
        <w:top w:val="none" w:sz="0" w:space="0" w:color="auto"/>
        <w:left w:val="none" w:sz="0" w:space="0" w:color="auto"/>
        <w:bottom w:val="none" w:sz="0" w:space="0" w:color="auto"/>
        <w:right w:val="none" w:sz="0" w:space="0" w:color="auto"/>
      </w:divBdr>
    </w:div>
    <w:div w:id="1451314868">
      <w:bodyDiv w:val="1"/>
      <w:marLeft w:val="0"/>
      <w:marRight w:val="0"/>
      <w:marTop w:val="0"/>
      <w:marBottom w:val="0"/>
      <w:divBdr>
        <w:top w:val="none" w:sz="0" w:space="0" w:color="auto"/>
        <w:left w:val="none" w:sz="0" w:space="0" w:color="auto"/>
        <w:bottom w:val="none" w:sz="0" w:space="0" w:color="auto"/>
        <w:right w:val="none" w:sz="0" w:space="0" w:color="auto"/>
      </w:divBdr>
    </w:div>
    <w:div w:id="1453595050">
      <w:bodyDiv w:val="1"/>
      <w:marLeft w:val="0"/>
      <w:marRight w:val="0"/>
      <w:marTop w:val="0"/>
      <w:marBottom w:val="0"/>
      <w:divBdr>
        <w:top w:val="none" w:sz="0" w:space="0" w:color="auto"/>
        <w:left w:val="none" w:sz="0" w:space="0" w:color="auto"/>
        <w:bottom w:val="none" w:sz="0" w:space="0" w:color="auto"/>
        <w:right w:val="none" w:sz="0" w:space="0" w:color="auto"/>
      </w:divBdr>
    </w:div>
    <w:div w:id="1457135798">
      <w:bodyDiv w:val="1"/>
      <w:marLeft w:val="0"/>
      <w:marRight w:val="0"/>
      <w:marTop w:val="0"/>
      <w:marBottom w:val="0"/>
      <w:divBdr>
        <w:top w:val="none" w:sz="0" w:space="0" w:color="auto"/>
        <w:left w:val="none" w:sz="0" w:space="0" w:color="auto"/>
        <w:bottom w:val="none" w:sz="0" w:space="0" w:color="auto"/>
        <w:right w:val="none" w:sz="0" w:space="0" w:color="auto"/>
      </w:divBdr>
    </w:div>
    <w:div w:id="1457600897">
      <w:bodyDiv w:val="1"/>
      <w:marLeft w:val="0"/>
      <w:marRight w:val="0"/>
      <w:marTop w:val="0"/>
      <w:marBottom w:val="0"/>
      <w:divBdr>
        <w:top w:val="none" w:sz="0" w:space="0" w:color="auto"/>
        <w:left w:val="none" w:sz="0" w:space="0" w:color="auto"/>
        <w:bottom w:val="none" w:sz="0" w:space="0" w:color="auto"/>
        <w:right w:val="none" w:sz="0" w:space="0" w:color="auto"/>
      </w:divBdr>
    </w:div>
    <w:div w:id="1464033654">
      <w:bodyDiv w:val="1"/>
      <w:marLeft w:val="0"/>
      <w:marRight w:val="0"/>
      <w:marTop w:val="0"/>
      <w:marBottom w:val="0"/>
      <w:divBdr>
        <w:top w:val="none" w:sz="0" w:space="0" w:color="auto"/>
        <w:left w:val="none" w:sz="0" w:space="0" w:color="auto"/>
        <w:bottom w:val="none" w:sz="0" w:space="0" w:color="auto"/>
        <w:right w:val="none" w:sz="0" w:space="0" w:color="auto"/>
      </w:divBdr>
    </w:div>
    <w:div w:id="1466851453">
      <w:bodyDiv w:val="1"/>
      <w:marLeft w:val="0"/>
      <w:marRight w:val="0"/>
      <w:marTop w:val="0"/>
      <w:marBottom w:val="0"/>
      <w:divBdr>
        <w:top w:val="none" w:sz="0" w:space="0" w:color="auto"/>
        <w:left w:val="none" w:sz="0" w:space="0" w:color="auto"/>
        <w:bottom w:val="none" w:sz="0" w:space="0" w:color="auto"/>
        <w:right w:val="none" w:sz="0" w:space="0" w:color="auto"/>
      </w:divBdr>
    </w:div>
    <w:div w:id="1470442202">
      <w:bodyDiv w:val="1"/>
      <w:marLeft w:val="0"/>
      <w:marRight w:val="0"/>
      <w:marTop w:val="0"/>
      <w:marBottom w:val="0"/>
      <w:divBdr>
        <w:top w:val="none" w:sz="0" w:space="0" w:color="auto"/>
        <w:left w:val="none" w:sz="0" w:space="0" w:color="auto"/>
        <w:bottom w:val="none" w:sz="0" w:space="0" w:color="auto"/>
        <w:right w:val="none" w:sz="0" w:space="0" w:color="auto"/>
      </w:divBdr>
    </w:div>
    <w:div w:id="1475030045">
      <w:bodyDiv w:val="1"/>
      <w:marLeft w:val="0"/>
      <w:marRight w:val="0"/>
      <w:marTop w:val="0"/>
      <w:marBottom w:val="0"/>
      <w:divBdr>
        <w:top w:val="none" w:sz="0" w:space="0" w:color="auto"/>
        <w:left w:val="none" w:sz="0" w:space="0" w:color="auto"/>
        <w:bottom w:val="none" w:sz="0" w:space="0" w:color="auto"/>
        <w:right w:val="none" w:sz="0" w:space="0" w:color="auto"/>
      </w:divBdr>
    </w:div>
    <w:div w:id="1475753303">
      <w:bodyDiv w:val="1"/>
      <w:marLeft w:val="0"/>
      <w:marRight w:val="0"/>
      <w:marTop w:val="0"/>
      <w:marBottom w:val="0"/>
      <w:divBdr>
        <w:top w:val="none" w:sz="0" w:space="0" w:color="auto"/>
        <w:left w:val="none" w:sz="0" w:space="0" w:color="auto"/>
        <w:bottom w:val="none" w:sz="0" w:space="0" w:color="auto"/>
        <w:right w:val="none" w:sz="0" w:space="0" w:color="auto"/>
      </w:divBdr>
    </w:div>
    <w:div w:id="1502088636">
      <w:bodyDiv w:val="1"/>
      <w:marLeft w:val="0"/>
      <w:marRight w:val="0"/>
      <w:marTop w:val="0"/>
      <w:marBottom w:val="0"/>
      <w:divBdr>
        <w:top w:val="none" w:sz="0" w:space="0" w:color="auto"/>
        <w:left w:val="none" w:sz="0" w:space="0" w:color="auto"/>
        <w:bottom w:val="none" w:sz="0" w:space="0" w:color="auto"/>
        <w:right w:val="none" w:sz="0" w:space="0" w:color="auto"/>
      </w:divBdr>
    </w:div>
    <w:div w:id="1510027036">
      <w:bodyDiv w:val="1"/>
      <w:marLeft w:val="0"/>
      <w:marRight w:val="0"/>
      <w:marTop w:val="0"/>
      <w:marBottom w:val="0"/>
      <w:divBdr>
        <w:top w:val="none" w:sz="0" w:space="0" w:color="auto"/>
        <w:left w:val="none" w:sz="0" w:space="0" w:color="auto"/>
        <w:bottom w:val="none" w:sz="0" w:space="0" w:color="auto"/>
        <w:right w:val="none" w:sz="0" w:space="0" w:color="auto"/>
      </w:divBdr>
    </w:div>
    <w:div w:id="1510557012">
      <w:bodyDiv w:val="1"/>
      <w:marLeft w:val="0"/>
      <w:marRight w:val="0"/>
      <w:marTop w:val="0"/>
      <w:marBottom w:val="0"/>
      <w:divBdr>
        <w:top w:val="none" w:sz="0" w:space="0" w:color="auto"/>
        <w:left w:val="none" w:sz="0" w:space="0" w:color="auto"/>
        <w:bottom w:val="none" w:sz="0" w:space="0" w:color="auto"/>
        <w:right w:val="none" w:sz="0" w:space="0" w:color="auto"/>
      </w:divBdr>
    </w:div>
    <w:div w:id="1518498121">
      <w:bodyDiv w:val="1"/>
      <w:marLeft w:val="0"/>
      <w:marRight w:val="0"/>
      <w:marTop w:val="0"/>
      <w:marBottom w:val="0"/>
      <w:divBdr>
        <w:top w:val="none" w:sz="0" w:space="0" w:color="auto"/>
        <w:left w:val="none" w:sz="0" w:space="0" w:color="auto"/>
        <w:bottom w:val="none" w:sz="0" w:space="0" w:color="auto"/>
        <w:right w:val="none" w:sz="0" w:space="0" w:color="auto"/>
      </w:divBdr>
    </w:div>
    <w:div w:id="1519270731">
      <w:bodyDiv w:val="1"/>
      <w:marLeft w:val="0"/>
      <w:marRight w:val="0"/>
      <w:marTop w:val="0"/>
      <w:marBottom w:val="0"/>
      <w:divBdr>
        <w:top w:val="none" w:sz="0" w:space="0" w:color="auto"/>
        <w:left w:val="none" w:sz="0" w:space="0" w:color="auto"/>
        <w:bottom w:val="none" w:sz="0" w:space="0" w:color="auto"/>
        <w:right w:val="none" w:sz="0" w:space="0" w:color="auto"/>
      </w:divBdr>
    </w:div>
    <w:div w:id="1522739615">
      <w:bodyDiv w:val="1"/>
      <w:marLeft w:val="0"/>
      <w:marRight w:val="0"/>
      <w:marTop w:val="0"/>
      <w:marBottom w:val="0"/>
      <w:divBdr>
        <w:top w:val="none" w:sz="0" w:space="0" w:color="auto"/>
        <w:left w:val="none" w:sz="0" w:space="0" w:color="auto"/>
        <w:bottom w:val="none" w:sz="0" w:space="0" w:color="auto"/>
        <w:right w:val="none" w:sz="0" w:space="0" w:color="auto"/>
      </w:divBdr>
    </w:div>
    <w:div w:id="1528719904">
      <w:bodyDiv w:val="1"/>
      <w:marLeft w:val="0"/>
      <w:marRight w:val="0"/>
      <w:marTop w:val="0"/>
      <w:marBottom w:val="0"/>
      <w:divBdr>
        <w:top w:val="none" w:sz="0" w:space="0" w:color="auto"/>
        <w:left w:val="none" w:sz="0" w:space="0" w:color="auto"/>
        <w:bottom w:val="none" w:sz="0" w:space="0" w:color="auto"/>
        <w:right w:val="none" w:sz="0" w:space="0" w:color="auto"/>
      </w:divBdr>
    </w:div>
    <w:div w:id="1535729133">
      <w:bodyDiv w:val="1"/>
      <w:marLeft w:val="0"/>
      <w:marRight w:val="0"/>
      <w:marTop w:val="0"/>
      <w:marBottom w:val="0"/>
      <w:divBdr>
        <w:top w:val="none" w:sz="0" w:space="0" w:color="auto"/>
        <w:left w:val="none" w:sz="0" w:space="0" w:color="auto"/>
        <w:bottom w:val="none" w:sz="0" w:space="0" w:color="auto"/>
        <w:right w:val="none" w:sz="0" w:space="0" w:color="auto"/>
      </w:divBdr>
    </w:div>
    <w:div w:id="1552112027">
      <w:bodyDiv w:val="1"/>
      <w:marLeft w:val="0"/>
      <w:marRight w:val="0"/>
      <w:marTop w:val="0"/>
      <w:marBottom w:val="0"/>
      <w:divBdr>
        <w:top w:val="none" w:sz="0" w:space="0" w:color="auto"/>
        <w:left w:val="none" w:sz="0" w:space="0" w:color="auto"/>
        <w:bottom w:val="none" w:sz="0" w:space="0" w:color="auto"/>
        <w:right w:val="none" w:sz="0" w:space="0" w:color="auto"/>
      </w:divBdr>
    </w:div>
    <w:div w:id="1556695568">
      <w:bodyDiv w:val="1"/>
      <w:marLeft w:val="0"/>
      <w:marRight w:val="0"/>
      <w:marTop w:val="0"/>
      <w:marBottom w:val="0"/>
      <w:divBdr>
        <w:top w:val="none" w:sz="0" w:space="0" w:color="auto"/>
        <w:left w:val="none" w:sz="0" w:space="0" w:color="auto"/>
        <w:bottom w:val="none" w:sz="0" w:space="0" w:color="auto"/>
        <w:right w:val="none" w:sz="0" w:space="0" w:color="auto"/>
      </w:divBdr>
    </w:div>
    <w:div w:id="1559324084">
      <w:bodyDiv w:val="1"/>
      <w:marLeft w:val="0"/>
      <w:marRight w:val="0"/>
      <w:marTop w:val="0"/>
      <w:marBottom w:val="0"/>
      <w:divBdr>
        <w:top w:val="none" w:sz="0" w:space="0" w:color="auto"/>
        <w:left w:val="none" w:sz="0" w:space="0" w:color="auto"/>
        <w:bottom w:val="none" w:sz="0" w:space="0" w:color="auto"/>
        <w:right w:val="none" w:sz="0" w:space="0" w:color="auto"/>
      </w:divBdr>
    </w:div>
    <w:div w:id="1577126634">
      <w:bodyDiv w:val="1"/>
      <w:marLeft w:val="0"/>
      <w:marRight w:val="0"/>
      <w:marTop w:val="0"/>
      <w:marBottom w:val="0"/>
      <w:divBdr>
        <w:top w:val="none" w:sz="0" w:space="0" w:color="auto"/>
        <w:left w:val="none" w:sz="0" w:space="0" w:color="auto"/>
        <w:bottom w:val="none" w:sz="0" w:space="0" w:color="auto"/>
        <w:right w:val="none" w:sz="0" w:space="0" w:color="auto"/>
      </w:divBdr>
    </w:div>
    <w:div w:id="1584679513">
      <w:bodyDiv w:val="1"/>
      <w:marLeft w:val="0"/>
      <w:marRight w:val="0"/>
      <w:marTop w:val="0"/>
      <w:marBottom w:val="0"/>
      <w:divBdr>
        <w:top w:val="none" w:sz="0" w:space="0" w:color="auto"/>
        <w:left w:val="none" w:sz="0" w:space="0" w:color="auto"/>
        <w:bottom w:val="none" w:sz="0" w:space="0" w:color="auto"/>
        <w:right w:val="none" w:sz="0" w:space="0" w:color="auto"/>
      </w:divBdr>
    </w:div>
    <w:div w:id="1584795783">
      <w:bodyDiv w:val="1"/>
      <w:marLeft w:val="0"/>
      <w:marRight w:val="0"/>
      <w:marTop w:val="0"/>
      <w:marBottom w:val="0"/>
      <w:divBdr>
        <w:top w:val="none" w:sz="0" w:space="0" w:color="auto"/>
        <w:left w:val="none" w:sz="0" w:space="0" w:color="auto"/>
        <w:bottom w:val="none" w:sz="0" w:space="0" w:color="auto"/>
        <w:right w:val="none" w:sz="0" w:space="0" w:color="auto"/>
      </w:divBdr>
    </w:div>
    <w:div w:id="1597709071">
      <w:bodyDiv w:val="1"/>
      <w:marLeft w:val="0"/>
      <w:marRight w:val="0"/>
      <w:marTop w:val="0"/>
      <w:marBottom w:val="0"/>
      <w:divBdr>
        <w:top w:val="none" w:sz="0" w:space="0" w:color="auto"/>
        <w:left w:val="none" w:sz="0" w:space="0" w:color="auto"/>
        <w:bottom w:val="none" w:sz="0" w:space="0" w:color="auto"/>
        <w:right w:val="none" w:sz="0" w:space="0" w:color="auto"/>
      </w:divBdr>
    </w:div>
    <w:div w:id="1616476415">
      <w:bodyDiv w:val="1"/>
      <w:marLeft w:val="0"/>
      <w:marRight w:val="0"/>
      <w:marTop w:val="0"/>
      <w:marBottom w:val="0"/>
      <w:divBdr>
        <w:top w:val="none" w:sz="0" w:space="0" w:color="auto"/>
        <w:left w:val="none" w:sz="0" w:space="0" w:color="auto"/>
        <w:bottom w:val="none" w:sz="0" w:space="0" w:color="auto"/>
        <w:right w:val="none" w:sz="0" w:space="0" w:color="auto"/>
      </w:divBdr>
    </w:div>
    <w:div w:id="1616864308">
      <w:bodyDiv w:val="1"/>
      <w:marLeft w:val="0"/>
      <w:marRight w:val="0"/>
      <w:marTop w:val="0"/>
      <w:marBottom w:val="0"/>
      <w:divBdr>
        <w:top w:val="none" w:sz="0" w:space="0" w:color="auto"/>
        <w:left w:val="none" w:sz="0" w:space="0" w:color="auto"/>
        <w:bottom w:val="none" w:sz="0" w:space="0" w:color="auto"/>
        <w:right w:val="none" w:sz="0" w:space="0" w:color="auto"/>
      </w:divBdr>
    </w:div>
    <w:div w:id="1625307162">
      <w:bodyDiv w:val="1"/>
      <w:marLeft w:val="0"/>
      <w:marRight w:val="0"/>
      <w:marTop w:val="0"/>
      <w:marBottom w:val="0"/>
      <w:divBdr>
        <w:top w:val="none" w:sz="0" w:space="0" w:color="auto"/>
        <w:left w:val="none" w:sz="0" w:space="0" w:color="auto"/>
        <w:bottom w:val="none" w:sz="0" w:space="0" w:color="auto"/>
        <w:right w:val="none" w:sz="0" w:space="0" w:color="auto"/>
      </w:divBdr>
    </w:div>
    <w:div w:id="1627735458">
      <w:bodyDiv w:val="1"/>
      <w:marLeft w:val="0"/>
      <w:marRight w:val="0"/>
      <w:marTop w:val="0"/>
      <w:marBottom w:val="0"/>
      <w:divBdr>
        <w:top w:val="none" w:sz="0" w:space="0" w:color="auto"/>
        <w:left w:val="none" w:sz="0" w:space="0" w:color="auto"/>
        <w:bottom w:val="none" w:sz="0" w:space="0" w:color="auto"/>
        <w:right w:val="none" w:sz="0" w:space="0" w:color="auto"/>
      </w:divBdr>
    </w:div>
    <w:div w:id="1630208490">
      <w:bodyDiv w:val="1"/>
      <w:marLeft w:val="0"/>
      <w:marRight w:val="0"/>
      <w:marTop w:val="0"/>
      <w:marBottom w:val="0"/>
      <w:divBdr>
        <w:top w:val="none" w:sz="0" w:space="0" w:color="auto"/>
        <w:left w:val="none" w:sz="0" w:space="0" w:color="auto"/>
        <w:bottom w:val="none" w:sz="0" w:space="0" w:color="auto"/>
        <w:right w:val="none" w:sz="0" w:space="0" w:color="auto"/>
      </w:divBdr>
    </w:div>
    <w:div w:id="1632705160">
      <w:bodyDiv w:val="1"/>
      <w:marLeft w:val="0"/>
      <w:marRight w:val="0"/>
      <w:marTop w:val="0"/>
      <w:marBottom w:val="0"/>
      <w:divBdr>
        <w:top w:val="none" w:sz="0" w:space="0" w:color="auto"/>
        <w:left w:val="none" w:sz="0" w:space="0" w:color="auto"/>
        <w:bottom w:val="none" w:sz="0" w:space="0" w:color="auto"/>
        <w:right w:val="none" w:sz="0" w:space="0" w:color="auto"/>
      </w:divBdr>
    </w:div>
    <w:div w:id="1643346242">
      <w:bodyDiv w:val="1"/>
      <w:marLeft w:val="0"/>
      <w:marRight w:val="0"/>
      <w:marTop w:val="0"/>
      <w:marBottom w:val="0"/>
      <w:divBdr>
        <w:top w:val="none" w:sz="0" w:space="0" w:color="auto"/>
        <w:left w:val="none" w:sz="0" w:space="0" w:color="auto"/>
        <w:bottom w:val="none" w:sz="0" w:space="0" w:color="auto"/>
        <w:right w:val="none" w:sz="0" w:space="0" w:color="auto"/>
      </w:divBdr>
    </w:div>
    <w:div w:id="1643849855">
      <w:bodyDiv w:val="1"/>
      <w:marLeft w:val="0"/>
      <w:marRight w:val="0"/>
      <w:marTop w:val="0"/>
      <w:marBottom w:val="0"/>
      <w:divBdr>
        <w:top w:val="none" w:sz="0" w:space="0" w:color="auto"/>
        <w:left w:val="none" w:sz="0" w:space="0" w:color="auto"/>
        <w:bottom w:val="none" w:sz="0" w:space="0" w:color="auto"/>
        <w:right w:val="none" w:sz="0" w:space="0" w:color="auto"/>
      </w:divBdr>
    </w:div>
    <w:div w:id="1650280865">
      <w:bodyDiv w:val="1"/>
      <w:marLeft w:val="0"/>
      <w:marRight w:val="0"/>
      <w:marTop w:val="0"/>
      <w:marBottom w:val="0"/>
      <w:divBdr>
        <w:top w:val="none" w:sz="0" w:space="0" w:color="auto"/>
        <w:left w:val="none" w:sz="0" w:space="0" w:color="auto"/>
        <w:bottom w:val="none" w:sz="0" w:space="0" w:color="auto"/>
        <w:right w:val="none" w:sz="0" w:space="0" w:color="auto"/>
      </w:divBdr>
    </w:div>
    <w:div w:id="1654063963">
      <w:bodyDiv w:val="1"/>
      <w:marLeft w:val="0"/>
      <w:marRight w:val="0"/>
      <w:marTop w:val="0"/>
      <w:marBottom w:val="0"/>
      <w:divBdr>
        <w:top w:val="none" w:sz="0" w:space="0" w:color="auto"/>
        <w:left w:val="none" w:sz="0" w:space="0" w:color="auto"/>
        <w:bottom w:val="none" w:sz="0" w:space="0" w:color="auto"/>
        <w:right w:val="none" w:sz="0" w:space="0" w:color="auto"/>
      </w:divBdr>
    </w:div>
    <w:div w:id="1657952865">
      <w:bodyDiv w:val="1"/>
      <w:marLeft w:val="0"/>
      <w:marRight w:val="0"/>
      <w:marTop w:val="0"/>
      <w:marBottom w:val="0"/>
      <w:divBdr>
        <w:top w:val="none" w:sz="0" w:space="0" w:color="auto"/>
        <w:left w:val="none" w:sz="0" w:space="0" w:color="auto"/>
        <w:bottom w:val="none" w:sz="0" w:space="0" w:color="auto"/>
        <w:right w:val="none" w:sz="0" w:space="0" w:color="auto"/>
      </w:divBdr>
    </w:div>
    <w:div w:id="1658847486">
      <w:bodyDiv w:val="1"/>
      <w:marLeft w:val="0"/>
      <w:marRight w:val="0"/>
      <w:marTop w:val="0"/>
      <w:marBottom w:val="0"/>
      <w:divBdr>
        <w:top w:val="none" w:sz="0" w:space="0" w:color="auto"/>
        <w:left w:val="none" w:sz="0" w:space="0" w:color="auto"/>
        <w:bottom w:val="none" w:sz="0" w:space="0" w:color="auto"/>
        <w:right w:val="none" w:sz="0" w:space="0" w:color="auto"/>
      </w:divBdr>
    </w:div>
    <w:div w:id="1660962551">
      <w:bodyDiv w:val="1"/>
      <w:marLeft w:val="0"/>
      <w:marRight w:val="0"/>
      <w:marTop w:val="0"/>
      <w:marBottom w:val="0"/>
      <w:divBdr>
        <w:top w:val="none" w:sz="0" w:space="0" w:color="auto"/>
        <w:left w:val="none" w:sz="0" w:space="0" w:color="auto"/>
        <w:bottom w:val="none" w:sz="0" w:space="0" w:color="auto"/>
        <w:right w:val="none" w:sz="0" w:space="0" w:color="auto"/>
      </w:divBdr>
    </w:div>
    <w:div w:id="1666009517">
      <w:bodyDiv w:val="1"/>
      <w:marLeft w:val="0"/>
      <w:marRight w:val="0"/>
      <w:marTop w:val="0"/>
      <w:marBottom w:val="0"/>
      <w:divBdr>
        <w:top w:val="none" w:sz="0" w:space="0" w:color="auto"/>
        <w:left w:val="none" w:sz="0" w:space="0" w:color="auto"/>
        <w:bottom w:val="none" w:sz="0" w:space="0" w:color="auto"/>
        <w:right w:val="none" w:sz="0" w:space="0" w:color="auto"/>
      </w:divBdr>
    </w:div>
    <w:div w:id="1666320244">
      <w:bodyDiv w:val="1"/>
      <w:marLeft w:val="0"/>
      <w:marRight w:val="0"/>
      <w:marTop w:val="0"/>
      <w:marBottom w:val="0"/>
      <w:divBdr>
        <w:top w:val="none" w:sz="0" w:space="0" w:color="auto"/>
        <w:left w:val="none" w:sz="0" w:space="0" w:color="auto"/>
        <w:bottom w:val="none" w:sz="0" w:space="0" w:color="auto"/>
        <w:right w:val="none" w:sz="0" w:space="0" w:color="auto"/>
      </w:divBdr>
    </w:div>
    <w:div w:id="1671911067">
      <w:bodyDiv w:val="1"/>
      <w:marLeft w:val="0"/>
      <w:marRight w:val="0"/>
      <w:marTop w:val="0"/>
      <w:marBottom w:val="0"/>
      <w:divBdr>
        <w:top w:val="none" w:sz="0" w:space="0" w:color="auto"/>
        <w:left w:val="none" w:sz="0" w:space="0" w:color="auto"/>
        <w:bottom w:val="none" w:sz="0" w:space="0" w:color="auto"/>
        <w:right w:val="none" w:sz="0" w:space="0" w:color="auto"/>
      </w:divBdr>
    </w:div>
    <w:div w:id="1676956948">
      <w:bodyDiv w:val="1"/>
      <w:marLeft w:val="0"/>
      <w:marRight w:val="0"/>
      <w:marTop w:val="0"/>
      <w:marBottom w:val="0"/>
      <w:divBdr>
        <w:top w:val="none" w:sz="0" w:space="0" w:color="auto"/>
        <w:left w:val="none" w:sz="0" w:space="0" w:color="auto"/>
        <w:bottom w:val="none" w:sz="0" w:space="0" w:color="auto"/>
        <w:right w:val="none" w:sz="0" w:space="0" w:color="auto"/>
      </w:divBdr>
    </w:div>
    <w:div w:id="1677683622">
      <w:bodyDiv w:val="1"/>
      <w:marLeft w:val="0"/>
      <w:marRight w:val="0"/>
      <w:marTop w:val="0"/>
      <w:marBottom w:val="0"/>
      <w:divBdr>
        <w:top w:val="none" w:sz="0" w:space="0" w:color="auto"/>
        <w:left w:val="none" w:sz="0" w:space="0" w:color="auto"/>
        <w:bottom w:val="none" w:sz="0" w:space="0" w:color="auto"/>
        <w:right w:val="none" w:sz="0" w:space="0" w:color="auto"/>
      </w:divBdr>
    </w:div>
    <w:div w:id="1679697398">
      <w:bodyDiv w:val="1"/>
      <w:marLeft w:val="0"/>
      <w:marRight w:val="0"/>
      <w:marTop w:val="0"/>
      <w:marBottom w:val="0"/>
      <w:divBdr>
        <w:top w:val="none" w:sz="0" w:space="0" w:color="auto"/>
        <w:left w:val="none" w:sz="0" w:space="0" w:color="auto"/>
        <w:bottom w:val="none" w:sz="0" w:space="0" w:color="auto"/>
        <w:right w:val="none" w:sz="0" w:space="0" w:color="auto"/>
      </w:divBdr>
    </w:div>
    <w:div w:id="1683244594">
      <w:bodyDiv w:val="1"/>
      <w:marLeft w:val="0"/>
      <w:marRight w:val="0"/>
      <w:marTop w:val="0"/>
      <w:marBottom w:val="0"/>
      <w:divBdr>
        <w:top w:val="none" w:sz="0" w:space="0" w:color="auto"/>
        <w:left w:val="none" w:sz="0" w:space="0" w:color="auto"/>
        <w:bottom w:val="none" w:sz="0" w:space="0" w:color="auto"/>
        <w:right w:val="none" w:sz="0" w:space="0" w:color="auto"/>
      </w:divBdr>
    </w:div>
    <w:div w:id="1696536533">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27290846">
      <w:bodyDiv w:val="1"/>
      <w:marLeft w:val="0"/>
      <w:marRight w:val="0"/>
      <w:marTop w:val="0"/>
      <w:marBottom w:val="0"/>
      <w:divBdr>
        <w:top w:val="none" w:sz="0" w:space="0" w:color="auto"/>
        <w:left w:val="none" w:sz="0" w:space="0" w:color="auto"/>
        <w:bottom w:val="none" w:sz="0" w:space="0" w:color="auto"/>
        <w:right w:val="none" w:sz="0" w:space="0" w:color="auto"/>
      </w:divBdr>
    </w:div>
    <w:div w:id="1731273060">
      <w:bodyDiv w:val="1"/>
      <w:marLeft w:val="0"/>
      <w:marRight w:val="0"/>
      <w:marTop w:val="0"/>
      <w:marBottom w:val="0"/>
      <w:divBdr>
        <w:top w:val="none" w:sz="0" w:space="0" w:color="auto"/>
        <w:left w:val="none" w:sz="0" w:space="0" w:color="auto"/>
        <w:bottom w:val="none" w:sz="0" w:space="0" w:color="auto"/>
        <w:right w:val="none" w:sz="0" w:space="0" w:color="auto"/>
      </w:divBdr>
    </w:div>
    <w:div w:id="1732533979">
      <w:bodyDiv w:val="1"/>
      <w:marLeft w:val="0"/>
      <w:marRight w:val="0"/>
      <w:marTop w:val="0"/>
      <w:marBottom w:val="0"/>
      <w:divBdr>
        <w:top w:val="none" w:sz="0" w:space="0" w:color="auto"/>
        <w:left w:val="none" w:sz="0" w:space="0" w:color="auto"/>
        <w:bottom w:val="none" w:sz="0" w:space="0" w:color="auto"/>
        <w:right w:val="none" w:sz="0" w:space="0" w:color="auto"/>
      </w:divBdr>
    </w:div>
    <w:div w:id="1736928738">
      <w:bodyDiv w:val="1"/>
      <w:marLeft w:val="0"/>
      <w:marRight w:val="0"/>
      <w:marTop w:val="0"/>
      <w:marBottom w:val="0"/>
      <w:divBdr>
        <w:top w:val="none" w:sz="0" w:space="0" w:color="auto"/>
        <w:left w:val="none" w:sz="0" w:space="0" w:color="auto"/>
        <w:bottom w:val="none" w:sz="0" w:space="0" w:color="auto"/>
        <w:right w:val="none" w:sz="0" w:space="0" w:color="auto"/>
      </w:divBdr>
    </w:div>
    <w:div w:id="1740010227">
      <w:bodyDiv w:val="1"/>
      <w:marLeft w:val="0"/>
      <w:marRight w:val="0"/>
      <w:marTop w:val="0"/>
      <w:marBottom w:val="0"/>
      <w:divBdr>
        <w:top w:val="none" w:sz="0" w:space="0" w:color="auto"/>
        <w:left w:val="none" w:sz="0" w:space="0" w:color="auto"/>
        <w:bottom w:val="none" w:sz="0" w:space="0" w:color="auto"/>
        <w:right w:val="none" w:sz="0" w:space="0" w:color="auto"/>
      </w:divBdr>
    </w:div>
    <w:div w:id="1752771279">
      <w:bodyDiv w:val="1"/>
      <w:marLeft w:val="0"/>
      <w:marRight w:val="0"/>
      <w:marTop w:val="0"/>
      <w:marBottom w:val="0"/>
      <w:divBdr>
        <w:top w:val="none" w:sz="0" w:space="0" w:color="auto"/>
        <w:left w:val="none" w:sz="0" w:space="0" w:color="auto"/>
        <w:bottom w:val="none" w:sz="0" w:space="0" w:color="auto"/>
        <w:right w:val="none" w:sz="0" w:space="0" w:color="auto"/>
      </w:divBdr>
    </w:div>
    <w:div w:id="1753965116">
      <w:bodyDiv w:val="1"/>
      <w:marLeft w:val="0"/>
      <w:marRight w:val="0"/>
      <w:marTop w:val="0"/>
      <w:marBottom w:val="0"/>
      <w:divBdr>
        <w:top w:val="none" w:sz="0" w:space="0" w:color="auto"/>
        <w:left w:val="none" w:sz="0" w:space="0" w:color="auto"/>
        <w:bottom w:val="none" w:sz="0" w:space="0" w:color="auto"/>
        <w:right w:val="none" w:sz="0" w:space="0" w:color="auto"/>
      </w:divBdr>
    </w:div>
    <w:div w:id="1755205944">
      <w:bodyDiv w:val="1"/>
      <w:marLeft w:val="0"/>
      <w:marRight w:val="0"/>
      <w:marTop w:val="0"/>
      <w:marBottom w:val="0"/>
      <w:divBdr>
        <w:top w:val="none" w:sz="0" w:space="0" w:color="auto"/>
        <w:left w:val="none" w:sz="0" w:space="0" w:color="auto"/>
        <w:bottom w:val="none" w:sz="0" w:space="0" w:color="auto"/>
        <w:right w:val="none" w:sz="0" w:space="0" w:color="auto"/>
      </w:divBdr>
    </w:div>
    <w:div w:id="1766458324">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774007565">
      <w:bodyDiv w:val="1"/>
      <w:marLeft w:val="0"/>
      <w:marRight w:val="0"/>
      <w:marTop w:val="0"/>
      <w:marBottom w:val="0"/>
      <w:divBdr>
        <w:top w:val="none" w:sz="0" w:space="0" w:color="auto"/>
        <w:left w:val="none" w:sz="0" w:space="0" w:color="auto"/>
        <w:bottom w:val="none" w:sz="0" w:space="0" w:color="auto"/>
        <w:right w:val="none" w:sz="0" w:space="0" w:color="auto"/>
      </w:divBdr>
    </w:div>
    <w:div w:id="1777019459">
      <w:bodyDiv w:val="1"/>
      <w:marLeft w:val="0"/>
      <w:marRight w:val="0"/>
      <w:marTop w:val="0"/>
      <w:marBottom w:val="0"/>
      <w:divBdr>
        <w:top w:val="none" w:sz="0" w:space="0" w:color="auto"/>
        <w:left w:val="none" w:sz="0" w:space="0" w:color="auto"/>
        <w:bottom w:val="none" w:sz="0" w:space="0" w:color="auto"/>
        <w:right w:val="none" w:sz="0" w:space="0" w:color="auto"/>
      </w:divBdr>
    </w:div>
    <w:div w:id="1781727700">
      <w:bodyDiv w:val="1"/>
      <w:marLeft w:val="0"/>
      <w:marRight w:val="0"/>
      <w:marTop w:val="0"/>
      <w:marBottom w:val="0"/>
      <w:divBdr>
        <w:top w:val="none" w:sz="0" w:space="0" w:color="auto"/>
        <w:left w:val="none" w:sz="0" w:space="0" w:color="auto"/>
        <w:bottom w:val="none" w:sz="0" w:space="0" w:color="auto"/>
        <w:right w:val="none" w:sz="0" w:space="0" w:color="auto"/>
      </w:divBdr>
    </w:div>
    <w:div w:id="1782143667">
      <w:bodyDiv w:val="1"/>
      <w:marLeft w:val="0"/>
      <w:marRight w:val="0"/>
      <w:marTop w:val="0"/>
      <w:marBottom w:val="0"/>
      <w:divBdr>
        <w:top w:val="none" w:sz="0" w:space="0" w:color="auto"/>
        <w:left w:val="none" w:sz="0" w:space="0" w:color="auto"/>
        <w:bottom w:val="none" w:sz="0" w:space="0" w:color="auto"/>
        <w:right w:val="none" w:sz="0" w:space="0" w:color="auto"/>
      </w:divBdr>
    </w:div>
    <w:div w:id="1788112738">
      <w:bodyDiv w:val="1"/>
      <w:marLeft w:val="0"/>
      <w:marRight w:val="0"/>
      <w:marTop w:val="0"/>
      <w:marBottom w:val="0"/>
      <w:divBdr>
        <w:top w:val="none" w:sz="0" w:space="0" w:color="auto"/>
        <w:left w:val="none" w:sz="0" w:space="0" w:color="auto"/>
        <w:bottom w:val="none" w:sz="0" w:space="0" w:color="auto"/>
        <w:right w:val="none" w:sz="0" w:space="0" w:color="auto"/>
      </w:divBdr>
    </w:div>
    <w:div w:id="1788237880">
      <w:bodyDiv w:val="1"/>
      <w:marLeft w:val="0"/>
      <w:marRight w:val="0"/>
      <w:marTop w:val="0"/>
      <w:marBottom w:val="0"/>
      <w:divBdr>
        <w:top w:val="none" w:sz="0" w:space="0" w:color="auto"/>
        <w:left w:val="none" w:sz="0" w:space="0" w:color="auto"/>
        <w:bottom w:val="none" w:sz="0" w:space="0" w:color="auto"/>
        <w:right w:val="none" w:sz="0" w:space="0" w:color="auto"/>
      </w:divBdr>
    </w:div>
    <w:div w:id="1801530825">
      <w:bodyDiv w:val="1"/>
      <w:marLeft w:val="0"/>
      <w:marRight w:val="0"/>
      <w:marTop w:val="0"/>
      <w:marBottom w:val="0"/>
      <w:divBdr>
        <w:top w:val="none" w:sz="0" w:space="0" w:color="auto"/>
        <w:left w:val="none" w:sz="0" w:space="0" w:color="auto"/>
        <w:bottom w:val="none" w:sz="0" w:space="0" w:color="auto"/>
        <w:right w:val="none" w:sz="0" w:space="0" w:color="auto"/>
      </w:divBdr>
    </w:div>
    <w:div w:id="1823615337">
      <w:bodyDiv w:val="1"/>
      <w:marLeft w:val="0"/>
      <w:marRight w:val="0"/>
      <w:marTop w:val="0"/>
      <w:marBottom w:val="0"/>
      <w:divBdr>
        <w:top w:val="none" w:sz="0" w:space="0" w:color="auto"/>
        <w:left w:val="none" w:sz="0" w:space="0" w:color="auto"/>
        <w:bottom w:val="none" w:sz="0" w:space="0" w:color="auto"/>
        <w:right w:val="none" w:sz="0" w:space="0" w:color="auto"/>
      </w:divBdr>
    </w:div>
    <w:div w:id="1838420738">
      <w:bodyDiv w:val="1"/>
      <w:marLeft w:val="0"/>
      <w:marRight w:val="0"/>
      <w:marTop w:val="0"/>
      <w:marBottom w:val="0"/>
      <w:divBdr>
        <w:top w:val="none" w:sz="0" w:space="0" w:color="auto"/>
        <w:left w:val="none" w:sz="0" w:space="0" w:color="auto"/>
        <w:bottom w:val="none" w:sz="0" w:space="0" w:color="auto"/>
        <w:right w:val="none" w:sz="0" w:space="0" w:color="auto"/>
      </w:divBdr>
    </w:div>
    <w:div w:id="1877543478">
      <w:bodyDiv w:val="1"/>
      <w:marLeft w:val="0"/>
      <w:marRight w:val="0"/>
      <w:marTop w:val="0"/>
      <w:marBottom w:val="0"/>
      <w:divBdr>
        <w:top w:val="none" w:sz="0" w:space="0" w:color="auto"/>
        <w:left w:val="none" w:sz="0" w:space="0" w:color="auto"/>
        <w:bottom w:val="none" w:sz="0" w:space="0" w:color="auto"/>
        <w:right w:val="none" w:sz="0" w:space="0" w:color="auto"/>
      </w:divBdr>
    </w:div>
    <w:div w:id="1880121001">
      <w:bodyDiv w:val="1"/>
      <w:marLeft w:val="0"/>
      <w:marRight w:val="0"/>
      <w:marTop w:val="0"/>
      <w:marBottom w:val="0"/>
      <w:divBdr>
        <w:top w:val="none" w:sz="0" w:space="0" w:color="auto"/>
        <w:left w:val="none" w:sz="0" w:space="0" w:color="auto"/>
        <w:bottom w:val="none" w:sz="0" w:space="0" w:color="auto"/>
        <w:right w:val="none" w:sz="0" w:space="0" w:color="auto"/>
      </w:divBdr>
    </w:div>
    <w:div w:id="1882014810">
      <w:bodyDiv w:val="1"/>
      <w:marLeft w:val="0"/>
      <w:marRight w:val="0"/>
      <w:marTop w:val="0"/>
      <w:marBottom w:val="0"/>
      <w:divBdr>
        <w:top w:val="none" w:sz="0" w:space="0" w:color="auto"/>
        <w:left w:val="none" w:sz="0" w:space="0" w:color="auto"/>
        <w:bottom w:val="none" w:sz="0" w:space="0" w:color="auto"/>
        <w:right w:val="none" w:sz="0" w:space="0" w:color="auto"/>
      </w:divBdr>
    </w:div>
    <w:div w:id="1888449060">
      <w:bodyDiv w:val="1"/>
      <w:marLeft w:val="0"/>
      <w:marRight w:val="0"/>
      <w:marTop w:val="0"/>
      <w:marBottom w:val="0"/>
      <w:divBdr>
        <w:top w:val="none" w:sz="0" w:space="0" w:color="auto"/>
        <w:left w:val="none" w:sz="0" w:space="0" w:color="auto"/>
        <w:bottom w:val="none" w:sz="0" w:space="0" w:color="auto"/>
        <w:right w:val="none" w:sz="0" w:space="0" w:color="auto"/>
      </w:divBdr>
    </w:div>
    <w:div w:id="1888485792">
      <w:bodyDiv w:val="1"/>
      <w:marLeft w:val="0"/>
      <w:marRight w:val="0"/>
      <w:marTop w:val="0"/>
      <w:marBottom w:val="0"/>
      <w:divBdr>
        <w:top w:val="none" w:sz="0" w:space="0" w:color="auto"/>
        <w:left w:val="none" w:sz="0" w:space="0" w:color="auto"/>
        <w:bottom w:val="none" w:sz="0" w:space="0" w:color="auto"/>
        <w:right w:val="none" w:sz="0" w:space="0" w:color="auto"/>
      </w:divBdr>
    </w:div>
    <w:div w:id="1888492435">
      <w:bodyDiv w:val="1"/>
      <w:marLeft w:val="0"/>
      <w:marRight w:val="0"/>
      <w:marTop w:val="0"/>
      <w:marBottom w:val="0"/>
      <w:divBdr>
        <w:top w:val="none" w:sz="0" w:space="0" w:color="auto"/>
        <w:left w:val="none" w:sz="0" w:space="0" w:color="auto"/>
        <w:bottom w:val="none" w:sz="0" w:space="0" w:color="auto"/>
        <w:right w:val="none" w:sz="0" w:space="0" w:color="auto"/>
      </w:divBdr>
    </w:div>
    <w:div w:id="1891183978">
      <w:bodyDiv w:val="1"/>
      <w:marLeft w:val="0"/>
      <w:marRight w:val="0"/>
      <w:marTop w:val="0"/>
      <w:marBottom w:val="0"/>
      <w:divBdr>
        <w:top w:val="none" w:sz="0" w:space="0" w:color="auto"/>
        <w:left w:val="none" w:sz="0" w:space="0" w:color="auto"/>
        <w:bottom w:val="none" w:sz="0" w:space="0" w:color="auto"/>
        <w:right w:val="none" w:sz="0" w:space="0" w:color="auto"/>
      </w:divBdr>
    </w:div>
    <w:div w:id="1893225671">
      <w:bodyDiv w:val="1"/>
      <w:marLeft w:val="0"/>
      <w:marRight w:val="0"/>
      <w:marTop w:val="0"/>
      <w:marBottom w:val="0"/>
      <w:divBdr>
        <w:top w:val="none" w:sz="0" w:space="0" w:color="auto"/>
        <w:left w:val="none" w:sz="0" w:space="0" w:color="auto"/>
        <w:bottom w:val="none" w:sz="0" w:space="0" w:color="auto"/>
        <w:right w:val="none" w:sz="0" w:space="0" w:color="auto"/>
      </w:divBdr>
    </w:div>
    <w:div w:id="1898665636">
      <w:bodyDiv w:val="1"/>
      <w:marLeft w:val="0"/>
      <w:marRight w:val="0"/>
      <w:marTop w:val="0"/>
      <w:marBottom w:val="0"/>
      <w:divBdr>
        <w:top w:val="none" w:sz="0" w:space="0" w:color="auto"/>
        <w:left w:val="none" w:sz="0" w:space="0" w:color="auto"/>
        <w:bottom w:val="none" w:sz="0" w:space="0" w:color="auto"/>
        <w:right w:val="none" w:sz="0" w:space="0" w:color="auto"/>
      </w:divBdr>
    </w:div>
    <w:div w:id="1907951112">
      <w:bodyDiv w:val="1"/>
      <w:marLeft w:val="0"/>
      <w:marRight w:val="0"/>
      <w:marTop w:val="0"/>
      <w:marBottom w:val="0"/>
      <w:divBdr>
        <w:top w:val="none" w:sz="0" w:space="0" w:color="auto"/>
        <w:left w:val="none" w:sz="0" w:space="0" w:color="auto"/>
        <w:bottom w:val="none" w:sz="0" w:space="0" w:color="auto"/>
        <w:right w:val="none" w:sz="0" w:space="0" w:color="auto"/>
      </w:divBdr>
    </w:div>
    <w:div w:id="1914923998">
      <w:bodyDiv w:val="1"/>
      <w:marLeft w:val="0"/>
      <w:marRight w:val="0"/>
      <w:marTop w:val="0"/>
      <w:marBottom w:val="0"/>
      <w:divBdr>
        <w:top w:val="none" w:sz="0" w:space="0" w:color="auto"/>
        <w:left w:val="none" w:sz="0" w:space="0" w:color="auto"/>
        <w:bottom w:val="none" w:sz="0" w:space="0" w:color="auto"/>
        <w:right w:val="none" w:sz="0" w:space="0" w:color="auto"/>
      </w:divBdr>
    </w:div>
    <w:div w:id="1921409460">
      <w:bodyDiv w:val="1"/>
      <w:marLeft w:val="0"/>
      <w:marRight w:val="0"/>
      <w:marTop w:val="0"/>
      <w:marBottom w:val="0"/>
      <w:divBdr>
        <w:top w:val="none" w:sz="0" w:space="0" w:color="auto"/>
        <w:left w:val="none" w:sz="0" w:space="0" w:color="auto"/>
        <w:bottom w:val="none" w:sz="0" w:space="0" w:color="auto"/>
        <w:right w:val="none" w:sz="0" w:space="0" w:color="auto"/>
      </w:divBdr>
    </w:div>
    <w:div w:id="1924756805">
      <w:bodyDiv w:val="1"/>
      <w:marLeft w:val="0"/>
      <w:marRight w:val="0"/>
      <w:marTop w:val="0"/>
      <w:marBottom w:val="0"/>
      <w:divBdr>
        <w:top w:val="none" w:sz="0" w:space="0" w:color="auto"/>
        <w:left w:val="none" w:sz="0" w:space="0" w:color="auto"/>
        <w:bottom w:val="none" w:sz="0" w:space="0" w:color="auto"/>
        <w:right w:val="none" w:sz="0" w:space="0" w:color="auto"/>
      </w:divBdr>
    </w:div>
    <w:div w:id="1930038306">
      <w:bodyDiv w:val="1"/>
      <w:marLeft w:val="0"/>
      <w:marRight w:val="0"/>
      <w:marTop w:val="0"/>
      <w:marBottom w:val="0"/>
      <w:divBdr>
        <w:top w:val="none" w:sz="0" w:space="0" w:color="auto"/>
        <w:left w:val="none" w:sz="0" w:space="0" w:color="auto"/>
        <w:bottom w:val="none" w:sz="0" w:space="0" w:color="auto"/>
        <w:right w:val="none" w:sz="0" w:space="0" w:color="auto"/>
      </w:divBdr>
    </w:div>
    <w:div w:id="1931696005">
      <w:bodyDiv w:val="1"/>
      <w:marLeft w:val="0"/>
      <w:marRight w:val="0"/>
      <w:marTop w:val="0"/>
      <w:marBottom w:val="0"/>
      <w:divBdr>
        <w:top w:val="none" w:sz="0" w:space="0" w:color="auto"/>
        <w:left w:val="none" w:sz="0" w:space="0" w:color="auto"/>
        <w:bottom w:val="none" w:sz="0" w:space="0" w:color="auto"/>
        <w:right w:val="none" w:sz="0" w:space="0" w:color="auto"/>
      </w:divBdr>
    </w:div>
    <w:div w:id="1931967642">
      <w:bodyDiv w:val="1"/>
      <w:marLeft w:val="0"/>
      <w:marRight w:val="0"/>
      <w:marTop w:val="0"/>
      <w:marBottom w:val="0"/>
      <w:divBdr>
        <w:top w:val="none" w:sz="0" w:space="0" w:color="auto"/>
        <w:left w:val="none" w:sz="0" w:space="0" w:color="auto"/>
        <w:bottom w:val="none" w:sz="0" w:space="0" w:color="auto"/>
        <w:right w:val="none" w:sz="0" w:space="0" w:color="auto"/>
      </w:divBdr>
    </w:div>
    <w:div w:id="1944846631">
      <w:bodyDiv w:val="1"/>
      <w:marLeft w:val="0"/>
      <w:marRight w:val="0"/>
      <w:marTop w:val="0"/>
      <w:marBottom w:val="0"/>
      <w:divBdr>
        <w:top w:val="none" w:sz="0" w:space="0" w:color="auto"/>
        <w:left w:val="none" w:sz="0" w:space="0" w:color="auto"/>
        <w:bottom w:val="none" w:sz="0" w:space="0" w:color="auto"/>
        <w:right w:val="none" w:sz="0" w:space="0" w:color="auto"/>
      </w:divBdr>
    </w:div>
    <w:div w:id="1947419577">
      <w:bodyDiv w:val="1"/>
      <w:marLeft w:val="0"/>
      <w:marRight w:val="0"/>
      <w:marTop w:val="0"/>
      <w:marBottom w:val="0"/>
      <w:divBdr>
        <w:top w:val="none" w:sz="0" w:space="0" w:color="auto"/>
        <w:left w:val="none" w:sz="0" w:space="0" w:color="auto"/>
        <w:bottom w:val="none" w:sz="0" w:space="0" w:color="auto"/>
        <w:right w:val="none" w:sz="0" w:space="0" w:color="auto"/>
      </w:divBdr>
    </w:div>
    <w:div w:id="1948345386">
      <w:bodyDiv w:val="1"/>
      <w:marLeft w:val="0"/>
      <w:marRight w:val="0"/>
      <w:marTop w:val="0"/>
      <w:marBottom w:val="0"/>
      <w:divBdr>
        <w:top w:val="none" w:sz="0" w:space="0" w:color="auto"/>
        <w:left w:val="none" w:sz="0" w:space="0" w:color="auto"/>
        <w:bottom w:val="none" w:sz="0" w:space="0" w:color="auto"/>
        <w:right w:val="none" w:sz="0" w:space="0" w:color="auto"/>
      </w:divBdr>
    </w:div>
    <w:div w:id="1948926177">
      <w:bodyDiv w:val="1"/>
      <w:marLeft w:val="0"/>
      <w:marRight w:val="0"/>
      <w:marTop w:val="0"/>
      <w:marBottom w:val="0"/>
      <w:divBdr>
        <w:top w:val="none" w:sz="0" w:space="0" w:color="auto"/>
        <w:left w:val="none" w:sz="0" w:space="0" w:color="auto"/>
        <w:bottom w:val="none" w:sz="0" w:space="0" w:color="auto"/>
        <w:right w:val="none" w:sz="0" w:space="0" w:color="auto"/>
      </w:divBdr>
    </w:div>
    <w:div w:id="1953127519">
      <w:bodyDiv w:val="1"/>
      <w:marLeft w:val="0"/>
      <w:marRight w:val="0"/>
      <w:marTop w:val="0"/>
      <w:marBottom w:val="0"/>
      <w:divBdr>
        <w:top w:val="none" w:sz="0" w:space="0" w:color="auto"/>
        <w:left w:val="none" w:sz="0" w:space="0" w:color="auto"/>
        <w:bottom w:val="none" w:sz="0" w:space="0" w:color="auto"/>
        <w:right w:val="none" w:sz="0" w:space="0" w:color="auto"/>
      </w:divBdr>
    </w:div>
    <w:div w:id="1956019860">
      <w:bodyDiv w:val="1"/>
      <w:marLeft w:val="0"/>
      <w:marRight w:val="0"/>
      <w:marTop w:val="0"/>
      <w:marBottom w:val="0"/>
      <w:divBdr>
        <w:top w:val="none" w:sz="0" w:space="0" w:color="auto"/>
        <w:left w:val="none" w:sz="0" w:space="0" w:color="auto"/>
        <w:bottom w:val="none" w:sz="0" w:space="0" w:color="auto"/>
        <w:right w:val="none" w:sz="0" w:space="0" w:color="auto"/>
      </w:divBdr>
    </w:div>
    <w:div w:id="1957448696">
      <w:bodyDiv w:val="1"/>
      <w:marLeft w:val="0"/>
      <w:marRight w:val="0"/>
      <w:marTop w:val="0"/>
      <w:marBottom w:val="0"/>
      <w:divBdr>
        <w:top w:val="none" w:sz="0" w:space="0" w:color="auto"/>
        <w:left w:val="none" w:sz="0" w:space="0" w:color="auto"/>
        <w:bottom w:val="none" w:sz="0" w:space="0" w:color="auto"/>
        <w:right w:val="none" w:sz="0" w:space="0" w:color="auto"/>
      </w:divBdr>
    </w:div>
    <w:div w:id="1960066194">
      <w:bodyDiv w:val="1"/>
      <w:marLeft w:val="0"/>
      <w:marRight w:val="0"/>
      <w:marTop w:val="0"/>
      <w:marBottom w:val="0"/>
      <w:divBdr>
        <w:top w:val="none" w:sz="0" w:space="0" w:color="auto"/>
        <w:left w:val="none" w:sz="0" w:space="0" w:color="auto"/>
        <w:bottom w:val="none" w:sz="0" w:space="0" w:color="auto"/>
        <w:right w:val="none" w:sz="0" w:space="0" w:color="auto"/>
      </w:divBdr>
    </w:div>
    <w:div w:id="1960986155">
      <w:bodyDiv w:val="1"/>
      <w:marLeft w:val="0"/>
      <w:marRight w:val="0"/>
      <w:marTop w:val="0"/>
      <w:marBottom w:val="0"/>
      <w:divBdr>
        <w:top w:val="none" w:sz="0" w:space="0" w:color="auto"/>
        <w:left w:val="none" w:sz="0" w:space="0" w:color="auto"/>
        <w:bottom w:val="none" w:sz="0" w:space="0" w:color="auto"/>
        <w:right w:val="none" w:sz="0" w:space="0" w:color="auto"/>
      </w:divBdr>
    </w:div>
    <w:div w:id="1968199779">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 w:id="1979143452">
      <w:bodyDiv w:val="1"/>
      <w:marLeft w:val="0"/>
      <w:marRight w:val="0"/>
      <w:marTop w:val="0"/>
      <w:marBottom w:val="0"/>
      <w:divBdr>
        <w:top w:val="none" w:sz="0" w:space="0" w:color="auto"/>
        <w:left w:val="none" w:sz="0" w:space="0" w:color="auto"/>
        <w:bottom w:val="none" w:sz="0" w:space="0" w:color="auto"/>
        <w:right w:val="none" w:sz="0" w:space="0" w:color="auto"/>
      </w:divBdr>
    </w:div>
    <w:div w:id="1991590527">
      <w:bodyDiv w:val="1"/>
      <w:marLeft w:val="0"/>
      <w:marRight w:val="0"/>
      <w:marTop w:val="0"/>
      <w:marBottom w:val="0"/>
      <w:divBdr>
        <w:top w:val="none" w:sz="0" w:space="0" w:color="auto"/>
        <w:left w:val="none" w:sz="0" w:space="0" w:color="auto"/>
        <w:bottom w:val="none" w:sz="0" w:space="0" w:color="auto"/>
        <w:right w:val="none" w:sz="0" w:space="0" w:color="auto"/>
      </w:divBdr>
    </w:div>
    <w:div w:id="2002731002">
      <w:bodyDiv w:val="1"/>
      <w:marLeft w:val="0"/>
      <w:marRight w:val="0"/>
      <w:marTop w:val="0"/>
      <w:marBottom w:val="0"/>
      <w:divBdr>
        <w:top w:val="none" w:sz="0" w:space="0" w:color="auto"/>
        <w:left w:val="none" w:sz="0" w:space="0" w:color="auto"/>
        <w:bottom w:val="none" w:sz="0" w:space="0" w:color="auto"/>
        <w:right w:val="none" w:sz="0" w:space="0" w:color="auto"/>
      </w:divBdr>
    </w:div>
    <w:div w:id="2002924497">
      <w:bodyDiv w:val="1"/>
      <w:marLeft w:val="0"/>
      <w:marRight w:val="0"/>
      <w:marTop w:val="0"/>
      <w:marBottom w:val="0"/>
      <w:divBdr>
        <w:top w:val="none" w:sz="0" w:space="0" w:color="auto"/>
        <w:left w:val="none" w:sz="0" w:space="0" w:color="auto"/>
        <w:bottom w:val="none" w:sz="0" w:space="0" w:color="auto"/>
        <w:right w:val="none" w:sz="0" w:space="0" w:color="auto"/>
      </w:divBdr>
    </w:div>
    <w:div w:id="2005934773">
      <w:bodyDiv w:val="1"/>
      <w:marLeft w:val="0"/>
      <w:marRight w:val="0"/>
      <w:marTop w:val="0"/>
      <w:marBottom w:val="0"/>
      <w:divBdr>
        <w:top w:val="none" w:sz="0" w:space="0" w:color="auto"/>
        <w:left w:val="none" w:sz="0" w:space="0" w:color="auto"/>
        <w:bottom w:val="none" w:sz="0" w:space="0" w:color="auto"/>
        <w:right w:val="none" w:sz="0" w:space="0" w:color="auto"/>
      </w:divBdr>
    </w:div>
    <w:div w:id="2006323770">
      <w:bodyDiv w:val="1"/>
      <w:marLeft w:val="0"/>
      <w:marRight w:val="0"/>
      <w:marTop w:val="0"/>
      <w:marBottom w:val="0"/>
      <w:divBdr>
        <w:top w:val="none" w:sz="0" w:space="0" w:color="auto"/>
        <w:left w:val="none" w:sz="0" w:space="0" w:color="auto"/>
        <w:bottom w:val="none" w:sz="0" w:space="0" w:color="auto"/>
        <w:right w:val="none" w:sz="0" w:space="0" w:color="auto"/>
      </w:divBdr>
    </w:div>
    <w:div w:id="2009552984">
      <w:bodyDiv w:val="1"/>
      <w:marLeft w:val="0"/>
      <w:marRight w:val="0"/>
      <w:marTop w:val="0"/>
      <w:marBottom w:val="0"/>
      <w:divBdr>
        <w:top w:val="none" w:sz="0" w:space="0" w:color="auto"/>
        <w:left w:val="none" w:sz="0" w:space="0" w:color="auto"/>
        <w:bottom w:val="none" w:sz="0" w:space="0" w:color="auto"/>
        <w:right w:val="none" w:sz="0" w:space="0" w:color="auto"/>
      </w:divBdr>
    </w:div>
    <w:div w:id="2010323462">
      <w:bodyDiv w:val="1"/>
      <w:marLeft w:val="0"/>
      <w:marRight w:val="0"/>
      <w:marTop w:val="0"/>
      <w:marBottom w:val="0"/>
      <w:divBdr>
        <w:top w:val="none" w:sz="0" w:space="0" w:color="auto"/>
        <w:left w:val="none" w:sz="0" w:space="0" w:color="auto"/>
        <w:bottom w:val="none" w:sz="0" w:space="0" w:color="auto"/>
        <w:right w:val="none" w:sz="0" w:space="0" w:color="auto"/>
      </w:divBdr>
    </w:div>
    <w:div w:id="2014337225">
      <w:bodyDiv w:val="1"/>
      <w:marLeft w:val="0"/>
      <w:marRight w:val="0"/>
      <w:marTop w:val="0"/>
      <w:marBottom w:val="0"/>
      <w:divBdr>
        <w:top w:val="none" w:sz="0" w:space="0" w:color="auto"/>
        <w:left w:val="none" w:sz="0" w:space="0" w:color="auto"/>
        <w:bottom w:val="none" w:sz="0" w:space="0" w:color="auto"/>
        <w:right w:val="none" w:sz="0" w:space="0" w:color="auto"/>
      </w:divBdr>
    </w:div>
    <w:div w:id="2018339949">
      <w:bodyDiv w:val="1"/>
      <w:marLeft w:val="0"/>
      <w:marRight w:val="0"/>
      <w:marTop w:val="0"/>
      <w:marBottom w:val="0"/>
      <w:divBdr>
        <w:top w:val="none" w:sz="0" w:space="0" w:color="auto"/>
        <w:left w:val="none" w:sz="0" w:space="0" w:color="auto"/>
        <w:bottom w:val="none" w:sz="0" w:space="0" w:color="auto"/>
        <w:right w:val="none" w:sz="0" w:space="0" w:color="auto"/>
      </w:divBdr>
    </w:div>
    <w:div w:id="2026783936">
      <w:bodyDiv w:val="1"/>
      <w:marLeft w:val="0"/>
      <w:marRight w:val="0"/>
      <w:marTop w:val="0"/>
      <w:marBottom w:val="0"/>
      <w:divBdr>
        <w:top w:val="none" w:sz="0" w:space="0" w:color="auto"/>
        <w:left w:val="none" w:sz="0" w:space="0" w:color="auto"/>
        <w:bottom w:val="none" w:sz="0" w:space="0" w:color="auto"/>
        <w:right w:val="none" w:sz="0" w:space="0" w:color="auto"/>
      </w:divBdr>
    </w:div>
    <w:div w:id="2027363371">
      <w:bodyDiv w:val="1"/>
      <w:marLeft w:val="0"/>
      <w:marRight w:val="0"/>
      <w:marTop w:val="0"/>
      <w:marBottom w:val="0"/>
      <w:divBdr>
        <w:top w:val="none" w:sz="0" w:space="0" w:color="auto"/>
        <w:left w:val="none" w:sz="0" w:space="0" w:color="auto"/>
        <w:bottom w:val="none" w:sz="0" w:space="0" w:color="auto"/>
        <w:right w:val="none" w:sz="0" w:space="0" w:color="auto"/>
      </w:divBdr>
    </w:div>
    <w:div w:id="2032759066">
      <w:bodyDiv w:val="1"/>
      <w:marLeft w:val="0"/>
      <w:marRight w:val="0"/>
      <w:marTop w:val="0"/>
      <w:marBottom w:val="0"/>
      <w:divBdr>
        <w:top w:val="none" w:sz="0" w:space="0" w:color="auto"/>
        <w:left w:val="none" w:sz="0" w:space="0" w:color="auto"/>
        <w:bottom w:val="none" w:sz="0" w:space="0" w:color="auto"/>
        <w:right w:val="none" w:sz="0" w:space="0" w:color="auto"/>
      </w:divBdr>
    </w:div>
    <w:div w:id="2040819239">
      <w:bodyDiv w:val="1"/>
      <w:marLeft w:val="0"/>
      <w:marRight w:val="0"/>
      <w:marTop w:val="0"/>
      <w:marBottom w:val="0"/>
      <w:divBdr>
        <w:top w:val="none" w:sz="0" w:space="0" w:color="auto"/>
        <w:left w:val="none" w:sz="0" w:space="0" w:color="auto"/>
        <w:bottom w:val="none" w:sz="0" w:space="0" w:color="auto"/>
        <w:right w:val="none" w:sz="0" w:space="0" w:color="auto"/>
      </w:divBdr>
    </w:div>
    <w:div w:id="2042395962">
      <w:bodyDiv w:val="1"/>
      <w:marLeft w:val="0"/>
      <w:marRight w:val="0"/>
      <w:marTop w:val="0"/>
      <w:marBottom w:val="0"/>
      <w:divBdr>
        <w:top w:val="none" w:sz="0" w:space="0" w:color="auto"/>
        <w:left w:val="none" w:sz="0" w:space="0" w:color="auto"/>
        <w:bottom w:val="none" w:sz="0" w:space="0" w:color="auto"/>
        <w:right w:val="none" w:sz="0" w:space="0" w:color="auto"/>
      </w:divBdr>
    </w:div>
    <w:div w:id="2050690227">
      <w:bodyDiv w:val="1"/>
      <w:marLeft w:val="0"/>
      <w:marRight w:val="0"/>
      <w:marTop w:val="0"/>
      <w:marBottom w:val="0"/>
      <w:divBdr>
        <w:top w:val="none" w:sz="0" w:space="0" w:color="auto"/>
        <w:left w:val="none" w:sz="0" w:space="0" w:color="auto"/>
        <w:bottom w:val="none" w:sz="0" w:space="0" w:color="auto"/>
        <w:right w:val="none" w:sz="0" w:space="0" w:color="auto"/>
      </w:divBdr>
    </w:div>
    <w:div w:id="2062316547">
      <w:bodyDiv w:val="1"/>
      <w:marLeft w:val="0"/>
      <w:marRight w:val="0"/>
      <w:marTop w:val="0"/>
      <w:marBottom w:val="0"/>
      <w:divBdr>
        <w:top w:val="none" w:sz="0" w:space="0" w:color="auto"/>
        <w:left w:val="none" w:sz="0" w:space="0" w:color="auto"/>
        <w:bottom w:val="none" w:sz="0" w:space="0" w:color="auto"/>
        <w:right w:val="none" w:sz="0" w:space="0" w:color="auto"/>
      </w:divBdr>
    </w:div>
    <w:div w:id="2068643987">
      <w:bodyDiv w:val="1"/>
      <w:marLeft w:val="0"/>
      <w:marRight w:val="0"/>
      <w:marTop w:val="0"/>
      <w:marBottom w:val="0"/>
      <w:divBdr>
        <w:top w:val="none" w:sz="0" w:space="0" w:color="auto"/>
        <w:left w:val="none" w:sz="0" w:space="0" w:color="auto"/>
        <w:bottom w:val="none" w:sz="0" w:space="0" w:color="auto"/>
        <w:right w:val="none" w:sz="0" w:space="0" w:color="auto"/>
      </w:divBdr>
    </w:div>
    <w:div w:id="2084788351">
      <w:bodyDiv w:val="1"/>
      <w:marLeft w:val="0"/>
      <w:marRight w:val="0"/>
      <w:marTop w:val="0"/>
      <w:marBottom w:val="0"/>
      <w:divBdr>
        <w:top w:val="none" w:sz="0" w:space="0" w:color="auto"/>
        <w:left w:val="none" w:sz="0" w:space="0" w:color="auto"/>
        <w:bottom w:val="none" w:sz="0" w:space="0" w:color="auto"/>
        <w:right w:val="none" w:sz="0" w:space="0" w:color="auto"/>
      </w:divBdr>
    </w:div>
    <w:div w:id="2087997820">
      <w:bodyDiv w:val="1"/>
      <w:marLeft w:val="0"/>
      <w:marRight w:val="0"/>
      <w:marTop w:val="0"/>
      <w:marBottom w:val="0"/>
      <w:divBdr>
        <w:top w:val="none" w:sz="0" w:space="0" w:color="auto"/>
        <w:left w:val="none" w:sz="0" w:space="0" w:color="auto"/>
        <w:bottom w:val="none" w:sz="0" w:space="0" w:color="auto"/>
        <w:right w:val="none" w:sz="0" w:space="0" w:color="auto"/>
      </w:divBdr>
    </w:div>
    <w:div w:id="2090884420">
      <w:bodyDiv w:val="1"/>
      <w:marLeft w:val="0"/>
      <w:marRight w:val="0"/>
      <w:marTop w:val="0"/>
      <w:marBottom w:val="0"/>
      <w:divBdr>
        <w:top w:val="none" w:sz="0" w:space="0" w:color="auto"/>
        <w:left w:val="none" w:sz="0" w:space="0" w:color="auto"/>
        <w:bottom w:val="none" w:sz="0" w:space="0" w:color="auto"/>
        <w:right w:val="none" w:sz="0" w:space="0" w:color="auto"/>
      </w:divBdr>
    </w:div>
    <w:div w:id="2095585549">
      <w:bodyDiv w:val="1"/>
      <w:marLeft w:val="0"/>
      <w:marRight w:val="0"/>
      <w:marTop w:val="0"/>
      <w:marBottom w:val="0"/>
      <w:divBdr>
        <w:top w:val="none" w:sz="0" w:space="0" w:color="auto"/>
        <w:left w:val="none" w:sz="0" w:space="0" w:color="auto"/>
        <w:bottom w:val="none" w:sz="0" w:space="0" w:color="auto"/>
        <w:right w:val="none" w:sz="0" w:space="0" w:color="auto"/>
      </w:divBdr>
    </w:div>
    <w:div w:id="2096050124">
      <w:bodyDiv w:val="1"/>
      <w:marLeft w:val="0"/>
      <w:marRight w:val="0"/>
      <w:marTop w:val="0"/>
      <w:marBottom w:val="0"/>
      <w:divBdr>
        <w:top w:val="none" w:sz="0" w:space="0" w:color="auto"/>
        <w:left w:val="none" w:sz="0" w:space="0" w:color="auto"/>
        <w:bottom w:val="none" w:sz="0" w:space="0" w:color="auto"/>
        <w:right w:val="none" w:sz="0" w:space="0" w:color="auto"/>
      </w:divBdr>
    </w:div>
    <w:div w:id="2118208744">
      <w:bodyDiv w:val="1"/>
      <w:marLeft w:val="0"/>
      <w:marRight w:val="0"/>
      <w:marTop w:val="0"/>
      <w:marBottom w:val="0"/>
      <w:divBdr>
        <w:top w:val="none" w:sz="0" w:space="0" w:color="auto"/>
        <w:left w:val="none" w:sz="0" w:space="0" w:color="auto"/>
        <w:bottom w:val="none" w:sz="0" w:space="0" w:color="auto"/>
        <w:right w:val="none" w:sz="0" w:space="0" w:color="auto"/>
      </w:divBdr>
    </w:div>
    <w:div w:id="2119250006">
      <w:bodyDiv w:val="1"/>
      <w:marLeft w:val="0"/>
      <w:marRight w:val="0"/>
      <w:marTop w:val="0"/>
      <w:marBottom w:val="0"/>
      <w:divBdr>
        <w:top w:val="none" w:sz="0" w:space="0" w:color="auto"/>
        <w:left w:val="none" w:sz="0" w:space="0" w:color="auto"/>
        <w:bottom w:val="none" w:sz="0" w:space="0" w:color="auto"/>
        <w:right w:val="none" w:sz="0" w:space="0" w:color="auto"/>
      </w:divBdr>
    </w:div>
    <w:div w:id="2122216527">
      <w:bodyDiv w:val="1"/>
      <w:marLeft w:val="0"/>
      <w:marRight w:val="0"/>
      <w:marTop w:val="0"/>
      <w:marBottom w:val="0"/>
      <w:divBdr>
        <w:top w:val="none" w:sz="0" w:space="0" w:color="auto"/>
        <w:left w:val="none" w:sz="0" w:space="0" w:color="auto"/>
        <w:bottom w:val="none" w:sz="0" w:space="0" w:color="auto"/>
        <w:right w:val="none" w:sz="0" w:space="0" w:color="auto"/>
      </w:divBdr>
    </w:div>
    <w:div w:id="2126002948">
      <w:bodyDiv w:val="1"/>
      <w:marLeft w:val="0"/>
      <w:marRight w:val="0"/>
      <w:marTop w:val="0"/>
      <w:marBottom w:val="0"/>
      <w:divBdr>
        <w:top w:val="none" w:sz="0" w:space="0" w:color="auto"/>
        <w:left w:val="none" w:sz="0" w:space="0" w:color="auto"/>
        <w:bottom w:val="none" w:sz="0" w:space="0" w:color="auto"/>
        <w:right w:val="none" w:sz="0" w:space="0" w:color="auto"/>
      </w:divBdr>
    </w:div>
    <w:div w:id="2137290420">
      <w:bodyDiv w:val="1"/>
      <w:marLeft w:val="0"/>
      <w:marRight w:val="0"/>
      <w:marTop w:val="0"/>
      <w:marBottom w:val="0"/>
      <w:divBdr>
        <w:top w:val="none" w:sz="0" w:space="0" w:color="auto"/>
        <w:left w:val="none" w:sz="0" w:space="0" w:color="auto"/>
        <w:bottom w:val="none" w:sz="0" w:space="0" w:color="auto"/>
        <w:right w:val="none" w:sz="0" w:space="0" w:color="auto"/>
      </w:divBdr>
    </w:div>
    <w:div w:id="2142074354">
      <w:bodyDiv w:val="1"/>
      <w:marLeft w:val="0"/>
      <w:marRight w:val="0"/>
      <w:marTop w:val="0"/>
      <w:marBottom w:val="0"/>
      <w:divBdr>
        <w:top w:val="none" w:sz="0" w:space="0" w:color="auto"/>
        <w:left w:val="none" w:sz="0" w:space="0" w:color="auto"/>
        <w:bottom w:val="none" w:sz="0" w:space="0" w:color="auto"/>
        <w:right w:val="none" w:sz="0" w:space="0" w:color="auto"/>
      </w:divBdr>
      <w:divsChild>
        <w:div w:id="168722010">
          <w:marLeft w:val="274"/>
          <w:marRight w:val="0"/>
          <w:marTop w:val="0"/>
          <w:marBottom w:val="0"/>
          <w:divBdr>
            <w:top w:val="none" w:sz="0" w:space="0" w:color="auto"/>
            <w:left w:val="none" w:sz="0" w:space="0" w:color="auto"/>
            <w:bottom w:val="none" w:sz="0" w:space="0" w:color="auto"/>
            <w:right w:val="none" w:sz="0" w:space="0" w:color="auto"/>
          </w:divBdr>
        </w:div>
        <w:div w:id="1714302250">
          <w:marLeft w:val="274"/>
          <w:marRight w:val="0"/>
          <w:marTop w:val="0"/>
          <w:marBottom w:val="0"/>
          <w:divBdr>
            <w:top w:val="none" w:sz="0" w:space="0" w:color="auto"/>
            <w:left w:val="none" w:sz="0" w:space="0" w:color="auto"/>
            <w:bottom w:val="none" w:sz="0" w:space="0" w:color="auto"/>
            <w:right w:val="none" w:sz="0" w:space="0" w:color="auto"/>
          </w:divBdr>
        </w:div>
        <w:div w:id="1548831343">
          <w:marLeft w:val="274"/>
          <w:marRight w:val="0"/>
          <w:marTop w:val="0"/>
          <w:marBottom w:val="0"/>
          <w:divBdr>
            <w:top w:val="none" w:sz="0" w:space="0" w:color="auto"/>
            <w:left w:val="none" w:sz="0" w:space="0" w:color="auto"/>
            <w:bottom w:val="none" w:sz="0" w:space="0" w:color="auto"/>
            <w:right w:val="none" w:sz="0" w:space="0" w:color="auto"/>
          </w:divBdr>
        </w:div>
        <w:div w:id="822506303">
          <w:marLeft w:val="274"/>
          <w:marRight w:val="0"/>
          <w:marTop w:val="0"/>
          <w:marBottom w:val="0"/>
          <w:divBdr>
            <w:top w:val="none" w:sz="0" w:space="0" w:color="auto"/>
            <w:left w:val="none" w:sz="0" w:space="0" w:color="auto"/>
            <w:bottom w:val="none" w:sz="0" w:space="0" w:color="auto"/>
            <w:right w:val="none" w:sz="0" w:space="0" w:color="auto"/>
          </w:divBdr>
        </w:div>
        <w:div w:id="32076951">
          <w:marLeft w:val="274"/>
          <w:marRight w:val="0"/>
          <w:marTop w:val="0"/>
          <w:marBottom w:val="0"/>
          <w:divBdr>
            <w:top w:val="none" w:sz="0" w:space="0" w:color="auto"/>
            <w:left w:val="none" w:sz="0" w:space="0" w:color="auto"/>
            <w:bottom w:val="none" w:sz="0" w:space="0" w:color="auto"/>
            <w:right w:val="none" w:sz="0" w:space="0" w:color="auto"/>
          </w:divBdr>
        </w:div>
        <w:div w:id="1845584432">
          <w:marLeft w:val="274"/>
          <w:marRight w:val="0"/>
          <w:marTop w:val="0"/>
          <w:marBottom w:val="0"/>
          <w:divBdr>
            <w:top w:val="none" w:sz="0" w:space="0" w:color="auto"/>
            <w:left w:val="none" w:sz="0" w:space="0" w:color="auto"/>
            <w:bottom w:val="none" w:sz="0" w:space="0" w:color="auto"/>
            <w:right w:val="none" w:sz="0" w:space="0" w:color="auto"/>
          </w:divBdr>
        </w:div>
      </w:divsChild>
    </w:div>
    <w:div w:id="21456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844;&#2149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11E96-953F-4E31-ADAC-05AC1A67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公司文档模板.dotx</Template>
  <TotalTime>4394</TotalTime>
  <Pages>1</Pages>
  <Words>10970</Words>
  <Characters>62530</Characters>
  <Application>Microsoft Office Word</Application>
  <DocSecurity>0</DocSecurity>
  <Lines>521</Lines>
  <Paragraphs>146</Paragraphs>
  <ScaleCrop>false</ScaleCrop>
  <Company>503</Company>
  <LinksUpToDate>false</LinksUpToDate>
  <CharactersWithSpaces>73354</CharactersWithSpaces>
  <SharedDoc>false</SharedDoc>
  <HLinks>
    <vt:vector size="18" baseType="variant">
      <vt:variant>
        <vt:i4>1703999</vt:i4>
      </vt:variant>
      <vt:variant>
        <vt:i4>23</vt:i4>
      </vt:variant>
      <vt:variant>
        <vt:i4>0</vt:i4>
      </vt:variant>
      <vt:variant>
        <vt:i4>5</vt:i4>
      </vt:variant>
      <vt:variant>
        <vt:lpwstr/>
      </vt:variant>
      <vt:variant>
        <vt:lpwstr>_Toc366820834</vt:lpwstr>
      </vt:variant>
      <vt:variant>
        <vt:i4>1703999</vt:i4>
      </vt:variant>
      <vt:variant>
        <vt:i4>14</vt:i4>
      </vt:variant>
      <vt:variant>
        <vt:i4>0</vt:i4>
      </vt:variant>
      <vt:variant>
        <vt:i4>5</vt:i4>
      </vt:variant>
      <vt:variant>
        <vt:lpwstr/>
      </vt:variant>
      <vt:variant>
        <vt:lpwstr>_Toc366820837</vt:lpwstr>
      </vt:variant>
      <vt:variant>
        <vt:i4>1900607</vt:i4>
      </vt:variant>
      <vt:variant>
        <vt:i4>5</vt:i4>
      </vt:variant>
      <vt:variant>
        <vt:i4>0</vt:i4>
      </vt:variant>
      <vt:variant>
        <vt:i4>5</vt:i4>
      </vt:variant>
      <vt:variant>
        <vt:lpwstr/>
      </vt:variant>
      <vt:variant>
        <vt:lpwstr>_Toc366820841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linjianhui</dc:creator>
  <cp:keywords/>
  <dc:description/>
  <cp:lastModifiedBy>HWINPC171</cp:lastModifiedBy>
  <cp:revision>132</cp:revision>
  <dcterms:created xsi:type="dcterms:W3CDTF">2018-06-13T14:23:00Z</dcterms:created>
  <dcterms:modified xsi:type="dcterms:W3CDTF">2019-07-18T06:59:00Z</dcterms:modified>
</cp:coreProperties>
</file>